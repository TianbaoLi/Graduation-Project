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80EAE" w:rsidRPr="009B0E39" w:rsidRDefault="00380EAE" w:rsidP="00EE399C">
      <w:pPr>
        <w:pStyle w:val="a0"/>
        <w:adjustRightInd w:val="0"/>
        <w:snapToGrid w:val="0"/>
        <w:spacing w:before="400" w:after="200" w:line="300" w:lineRule="auto"/>
        <w:jc w:val="center"/>
        <w:rPr>
          <w:b w:val="0"/>
        </w:rPr>
      </w:pPr>
      <w:bookmarkStart w:id="0" w:name="_Toc8028251"/>
      <w:bookmarkStart w:id="1" w:name="_Toc74542509"/>
      <w:bookmarkStart w:id="2" w:name="_Toc388890361"/>
      <w:bookmarkStart w:id="3" w:name="_Toc455066802"/>
      <w:r w:rsidRPr="009B0E39">
        <w:rPr>
          <w:b w:val="0"/>
        </w:rPr>
        <w:t>摘</w:t>
      </w:r>
      <w:r w:rsidRPr="009B0E39">
        <w:rPr>
          <w:b w:val="0"/>
        </w:rPr>
        <w:t xml:space="preserve">  </w:t>
      </w:r>
      <w:r w:rsidRPr="009B0E39">
        <w:rPr>
          <w:b w:val="0"/>
        </w:rPr>
        <w:t>要</w:t>
      </w:r>
      <w:bookmarkEnd w:id="0"/>
      <w:bookmarkEnd w:id="1"/>
      <w:bookmarkEnd w:id="2"/>
      <w:bookmarkEnd w:id="3"/>
    </w:p>
    <w:p w:rsidR="009B1F6D" w:rsidRPr="009B0E39" w:rsidRDefault="00B239B5" w:rsidP="005409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300" w:lineRule="auto"/>
        <w:ind w:firstLineChars="200" w:firstLine="480"/>
      </w:pPr>
      <w:r w:rsidRPr="009B0E39">
        <w:rPr>
          <w:szCs w:val="24"/>
        </w:rPr>
        <w:t>本项目意</w:t>
      </w:r>
      <w:r w:rsidR="00805752" w:rsidRPr="009B0E39">
        <w:rPr>
          <w:szCs w:val="24"/>
        </w:rPr>
        <w:t>在实现一款具有</w:t>
      </w:r>
      <w:r w:rsidR="007114A6" w:rsidRPr="009B0E39">
        <w:rPr>
          <w:szCs w:val="24"/>
        </w:rPr>
        <w:t>实际应用</w:t>
      </w:r>
      <w:r w:rsidR="009A4A56" w:rsidRPr="009B0E39">
        <w:rPr>
          <w:szCs w:val="24"/>
        </w:rPr>
        <w:t>价值的影视票房预测系统。在实现的过程中，</w:t>
      </w:r>
      <w:r w:rsidR="009A4A56" w:rsidRPr="009B0E39">
        <w:t>为了提高预测模型的准确率，借鉴</w:t>
      </w:r>
      <w:r w:rsidR="009B1F6D" w:rsidRPr="009B0E39">
        <w:t>了</w:t>
      </w:r>
      <w:r w:rsidR="009A4A56" w:rsidRPr="009B0E39">
        <w:t>影视作品</w:t>
      </w:r>
      <w:r w:rsidR="009B1F6D" w:rsidRPr="009B0E39">
        <w:t>的基本信息</w:t>
      </w:r>
      <w:r w:rsidR="009A4A56" w:rsidRPr="009B0E39">
        <w:t>，并基于社交媒体上的影视评论，开展了影评的情感分析和意见挖掘</w:t>
      </w:r>
      <w:r w:rsidR="0049124C" w:rsidRPr="009B0E39">
        <w:t>工作</w:t>
      </w:r>
      <w:r w:rsidR="009A4A56" w:rsidRPr="009B0E39">
        <w:t>，</w:t>
      </w:r>
      <w:r w:rsidR="009B1F6D" w:rsidRPr="009B0E39">
        <w:t>从而抽取影片口碑信息，并创造性地提出影人主创指数的概念。最终，综合以上指数和数据维度，有效地实现了影视票房的分类预测。</w:t>
      </w:r>
    </w:p>
    <w:p w:rsidR="00473664" w:rsidRPr="009B0E39" w:rsidRDefault="009A4A56" w:rsidP="005409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300" w:lineRule="auto"/>
        <w:ind w:firstLineChars="200" w:firstLine="480"/>
      </w:pPr>
      <w:r w:rsidRPr="009B0E39">
        <w:t>在口碑分析实现的</w:t>
      </w:r>
      <w:r w:rsidR="00E5630D" w:rsidRPr="009B0E39">
        <w:t>过程中，提出了综合表情符号、核心情感词典、分类器的情感判定方法</w:t>
      </w:r>
      <w:r w:rsidRPr="009B0E39">
        <w:t>，能够有效实现影评积极、消极</w:t>
      </w:r>
      <w:r w:rsidR="00271F7A" w:rsidRPr="009B0E39">
        <w:t>两级情感判定和积极、中性、消极三级情感判定模型</w:t>
      </w:r>
      <w:r w:rsidRPr="009B0E39">
        <w:t>。</w:t>
      </w:r>
      <w:r w:rsidR="00271F7A" w:rsidRPr="009B0E39">
        <w:t>其中，两级情感分析达到</w:t>
      </w:r>
      <w:r w:rsidR="00271F7A" w:rsidRPr="009B0E39">
        <w:rPr>
          <w:szCs w:val="24"/>
        </w:rPr>
        <w:t>82.2%</w:t>
      </w:r>
      <w:r w:rsidR="00271F7A" w:rsidRPr="009B0E39">
        <w:rPr>
          <w:szCs w:val="24"/>
        </w:rPr>
        <w:t>的准确率，三级情感分析达到</w:t>
      </w:r>
      <w:r w:rsidR="00271F7A" w:rsidRPr="009B0E39">
        <w:rPr>
          <w:szCs w:val="24"/>
        </w:rPr>
        <w:t>67.5%</w:t>
      </w:r>
      <w:r w:rsidR="00271F7A" w:rsidRPr="009B0E39">
        <w:rPr>
          <w:szCs w:val="24"/>
        </w:rPr>
        <w:t>的准确率，均达到领域较高水平。</w:t>
      </w:r>
      <w:r w:rsidRPr="009B0E39">
        <w:t>同时，辅助基于</w:t>
      </w:r>
      <w:r w:rsidRPr="009B0E39">
        <w:t>TextRank</w:t>
      </w:r>
      <w:r w:rsidRPr="009B0E39">
        <w:t>算法的影评关键词分析，挖掘影评中的意见信息</w:t>
      </w:r>
      <w:r w:rsidR="00E47986" w:rsidRPr="009B0E39">
        <w:t>，最终得出</w:t>
      </w:r>
      <w:r w:rsidR="00680518" w:rsidRPr="009B0E39">
        <w:t>影片的口碑情况。</w:t>
      </w:r>
    </w:p>
    <w:p w:rsidR="009A4A56" w:rsidRPr="009B0E39" w:rsidRDefault="009A4A56" w:rsidP="005409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300" w:lineRule="auto"/>
        <w:ind w:firstLineChars="200" w:firstLine="480"/>
      </w:pPr>
      <w:r w:rsidRPr="009B0E39">
        <w:t>在分析影片主创团队时，提出了影人主创指数的概念，</w:t>
      </w:r>
      <w:r w:rsidR="00CC138C" w:rsidRPr="009B0E39">
        <w:t>统计</w:t>
      </w:r>
      <w:r w:rsidR="005B793A" w:rsidRPr="009B0E39">
        <w:t>影人在</w:t>
      </w:r>
      <w:r w:rsidR="000476AA" w:rsidRPr="009B0E39">
        <w:t>近年来</w:t>
      </w:r>
      <w:r w:rsidRPr="009B0E39">
        <w:t>以不同身份参与影片取得的票房情况，</w:t>
      </w:r>
      <w:r w:rsidR="00337F2D" w:rsidRPr="009B0E39">
        <w:t>结合时间权重和角色</w:t>
      </w:r>
      <w:r w:rsidR="00CC138C" w:rsidRPr="009B0E39">
        <w:t>权重，计算影人主创指数，</w:t>
      </w:r>
      <w:r w:rsidRPr="009B0E39">
        <w:t>分析影人的票房影响力，</w:t>
      </w:r>
      <w:r w:rsidR="00B01E07" w:rsidRPr="009B0E39">
        <w:t>从而有效地将影人信息融入</w:t>
      </w:r>
      <w:r w:rsidR="001B54F1" w:rsidRPr="009B0E39">
        <w:t>到影视票房预测中来。</w:t>
      </w:r>
    </w:p>
    <w:p w:rsidR="00950D80" w:rsidRPr="009B0E39" w:rsidRDefault="004716D0" w:rsidP="005409E2">
      <w:pPr>
        <w:pStyle w:val="a1"/>
        <w:adjustRightInd w:val="0"/>
        <w:snapToGrid w:val="0"/>
        <w:spacing w:line="300" w:lineRule="auto"/>
        <w:ind w:firstLine="480"/>
      </w:pPr>
      <w:r w:rsidRPr="009B0E39">
        <w:t>最终，影视票房预测</w:t>
      </w:r>
      <w:r w:rsidR="005F4582" w:rsidRPr="009B0E39">
        <w:t>，基于</w:t>
      </w:r>
      <w:r w:rsidRPr="009B0E39">
        <w:t>2011~2016</w:t>
      </w:r>
      <w:r w:rsidRPr="009B0E39">
        <w:t>年的影视作品信息，</w:t>
      </w:r>
      <w:r w:rsidR="00CC138C" w:rsidRPr="009B0E39">
        <w:t>综合</w:t>
      </w:r>
      <w:r w:rsidRPr="009B0E39">
        <w:t>影片的基本信息、主创团队主创指数、</w:t>
      </w:r>
      <w:r w:rsidR="00CC138C" w:rsidRPr="009B0E39">
        <w:t>影片</w:t>
      </w:r>
      <w:r w:rsidRPr="009B0E39">
        <w:t>口碑</w:t>
      </w:r>
      <w:r w:rsidR="00CC138C" w:rsidRPr="009B0E39">
        <w:t>等</w:t>
      </w:r>
      <w:r w:rsidR="003D60C2" w:rsidRPr="009B0E39">
        <w:t>多个数据维度</w:t>
      </w:r>
      <w:r w:rsidRPr="009B0E39">
        <w:t>，</w:t>
      </w:r>
      <w:r w:rsidR="00135477" w:rsidRPr="009B0E39">
        <w:t>借助机器学习的方式</w:t>
      </w:r>
      <w:r w:rsidR="00002877" w:rsidRPr="009B0E39">
        <w:t>，提出了影视票房预测模型，能够实现</w:t>
      </w:r>
      <w:r w:rsidR="00E5217D" w:rsidRPr="009B0E39">
        <w:t>对影片总票房</w:t>
      </w:r>
      <w:r w:rsidR="00002877" w:rsidRPr="009B0E39">
        <w:t>百万以下、百万、千万、亿、十亿</w:t>
      </w:r>
      <w:r w:rsidR="00E5217D" w:rsidRPr="009B0E39">
        <w:t>的</w:t>
      </w:r>
      <w:r w:rsidR="00EE1369" w:rsidRPr="009B0E39">
        <w:t>分类</w:t>
      </w:r>
      <w:r w:rsidR="00E5217D" w:rsidRPr="009B0E39">
        <w:t>预测</w:t>
      </w:r>
      <w:r w:rsidR="00002877" w:rsidRPr="009B0E39">
        <w:t>，</w:t>
      </w:r>
      <w:r w:rsidR="005F2537" w:rsidRPr="009B0E39">
        <w:t>并</w:t>
      </w:r>
      <w:r w:rsidR="00002877" w:rsidRPr="009B0E39">
        <w:t>达到</w:t>
      </w:r>
      <w:r w:rsidR="00002877" w:rsidRPr="009B0E39">
        <w:t>70%</w:t>
      </w:r>
      <w:r w:rsidR="00002877" w:rsidRPr="009B0E39">
        <w:t>准确率</w:t>
      </w:r>
      <w:r w:rsidR="005F2537" w:rsidRPr="009B0E39">
        <w:t>，具备行业实际应用价值。</w:t>
      </w:r>
    </w:p>
    <w:p w:rsidR="00700BBB" w:rsidRPr="009B0E39" w:rsidRDefault="00700BBB" w:rsidP="00EE39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300" w:lineRule="auto"/>
        <w:rPr>
          <w:szCs w:val="24"/>
        </w:rPr>
      </w:pPr>
    </w:p>
    <w:p w:rsidR="00380EAE" w:rsidRPr="009B0E39" w:rsidRDefault="00380EAE" w:rsidP="00EE399C">
      <w:pPr>
        <w:pStyle w:val="ab"/>
        <w:adjustRightInd w:val="0"/>
        <w:snapToGrid w:val="0"/>
        <w:spacing w:line="300" w:lineRule="auto"/>
        <w:rPr>
          <w:rFonts w:ascii="Times New Roman" w:hAnsi="Times New Roman"/>
          <w:sz w:val="24"/>
          <w:szCs w:val="24"/>
        </w:rPr>
      </w:pPr>
      <w:r w:rsidRPr="009B0E39">
        <w:rPr>
          <w:rFonts w:ascii="Times New Roman" w:eastAsia="黑体" w:hAnsi="Times New Roman"/>
          <w:sz w:val="24"/>
          <w:szCs w:val="24"/>
        </w:rPr>
        <w:t>关键词</w:t>
      </w:r>
      <w:r w:rsidR="003727C0" w:rsidRPr="009B0E39">
        <w:rPr>
          <w:rFonts w:ascii="Times New Roman" w:hAnsi="Times New Roman"/>
          <w:sz w:val="24"/>
          <w:szCs w:val="24"/>
        </w:rPr>
        <w:t>：</w:t>
      </w:r>
      <w:r w:rsidR="00132295" w:rsidRPr="009B0E39">
        <w:rPr>
          <w:rFonts w:ascii="Times New Roman" w:hAnsi="Times New Roman"/>
          <w:sz w:val="24"/>
          <w:szCs w:val="24"/>
        </w:rPr>
        <w:t xml:space="preserve"> </w:t>
      </w:r>
      <w:r w:rsidR="00AF7C45" w:rsidRPr="009B0E39">
        <w:rPr>
          <w:rFonts w:ascii="Times New Roman" w:hAnsi="Times New Roman"/>
          <w:sz w:val="24"/>
          <w:szCs w:val="24"/>
        </w:rPr>
        <w:t>影评情感分析；主创指数；票房预测；</w:t>
      </w:r>
      <w:r w:rsidR="00944025" w:rsidRPr="009B0E39">
        <w:rPr>
          <w:rFonts w:ascii="Times New Roman" w:hAnsi="Times New Roman"/>
          <w:sz w:val="24"/>
          <w:szCs w:val="24"/>
        </w:rPr>
        <w:t>机器学习；</w:t>
      </w:r>
      <w:r w:rsidR="00ED1570" w:rsidRPr="009B0E39">
        <w:rPr>
          <w:rFonts w:ascii="Times New Roman" w:hAnsi="Times New Roman"/>
          <w:sz w:val="24"/>
          <w:szCs w:val="24"/>
        </w:rPr>
        <w:t>Text</w:t>
      </w:r>
      <w:r w:rsidR="00361AE1" w:rsidRPr="009B0E39">
        <w:rPr>
          <w:rFonts w:ascii="Times New Roman" w:hAnsi="Times New Roman"/>
          <w:sz w:val="24"/>
          <w:szCs w:val="24"/>
        </w:rPr>
        <w:t>Rank</w:t>
      </w:r>
    </w:p>
    <w:p w:rsidR="00380EAE" w:rsidRPr="009B0E39" w:rsidRDefault="00380EAE" w:rsidP="00EE399C">
      <w:pPr>
        <w:pStyle w:val="a0"/>
        <w:adjustRightInd w:val="0"/>
        <w:snapToGrid w:val="0"/>
        <w:spacing w:before="400" w:after="200" w:line="300" w:lineRule="auto"/>
        <w:jc w:val="center"/>
      </w:pPr>
      <w:bookmarkStart w:id="4" w:name="_Hlt8955190"/>
      <w:bookmarkStart w:id="5" w:name="_Toc8028252"/>
      <w:bookmarkStart w:id="6" w:name="_Toc74542510"/>
      <w:bookmarkStart w:id="7" w:name="_Toc388890362"/>
      <w:bookmarkStart w:id="8" w:name="_Toc455066803"/>
      <w:bookmarkEnd w:id="4"/>
      <w:r w:rsidRPr="009B0E39">
        <w:lastRenderedPageBreak/>
        <w:t>Abstract</w:t>
      </w:r>
      <w:bookmarkEnd w:id="5"/>
      <w:bookmarkEnd w:id="6"/>
      <w:bookmarkEnd w:id="7"/>
      <w:bookmarkEnd w:id="8"/>
    </w:p>
    <w:p w:rsidR="00E37F6D" w:rsidRPr="009B0E39" w:rsidRDefault="004A583A" w:rsidP="00E459FB">
      <w:pPr>
        <w:adjustRightInd w:val="0"/>
        <w:snapToGrid w:val="0"/>
        <w:spacing w:line="300" w:lineRule="auto"/>
        <w:ind w:firstLineChars="200" w:firstLine="480"/>
      </w:pPr>
      <w:r w:rsidRPr="009B0E39">
        <w:t xml:space="preserve">The project is intended to achieve </w:t>
      </w:r>
      <w:r w:rsidR="00A43EF8" w:rsidRPr="009B0E39">
        <w:t xml:space="preserve">a film </w:t>
      </w:r>
      <w:r w:rsidR="0053758A" w:rsidRPr="009B0E39">
        <w:t>box office</w:t>
      </w:r>
      <w:r w:rsidRPr="009B0E39">
        <w:t xml:space="preserve"> prediction system</w:t>
      </w:r>
      <w:r w:rsidR="00A43EF8" w:rsidRPr="009B0E39">
        <w:t xml:space="preserve"> with practical value</w:t>
      </w:r>
      <w:r w:rsidRPr="009B0E39">
        <w:t>. In the process of implementation, in order to improve th</w:t>
      </w:r>
      <w:r w:rsidR="009B0B9D" w:rsidRPr="009B0E39">
        <w:t>e accuracy of prediction models</w:t>
      </w:r>
      <w:r w:rsidR="002B67FE" w:rsidRPr="009B0E39">
        <w:t>, in addition to referring to</w:t>
      </w:r>
      <w:r w:rsidRPr="009B0E39">
        <w:t xml:space="preserve"> fi</w:t>
      </w:r>
      <w:r w:rsidR="002B67FE" w:rsidRPr="009B0E39">
        <w:t>lm</w:t>
      </w:r>
      <w:r w:rsidRPr="009B0E39">
        <w:t xml:space="preserve"> works basic information, but also </w:t>
      </w:r>
      <w:r w:rsidR="009B0B9D" w:rsidRPr="009B0E39">
        <w:t>based on video reviews, carrying out the sentiment analysis and opinion mining work, and effectively obtain video reputation information</w:t>
      </w:r>
      <w:r w:rsidR="000D69A4" w:rsidRPr="009B0E39">
        <w:t>. Besides,</w:t>
      </w:r>
      <w:r w:rsidR="009B0B9D" w:rsidRPr="009B0E39">
        <w:t xml:space="preserve"> put forward the concept of filmmakers’ creative index originally</w:t>
      </w:r>
      <w:r w:rsidRPr="009B0E39">
        <w:t>.</w:t>
      </w:r>
      <w:r w:rsidR="009B0B9D" w:rsidRPr="009B0E39">
        <w:t xml:space="preserve"> </w:t>
      </w:r>
      <w:r w:rsidR="006E7855" w:rsidRPr="009B0E39">
        <w:t xml:space="preserve">Summing up these factors, realize a film </w:t>
      </w:r>
      <w:r w:rsidR="0053758A" w:rsidRPr="009B0E39">
        <w:t>box office</w:t>
      </w:r>
      <w:r w:rsidR="006E7855" w:rsidRPr="009B0E39">
        <w:t xml:space="preserve"> prediction system finally</w:t>
      </w:r>
      <w:r w:rsidR="00F06F98" w:rsidRPr="009B0E39">
        <w:t xml:space="preserve"> with high accuracy</w:t>
      </w:r>
      <w:r w:rsidR="006E7855" w:rsidRPr="009B0E39">
        <w:t>.</w:t>
      </w:r>
      <w:r w:rsidR="00DB76AF" w:rsidRPr="009B0E39">
        <w:t xml:space="preserve"> </w:t>
      </w:r>
    </w:p>
    <w:p w:rsidR="004A583A" w:rsidRPr="009B0E39" w:rsidRDefault="004A583A" w:rsidP="007833DE">
      <w:pPr>
        <w:adjustRightInd w:val="0"/>
        <w:snapToGrid w:val="0"/>
        <w:spacing w:line="300" w:lineRule="auto"/>
        <w:ind w:firstLineChars="200" w:firstLine="480"/>
      </w:pPr>
      <w:r w:rsidRPr="009B0E39">
        <w:t xml:space="preserve">In the process of realization of </w:t>
      </w:r>
      <w:r w:rsidR="008A59C0" w:rsidRPr="009B0E39">
        <w:t xml:space="preserve">video </w:t>
      </w:r>
      <w:r w:rsidRPr="009B0E39">
        <w:t>reputation analysis</w:t>
      </w:r>
      <w:r w:rsidR="008A59C0" w:rsidRPr="009B0E39">
        <w:t>,</w:t>
      </w:r>
      <w:r w:rsidRPr="009B0E39">
        <w:t xml:space="preserve"> </w:t>
      </w:r>
      <w:r w:rsidR="008A59C0" w:rsidRPr="009B0E39">
        <w:t>this paper put forward</w:t>
      </w:r>
      <w:r w:rsidRPr="009B0E39">
        <w:t xml:space="preserve"> a comprehensive </w:t>
      </w:r>
      <w:r w:rsidR="008A59C0" w:rsidRPr="009B0E39">
        <w:t xml:space="preserve">method based on </w:t>
      </w:r>
      <w:r w:rsidRPr="009B0E39">
        <w:t xml:space="preserve">emoticons, </w:t>
      </w:r>
      <w:r w:rsidR="001F0F0A" w:rsidRPr="009B0E39">
        <w:t xml:space="preserve">core </w:t>
      </w:r>
      <w:r w:rsidRPr="009B0E39">
        <w:t xml:space="preserve">emotional dictionary, </w:t>
      </w:r>
      <w:r w:rsidR="008A59C0" w:rsidRPr="009B0E39">
        <w:t xml:space="preserve">and </w:t>
      </w:r>
      <w:r w:rsidR="001F0F0A" w:rsidRPr="009B0E39">
        <w:t xml:space="preserve">emotion </w:t>
      </w:r>
      <w:r w:rsidRPr="009B0E39">
        <w:t>classifier</w:t>
      </w:r>
      <w:r w:rsidR="008A59C0" w:rsidRPr="009B0E39">
        <w:t xml:space="preserve">s. The method </w:t>
      </w:r>
      <w:r w:rsidR="00520374" w:rsidRPr="009B0E39">
        <w:t>can effectively achieve</w:t>
      </w:r>
      <w:r w:rsidRPr="009B0E39">
        <w:t xml:space="preserve"> posi</w:t>
      </w:r>
      <w:r w:rsidR="00520374" w:rsidRPr="009B0E39">
        <w:t xml:space="preserve">tive, negative </w:t>
      </w:r>
      <w:r w:rsidRPr="009B0E39">
        <w:t>emotional judgment</w:t>
      </w:r>
      <w:r w:rsidR="001F0F0A" w:rsidRPr="009B0E39">
        <w:t xml:space="preserve"> </w:t>
      </w:r>
      <w:r w:rsidR="007334F1" w:rsidRPr="009B0E39">
        <w:t>with</w:t>
      </w:r>
      <w:r w:rsidR="001F0F0A" w:rsidRPr="009B0E39">
        <w:t xml:space="preserve"> </w:t>
      </w:r>
      <w:r w:rsidR="001F0F0A" w:rsidRPr="009B0E39">
        <w:rPr>
          <w:szCs w:val="24"/>
        </w:rPr>
        <w:t>82.2% accuracy</w:t>
      </w:r>
      <w:r w:rsidR="007C6328" w:rsidRPr="009B0E39">
        <w:rPr>
          <w:szCs w:val="24"/>
        </w:rPr>
        <w:t xml:space="preserve"> rate</w:t>
      </w:r>
      <w:r w:rsidRPr="009B0E39">
        <w:t>,</w:t>
      </w:r>
      <w:r w:rsidR="00520374" w:rsidRPr="009B0E39">
        <w:t xml:space="preserve"> and</w:t>
      </w:r>
      <w:r w:rsidRPr="009B0E39">
        <w:t xml:space="preserve"> </w:t>
      </w:r>
      <w:r w:rsidR="00520374" w:rsidRPr="009B0E39">
        <w:t xml:space="preserve">positive, </w:t>
      </w:r>
      <w:r w:rsidRPr="009B0E39">
        <w:t>neutral, negative em</w:t>
      </w:r>
      <w:r w:rsidR="00520374" w:rsidRPr="009B0E39">
        <w:t>otion judgement</w:t>
      </w:r>
      <w:r w:rsidR="001F0F0A" w:rsidRPr="009B0E39">
        <w:t xml:space="preserve"> which can reach </w:t>
      </w:r>
      <w:r w:rsidR="001F0F0A" w:rsidRPr="009B0E39">
        <w:rPr>
          <w:szCs w:val="24"/>
        </w:rPr>
        <w:t>67.5% accuracy</w:t>
      </w:r>
      <w:r w:rsidR="007C6328" w:rsidRPr="009B0E39">
        <w:rPr>
          <w:szCs w:val="24"/>
        </w:rPr>
        <w:t xml:space="preserve"> rate</w:t>
      </w:r>
      <w:r w:rsidRPr="009B0E39">
        <w:t xml:space="preserve">. At the same time, the auxiliary </w:t>
      </w:r>
      <w:r w:rsidR="00520374" w:rsidRPr="009B0E39">
        <w:t xml:space="preserve">critic keyword analysis </w:t>
      </w:r>
      <w:r w:rsidRPr="009B0E39">
        <w:t>based TextRank</w:t>
      </w:r>
      <w:r w:rsidR="00520374" w:rsidRPr="009B0E39">
        <w:t xml:space="preserve"> algorithm</w:t>
      </w:r>
      <w:r w:rsidRPr="009B0E39">
        <w:t xml:space="preserve">, </w:t>
      </w:r>
      <w:r w:rsidR="003B0D95" w:rsidRPr="009B0E39">
        <w:t xml:space="preserve">can </w:t>
      </w:r>
      <w:r w:rsidRPr="009B0E39">
        <w:t xml:space="preserve">mining critic of opinion information, </w:t>
      </w:r>
      <w:r w:rsidR="00837F50" w:rsidRPr="009B0E39">
        <w:t xml:space="preserve">and obtain </w:t>
      </w:r>
      <w:r w:rsidRPr="009B0E39">
        <w:t xml:space="preserve">word of </w:t>
      </w:r>
      <w:r w:rsidR="008E0978" w:rsidRPr="009B0E39">
        <w:t>mouth</w:t>
      </w:r>
      <w:r w:rsidR="00927728" w:rsidRPr="009B0E39">
        <w:t xml:space="preserve"> of </w:t>
      </w:r>
      <w:r w:rsidRPr="009B0E39">
        <w:t>movie</w:t>
      </w:r>
      <w:r w:rsidR="002D3529" w:rsidRPr="009B0E39">
        <w:t xml:space="preserve"> finally</w:t>
      </w:r>
      <w:r w:rsidRPr="009B0E39">
        <w:t>.</w:t>
      </w:r>
    </w:p>
    <w:p w:rsidR="004A583A" w:rsidRPr="009B0E39" w:rsidRDefault="004A583A" w:rsidP="0031624F">
      <w:pPr>
        <w:adjustRightInd w:val="0"/>
        <w:snapToGrid w:val="0"/>
        <w:spacing w:line="300" w:lineRule="auto"/>
        <w:ind w:firstLineChars="200" w:firstLine="480"/>
      </w:pPr>
      <w:r w:rsidRPr="009B0E39">
        <w:t xml:space="preserve">When analyzing the video creative team, the concept of </w:t>
      </w:r>
      <w:r w:rsidR="00C477B9" w:rsidRPr="009B0E39">
        <w:t>filmmakers’</w:t>
      </w:r>
      <w:r w:rsidRPr="009B0E39">
        <w:t xml:space="preserve"> creative index </w:t>
      </w:r>
      <w:r w:rsidR="0016675F" w:rsidRPr="009B0E39">
        <w:t xml:space="preserve">is proposed, it needs to </w:t>
      </w:r>
      <w:r w:rsidRPr="009B0E39">
        <w:t xml:space="preserve">statistics </w:t>
      </w:r>
      <w:r w:rsidR="003A4782" w:rsidRPr="009B0E39">
        <w:t xml:space="preserve">the </w:t>
      </w:r>
      <w:r w:rsidR="0053758A" w:rsidRPr="009B0E39">
        <w:t>box office</w:t>
      </w:r>
      <w:r w:rsidR="003A4782" w:rsidRPr="009B0E39">
        <w:t xml:space="preserve"> which </w:t>
      </w:r>
      <w:r w:rsidRPr="009B0E39">
        <w:t>filmmakers</w:t>
      </w:r>
      <w:r w:rsidR="00ED6DFB" w:rsidRPr="009B0E39">
        <w:t xml:space="preserve"> made</w:t>
      </w:r>
      <w:r w:rsidRPr="009B0E39">
        <w:t xml:space="preserve"> over the past few years at different times in different </w:t>
      </w:r>
      <w:r w:rsidR="009B337B" w:rsidRPr="009B0E39">
        <w:t>role</w:t>
      </w:r>
      <w:r w:rsidR="00FA6E25" w:rsidRPr="009B0E39">
        <w:t xml:space="preserve"> to participate in</w:t>
      </w:r>
      <w:r w:rsidRPr="009B0E39">
        <w:t xml:space="preserve"> </w:t>
      </w:r>
      <w:r w:rsidR="00C477B9" w:rsidRPr="009B0E39">
        <w:t>fil</w:t>
      </w:r>
      <w:r w:rsidR="00954B74" w:rsidRPr="009B0E39">
        <w:t>m</w:t>
      </w:r>
      <w:r w:rsidR="00C477B9" w:rsidRPr="009B0E39">
        <w:t>. C</w:t>
      </w:r>
      <w:r w:rsidRPr="009B0E39">
        <w:t xml:space="preserve">ombined with time weight and </w:t>
      </w:r>
      <w:r w:rsidR="003A4782" w:rsidRPr="009B0E39">
        <w:t>role</w:t>
      </w:r>
      <w:r w:rsidR="00A451CB" w:rsidRPr="009B0E39">
        <w:t xml:space="preserve"> weight, </w:t>
      </w:r>
      <w:r w:rsidR="005E4260" w:rsidRPr="009B0E39">
        <w:t>calculate filmmakers creative index,</w:t>
      </w:r>
      <w:r w:rsidRPr="009B0E39">
        <w:t xml:space="preserve"> </w:t>
      </w:r>
      <w:r w:rsidR="000B1A06" w:rsidRPr="009B0E39">
        <w:t>analyze</w:t>
      </w:r>
      <w:r w:rsidR="005E4260" w:rsidRPr="009B0E39">
        <w:t xml:space="preserve"> filmmakers’ influence on</w:t>
      </w:r>
      <w:r w:rsidR="00A86772" w:rsidRPr="009B0E39">
        <w:t xml:space="preserve"> the </w:t>
      </w:r>
      <w:r w:rsidR="0053758A" w:rsidRPr="009B0E39">
        <w:t>box office</w:t>
      </w:r>
      <w:r w:rsidR="00251291" w:rsidRPr="009B0E39">
        <w:t>, s</w:t>
      </w:r>
      <w:r w:rsidR="005E6962" w:rsidRPr="009B0E39">
        <w:t>o</w:t>
      </w:r>
      <w:r w:rsidR="00251291" w:rsidRPr="009B0E39">
        <w:t xml:space="preserve"> that</w:t>
      </w:r>
      <w:r w:rsidR="00D149F0" w:rsidRPr="009B0E39">
        <w:t xml:space="preserve"> the filmmakers</w:t>
      </w:r>
      <w:r w:rsidRPr="009B0E39">
        <w:t xml:space="preserve"> information </w:t>
      </w:r>
      <w:r w:rsidR="00124D7A" w:rsidRPr="009B0E39">
        <w:t xml:space="preserve">can </w:t>
      </w:r>
      <w:r w:rsidRPr="009B0E39">
        <w:t>better inte</w:t>
      </w:r>
      <w:r w:rsidR="002F7D46" w:rsidRPr="009B0E39">
        <w:t>grated into the film</w:t>
      </w:r>
      <w:r w:rsidR="009418B9" w:rsidRPr="009B0E39">
        <w:t xml:space="preserve"> </w:t>
      </w:r>
      <w:r w:rsidR="0053758A" w:rsidRPr="009B0E39">
        <w:t>box office</w:t>
      </w:r>
      <w:r w:rsidR="002F7D46" w:rsidRPr="009B0E39">
        <w:t xml:space="preserve"> prediction</w:t>
      </w:r>
      <w:r w:rsidRPr="009B0E39">
        <w:t>.</w:t>
      </w:r>
    </w:p>
    <w:p w:rsidR="00E8124F" w:rsidRPr="009B0E39" w:rsidRDefault="004A583A" w:rsidP="0031624F">
      <w:pPr>
        <w:adjustRightInd w:val="0"/>
        <w:snapToGrid w:val="0"/>
        <w:spacing w:line="300" w:lineRule="auto"/>
        <w:ind w:firstLineChars="200" w:firstLine="480"/>
      </w:pPr>
      <w:r w:rsidRPr="009B0E39">
        <w:t>Ultimately, the movie box offi</w:t>
      </w:r>
      <w:r w:rsidR="00B55349" w:rsidRPr="009B0E39">
        <w:t>ce prediction carried out by</w:t>
      </w:r>
      <w:r w:rsidR="00B05C57" w:rsidRPr="009B0E39">
        <w:t xml:space="preserve"> the data set of 2011 to 2016 films. </w:t>
      </w:r>
      <w:r w:rsidR="005409E2" w:rsidRPr="009B0E39">
        <w:t>C</w:t>
      </w:r>
      <w:r w:rsidR="00A3043A" w:rsidRPr="009B0E39">
        <w:t>onsidering b</w:t>
      </w:r>
      <w:r w:rsidRPr="009B0E39">
        <w:t>asic information about the integrated video, creative team creative index, film reputation</w:t>
      </w:r>
      <w:r w:rsidR="005B7A44" w:rsidRPr="009B0E39">
        <w:t xml:space="preserve"> info</w:t>
      </w:r>
      <w:r w:rsidR="0018582B" w:rsidRPr="009B0E39">
        <w:t xml:space="preserve">, etc., </w:t>
      </w:r>
      <w:r w:rsidR="005409E2" w:rsidRPr="009B0E39">
        <w:t xml:space="preserve">and </w:t>
      </w:r>
      <w:r w:rsidR="0018582B" w:rsidRPr="009B0E39">
        <w:t>using</w:t>
      </w:r>
      <w:r w:rsidRPr="009B0E39">
        <w:t xml:space="preserve"> machine </w:t>
      </w:r>
      <w:r w:rsidR="00DC7715" w:rsidRPr="009B0E39">
        <w:t xml:space="preserve">learning algorithm, the film </w:t>
      </w:r>
      <w:r w:rsidRPr="009B0E39">
        <w:t>bo</w:t>
      </w:r>
      <w:r w:rsidR="00DC7715" w:rsidRPr="009B0E39">
        <w:t>x office prediction model can effectively predict box office class and reach 70% accuracy rate</w:t>
      </w:r>
      <w:r w:rsidRPr="009B0E39">
        <w:t>.</w:t>
      </w:r>
    </w:p>
    <w:p w:rsidR="004A583A" w:rsidRPr="009B0E39" w:rsidRDefault="004A583A" w:rsidP="00EE399C">
      <w:pPr>
        <w:adjustRightInd w:val="0"/>
        <w:snapToGrid w:val="0"/>
        <w:spacing w:line="300" w:lineRule="auto"/>
        <w:ind w:firstLineChars="200" w:firstLine="480"/>
      </w:pPr>
    </w:p>
    <w:p w:rsidR="00380EAE" w:rsidRPr="009B0E39" w:rsidRDefault="00380EAE" w:rsidP="00EE399C">
      <w:pPr>
        <w:pStyle w:val="ab"/>
        <w:adjustRightInd w:val="0"/>
        <w:snapToGrid w:val="0"/>
        <w:spacing w:line="300" w:lineRule="auto"/>
        <w:ind w:left="1446" w:hangingChars="600" w:hanging="1446"/>
        <w:rPr>
          <w:rFonts w:ascii="Times New Roman" w:hAnsi="Times New Roman"/>
          <w:sz w:val="24"/>
          <w:szCs w:val="32"/>
        </w:rPr>
      </w:pPr>
      <w:r w:rsidRPr="009B0E39">
        <w:rPr>
          <w:rFonts w:ascii="Times New Roman" w:hAnsi="Times New Roman"/>
          <w:b/>
          <w:sz w:val="24"/>
          <w:szCs w:val="24"/>
        </w:rPr>
        <w:t>Keywords</w:t>
      </w:r>
      <w:r w:rsidRPr="009B0E39">
        <w:rPr>
          <w:rFonts w:ascii="Times New Roman" w:hAnsi="Times New Roman"/>
          <w:sz w:val="24"/>
          <w:szCs w:val="24"/>
        </w:rPr>
        <w:t>:</w:t>
      </w:r>
      <w:r w:rsidR="00D24AC9" w:rsidRPr="009B0E39">
        <w:rPr>
          <w:rFonts w:ascii="Times New Roman" w:hAnsi="Times New Roman"/>
          <w:sz w:val="24"/>
          <w:szCs w:val="32"/>
        </w:rPr>
        <w:t xml:space="preserve"> </w:t>
      </w:r>
      <w:r w:rsidR="005735BE" w:rsidRPr="009B0E39">
        <w:rPr>
          <w:rFonts w:ascii="Times New Roman" w:hAnsi="Times New Roman"/>
          <w:sz w:val="24"/>
          <w:szCs w:val="32"/>
        </w:rPr>
        <w:t>Sentiment</w:t>
      </w:r>
      <w:r w:rsidR="00AF7C45" w:rsidRPr="009B0E39">
        <w:rPr>
          <w:rFonts w:ascii="Times New Roman" w:hAnsi="Times New Roman"/>
          <w:sz w:val="24"/>
          <w:szCs w:val="32"/>
        </w:rPr>
        <w:t xml:space="preserve"> </w:t>
      </w:r>
      <w:r w:rsidR="002E3FA4" w:rsidRPr="009B0E39">
        <w:rPr>
          <w:rFonts w:ascii="Times New Roman" w:hAnsi="Times New Roman"/>
          <w:sz w:val="24"/>
          <w:szCs w:val="32"/>
        </w:rPr>
        <w:t xml:space="preserve">analysis </w:t>
      </w:r>
      <w:r w:rsidR="00AF7C45" w:rsidRPr="009B0E39">
        <w:rPr>
          <w:rFonts w:ascii="Times New Roman" w:hAnsi="Times New Roman"/>
          <w:sz w:val="24"/>
          <w:szCs w:val="32"/>
        </w:rPr>
        <w:t xml:space="preserve">of film reviews, </w:t>
      </w:r>
      <w:r w:rsidR="00E72EC6" w:rsidRPr="009B0E39">
        <w:rPr>
          <w:rFonts w:ascii="Times New Roman" w:hAnsi="Times New Roman"/>
          <w:sz w:val="24"/>
          <w:szCs w:val="32"/>
        </w:rPr>
        <w:t>Filmmakers’ creative index</w:t>
      </w:r>
      <w:r w:rsidR="00AF7C45" w:rsidRPr="009B0E39">
        <w:rPr>
          <w:rFonts w:ascii="Times New Roman" w:hAnsi="Times New Roman"/>
          <w:sz w:val="24"/>
          <w:szCs w:val="32"/>
        </w:rPr>
        <w:t xml:space="preserve">, </w:t>
      </w:r>
      <w:r w:rsidR="0053758A" w:rsidRPr="009B0E39">
        <w:rPr>
          <w:rFonts w:ascii="Times New Roman" w:hAnsi="Times New Roman"/>
          <w:sz w:val="24"/>
          <w:szCs w:val="32"/>
        </w:rPr>
        <w:t>Box office</w:t>
      </w:r>
      <w:r w:rsidR="00AF7C45" w:rsidRPr="009B0E39">
        <w:rPr>
          <w:rFonts w:ascii="Times New Roman" w:hAnsi="Times New Roman"/>
          <w:sz w:val="24"/>
          <w:szCs w:val="32"/>
        </w:rPr>
        <w:t xml:space="preserve"> Predict</w:t>
      </w:r>
      <w:r w:rsidR="004A0A78" w:rsidRPr="009B0E39">
        <w:rPr>
          <w:rFonts w:ascii="Times New Roman" w:hAnsi="Times New Roman"/>
          <w:sz w:val="24"/>
          <w:szCs w:val="32"/>
        </w:rPr>
        <w:t>,</w:t>
      </w:r>
      <w:r w:rsidR="005F1E6C" w:rsidRPr="009B0E39">
        <w:rPr>
          <w:rFonts w:ascii="Times New Roman" w:hAnsi="Times New Roman"/>
          <w:sz w:val="24"/>
          <w:szCs w:val="32"/>
        </w:rPr>
        <w:t xml:space="preserve"> </w:t>
      </w:r>
      <w:r w:rsidR="00023856" w:rsidRPr="009B0E39">
        <w:rPr>
          <w:rFonts w:ascii="Times New Roman" w:hAnsi="Times New Roman"/>
          <w:sz w:val="24"/>
          <w:szCs w:val="32"/>
        </w:rPr>
        <w:t xml:space="preserve">Machine Learning, </w:t>
      </w:r>
      <w:r w:rsidR="00893A53" w:rsidRPr="009B0E39">
        <w:rPr>
          <w:rFonts w:ascii="Times New Roman" w:hAnsi="Times New Roman"/>
          <w:sz w:val="24"/>
          <w:szCs w:val="32"/>
        </w:rPr>
        <w:t>Text</w:t>
      </w:r>
      <w:r w:rsidR="004A0A78" w:rsidRPr="009B0E39">
        <w:rPr>
          <w:rFonts w:ascii="Times New Roman" w:hAnsi="Times New Roman"/>
          <w:sz w:val="24"/>
          <w:szCs w:val="32"/>
        </w:rPr>
        <w:t>Rank</w:t>
      </w:r>
    </w:p>
    <w:p w:rsidR="00380EAE" w:rsidRPr="009B0E39" w:rsidRDefault="00380EAE" w:rsidP="00EE399C">
      <w:pPr>
        <w:pStyle w:val="a1"/>
        <w:adjustRightInd w:val="0"/>
        <w:snapToGrid w:val="0"/>
        <w:spacing w:line="300" w:lineRule="auto"/>
        <w:ind w:firstLineChars="0" w:firstLine="0"/>
        <w:sectPr w:rsidR="00380EAE" w:rsidRPr="009B0E39">
          <w:headerReference w:type="default" r:id="rId8"/>
          <w:footerReference w:type="default" r:id="rId9"/>
          <w:endnotePr>
            <w:numFmt w:val="decimal"/>
          </w:endnotePr>
          <w:type w:val="nextColumn"/>
          <w:pgSz w:w="11907" w:h="16840"/>
          <w:pgMar w:top="2155" w:right="1701" w:bottom="1701" w:left="1701" w:header="1701" w:footer="1304" w:gutter="284"/>
          <w:pgNumType w:fmt="upperRoman" w:start="1"/>
          <w:cols w:space="720"/>
          <w:docGrid w:linePitch="360" w:charSpace="1861"/>
        </w:sectPr>
      </w:pPr>
    </w:p>
    <w:p w:rsidR="00380EAE" w:rsidRPr="009B0E39" w:rsidRDefault="00380EAE" w:rsidP="00EE399C">
      <w:pPr>
        <w:pStyle w:val="af6"/>
        <w:adjustRightInd w:val="0"/>
        <w:snapToGrid w:val="0"/>
        <w:spacing w:before="400" w:after="200" w:line="300" w:lineRule="auto"/>
        <w:jc w:val="center"/>
        <w:rPr>
          <w:b w:val="0"/>
        </w:rPr>
      </w:pPr>
      <w:r w:rsidRPr="009B0E39">
        <w:rPr>
          <w:b w:val="0"/>
        </w:rPr>
        <w:lastRenderedPageBreak/>
        <w:t>目</w:t>
      </w:r>
      <w:r w:rsidRPr="009B0E39">
        <w:rPr>
          <w:b w:val="0"/>
        </w:rPr>
        <w:t xml:space="preserve">  </w:t>
      </w:r>
      <w:r w:rsidRPr="009B0E39">
        <w:rPr>
          <w:b w:val="0"/>
        </w:rPr>
        <w:t>录</w:t>
      </w:r>
    </w:p>
    <w:p w:rsidR="00B200B0" w:rsidRDefault="00380EAE">
      <w:pPr>
        <w:pStyle w:val="10"/>
        <w:rPr>
          <w:rFonts w:asciiTheme="minorHAnsi" w:eastAsiaTheme="minorEastAsia" w:hAnsiTheme="minorHAnsi" w:cstheme="minorBidi"/>
          <w:noProof/>
          <w:sz w:val="21"/>
          <w:szCs w:val="22"/>
        </w:rPr>
      </w:pPr>
      <w:r w:rsidRPr="009B0E39">
        <w:fldChar w:fldCharType="begin"/>
      </w:r>
      <w:r w:rsidRPr="009B0E39">
        <w:instrText xml:space="preserve"> TOC \o "1-3" \h \z \u </w:instrText>
      </w:r>
      <w:r w:rsidRPr="009B0E39">
        <w:fldChar w:fldCharType="separate"/>
      </w:r>
      <w:hyperlink w:anchor="_Toc455066802" w:history="1">
        <w:r w:rsidR="00B200B0" w:rsidRPr="00184250">
          <w:rPr>
            <w:rStyle w:val="a7"/>
            <w:rFonts w:hint="eastAsia"/>
            <w:noProof/>
          </w:rPr>
          <w:t>摘</w:t>
        </w:r>
        <w:r w:rsidR="00B200B0" w:rsidRPr="00184250">
          <w:rPr>
            <w:rStyle w:val="a7"/>
            <w:noProof/>
          </w:rPr>
          <w:t xml:space="preserve">  </w:t>
        </w:r>
        <w:r w:rsidR="00B200B0" w:rsidRPr="00184250">
          <w:rPr>
            <w:rStyle w:val="a7"/>
            <w:rFonts w:hint="eastAsia"/>
            <w:noProof/>
          </w:rPr>
          <w:t>要</w:t>
        </w:r>
        <w:r w:rsidR="00B200B0">
          <w:rPr>
            <w:noProof/>
            <w:webHidden/>
          </w:rPr>
          <w:tab/>
        </w:r>
        <w:r w:rsidR="00B200B0">
          <w:rPr>
            <w:noProof/>
            <w:webHidden/>
          </w:rPr>
          <w:fldChar w:fldCharType="begin"/>
        </w:r>
        <w:r w:rsidR="00B200B0">
          <w:rPr>
            <w:noProof/>
            <w:webHidden/>
          </w:rPr>
          <w:instrText xml:space="preserve"> PAGEREF _Toc455066802 \h </w:instrText>
        </w:r>
        <w:r w:rsidR="00B200B0">
          <w:rPr>
            <w:noProof/>
            <w:webHidden/>
          </w:rPr>
        </w:r>
        <w:r w:rsidR="00B200B0">
          <w:rPr>
            <w:noProof/>
            <w:webHidden/>
          </w:rPr>
          <w:fldChar w:fldCharType="separate"/>
        </w:r>
        <w:r w:rsidR="00461D78">
          <w:rPr>
            <w:noProof/>
            <w:webHidden/>
          </w:rPr>
          <w:t>I</w:t>
        </w:r>
        <w:r w:rsidR="00B200B0">
          <w:rPr>
            <w:noProof/>
            <w:webHidden/>
          </w:rPr>
          <w:fldChar w:fldCharType="end"/>
        </w:r>
      </w:hyperlink>
    </w:p>
    <w:p w:rsidR="00B200B0" w:rsidRDefault="000A1056">
      <w:pPr>
        <w:pStyle w:val="10"/>
        <w:rPr>
          <w:rStyle w:val="a7"/>
          <w:noProof/>
        </w:rPr>
      </w:pPr>
      <w:hyperlink w:anchor="_Toc455066803" w:history="1">
        <w:r w:rsidR="00B200B0" w:rsidRPr="00184250">
          <w:rPr>
            <w:rStyle w:val="a7"/>
            <w:noProof/>
          </w:rPr>
          <w:t>Abstract</w:t>
        </w:r>
        <w:r w:rsidR="00B200B0">
          <w:rPr>
            <w:noProof/>
            <w:webHidden/>
          </w:rPr>
          <w:tab/>
        </w:r>
        <w:r w:rsidR="00B200B0">
          <w:rPr>
            <w:noProof/>
            <w:webHidden/>
          </w:rPr>
          <w:fldChar w:fldCharType="begin"/>
        </w:r>
        <w:r w:rsidR="00B200B0">
          <w:rPr>
            <w:noProof/>
            <w:webHidden/>
          </w:rPr>
          <w:instrText xml:space="preserve"> PAGEREF _Toc455066803 \h </w:instrText>
        </w:r>
        <w:r w:rsidR="00B200B0">
          <w:rPr>
            <w:noProof/>
            <w:webHidden/>
          </w:rPr>
        </w:r>
        <w:r w:rsidR="00B200B0">
          <w:rPr>
            <w:noProof/>
            <w:webHidden/>
          </w:rPr>
          <w:fldChar w:fldCharType="separate"/>
        </w:r>
        <w:r w:rsidR="00461D78">
          <w:rPr>
            <w:noProof/>
            <w:webHidden/>
          </w:rPr>
          <w:t>II</w:t>
        </w:r>
        <w:r w:rsidR="00B200B0">
          <w:rPr>
            <w:noProof/>
            <w:webHidden/>
          </w:rPr>
          <w:fldChar w:fldCharType="end"/>
        </w:r>
      </w:hyperlink>
    </w:p>
    <w:p w:rsidR="00B200B0" w:rsidRPr="00B200B0" w:rsidRDefault="00B200B0" w:rsidP="00B200B0"/>
    <w:p w:rsidR="00B200B0" w:rsidRDefault="000A1056">
      <w:pPr>
        <w:pStyle w:val="10"/>
        <w:rPr>
          <w:rFonts w:asciiTheme="minorHAnsi" w:eastAsiaTheme="minorEastAsia" w:hAnsiTheme="minorHAnsi" w:cstheme="minorBidi"/>
          <w:noProof/>
          <w:sz w:val="21"/>
          <w:szCs w:val="22"/>
        </w:rPr>
      </w:pPr>
      <w:hyperlink w:anchor="_Toc455066804" w:history="1">
        <w:r w:rsidR="00B200B0" w:rsidRPr="00184250">
          <w:rPr>
            <w:rStyle w:val="a7"/>
            <w:rFonts w:hint="eastAsia"/>
            <w:noProof/>
          </w:rPr>
          <w:t>第</w:t>
        </w:r>
        <w:r w:rsidR="00B200B0" w:rsidRPr="00184250">
          <w:rPr>
            <w:rStyle w:val="a7"/>
            <w:rFonts w:hint="eastAsia"/>
            <w:noProof/>
          </w:rPr>
          <w:t>1</w:t>
        </w:r>
        <w:r w:rsidR="00B200B0" w:rsidRPr="00184250">
          <w:rPr>
            <w:rStyle w:val="a7"/>
            <w:rFonts w:hint="eastAsia"/>
            <w:noProof/>
          </w:rPr>
          <w:t>章</w:t>
        </w:r>
        <w:r w:rsidR="00B200B0" w:rsidRPr="00184250">
          <w:rPr>
            <w:rStyle w:val="a7"/>
            <w:rFonts w:hint="eastAsia"/>
            <w:noProof/>
          </w:rPr>
          <w:t xml:space="preserve"> </w:t>
        </w:r>
        <w:r w:rsidR="00B200B0" w:rsidRPr="00184250">
          <w:rPr>
            <w:rStyle w:val="a7"/>
            <w:rFonts w:hint="eastAsia"/>
            <w:noProof/>
          </w:rPr>
          <w:t>绪论</w:t>
        </w:r>
        <w:r w:rsidR="00B200B0">
          <w:rPr>
            <w:noProof/>
            <w:webHidden/>
          </w:rPr>
          <w:tab/>
        </w:r>
        <w:r w:rsidR="00B200B0">
          <w:rPr>
            <w:noProof/>
            <w:webHidden/>
          </w:rPr>
          <w:fldChar w:fldCharType="begin"/>
        </w:r>
        <w:r w:rsidR="00B200B0">
          <w:rPr>
            <w:noProof/>
            <w:webHidden/>
          </w:rPr>
          <w:instrText xml:space="preserve"> PAGEREF _Toc455066804 \h </w:instrText>
        </w:r>
        <w:r w:rsidR="00B200B0">
          <w:rPr>
            <w:noProof/>
            <w:webHidden/>
          </w:rPr>
        </w:r>
        <w:r w:rsidR="00B200B0">
          <w:rPr>
            <w:noProof/>
            <w:webHidden/>
          </w:rPr>
          <w:fldChar w:fldCharType="separate"/>
        </w:r>
        <w:r w:rsidR="00461D78">
          <w:rPr>
            <w:noProof/>
            <w:webHidden/>
          </w:rPr>
          <w:t>1</w:t>
        </w:r>
        <w:r w:rsidR="00B200B0">
          <w:rPr>
            <w:noProof/>
            <w:webHidden/>
          </w:rPr>
          <w:fldChar w:fldCharType="end"/>
        </w:r>
      </w:hyperlink>
    </w:p>
    <w:p w:rsidR="00B200B0" w:rsidRDefault="000A1056">
      <w:pPr>
        <w:pStyle w:val="21"/>
        <w:rPr>
          <w:rFonts w:asciiTheme="minorHAnsi" w:eastAsiaTheme="minorEastAsia" w:hAnsiTheme="minorHAnsi" w:cstheme="minorBidi"/>
          <w:noProof/>
          <w:sz w:val="21"/>
          <w:szCs w:val="22"/>
        </w:rPr>
      </w:pPr>
      <w:hyperlink w:anchor="_Toc455066805" w:history="1">
        <w:r w:rsidR="00B200B0" w:rsidRPr="00184250">
          <w:rPr>
            <w:rStyle w:val="a7"/>
            <w:noProof/>
          </w:rPr>
          <w:t>1.1</w:t>
        </w:r>
        <w:r w:rsidR="00B200B0" w:rsidRPr="00184250">
          <w:rPr>
            <w:rStyle w:val="a7"/>
            <w:rFonts w:hint="eastAsia"/>
            <w:noProof/>
          </w:rPr>
          <w:t xml:space="preserve"> </w:t>
        </w:r>
        <w:r w:rsidR="00B200B0" w:rsidRPr="00184250">
          <w:rPr>
            <w:rStyle w:val="a7"/>
            <w:rFonts w:hint="eastAsia"/>
            <w:noProof/>
          </w:rPr>
          <w:t>项目来源</w:t>
        </w:r>
        <w:r w:rsidR="00B200B0">
          <w:rPr>
            <w:noProof/>
            <w:webHidden/>
          </w:rPr>
          <w:tab/>
        </w:r>
        <w:r w:rsidR="00B200B0">
          <w:rPr>
            <w:noProof/>
            <w:webHidden/>
          </w:rPr>
          <w:fldChar w:fldCharType="begin"/>
        </w:r>
        <w:r w:rsidR="00B200B0">
          <w:rPr>
            <w:noProof/>
            <w:webHidden/>
          </w:rPr>
          <w:instrText xml:space="preserve"> PAGEREF _Toc455066805 \h </w:instrText>
        </w:r>
        <w:r w:rsidR="00B200B0">
          <w:rPr>
            <w:noProof/>
            <w:webHidden/>
          </w:rPr>
        </w:r>
        <w:r w:rsidR="00B200B0">
          <w:rPr>
            <w:noProof/>
            <w:webHidden/>
          </w:rPr>
          <w:fldChar w:fldCharType="separate"/>
        </w:r>
        <w:r w:rsidR="00461D78">
          <w:rPr>
            <w:noProof/>
            <w:webHidden/>
          </w:rPr>
          <w:t>1</w:t>
        </w:r>
        <w:r w:rsidR="00B200B0">
          <w:rPr>
            <w:noProof/>
            <w:webHidden/>
          </w:rPr>
          <w:fldChar w:fldCharType="end"/>
        </w:r>
      </w:hyperlink>
    </w:p>
    <w:p w:rsidR="00B200B0" w:rsidRDefault="000A1056">
      <w:pPr>
        <w:pStyle w:val="21"/>
        <w:rPr>
          <w:rFonts w:asciiTheme="minorHAnsi" w:eastAsiaTheme="minorEastAsia" w:hAnsiTheme="minorHAnsi" w:cstheme="minorBidi"/>
          <w:noProof/>
          <w:sz w:val="21"/>
          <w:szCs w:val="22"/>
        </w:rPr>
      </w:pPr>
      <w:hyperlink w:anchor="_Toc455066806" w:history="1">
        <w:r w:rsidR="00B200B0" w:rsidRPr="00184250">
          <w:rPr>
            <w:rStyle w:val="a7"/>
            <w:noProof/>
          </w:rPr>
          <w:t>1.2</w:t>
        </w:r>
        <w:r w:rsidR="00B200B0" w:rsidRPr="00184250">
          <w:rPr>
            <w:rStyle w:val="a7"/>
            <w:rFonts w:hint="eastAsia"/>
            <w:noProof/>
          </w:rPr>
          <w:t xml:space="preserve"> </w:t>
        </w:r>
        <w:r w:rsidR="00B200B0" w:rsidRPr="00184250">
          <w:rPr>
            <w:rStyle w:val="a7"/>
            <w:rFonts w:hint="eastAsia"/>
            <w:noProof/>
          </w:rPr>
          <w:t>项目开发目的和意义</w:t>
        </w:r>
        <w:r w:rsidR="00B200B0">
          <w:rPr>
            <w:noProof/>
            <w:webHidden/>
          </w:rPr>
          <w:tab/>
        </w:r>
        <w:r w:rsidR="00B200B0">
          <w:rPr>
            <w:noProof/>
            <w:webHidden/>
          </w:rPr>
          <w:fldChar w:fldCharType="begin"/>
        </w:r>
        <w:r w:rsidR="00B200B0">
          <w:rPr>
            <w:noProof/>
            <w:webHidden/>
          </w:rPr>
          <w:instrText xml:space="preserve"> PAGEREF _Toc455066806 \h </w:instrText>
        </w:r>
        <w:r w:rsidR="00B200B0">
          <w:rPr>
            <w:noProof/>
            <w:webHidden/>
          </w:rPr>
        </w:r>
        <w:r w:rsidR="00B200B0">
          <w:rPr>
            <w:noProof/>
            <w:webHidden/>
          </w:rPr>
          <w:fldChar w:fldCharType="separate"/>
        </w:r>
        <w:r w:rsidR="00461D78">
          <w:rPr>
            <w:noProof/>
            <w:webHidden/>
          </w:rPr>
          <w:t>1</w:t>
        </w:r>
        <w:r w:rsidR="00B200B0">
          <w:rPr>
            <w:noProof/>
            <w:webHidden/>
          </w:rPr>
          <w:fldChar w:fldCharType="end"/>
        </w:r>
      </w:hyperlink>
    </w:p>
    <w:p w:rsidR="00B200B0" w:rsidRDefault="000A1056">
      <w:pPr>
        <w:pStyle w:val="21"/>
        <w:rPr>
          <w:rFonts w:asciiTheme="minorHAnsi" w:eastAsiaTheme="minorEastAsia" w:hAnsiTheme="minorHAnsi" w:cstheme="minorBidi"/>
          <w:noProof/>
          <w:sz w:val="21"/>
          <w:szCs w:val="22"/>
        </w:rPr>
      </w:pPr>
      <w:hyperlink w:anchor="_Toc455066807" w:history="1">
        <w:r w:rsidR="00B200B0" w:rsidRPr="00184250">
          <w:rPr>
            <w:rStyle w:val="a7"/>
            <w:noProof/>
          </w:rPr>
          <w:t>1.3</w:t>
        </w:r>
        <w:r w:rsidR="00B200B0" w:rsidRPr="00184250">
          <w:rPr>
            <w:rStyle w:val="a7"/>
            <w:rFonts w:hint="eastAsia"/>
            <w:noProof/>
          </w:rPr>
          <w:t xml:space="preserve"> </w:t>
        </w:r>
        <w:r w:rsidR="00B200B0" w:rsidRPr="00184250">
          <w:rPr>
            <w:rStyle w:val="a7"/>
            <w:rFonts w:hint="eastAsia"/>
            <w:noProof/>
          </w:rPr>
          <w:t>国内外相关领域现状分析</w:t>
        </w:r>
        <w:r w:rsidR="00B200B0">
          <w:rPr>
            <w:noProof/>
            <w:webHidden/>
          </w:rPr>
          <w:tab/>
        </w:r>
        <w:r w:rsidR="00B200B0">
          <w:rPr>
            <w:noProof/>
            <w:webHidden/>
          </w:rPr>
          <w:fldChar w:fldCharType="begin"/>
        </w:r>
        <w:r w:rsidR="00B200B0">
          <w:rPr>
            <w:noProof/>
            <w:webHidden/>
          </w:rPr>
          <w:instrText xml:space="preserve"> PAGEREF _Toc455066807 \h </w:instrText>
        </w:r>
        <w:r w:rsidR="00B200B0">
          <w:rPr>
            <w:noProof/>
            <w:webHidden/>
          </w:rPr>
        </w:r>
        <w:r w:rsidR="00B200B0">
          <w:rPr>
            <w:noProof/>
            <w:webHidden/>
          </w:rPr>
          <w:fldChar w:fldCharType="separate"/>
        </w:r>
        <w:r w:rsidR="00461D78">
          <w:rPr>
            <w:noProof/>
            <w:webHidden/>
          </w:rPr>
          <w:t>2</w:t>
        </w:r>
        <w:r w:rsidR="00B200B0">
          <w:rPr>
            <w:noProof/>
            <w:webHidden/>
          </w:rPr>
          <w:fldChar w:fldCharType="end"/>
        </w:r>
      </w:hyperlink>
    </w:p>
    <w:p w:rsidR="00B200B0" w:rsidRDefault="000A1056">
      <w:pPr>
        <w:pStyle w:val="21"/>
        <w:rPr>
          <w:rFonts w:asciiTheme="minorHAnsi" w:eastAsiaTheme="minorEastAsia" w:hAnsiTheme="minorHAnsi" w:cstheme="minorBidi"/>
          <w:noProof/>
          <w:sz w:val="21"/>
          <w:szCs w:val="22"/>
        </w:rPr>
      </w:pPr>
      <w:hyperlink w:anchor="_Toc455066808" w:history="1">
        <w:r w:rsidR="00B200B0" w:rsidRPr="00184250">
          <w:rPr>
            <w:rStyle w:val="a7"/>
            <w:noProof/>
          </w:rPr>
          <w:t>1.4</w:t>
        </w:r>
        <w:r w:rsidR="00B200B0" w:rsidRPr="00184250">
          <w:rPr>
            <w:rStyle w:val="a7"/>
            <w:rFonts w:hint="eastAsia"/>
            <w:noProof/>
          </w:rPr>
          <w:t xml:space="preserve"> </w:t>
        </w:r>
        <w:r w:rsidR="00B200B0" w:rsidRPr="00184250">
          <w:rPr>
            <w:rStyle w:val="a7"/>
            <w:rFonts w:hint="eastAsia"/>
            <w:noProof/>
          </w:rPr>
          <w:t>本文主要工作内容</w:t>
        </w:r>
        <w:r w:rsidR="00B200B0">
          <w:rPr>
            <w:noProof/>
            <w:webHidden/>
          </w:rPr>
          <w:tab/>
        </w:r>
        <w:r w:rsidR="00B200B0">
          <w:rPr>
            <w:noProof/>
            <w:webHidden/>
          </w:rPr>
          <w:fldChar w:fldCharType="begin"/>
        </w:r>
        <w:r w:rsidR="00B200B0">
          <w:rPr>
            <w:noProof/>
            <w:webHidden/>
          </w:rPr>
          <w:instrText xml:space="preserve"> PAGEREF _Toc455066808 \h </w:instrText>
        </w:r>
        <w:r w:rsidR="00B200B0">
          <w:rPr>
            <w:noProof/>
            <w:webHidden/>
          </w:rPr>
        </w:r>
        <w:r w:rsidR="00B200B0">
          <w:rPr>
            <w:noProof/>
            <w:webHidden/>
          </w:rPr>
          <w:fldChar w:fldCharType="separate"/>
        </w:r>
        <w:r w:rsidR="00461D78">
          <w:rPr>
            <w:noProof/>
            <w:webHidden/>
          </w:rPr>
          <w:t>3</w:t>
        </w:r>
        <w:r w:rsidR="00B200B0">
          <w:rPr>
            <w:noProof/>
            <w:webHidden/>
          </w:rPr>
          <w:fldChar w:fldCharType="end"/>
        </w:r>
      </w:hyperlink>
    </w:p>
    <w:p w:rsidR="00B200B0" w:rsidRDefault="000A1056">
      <w:pPr>
        <w:pStyle w:val="10"/>
        <w:rPr>
          <w:rFonts w:asciiTheme="minorHAnsi" w:eastAsiaTheme="minorEastAsia" w:hAnsiTheme="minorHAnsi" w:cstheme="minorBidi"/>
          <w:noProof/>
          <w:sz w:val="21"/>
          <w:szCs w:val="22"/>
        </w:rPr>
      </w:pPr>
      <w:hyperlink w:anchor="_Toc455066809" w:history="1">
        <w:r w:rsidR="00B200B0" w:rsidRPr="00184250">
          <w:rPr>
            <w:rStyle w:val="a7"/>
            <w:rFonts w:hint="eastAsia"/>
            <w:noProof/>
          </w:rPr>
          <w:t>第</w:t>
        </w:r>
        <w:r w:rsidR="00B200B0" w:rsidRPr="00184250">
          <w:rPr>
            <w:rStyle w:val="a7"/>
            <w:rFonts w:hint="eastAsia"/>
            <w:noProof/>
          </w:rPr>
          <w:t>2</w:t>
        </w:r>
        <w:r w:rsidR="00B200B0" w:rsidRPr="00184250">
          <w:rPr>
            <w:rStyle w:val="a7"/>
            <w:rFonts w:hint="eastAsia"/>
            <w:noProof/>
          </w:rPr>
          <w:t>章</w:t>
        </w:r>
        <w:r w:rsidR="00B200B0" w:rsidRPr="00184250">
          <w:rPr>
            <w:rStyle w:val="a7"/>
            <w:rFonts w:hint="eastAsia"/>
            <w:noProof/>
          </w:rPr>
          <w:t xml:space="preserve"> </w:t>
        </w:r>
        <w:r w:rsidR="00B200B0" w:rsidRPr="00184250">
          <w:rPr>
            <w:rStyle w:val="a7"/>
            <w:rFonts w:hint="eastAsia"/>
            <w:noProof/>
          </w:rPr>
          <w:t>影视票房预测系统需求分析及总体设计</w:t>
        </w:r>
        <w:r w:rsidR="00B200B0">
          <w:rPr>
            <w:noProof/>
            <w:webHidden/>
          </w:rPr>
          <w:tab/>
        </w:r>
        <w:r w:rsidR="00B200B0">
          <w:rPr>
            <w:noProof/>
            <w:webHidden/>
          </w:rPr>
          <w:fldChar w:fldCharType="begin"/>
        </w:r>
        <w:r w:rsidR="00B200B0">
          <w:rPr>
            <w:noProof/>
            <w:webHidden/>
          </w:rPr>
          <w:instrText xml:space="preserve"> PAGEREF _Toc455066809 \h </w:instrText>
        </w:r>
        <w:r w:rsidR="00B200B0">
          <w:rPr>
            <w:noProof/>
            <w:webHidden/>
          </w:rPr>
        </w:r>
        <w:r w:rsidR="00B200B0">
          <w:rPr>
            <w:noProof/>
            <w:webHidden/>
          </w:rPr>
          <w:fldChar w:fldCharType="separate"/>
        </w:r>
        <w:r w:rsidR="00461D78">
          <w:rPr>
            <w:noProof/>
            <w:webHidden/>
          </w:rPr>
          <w:t>5</w:t>
        </w:r>
        <w:r w:rsidR="00B200B0">
          <w:rPr>
            <w:noProof/>
            <w:webHidden/>
          </w:rPr>
          <w:fldChar w:fldCharType="end"/>
        </w:r>
      </w:hyperlink>
    </w:p>
    <w:p w:rsidR="00B200B0" w:rsidRDefault="000A1056">
      <w:pPr>
        <w:pStyle w:val="21"/>
        <w:rPr>
          <w:rFonts w:asciiTheme="minorHAnsi" w:eastAsiaTheme="minorEastAsia" w:hAnsiTheme="minorHAnsi" w:cstheme="minorBidi"/>
          <w:noProof/>
          <w:sz w:val="21"/>
          <w:szCs w:val="22"/>
        </w:rPr>
      </w:pPr>
      <w:hyperlink w:anchor="_Toc455066810" w:history="1">
        <w:r w:rsidR="00B200B0" w:rsidRPr="00184250">
          <w:rPr>
            <w:rStyle w:val="a7"/>
            <w:noProof/>
          </w:rPr>
          <w:t>2.1</w:t>
        </w:r>
        <w:r w:rsidR="00B200B0" w:rsidRPr="00184250">
          <w:rPr>
            <w:rStyle w:val="a7"/>
            <w:rFonts w:hint="eastAsia"/>
            <w:noProof/>
          </w:rPr>
          <w:t xml:space="preserve"> </w:t>
        </w:r>
        <w:r w:rsidR="00B200B0" w:rsidRPr="00184250">
          <w:rPr>
            <w:rStyle w:val="a7"/>
            <w:rFonts w:hint="eastAsia"/>
            <w:noProof/>
          </w:rPr>
          <w:t>影视票房预测系统需求分析</w:t>
        </w:r>
        <w:r w:rsidR="00B200B0">
          <w:rPr>
            <w:noProof/>
            <w:webHidden/>
          </w:rPr>
          <w:tab/>
        </w:r>
        <w:r w:rsidR="00B200B0">
          <w:rPr>
            <w:noProof/>
            <w:webHidden/>
          </w:rPr>
          <w:fldChar w:fldCharType="begin"/>
        </w:r>
        <w:r w:rsidR="00B200B0">
          <w:rPr>
            <w:noProof/>
            <w:webHidden/>
          </w:rPr>
          <w:instrText xml:space="preserve"> PAGEREF _Toc455066810 \h </w:instrText>
        </w:r>
        <w:r w:rsidR="00B200B0">
          <w:rPr>
            <w:noProof/>
            <w:webHidden/>
          </w:rPr>
        </w:r>
        <w:r w:rsidR="00B200B0">
          <w:rPr>
            <w:noProof/>
            <w:webHidden/>
          </w:rPr>
          <w:fldChar w:fldCharType="separate"/>
        </w:r>
        <w:r w:rsidR="00461D78">
          <w:rPr>
            <w:noProof/>
            <w:webHidden/>
          </w:rPr>
          <w:t>5</w:t>
        </w:r>
        <w:r w:rsidR="00B200B0">
          <w:rPr>
            <w:noProof/>
            <w:webHidden/>
          </w:rPr>
          <w:fldChar w:fldCharType="end"/>
        </w:r>
      </w:hyperlink>
    </w:p>
    <w:p w:rsidR="00B200B0" w:rsidRDefault="000A1056">
      <w:pPr>
        <w:pStyle w:val="30"/>
        <w:tabs>
          <w:tab w:val="right" w:leader="dot" w:pos="8211"/>
        </w:tabs>
        <w:ind w:left="480"/>
        <w:rPr>
          <w:rFonts w:asciiTheme="minorHAnsi" w:eastAsiaTheme="minorEastAsia" w:hAnsiTheme="minorHAnsi" w:cstheme="minorBidi"/>
          <w:noProof/>
          <w:sz w:val="21"/>
          <w:szCs w:val="22"/>
        </w:rPr>
      </w:pPr>
      <w:hyperlink w:anchor="_Toc455066811" w:history="1">
        <w:r w:rsidR="00B200B0" w:rsidRPr="00184250">
          <w:rPr>
            <w:rStyle w:val="a7"/>
            <w:noProof/>
          </w:rPr>
          <w:t>2.1.1</w:t>
        </w:r>
        <w:r w:rsidR="00B200B0" w:rsidRPr="00184250">
          <w:rPr>
            <w:rStyle w:val="a7"/>
            <w:rFonts w:hint="eastAsia"/>
            <w:noProof/>
          </w:rPr>
          <w:t xml:space="preserve"> </w:t>
        </w:r>
        <w:r w:rsidR="00B200B0" w:rsidRPr="00184250">
          <w:rPr>
            <w:rStyle w:val="a7"/>
            <w:rFonts w:hint="eastAsia"/>
            <w:noProof/>
          </w:rPr>
          <w:t>影视票房预测系统业务需求</w:t>
        </w:r>
        <w:r w:rsidR="00B200B0">
          <w:rPr>
            <w:noProof/>
            <w:webHidden/>
          </w:rPr>
          <w:tab/>
        </w:r>
        <w:r w:rsidR="00B200B0">
          <w:rPr>
            <w:noProof/>
            <w:webHidden/>
          </w:rPr>
          <w:fldChar w:fldCharType="begin"/>
        </w:r>
        <w:r w:rsidR="00B200B0">
          <w:rPr>
            <w:noProof/>
            <w:webHidden/>
          </w:rPr>
          <w:instrText xml:space="preserve"> PAGEREF _Toc455066811 \h </w:instrText>
        </w:r>
        <w:r w:rsidR="00B200B0">
          <w:rPr>
            <w:noProof/>
            <w:webHidden/>
          </w:rPr>
        </w:r>
        <w:r w:rsidR="00B200B0">
          <w:rPr>
            <w:noProof/>
            <w:webHidden/>
          </w:rPr>
          <w:fldChar w:fldCharType="separate"/>
        </w:r>
        <w:r w:rsidR="00461D78">
          <w:rPr>
            <w:noProof/>
            <w:webHidden/>
          </w:rPr>
          <w:t>5</w:t>
        </w:r>
        <w:r w:rsidR="00B200B0">
          <w:rPr>
            <w:noProof/>
            <w:webHidden/>
          </w:rPr>
          <w:fldChar w:fldCharType="end"/>
        </w:r>
      </w:hyperlink>
    </w:p>
    <w:p w:rsidR="00B200B0" w:rsidRDefault="000A1056">
      <w:pPr>
        <w:pStyle w:val="30"/>
        <w:tabs>
          <w:tab w:val="right" w:leader="dot" w:pos="8211"/>
        </w:tabs>
        <w:ind w:left="480"/>
        <w:rPr>
          <w:rFonts w:asciiTheme="minorHAnsi" w:eastAsiaTheme="minorEastAsia" w:hAnsiTheme="minorHAnsi" w:cstheme="minorBidi"/>
          <w:noProof/>
          <w:sz w:val="21"/>
          <w:szCs w:val="22"/>
        </w:rPr>
      </w:pPr>
      <w:hyperlink w:anchor="_Toc455066812" w:history="1">
        <w:r w:rsidR="00B200B0" w:rsidRPr="00184250">
          <w:rPr>
            <w:rStyle w:val="a7"/>
            <w:noProof/>
          </w:rPr>
          <w:t>2.1.2</w:t>
        </w:r>
        <w:r w:rsidR="00B200B0" w:rsidRPr="00184250">
          <w:rPr>
            <w:rStyle w:val="a7"/>
            <w:rFonts w:hint="eastAsia"/>
            <w:noProof/>
          </w:rPr>
          <w:t xml:space="preserve"> </w:t>
        </w:r>
        <w:r w:rsidR="00B200B0" w:rsidRPr="00184250">
          <w:rPr>
            <w:rStyle w:val="a7"/>
            <w:rFonts w:hint="eastAsia"/>
            <w:noProof/>
          </w:rPr>
          <w:t>影视票房预测系统功能需求</w:t>
        </w:r>
        <w:r w:rsidR="00B200B0">
          <w:rPr>
            <w:noProof/>
            <w:webHidden/>
          </w:rPr>
          <w:tab/>
        </w:r>
        <w:r w:rsidR="00B200B0">
          <w:rPr>
            <w:noProof/>
            <w:webHidden/>
          </w:rPr>
          <w:fldChar w:fldCharType="begin"/>
        </w:r>
        <w:r w:rsidR="00B200B0">
          <w:rPr>
            <w:noProof/>
            <w:webHidden/>
          </w:rPr>
          <w:instrText xml:space="preserve"> PAGEREF _Toc455066812 \h </w:instrText>
        </w:r>
        <w:r w:rsidR="00B200B0">
          <w:rPr>
            <w:noProof/>
            <w:webHidden/>
          </w:rPr>
        </w:r>
        <w:r w:rsidR="00B200B0">
          <w:rPr>
            <w:noProof/>
            <w:webHidden/>
          </w:rPr>
          <w:fldChar w:fldCharType="separate"/>
        </w:r>
        <w:r w:rsidR="00461D78">
          <w:rPr>
            <w:noProof/>
            <w:webHidden/>
          </w:rPr>
          <w:t>5</w:t>
        </w:r>
        <w:r w:rsidR="00B200B0">
          <w:rPr>
            <w:noProof/>
            <w:webHidden/>
          </w:rPr>
          <w:fldChar w:fldCharType="end"/>
        </w:r>
      </w:hyperlink>
    </w:p>
    <w:p w:rsidR="00B200B0" w:rsidRDefault="000A1056">
      <w:pPr>
        <w:pStyle w:val="30"/>
        <w:tabs>
          <w:tab w:val="right" w:leader="dot" w:pos="8211"/>
        </w:tabs>
        <w:ind w:left="480"/>
        <w:rPr>
          <w:rFonts w:asciiTheme="minorHAnsi" w:eastAsiaTheme="minorEastAsia" w:hAnsiTheme="minorHAnsi" w:cstheme="minorBidi"/>
          <w:noProof/>
          <w:sz w:val="21"/>
          <w:szCs w:val="22"/>
        </w:rPr>
      </w:pPr>
      <w:hyperlink w:anchor="_Toc455066813" w:history="1">
        <w:r w:rsidR="00B200B0" w:rsidRPr="00184250">
          <w:rPr>
            <w:rStyle w:val="a7"/>
            <w:noProof/>
          </w:rPr>
          <w:t>2.1.3</w:t>
        </w:r>
        <w:r w:rsidR="00B200B0" w:rsidRPr="00184250">
          <w:rPr>
            <w:rStyle w:val="a7"/>
            <w:rFonts w:hint="eastAsia"/>
            <w:noProof/>
          </w:rPr>
          <w:t xml:space="preserve"> </w:t>
        </w:r>
        <w:r w:rsidR="00B200B0" w:rsidRPr="00184250">
          <w:rPr>
            <w:rStyle w:val="a7"/>
            <w:rFonts w:hint="eastAsia"/>
            <w:noProof/>
          </w:rPr>
          <w:t>影视票房预测系统非功能需求</w:t>
        </w:r>
        <w:r w:rsidR="00B200B0">
          <w:rPr>
            <w:noProof/>
            <w:webHidden/>
          </w:rPr>
          <w:tab/>
        </w:r>
        <w:r w:rsidR="00B200B0">
          <w:rPr>
            <w:noProof/>
            <w:webHidden/>
          </w:rPr>
          <w:fldChar w:fldCharType="begin"/>
        </w:r>
        <w:r w:rsidR="00B200B0">
          <w:rPr>
            <w:noProof/>
            <w:webHidden/>
          </w:rPr>
          <w:instrText xml:space="preserve"> PAGEREF _Toc455066813 \h </w:instrText>
        </w:r>
        <w:r w:rsidR="00B200B0">
          <w:rPr>
            <w:noProof/>
            <w:webHidden/>
          </w:rPr>
        </w:r>
        <w:r w:rsidR="00B200B0">
          <w:rPr>
            <w:noProof/>
            <w:webHidden/>
          </w:rPr>
          <w:fldChar w:fldCharType="separate"/>
        </w:r>
        <w:r w:rsidR="00461D78">
          <w:rPr>
            <w:noProof/>
            <w:webHidden/>
          </w:rPr>
          <w:t>8</w:t>
        </w:r>
        <w:r w:rsidR="00B200B0">
          <w:rPr>
            <w:noProof/>
            <w:webHidden/>
          </w:rPr>
          <w:fldChar w:fldCharType="end"/>
        </w:r>
      </w:hyperlink>
    </w:p>
    <w:p w:rsidR="00B200B0" w:rsidRDefault="000A1056">
      <w:pPr>
        <w:pStyle w:val="21"/>
        <w:rPr>
          <w:rFonts w:asciiTheme="minorHAnsi" w:eastAsiaTheme="minorEastAsia" w:hAnsiTheme="minorHAnsi" w:cstheme="minorBidi"/>
          <w:noProof/>
          <w:sz w:val="21"/>
          <w:szCs w:val="22"/>
        </w:rPr>
      </w:pPr>
      <w:hyperlink w:anchor="_Toc455066814" w:history="1">
        <w:r w:rsidR="00B200B0" w:rsidRPr="00184250">
          <w:rPr>
            <w:rStyle w:val="a7"/>
            <w:noProof/>
          </w:rPr>
          <w:t>2.2</w:t>
        </w:r>
        <w:r w:rsidR="00B200B0" w:rsidRPr="00184250">
          <w:rPr>
            <w:rStyle w:val="a7"/>
            <w:rFonts w:hint="eastAsia"/>
            <w:noProof/>
          </w:rPr>
          <w:t xml:space="preserve"> </w:t>
        </w:r>
        <w:r w:rsidR="00B200B0" w:rsidRPr="00184250">
          <w:rPr>
            <w:rStyle w:val="a7"/>
            <w:rFonts w:hint="eastAsia"/>
            <w:noProof/>
          </w:rPr>
          <w:t>影视票房预测系统总体设计方案</w:t>
        </w:r>
        <w:r w:rsidR="00B200B0">
          <w:rPr>
            <w:noProof/>
            <w:webHidden/>
          </w:rPr>
          <w:tab/>
        </w:r>
        <w:r w:rsidR="00B200B0">
          <w:rPr>
            <w:noProof/>
            <w:webHidden/>
          </w:rPr>
          <w:fldChar w:fldCharType="begin"/>
        </w:r>
        <w:r w:rsidR="00B200B0">
          <w:rPr>
            <w:noProof/>
            <w:webHidden/>
          </w:rPr>
          <w:instrText xml:space="preserve"> PAGEREF _Toc455066814 \h </w:instrText>
        </w:r>
        <w:r w:rsidR="00B200B0">
          <w:rPr>
            <w:noProof/>
            <w:webHidden/>
          </w:rPr>
        </w:r>
        <w:r w:rsidR="00B200B0">
          <w:rPr>
            <w:noProof/>
            <w:webHidden/>
          </w:rPr>
          <w:fldChar w:fldCharType="separate"/>
        </w:r>
        <w:r w:rsidR="00461D78">
          <w:rPr>
            <w:noProof/>
            <w:webHidden/>
          </w:rPr>
          <w:t>9</w:t>
        </w:r>
        <w:r w:rsidR="00B200B0">
          <w:rPr>
            <w:noProof/>
            <w:webHidden/>
          </w:rPr>
          <w:fldChar w:fldCharType="end"/>
        </w:r>
      </w:hyperlink>
    </w:p>
    <w:p w:rsidR="00B200B0" w:rsidRDefault="000A1056">
      <w:pPr>
        <w:pStyle w:val="30"/>
        <w:tabs>
          <w:tab w:val="right" w:leader="dot" w:pos="8211"/>
        </w:tabs>
        <w:ind w:left="480"/>
        <w:rPr>
          <w:rFonts w:asciiTheme="minorHAnsi" w:eastAsiaTheme="minorEastAsia" w:hAnsiTheme="minorHAnsi" w:cstheme="minorBidi"/>
          <w:noProof/>
          <w:sz w:val="21"/>
          <w:szCs w:val="22"/>
        </w:rPr>
      </w:pPr>
      <w:hyperlink w:anchor="_Toc455066815" w:history="1">
        <w:r w:rsidR="00B200B0" w:rsidRPr="00184250">
          <w:rPr>
            <w:rStyle w:val="a7"/>
            <w:noProof/>
          </w:rPr>
          <w:t>2.2.1</w:t>
        </w:r>
        <w:r w:rsidR="00B200B0" w:rsidRPr="00184250">
          <w:rPr>
            <w:rStyle w:val="a7"/>
            <w:rFonts w:hint="eastAsia"/>
            <w:noProof/>
          </w:rPr>
          <w:t xml:space="preserve"> </w:t>
        </w:r>
        <w:r w:rsidR="00B200B0" w:rsidRPr="00184250">
          <w:rPr>
            <w:rStyle w:val="a7"/>
            <w:rFonts w:hint="eastAsia"/>
            <w:noProof/>
          </w:rPr>
          <w:t>影视票房预测系统架构设计</w:t>
        </w:r>
        <w:r w:rsidR="00B200B0">
          <w:rPr>
            <w:noProof/>
            <w:webHidden/>
          </w:rPr>
          <w:tab/>
        </w:r>
        <w:r w:rsidR="00B200B0">
          <w:rPr>
            <w:noProof/>
            <w:webHidden/>
          </w:rPr>
          <w:fldChar w:fldCharType="begin"/>
        </w:r>
        <w:r w:rsidR="00B200B0">
          <w:rPr>
            <w:noProof/>
            <w:webHidden/>
          </w:rPr>
          <w:instrText xml:space="preserve"> PAGEREF _Toc455066815 \h </w:instrText>
        </w:r>
        <w:r w:rsidR="00B200B0">
          <w:rPr>
            <w:noProof/>
            <w:webHidden/>
          </w:rPr>
        </w:r>
        <w:r w:rsidR="00B200B0">
          <w:rPr>
            <w:noProof/>
            <w:webHidden/>
          </w:rPr>
          <w:fldChar w:fldCharType="separate"/>
        </w:r>
        <w:r w:rsidR="00461D78">
          <w:rPr>
            <w:noProof/>
            <w:webHidden/>
          </w:rPr>
          <w:t>9</w:t>
        </w:r>
        <w:r w:rsidR="00B200B0">
          <w:rPr>
            <w:noProof/>
            <w:webHidden/>
          </w:rPr>
          <w:fldChar w:fldCharType="end"/>
        </w:r>
      </w:hyperlink>
    </w:p>
    <w:p w:rsidR="00B200B0" w:rsidRDefault="000A1056">
      <w:pPr>
        <w:pStyle w:val="30"/>
        <w:tabs>
          <w:tab w:val="right" w:leader="dot" w:pos="8211"/>
        </w:tabs>
        <w:ind w:left="480"/>
        <w:rPr>
          <w:rFonts w:asciiTheme="minorHAnsi" w:eastAsiaTheme="minorEastAsia" w:hAnsiTheme="minorHAnsi" w:cstheme="minorBidi"/>
          <w:noProof/>
          <w:sz w:val="21"/>
          <w:szCs w:val="22"/>
        </w:rPr>
      </w:pPr>
      <w:hyperlink w:anchor="_Toc455066816" w:history="1">
        <w:r w:rsidR="00B200B0" w:rsidRPr="00184250">
          <w:rPr>
            <w:rStyle w:val="a7"/>
            <w:noProof/>
          </w:rPr>
          <w:t>2.2.2</w:t>
        </w:r>
        <w:r w:rsidR="00B200B0" w:rsidRPr="00184250">
          <w:rPr>
            <w:rStyle w:val="a7"/>
            <w:rFonts w:hint="eastAsia"/>
            <w:noProof/>
          </w:rPr>
          <w:t xml:space="preserve"> </w:t>
        </w:r>
        <w:r w:rsidR="00B200B0" w:rsidRPr="00184250">
          <w:rPr>
            <w:rStyle w:val="a7"/>
            <w:rFonts w:hint="eastAsia"/>
            <w:noProof/>
          </w:rPr>
          <w:t>影视票房预测系统功能结构设计</w:t>
        </w:r>
        <w:r w:rsidR="00B200B0">
          <w:rPr>
            <w:noProof/>
            <w:webHidden/>
          </w:rPr>
          <w:tab/>
        </w:r>
        <w:r w:rsidR="00B200B0">
          <w:rPr>
            <w:noProof/>
            <w:webHidden/>
          </w:rPr>
          <w:fldChar w:fldCharType="begin"/>
        </w:r>
        <w:r w:rsidR="00B200B0">
          <w:rPr>
            <w:noProof/>
            <w:webHidden/>
          </w:rPr>
          <w:instrText xml:space="preserve"> PAGEREF _Toc455066816 \h </w:instrText>
        </w:r>
        <w:r w:rsidR="00B200B0">
          <w:rPr>
            <w:noProof/>
            <w:webHidden/>
          </w:rPr>
        </w:r>
        <w:r w:rsidR="00B200B0">
          <w:rPr>
            <w:noProof/>
            <w:webHidden/>
          </w:rPr>
          <w:fldChar w:fldCharType="separate"/>
        </w:r>
        <w:r w:rsidR="00461D78">
          <w:rPr>
            <w:noProof/>
            <w:webHidden/>
          </w:rPr>
          <w:t>10</w:t>
        </w:r>
        <w:r w:rsidR="00B200B0">
          <w:rPr>
            <w:noProof/>
            <w:webHidden/>
          </w:rPr>
          <w:fldChar w:fldCharType="end"/>
        </w:r>
      </w:hyperlink>
    </w:p>
    <w:p w:rsidR="00B200B0" w:rsidRDefault="000A1056">
      <w:pPr>
        <w:pStyle w:val="21"/>
        <w:rPr>
          <w:rFonts w:asciiTheme="minorHAnsi" w:eastAsiaTheme="minorEastAsia" w:hAnsiTheme="minorHAnsi" w:cstheme="minorBidi"/>
          <w:noProof/>
          <w:sz w:val="21"/>
          <w:szCs w:val="22"/>
        </w:rPr>
      </w:pPr>
      <w:hyperlink w:anchor="_Toc455066817" w:history="1">
        <w:r w:rsidR="00B200B0" w:rsidRPr="00184250">
          <w:rPr>
            <w:rStyle w:val="a7"/>
            <w:noProof/>
          </w:rPr>
          <w:t>2.3</w:t>
        </w:r>
        <w:r w:rsidR="00B200B0" w:rsidRPr="00184250">
          <w:rPr>
            <w:rStyle w:val="a7"/>
            <w:rFonts w:hint="eastAsia"/>
            <w:noProof/>
          </w:rPr>
          <w:t xml:space="preserve"> </w:t>
        </w:r>
        <w:r w:rsidR="00B200B0" w:rsidRPr="00184250">
          <w:rPr>
            <w:rStyle w:val="a7"/>
            <w:rFonts w:hint="eastAsia"/>
            <w:noProof/>
          </w:rPr>
          <w:t>本章小结</w:t>
        </w:r>
        <w:r w:rsidR="00B200B0">
          <w:rPr>
            <w:noProof/>
            <w:webHidden/>
          </w:rPr>
          <w:tab/>
        </w:r>
        <w:r w:rsidR="00B200B0">
          <w:rPr>
            <w:noProof/>
            <w:webHidden/>
          </w:rPr>
          <w:fldChar w:fldCharType="begin"/>
        </w:r>
        <w:r w:rsidR="00B200B0">
          <w:rPr>
            <w:noProof/>
            <w:webHidden/>
          </w:rPr>
          <w:instrText xml:space="preserve"> PAGEREF _Toc455066817 \h </w:instrText>
        </w:r>
        <w:r w:rsidR="00B200B0">
          <w:rPr>
            <w:noProof/>
            <w:webHidden/>
          </w:rPr>
        </w:r>
        <w:r w:rsidR="00B200B0">
          <w:rPr>
            <w:noProof/>
            <w:webHidden/>
          </w:rPr>
          <w:fldChar w:fldCharType="separate"/>
        </w:r>
        <w:r w:rsidR="00461D78">
          <w:rPr>
            <w:noProof/>
            <w:webHidden/>
          </w:rPr>
          <w:t>11</w:t>
        </w:r>
        <w:r w:rsidR="00B200B0">
          <w:rPr>
            <w:noProof/>
            <w:webHidden/>
          </w:rPr>
          <w:fldChar w:fldCharType="end"/>
        </w:r>
      </w:hyperlink>
    </w:p>
    <w:p w:rsidR="00B200B0" w:rsidRDefault="000A1056">
      <w:pPr>
        <w:pStyle w:val="10"/>
        <w:rPr>
          <w:rFonts w:asciiTheme="minorHAnsi" w:eastAsiaTheme="minorEastAsia" w:hAnsiTheme="minorHAnsi" w:cstheme="minorBidi"/>
          <w:noProof/>
          <w:sz w:val="21"/>
          <w:szCs w:val="22"/>
        </w:rPr>
      </w:pPr>
      <w:hyperlink w:anchor="_Toc455066818" w:history="1">
        <w:r w:rsidR="00B200B0" w:rsidRPr="00184250">
          <w:rPr>
            <w:rStyle w:val="a7"/>
            <w:rFonts w:hint="eastAsia"/>
            <w:noProof/>
          </w:rPr>
          <w:t>第</w:t>
        </w:r>
        <w:r w:rsidR="00B200B0" w:rsidRPr="00184250">
          <w:rPr>
            <w:rStyle w:val="a7"/>
            <w:rFonts w:hint="eastAsia"/>
            <w:noProof/>
          </w:rPr>
          <w:t>3</w:t>
        </w:r>
        <w:r w:rsidR="00B200B0" w:rsidRPr="00184250">
          <w:rPr>
            <w:rStyle w:val="a7"/>
            <w:rFonts w:hint="eastAsia"/>
            <w:noProof/>
          </w:rPr>
          <w:t>章</w:t>
        </w:r>
        <w:r w:rsidR="00B200B0" w:rsidRPr="00184250">
          <w:rPr>
            <w:rStyle w:val="a7"/>
            <w:rFonts w:hint="eastAsia"/>
            <w:noProof/>
          </w:rPr>
          <w:t xml:space="preserve"> </w:t>
        </w:r>
        <w:r w:rsidR="00B200B0" w:rsidRPr="00184250">
          <w:rPr>
            <w:rStyle w:val="a7"/>
            <w:rFonts w:hint="eastAsia"/>
            <w:noProof/>
          </w:rPr>
          <w:t>影视票房预测系统详细设计</w:t>
        </w:r>
        <w:r w:rsidR="00B200B0">
          <w:rPr>
            <w:noProof/>
            <w:webHidden/>
          </w:rPr>
          <w:tab/>
        </w:r>
        <w:r w:rsidR="00B200B0">
          <w:rPr>
            <w:noProof/>
            <w:webHidden/>
          </w:rPr>
          <w:fldChar w:fldCharType="begin"/>
        </w:r>
        <w:r w:rsidR="00B200B0">
          <w:rPr>
            <w:noProof/>
            <w:webHidden/>
          </w:rPr>
          <w:instrText xml:space="preserve"> PAGEREF _Toc455066818 \h </w:instrText>
        </w:r>
        <w:r w:rsidR="00B200B0">
          <w:rPr>
            <w:noProof/>
            <w:webHidden/>
          </w:rPr>
        </w:r>
        <w:r w:rsidR="00B200B0">
          <w:rPr>
            <w:noProof/>
            <w:webHidden/>
          </w:rPr>
          <w:fldChar w:fldCharType="separate"/>
        </w:r>
        <w:r w:rsidR="00461D78">
          <w:rPr>
            <w:noProof/>
            <w:webHidden/>
          </w:rPr>
          <w:t>12</w:t>
        </w:r>
        <w:r w:rsidR="00B200B0">
          <w:rPr>
            <w:noProof/>
            <w:webHidden/>
          </w:rPr>
          <w:fldChar w:fldCharType="end"/>
        </w:r>
      </w:hyperlink>
    </w:p>
    <w:p w:rsidR="00B200B0" w:rsidRDefault="000A1056">
      <w:pPr>
        <w:pStyle w:val="21"/>
        <w:rPr>
          <w:rFonts w:asciiTheme="minorHAnsi" w:eastAsiaTheme="minorEastAsia" w:hAnsiTheme="minorHAnsi" w:cstheme="minorBidi"/>
          <w:noProof/>
          <w:sz w:val="21"/>
          <w:szCs w:val="22"/>
        </w:rPr>
      </w:pPr>
      <w:hyperlink w:anchor="_Toc455066819" w:history="1">
        <w:r w:rsidR="00B200B0" w:rsidRPr="00184250">
          <w:rPr>
            <w:rStyle w:val="a7"/>
            <w:noProof/>
          </w:rPr>
          <w:t>3.1</w:t>
        </w:r>
        <w:r w:rsidR="00B200B0" w:rsidRPr="00184250">
          <w:rPr>
            <w:rStyle w:val="a7"/>
            <w:rFonts w:hint="eastAsia"/>
            <w:noProof/>
          </w:rPr>
          <w:t xml:space="preserve"> </w:t>
        </w:r>
        <w:r w:rsidR="00B200B0" w:rsidRPr="00184250">
          <w:rPr>
            <w:rStyle w:val="a7"/>
            <w:rFonts w:hint="eastAsia"/>
            <w:noProof/>
          </w:rPr>
          <w:t>影视票房预测系统存储设计</w:t>
        </w:r>
        <w:r w:rsidR="00B200B0">
          <w:rPr>
            <w:noProof/>
            <w:webHidden/>
          </w:rPr>
          <w:tab/>
        </w:r>
        <w:r w:rsidR="00B200B0">
          <w:rPr>
            <w:noProof/>
            <w:webHidden/>
          </w:rPr>
          <w:fldChar w:fldCharType="begin"/>
        </w:r>
        <w:r w:rsidR="00B200B0">
          <w:rPr>
            <w:noProof/>
            <w:webHidden/>
          </w:rPr>
          <w:instrText xml:space="preserve"> PAGEREF _Toc455066819 \h </w:instrText>
        </w:r>
        <w:r w:rsidR="00B200B0">
          <w:rPr>
            <w:noProof/>
            <w:webHidden/>
          </w:rPr>
        </w:r>
        <w:r w:rsidR="00B200B0">
          <w:rPr>
            <w:noProof/>
            <w:webHidden/>
          </w:rPr>
          <w:fldChar w:fldCharType="separate"/>
        </w:r>
        <w:r w:rsidR="00461D78">
          <w:rPr>
            <w:noProof/>
            <w:webHidden/>
          </w:rPr>
          <w:t>12</w:t>
        </w:r>
        <w:r w:rsidR="00B200B0">
          <w:rPr>
            <w:noProof/>
            <w:webHidden/>
          </w:rPr>
          <w:fldChar w:fldCharType="end"/>
        </w:r>
      </w:hyperlink>
    </w:p>
    <w:p w:rsidR="00B200B0" w:rsidRDefault="000A1056">
      <w:pPr>
        <w:pStyle w:val="30"/>
        <w:tabs>
          <w:tab w:val="right" w:leader="dot" w:pos="8211"/>
        </w:tabs>
        <w:ind w:left="480"/>
        <w:rPr>
          <w:rFonts w:asciiTheme="minorHAnsi" w:eastAsiaTheme="minorEastAsia" w:hAnsiTheme="minorHAnsi" w:cstheme="minorBidi"/>
          <w:noProof/>
          <w:sz w:val="21"/>
          <w:szCs w:val="22"/>
        </w:rPr>
      </w:pPr>
      <w:hyperlink w:anchor="_Toc455066820" w:history="1">
        <w:r w:rsidR="00B200B0" w:rsidRPr="00184250">
          <w:rPr>
            <w:rStyle w:val="a7"/>
            <w:noProof/>
          </w:rPr>
          <w:t>3.1.1</w:t>
        </w:r>
        <w:r w:rsidR="00B200B0" w:rsidRPr="00184250">
          <w:rPr>
            <w:rStyle w:val="a7"/>
            <w:rFonts w:hint="eastAsia"/>
            <w:noProof/>
          </w:rPr>
          <w:t xml:space="preserve"> </w:t>
        </w:r>
        <w:r w:rsidR="00B200B0" w:rsidRPr="00184250">
          <w:rPr>
            <w:rStyle w:val="a7"/>
            <w:rFonts w:hint="eastAsia"/>
            <w:noProof/>
          </w:rPr>
          <w:t>社交影评及用户信息存储设计</w:t>
        </w:r>
        <w:r w:rsidR="00B200B0">
          <w:rPr>
            <w:noProof/>
            <w:webHidden/>
          </w:rPr>
          <w:tab/>
        </w:r>
        <w:r w:rsidR="00B200B0">
          <w:rPr>
            <w:noProof/>
            <w:webHidden/>
          </w:rPr>
          <w:fldChar w:fldCharType="begin"/>
        </w:r>
        <w:r w:rsidR="00B200B0">
          <w:rPr>
            <w:noProof/>
            <w:webHidden/>
          </w:rPr>
          <w:instrText xml:space="preserve"> PAGEREF _Toc455066820 \h </w:instrText>
        </w:r>
        <w:r w:rsidR="00B200B0">
          <w:rPr>
            <w:noProof/>
            <w:webHidden/>
          </w:rPr>
        </w:r>
        <w:r w:rsidR="00B200B0">
          <w:rPr>
            <w:noProof/>
            <w:webHidden/>
          </w:rPr>
          <w:fldChar w:fldCharType="separate"/>
        </w:r>
        <w:r w:rsidR="00461D78">
          <w:rPr>
            <w:noProof/>
            <w:webHidden/>
          </w:rPr>
          <w:t>12</w:t>
        </w:r>
        <w:r w:rsidR="00B200B0">
          <w:rPr>
            <w:noProof/>
            <w:webHidden/>
          </w:rPr>
          <w:fldChar w:fldCharType="end"/>
        </w:r>
      </w:hyperlink>
    </w:p>
    <w:p w:rsidR="00B200B0" w:rsidRDefault="000A1056">
      <w:pPr>
        <w:pStyle w:val="30"/>
        <w:tabs>
          <w:tab w:val="right" w:leader="dot" w:pos="8211"/>
        </w:tabs>
        <w:ind w:left="480"/>
        <w:rPr>
          <w:rFonts w:asciiTheme="minorHAnsi" w:eastAsiaTheme="minorEastAsia" w:hAnsiTheme="minorHAnsi" w:cstheme="minorBidi"/>
          <w:noProof/>
          <w:sz w:val="21"/>
          <w:szCs w:val="22"/>
        </w:rPr>
      </w:pPr>
      <w:hyperlink w:anchor="_Toc455066821" w:history="1">
        <w:r w:rsidR="00B200B0" w:rsidRPr="00184250">
          <w:rPr>
            <w:rStyle w:val="a7"/>
            <w:noProof/>
          </w:rPr>
          <w:t>3.1.2</w:t>
        </w:r>
        <w:r w:rsidR="00B200B0" w:rsidRPr="00184250">
          <w:rPr>
            <w:rStyle w:val="a7"/>
            <w:rFonts w:hint="eastAsia"/>
            <w:noProof/>
          </w:rPr>
          <w:t xml:space="preserve"> </w:t>
        </w:r>
        <w:r w:rsidR="00B200B0" w:rsidRPr="00184250">
          <w:rPr>
            <w:rStyle w:val="a7"/>
            <w:rFonts w:hint="eastAsia"/>
            <w:noProof/>
          </w:rPr>
          <w:t>影视作品信息存储设计</w:t>
        </w:r>
        <w:r w:rsidR="00B200B0">
          <w:rPr>
            <w:noProof/>
            <w:webHidden/>
          </w:rPr>
          <w:tab/>
        </w:r>
        <w:r w:rsidR="00B200B0">
          <w:rPr>
            <w:noProof/>
            <w:webHidden/>
          </w:rPr>
          <w:fldChar w:fldCharType="begin"/>
        </w:r>
        <w:r w:rsidR="00B200B0">
          <w:rPr>
            <w:noProof/>
            <w:webHidden/>
          </w:rPr>
          <w:instrText xml:space="preserve"> PAGEREF _Toc455066821 \h </w:instrText>
        </w:r>
        <w:r w:rsidR="00B200B0">
          <w:rPr>
            <w:noProof/>
            <w:webHidden/>
          </w:rPr>
        </w:r>
        <w:r w:rsidR="00B200B0">
          <w:rPr>
            <w:noProof/>
            <w:webHidden/>
          </w:rPr>
          <w:fldChar w:fldCharType="separate"/>
        </w:r>
        <w:r w:rsidR="00461D78">
          <w:rPr>
            <w:noProof/>
            <w:webHidden/>
          </w:rPr>
          <w:t>14</w:t>
        </w:r>
        <w:r w:rsidR="00B200B0">
          <w:rPr>
            <w:noProof/>
            <w:webHidden/>
          </w:rPr>
          <w:fldChar w:fldCharType="end"/>
        </w:r>
      </w:hyperlink>
    </w:p>
    <w:p w:rsidR="00B200B0" w:rsidRDefault="000A1056">
      <w:pPr>
        <w:pStyle w:val="21"/>
        <w:rPr>
          <w:rFonts w:asciiTheme="minorHAnsi" w:eastAsiaTheme="minorEastAsia" w:hAnsiTheme="minorHAnsi" w:cstheme="minorBidi"/>
          <w:noProof/>
          <w:sz w:val="21"/>
          <w:szCs w:val="22"/>
        </w:rPr>
      </w:pPr>
      <w:hyperlink w:anchor="_Toc455066822" w:history="1">
        <w:r w:rsidR="00B200B0" w:rsidRPr="00184250">
          <w:rPr>
            <w:rStyle w:val="a7"/>
            <w:noProof/>
          </w:rPr>
          <w:t>3.2</w:t>
        </w:r>
        <w:r w:rsidR="00B200B0" w:rsidRPr="00184250">
          <w:rPr>
            <w:rStyle w:val="a7"/>
            <w:rFonts w:hint="eastAsia"/>
            <w:noProof/>
          </w:rPr>
          <w:t xml:space="preserve"> </w:t>
        </w:r>
        <w:r w:rsidR="00B200B0" w:rsidRPr="00184250">
          <w:rPr>
            <w:rStyle w:val="a7"/>
            <w:rFonts w:hint="eastAsia"/>
            <w:noProof/>
          </w:rPr>
          <w:t>影视票房预测系统核心算法设计</w:t>
        </w:r>
        <w:r w:rsidR="00B200B0">
          <w:rPr>
            <w:noProof/>
            <w:webHidden/>
          </w:rPr>
          <w:tab/>
        </w:r>
        <w:r w:rsidR="00B200B0">
          <w:rPr>
            <w:noProof/>
            <w:webHidden/>
          </w:rPr>
          <w:fldChar w:fldCharType="begin"/>
        </w:r>
        <w:r w:rsidR="00B200B0">
          <w:rPr>
            <w:noProof/>
            <w:webHidden/>
          </w:rPr>
          <w:instrText xml:space="preserve"> PAGEREF _Toc455066822 \h </w:instrText>
        </w:r>
        <w:r w:rsidR="00B200B0">
          <w:rPr>
            <w:noProof/>
            <w:webHidden/>
          </w:rPr>
        </w:r>
        <w:r w:rsidR="00B200B0">
          <w:rPr>
            <w:noProof/>
            <w:webHidden/>
          </w:rPr>
          <w:fldChar w:fldCharType="separate"/>
        </w:r>
        <w:r w:rsidR="00461D78">
          <w:rPr>
            <w:noProof/>
            <w:webHidden/>
          </w:rPr>
          <w:t>17</w:t>
        </w:r>
        <w:r w:rsidR="00B200B0">
          <w:rPr>
            <w:noProof/>
            <w:webHidden/>
          </w:rPr>
          <w:fldChar w:fldCharType="end"/>
        </w:r>
      </w:hyperlink>
    </w:p>
    <w:p w:rsidR="00B200B0" w:rsidRDefault="000A1056">
      <w:pPr>
        <w:pStyle w:val="30"/>
        <w:tabs>
          <w:tab w:val="right" w:leader="dot" w:pos="8211"/>
        </w:tabs>
        <w:ind w:left="480"/>
        <w:rPr>
          <w:rFonts w:asciiTheme="minorHAnsi" w:eastAsiaTheme="minorEastAsia" w:hAnsiTheme="minorHAnsi" w:cstheme="minorBidi"/>
          <w:noProof/>
          <w:sz w:val="21"/>
          <w:szCs w:val="22"/>
        </w:rPr>
      </w:pPr>
      <w:hyperlink w:anchor="_Toc455066823" w:history="1">
        <w:r w:rsidR="00B200B0" w:rsidRPr="00184250">
          <w:rPr>
            <w:rStyle w:val="a7"/>
            <w:noProof/>
          </w:rPr>
          <w:t>3.2.1</w:t>
        </w:r>
        <w:r w:rsidR="00B200B0" w:rsidRPr="00184250">
          <w:rPr>
            <w:rStyle w:val="a7"/>
            <w:rFonts w:hint="eastAsia"/>
            <w:noProof/>
          </w:rPr>
          <w:t xml:space="preserve"> </w:t>
        </w:r>
        <w:r w:rsidR="00B200B0" w:rsidRPr="00184250">
          <w:rPr>
            <w:rStyle w:val="a7"/>
            <w:rFonts w:hint="eastAsia"/>
            <w:noProof/>
          </w:rPr>
          <w:t>影评情感分析算法设计</w:t>
        </w:r>
        <w:r w:rsidR="00B200B0">
          <w:rPr>
            <w:noProof/>
            <w:webHidden/>
          </w:rPr>
          <w:tab/>
        </w:r>
        <w:r w:rsidR="00B200B0">
          <w:rPr>
            <w:noProof/>
            <w:webHidden/>
          </w:rPr>
          <w:fldChar w:fldCharType="begin"/>
        </w:r>
        <w:r w:rsidR="00B200B0">
          <w:rPr>
            <w:noProof/>
            <w:webHidden/>
          </w:rPr>
          <w:instrText xml:space="preserve"> PAGEREF _Toc455066823 \h </w:instrText>
        </w:r>
        <w:r w:rsidR="00B200B0">
          <w:rPr>
            <w:noProof/>
            <w:webHidden/>
          </w:rPr>
        </w:r>
        <w:r w:rsidR="00B200B0">
          <w:rPr>
            <w:noProof/>
            <w:webHidden/>
          </w:rPr>
          <w:fldChar w:fldCharType="separate"/>
        </w:r>
        <w:r w:rsidR="00461D78">
          <w:rPr>
            <w:noProof/>
            <w:webHidden/>
          </w:rPr>
          <w:t>17</w:t>
        </w:r>
        <w:r w:rsidR="00B200B0">
          <w:rPr>
            <w:noProof/>
            <w:webHidden/>
          </w:rPr>
          <w:fldChar w:fldCharType="end"/>
        </w:r>
      </w:hyperlink>
    </w:p>
    <w:p w:rsidR="00B200B0" w:rsidRDefault="000A1056">
      <w:pPr>
        <w:pStyle w:val="30"/>
        <w:tabs>
          <w:tab w:val="right" w:leader="dot" w:pos="8211"/>
        </w:tabs>
        <w:ind w:left="480"/>
        <w:rPr>
          <w:rFonts w:asciiTheme="minorHAnsi" w:eastAsiaTheme="minorEastAsia" w:hAnsiTheme="minorHAnsi" w:cstheme="minorBidi"/>
          <w:noProof/>
          <w:sz w:val="21"/>
          <w:szCs w:val="22"/>
        </w:rPr>
      </w:pPr>
      <w:hyperlink w:anchor="_Toc455066824" w:history="1">
        <w:r w:rsidR="00B200B0" w:rsidRPr="00184250">
          <w:rPr>
            <w:rStyle w:val="a7"/>
            <w:noProof/>
          </w:rPr>
          <w:t>3.2.2</w:t>
        </w:r>
        <w:r w:rsidR="00B200B0" w:rsidRPr="00184250">
          <w:rPr>
            <w:rStyle w:val="a7"/>
            <w:rFonts w:hint="eastAsia"/>
            <w:noProof/>
          </w:rPr>
          <w:t xml:space="preserve"> </w:t>
        </w:r>
        <w:r w:rsidR="00B200B0" w:rsidRPr="00184250">
          <w:rPr>
            <w:rStyle w:val="a7"/>
            <w:rFonts w:hint="eastAsia"/>
            <w:noProof/>
          </w:rPr>
          <w:t>影评关键词提取算法设计</w:t>
        </w:r>
        <w:r w:rsidR="00B200B0">
          <w:rPr>
            <w:noProof/>
            <w:webHidden/>
          </w:rPr>
          <w:tab/>
        </w:r>
        <w:r w:rsidR="00B200B0">
          <w:rPr>
            <w:noProof/>
            <w:webHidden/>
          </w:rPr>
          <w:fldChar w:fldCharType="begin"/>
        </w:r>
        <w:r w:rsidR="00B200B0">
          <w:rPr>
            <w:noProof/>
            <w:webHidden/>
          </w:rPr>
          <w:instrText xml:space="preserve"> PAGEREF _Toc455066824 \h </w:instrText>
        </w:r>
        <w:r w:rsidR="00B200B0">
          <w:rPr>
            <w:noProof/>
            <w:webHidden/>
          </w:rPr>
        </w:r>
        <w:r w:rsidR="00B200B0">
          <w:rPr>
            <w:noProof/>
            <w:webHidden/>
          </w:rPr>
          <w:fldChar w:fldCharType="separate"/>
        </w:r>
        <w:r w:rsidR="00461D78">
          <w:rPr>
            <w:noProof/>
            <w:webHidden/>
          </w:rPr>
          <w:t>20</w:t>
        </w:r>
        <w:r w:rsidR="00B200B0">
          <w:rPr>
            <w:noProof/>
            <w:webHidden/>
          </w:rPr>
          <w:fldChar w:fldCharType="end"/>
        </w:r>
      </w:hyperlink>
    </w:p>
    <w:p w:rsidR="00B200B0" w:rsidRDefault="000A1056">
      <w:pPr>
        <w:pStyle w:val="30"/>
        <w:tabs>
          <w:tab w:val="right" w:leader="dot" w:pos="8211"/>
        </w:tabs>
        <w:ind w:left="480"/>
        <w:rPr>
          <w:rFonts w:asciiTheme="minorHAnsi" w:eastAsiaTheme="minorEastAsia" w:hAnsiTheme="minorHAnsi" w:cstheme="minorBidi"/>
          <w:noProof/>
          <w:sz w:val="21"/>
          <w:szCs w:val="22"/>
        </w:rPr>
      </w:pPr>
      <w:hyperlink w:anchor="_Toc455066825" w:history="1">
        <w:r w:rsidR="00B200B0" w:rsidRPr="00184250">
          <w:rPr>
            <w:rStyle w:val="a7"/>
            <w:noProof/>
          </w:rPr>
          <w:t>3.2.3</w:t>
        </w:r>
        <w:r w:rsidR="00B200B0" w:rsidRPr="00184250">
          <w:rPr>
            <w:rStyle w:val="a7"/>
            <w:rFonts w:hint="eastAsia"/>
            <w:noProof/>
          </w:rPr>
          <w:t xml:space="preserve"> </w:t>
        </w:r>
        <w:r w:rsidR="00B200B0" w:rsidRPr="00184250">
          <w:rPr>
            <w:rStyle w:val="a7"/>
            <w:rFonts w:hint="eastAsia"/>
            <w:noProof/>
          </w:rPr>
          <w:t>主创指数算法设计</w:t>
        </w:r>
        <w:r w:rsidR="00B200B0">
          <w:rPr>
            <w:noProof/>
            <w:webHidden/>
          </w:rPr>
          <w:tab/>
        </w:r>
        <w:r w:rsidR="00B200B0">
          <w:rPr>
            <w:noProof/>
            <w:webHidden/>
          </w:rPr>
          <w:fldChar w:fldCharType="begin"/>
        </w:r>
        <w:r w:rsidR="00B200B0">
          <w:rPr>
            <w:noProof/>
            <w:webHidden/>
          </w:rPr>
          <w:instrText xml:space="preserve"> PAGEREF _Toc455066825 \h </w:instrText>
        </w:r>
        <w:r w:rsidR="00B200B0">
          <w:rPr>
            <w:noProof/>
            <w:webHidden/>
          </w:rPr>
        </w:r>
        <w:r w:rsidR="00B200B0">
          <w:rPr>
            <w:noProof/>
            <w:webHidden/>
          </w:rPr>
          <w:fldChar w:fldCharType="separate"/>
        </w:r>
        <w:r w:rsidR="00461D78">
          <w:rPr>
            <w:noProof/>
            <w:webHidden/>
          </w:rPr>
          <w:t>21</w:t>
        </w:r>
        <w:r w:rsidR="00B200B0">
          <w:rPr>
            <w:noProof/>
            <w:webHidden/>
          </w:rPr>
          <w:fldChar w:fldCharType="end"/>
        </w:r>
      </w:hyperlink>
    </w:p>
    <w:p w:rsidR="00B200B0" w:rsidRDefault="000A1056">
      <w:pPr>
        <w:pStyle w:val="30"/>
        <w:tabs>
          <w:tab w:val="right" w:leader="dot" w:pos="8211"/>
        </w:tabs>
        <w:ind w:left="480"/>
        <w:rPr>
          <w:rFonts w:asciiTheme="minorHAnsi" w:eastAsiaTheme="minorEastAsia" w:hAnsiTheme="minorHAnsi" w:cstheme="minorBidi"/>
          <w:noProof/>
          <w:sz w:val="21"/>
          <w:szCs w:val="22"/>
        </w:rPr>
      </w:pPr>
      <w:hyperlink w:anchor="_Toc455066826" w:history="1">
        <w:r w:rsidR="00B200B0" w:rsidRPr="00184250">
          <w:rPr>
            <w:rStyle w:val="a7"/>
            <w:noProof/>
          </w:rPr>
          <w:t>3.2.4</w:t>
        </w:r>
        <w:r w:rsidR="00B200B0" w:rsidRPr="00184250">
          <w:rPr>
            <w:rStyle w:val="a7"/>
            <w:rFonts w:hint="eastAsia"/>
            <w:noProof/>
          </w:rPr>
          <w:t xml:space="preserve"> </w:t>
        </w:r>
        <w:r w:rsidR="00B200B0" w:rsidRPr="00184250">
          <w:rPr>
            <w:rStyle w:val="a7"/>
            <w:rFonts w:hint="eastAsia"/>
            <w:noProof/>
          </w:rPr>
          <w:t>受众人群分析算法设计</w:t>
        </w:r>
        <w:r w:rsidR="00B200B0">
          <w:rPr>
            <w:noProof/>
            <w:webHidden/>
          </w:rPr>
          <w:tab/>
        </w:r>
        <w:r w:rsidR="00B200B0">
          <w:rPr>
            <w:noProof/>
            <w:webHidden/>
          </w:rPr>
          <w:fldChar w:fldCharType="begin"/>
        </w:r>
        <w:r w:rsidR="00B200B0">
          <w:rPr>
            <w:noProof/>
            <w:webHidden/>
          </w:rPr>
          <w:instrText xml:space="preserve"> PAGEREF _Toc455066826 \h </w:instrText>
        </w:r>
        <w:r w:rsidR="00B200B0">
          <w:rPr>
            <w:noProof/>
            <w:webHidden/>
          </w:rPr>
        </w:r>
        <w:r w:rsidR="00B200B0">
          <w:rPr>
            <w:noProof/>
            <w:webHidden/>
          </w:rPr>
          <w:fldChar w:fldCharType="separate"/>
        </w:r>
        <w:r w:rsidR="00461D78">
          <w:rPr>
            <w:noProof/>
            <w:webHidden/>
          </w:rPr>
          <w:t>23</w:t>
        </w:r>
        <w:r w:rsidR="00B200B0">
          <w:rPr>
            <w:noProof/>
            <w:webHidden/>
          </w:rPr>
          <w:fldChar w:fldCharType="end"/>
        </w:r>
      </w:hyperlink>
    </w:p>
    <w:p w:rsidR="00B200B0" w:rsidRDefault="000A1056">
      <w:pPr>
        <w:pStyle w:val="30"/>
        <w:tabs>
          <w:tab w:val="right" w:leader="dot" w:pos="8211"/>
        </w:tabs>
        <w:ind w:left="480"/>
        <w:rPr>
          <w:rFonts w:asciiTheme="minorHAnsi" w:eastAsiaTheme="minorEastAsia" w:hAnsiTheme="minorHAnsi" w:cstheme="minorBidi"/>
          <w:noProof/>
          <w:sz w:val="21"/>
          <w:szCs w:val="22"/>
        </w:rPr>
      </w:pPr>
      <w:hyperlink w:anchor="_Toc455066827" w:history="1">
        <w:r w:rsidR="00B200B0" w:rsidRPr="00184250">
          <w:rPr>
            <w:rStyle w:val="a7"/>
            <w:noProof/>
          </w:rPr>
          <w:t>3.2.5</w:t>
        </w:r>
        <w:r w:rsidR="00B200B0" w:rsidRPr="00184250">
          <w:rPr>
            <w:rStyle w:val="a7"/>
            <w:rFonts w:hint="eastAsia"/>
            <w:noProof/>
          </w:rPr>
          <w:t xml:space="preserve"> </w:t>
        </w:r>
        <w:r w:rsidR="00B200B0" w:rsidRPr="00184250">
          <w:rPr>
            <w:rStyle w:val="a7"/>
            <w:rFonts w:hint="eastAsia"/>
            <w:noProof/>
          </w:rPr>
          <w:t>影视票房预测算法设计</w:t>
        </w:r>
        <w:r w:rsidR="00B200B0">
          <w:rPr>
            <w:noProof/>
            <w:webHidden/>
          </w:rPr>
          <w:tab/>
        </w:r>
        <w:r w:rsidR="00B200B0">
          <w:rPr>
            <w:noProof/>
            <w:webHidden/>
          </w:rPr>
          <w:fldChar w:fldCharType="begin"/>
        </w:r>
        <w:r w:rsidR="00B200B0">
          <w:rPr>
            <w:noProof/>
            <w:webHidden/>
          </w:rPr>
          <w:instrText xml:space="preserve"> PAGEREF _Toc455066827 \h </w:instrText>
        </w:r>
        <w:r w:rsidR="00B200B0">
          <w:rPr>
            <w:noProof/>
            <w:webHidden/>
          </w:rPr>
        </w:r>
        <w:r w:rsidR="00B200B0">
          <w:rPr>
            <w:noProof/>
            <w:webHidden/>
          </w:rPr>
          <w:fldChar w:fldCharType="separate"/>
        </w:r>
        <w:r w:rsidR="00461D78">
          <w:rPr>
            <w:noProof/>
            <w:webHidden/>
          </w:rPr>
          <w:t>24</w:t>
        </w:r>
        <w:r w:rsidR="00B200B0">
          <w:rPr>
            <w:noProof/>
            <w:webHidden/>
          </w:rPr>
          <w:fldChar w:fldCharType="end"/>
        </w:r>
      </w:hyperlink>
    </w:p>
    <w:p w:rsidR="00B200B0" w:rsidRDefault="000A1056">
      <w:pPr>
        <w:pStyle w:val="21"/>
        <w:rPr>
          <w:rFonts w:asciiTheme="minorHAnsi" w:eastAsiaTheme="minorEastAsia" w:hAnsiTheme="minorHAnsi" w:cstheme="minorBidi"/>
          <w:noProof/>
          <w:sz w:val="21"/>
          <w:szCs w:val="22"/>
        </w:rPr>
      </w:pPr>
      <w:hyperlink w:anchor="_Toc455066828" w:history="1">
        <w:r w:rsidR="00B200B0" w:rsidRPr="00184250">
          <w:rPr>
            <w:rStyle w:val="a7"/>
            <w:noProof/>
          </w:rPr>
          <w:t>3.3</w:t>
        </w:r>
        <w:r w:rsidR="00B200B0" w:rsidRPr="00184250">
          <w:rPr>
            <w:rStyle w:val="a7"/>
            <w:rFonts w:hint="eastAsia"/>
            <w:noProof/>
          </w:rPr>
          <w:t xml:space="preserve"> </w:t>
        </w:r>
        <w:r w:rsidR="00B200B0" w:rsidRPr="00184250">
          <w:rPr>
            <w:rStyle w:val="a7"/>
            <w:rFonts w:hint="eastAsia"/>
            <w:noProof/>
          </w:rPr>
          <w:t>影视票房预测系统功能实现详细设计</w:t>
        </w:r>
        <w:r w:rsidR="00B200B0">
          <w:rPr>
            <w:noProof/>
            <w:webHidden/>
          </w:rPr>
          <w:tab/>
        </w:r>
        <w:r w:rsidR="00B200B0">
          <w:rPr>
            <w:noProof/>
            <w:webHidden/>
          </w:rPr>
          <w:fldChar w:fldCharType="begin"/>
        </w:r>
        <w:r w:rsidR="00B200B0">
          <w:rPr>
            <w:noProof/>
            <w:webHidden/>
          </w:rPr>
          <w:instrText xml:space="preserve"> PAGEREF _Toc455066828 \h </w:instrText>
        </w:r>
        <w:r w:rsidR="00B200B0">
          <w:rPr>
            <w:noProof/>
            <w:webHidden/>
          </w:rPr>
        </w:r>
        <w:r w:rsidR="00B200B0">
          <w:rPr>
            <w:noProof/>
            <w:webHidden/>
          </w:rPr>
          <w:fldChar w:fldCharType="separate"/>
        </w:r>
        <w:r w:rsidR="00461D78">
          <w:rPr>
            <w:noProof/>
            <w:webHidden/>
          </w:rPr>
          <w:t>26</w:t>
        </w:r>
        <w:r w:rsidR="00B200B0">
          <w:rPr>
            <w:noProof/>
            <w:webHidden/>
          </w:rPr>
          <w:fldChar w:fldCharType="end"/>
        </w:r>
      </w:hyperlink>
    </w:p>
    <w:p w:rsidR="00B200B0" w:rsidRDefault="000A1056">
      <w:pPr>
        <w:pStyle w:val="30"/>
        <w:tabs>
          <w:tab w:val="right" w:leader="dot" w:pos="8211"/>
        </w:tabs>
        <w:ind w:left="480"/>
        <w:rPr>
          <w:rFonts w:asciiTheme="minorHAnsi" w:eastAsiaTheme="minorEastAsia" w:hAnsiTheme="minorHAnsi" w:cstheme="minorBidi"/>
          <w:noProof/>
          <w:sz w:val="21"/>
          <w:szCs w:val="22"/>
        </w:rPr>
      </w:pPr>
      <w:hyperlink w:anchor="_Toc455066829" w:history="1">
        <w:r w:rsidR="00B200B0" w:rsidRPr="00184250">
          <w:rPr>
            <w:rStyle w:val="a7"/>
            <w:noProof/>
          </w:rPr>
          <w:t>3.3.1</w:t>
        </w:r>
        <w:r w:rsidR="00B200B0" w:rsidRPr="00184250">
          <w:rPr>
            <w:rStyle w:val="a7"/>
            <w:rFonts w:hint="eastAsia"/>
            <w:noProof/>
          </w:rPr>
          <w:t xml:space="preserve"> </w:t>
        </w:r>
        <w:r w:rsidR="00B200B0" w:rsidRPr="00184250">
          <w:rPr>
            <w:rStyle w:val="a7"/>
            <w:rFonts w:hint="eastAsia"/>
            <w:noProof/>
          </w:rPr>
          <w:t>影评情感分析实现详细设计</w:t>
        </w:r>
        <w:r w:rsidR="00B200B0">
          <w:rPr>
            <w:noProof/>
            <w:webHidden/>
          </w:rPr>
          <w:tab/>
        </w:r>
        <w:r w:rsidR="00B200B0">
          <w:rPr>
            <w:noProof/>
            <w:webHidden/>
          </w:rPr>
          <w:fldChar w:fldCharType="begin"/>
        </w:r>
        <w:r w:rsidR="00B200B0">
          <w:rPr>
            <w:noProof/>
            <w:webHidden/>
          </w:rPr>
          <w:instrText xml:space="preserve"> PAGEREF _Toc455066829 \h </w:instrText>
        </w:r>
        <w:r w:rsidR="00B200B0">
          <w:rPr>
            <w:noProof/>
            <w:webHidden/>
          </w:rPr>
        </w:r>
        <w:r w:rsidR="00B200B0">
          <w:rPr>
            <w:noProof/>
            <w:webHidden/>
          </w:rPr>
          <w:fldChar w:fldCharType="separate"/>
        </w:r>
        <w:r w:rsidR="00461D78">
          <w:rPr>
            <w:noProof/>
            <w:webHidden/>
          </w:rPr>
          <w:t>26</w:t>
        </w:r>
        <w:r w:rsidR="00B200B0">
          <w:rPr>
            <w:noProof/>
            <w:webHidden/>
          </w:rPr>
          <w:fldChar w:fldCharType="end"/>
        </w:r>
      </w:hyperlink>
    </w:p>
    <w:p w:rsidR="00B200B0" w:rsidRDefault="000A1056">
      <w:pPr>
        <w:pStyle w:val="30"/>
        <w:tabs>
          <w:tab w:val="right" w:leader="dot" w:pos="8211"/>
        </w:tabs>
        <w:ind w:left="480"/>
        <w:rPr>
          <w:rFonts w:asciiTheme="minorHAnsi" w:eastAsiaTheme="minorEastAsia" w:hAnsiTheme="minorHAnsi" w:cstheme="minorBidi"/>
          <w:noProof/>
          <w:sz w:val="21"/>
          <w:szCs w:val="22"/>
        </w:rPr>
      </w:pPr>
      <w:hyperlink w:anchor="_Toc455066830" w:history="1">
        <w:r w:rsidR="00B200B0" w:rsidRPr="00184250">
          <w:rPr>
            <w:rStyle w:val="a7"/>
            <w:noProof/>
          </w:rPr>
          <w:t>3.3.2</w:t>
        </w:r>
        <w:r w:rsidR="00B200B0" w:rsidRPr="00184250">
          <w:rPr>
            <w:rStyle w:val="a7"/>
            <w:rFonts w:hint="eastAsia"/>
            <w:noProof/>
          </w:rPr>
          <w:t xml:space="preserve"> </w:t>
        </w:r>
        <w:r w:rsidR="00B200B0" w:rsidRPr="00184250">
          <w:rPr>
            <w:rStyle w:val="a7"/>
            <w:rFonts w:hint="eastAsia"/>
            <w:noProof/>
          </w:rPr>
          <w:t>影人主创指数实现详细设计</w:t>
        </w:r>
        <w:r w:rsidR="00B200B0">
          <w:rPr>
            <w:noProof/>
            <w:webHidden/>
          </w:rPr>
          <w:tab/>
        </w:r>
        <w:r w:rsidR="00B200B0">
          <w:rPr>
            <w:noProof/>
            <w:webHidden/>
          </w:rPr>
          <w:fldChar w:fldCharType="begin"/>
        </w:r>
        <w:r w:rsidR="00B200B0">
          <w:rPr>
            <w:noProof/>
            <w:webHidden/>
          </w:rPr>
          <w:instrText xml:space="preserve"> PAGEREF _Toc455066830 \h </w:instrText>
        </w:r>
        <w:r w:rsidR="00B200B0">
          <w:rPr>
            <w:noProof/>
            <w:webHidden/>
          </w:rPr>
        </w:r>
        <w:r w:rsidR="00B200B0">
          <w:rPr>
            <w:noProof/>
            <w:webHidden/>
          </w:rPr>
          <w:fldChar w:fldCharType="separate"/>
        </w:r>
        <w:r w:rsidR="00461D78">
          <w:rPr>
            <w:noProof/>
            <w:webHidden/>
          </w:rPr>
          <w:t>28</w:t>
        </w:r>
        <w:r w:rsidR="00B200B0">
          <w:rPr>
            <w:noProof/>
            <w:webHidden/>
          </w:rPr>
          <w:fldChar w:fldCharType="end"/>
        </w:r>
      </w:hyperlink>
    </w:p>
    <w:p w:rsidR="00B200B0" w:rsidRDefault="000A1056">
      <w:pPr>
        <w:pStyle w:val="30"/>
        <w:tabs>
          <w:tab w:val="right" w:leader="dot" w:pos="8211"/>
        </w:tabs>
        <w:ind w:left="480"/>
        <w:rPr>
          <w:rFonts w:asciiTheme="minorHAnsi" w:eastAsiaTheme="minorEastAsia" w:hAnsiTheme="minorHAnsi" w:cstheme="minorBidi"/>
          <w:noProof/>
          <w:sz w:val="21"/>
          <w:szCs w:val="22"/>
        </w:rPr>
      </w:pPr>
      <w:hyperlink w:anchor="_Toc455066831" w:history="1">
        <w:r w:rsidR="00B200B0" w:rsidRPr="00184250">
          <w:rPr>
            <w:rStyle w:val="a7"/>
            <w:noProof/>
          </w:rPr>
          <w:t>3.3.3</w:t>
        </w:r>
        <w:r w:rsidR="00B200B0" w:rsidRPr="00184250">
          <w:rPr>
            <w:rStyle w:val="a7"/>
            <w:rFonts w:hint="eastAsia"/>
            <w:noProof/>
          </w:rPr>
          <w:t xml:space="preserve"> </w:t>
        </w:r>
        <w:r w:rsidR="00B200B0" w:rsidRPr="00184250">
          <w:rPr>
            <w:rStyle w:val="a7"/>
            <w:rFonts w:hint="eastAsia"/>
            <w:noProof/>
          </w:rPr>
          <w:t>影视票房预测实现详细设计</w:t>
        </w:r>
        <w:r w:rsidR="00B200B0">
          <w:rPr>
            <w:noProof/>
            <w:webHidden/>
          </w:rPr>
          <w:tab/>
        </w:r>
        <w:r w:rsidR="00B200B0">
          <w:rPr>
            <w:noProof/>
            <w:webHidden/>
          </w:rPr>
          <w:fldChar w:fldCharType="begin"/>
        </w:r>
        <w:r w:rsidR="00B200B0">
          <w:rPr>
            <w:noProof/>
            <w:webHidden/>
          </w:rPr>
          <w:instrText xml:space="preserve"> PAGEREF _Toc455066831 \h </w:instrText>
        </w:r>
        <w:r w:rsidR="00B200B0">
          <w:rPr>
            <w:noProof/>
            <w:webHidden/>
          </w:rPr>
        </w:r>
        <w:r w:rsidR="00B200B0">
          <w:rPr>
            <w:noProof/>
            <w:webHidden/>
          </w:rPr>
          <w:fldChar w:fldCharType="separate"/>
        </w:r>
        <w:r w:rsidR="00461D78">
          <w:rPr>
            <w:noProof/>
            <w:webHidden/>
          </w:rPr>
          <w:t>29</w:t>
        </w:r>
        <w:r w:rsidR="00B200B0">
          <w:rPr>
            <w:noProof/>
            <w:webHidden/>
          </w:rPr>
          <w:fldChar w:fldCharType="end"/>
        </w:r>
      </w:hyperlink>
    </w:p>
    <w:p w:rsidR="00B200B0" w:rsidRDefault="000A1056">
      <w:pPr>
        <w:pStyle w:val="21"/>
        <w:rPr>
          <w:rFonts w:asciiTheme="minorHAnsi" w:eastAsiaTheme="minorEastAsia" w:hAnsiTheme="minorHAnsi" w:cstheme="minorBidi"/>
          <w:noProof/>
          <w:sz w:val="21"/>
          <w:szCs w:val="22"/>
        </w:rPr>
      </w:pPr>
      <w:hyperlink w:anchor="_Toc455066832" w:history="1">
        <w:r w:rsidR="00B200B0" w:rsidRPr="00184250">
          <w:rPr>
            <w:rStyle w:val="a7"/>
            <w:noProof/>
          </w:rPr>
          <w:t>3.4</w:t>
        </w:r>
        <w:r w:rsidR="00B200B0" w:rsidRPr="00184250">
          <w:rPr>
            <w:rStyle w:val="a7"/>
            <w:rFonts w:hint="eastAsia"/>
            <w:noProof/>
          </w:rPr>
          <w:t xml:space="preserve"> </w:t>
        </w:r>
        <w:r w:rsidR="00B200B0" w:rsidRPr="00184250">
          <w:rPr>
            <w:rStyle w:val="a7"/>
            <w:rFonts w:hint="eastAsia"/>
            <w:noProof/>
          </w:rPr>
          <w:t>本章小结</w:t>
        </w:r>
        <w:r w:rsidR="00B200B0">
          <w:rPr>
            <w:noProof/>
            <w:webHidden/>
          </w:rPr>
          <w:tab/>
        </w:r>
        <w:r w:rsidR="00B200B0">
          <w:rPr>
            <w:noProof/>
            <w:webHidden/>
          </w:rPr>
          <w:fldChar w:fldCharType="begin"/>
        </w:r>
        <w:r w:rsidR="00B200B0">
          <w:rPr>
            <w:noProof/>
            <w:webHidden/>
          </w:rPr>
          <w:instrText xml:space="preserve"> PAGEREF _Toc455066832 \h </w:instrText>
        </w:r>
        <w:r w:rsidR="00B200B0">
          <w:rPr>
            <w:noProof/>
            <w:webHidden/>
          </w:rPr>
        </w:r>
        <w:r w:rsidR="00B200B0">
          <w:rPr>
            <w:noProof/>
            <w:webHidden/>
          </w:rPr>
          <w:fldChar w:fldCharType="separate"/>
        </w:r>
        <w:r w:rsidR="00461D78">
          <w:rPr>
            <w:noProof/>
            <w:webHidden/>
          </w:rPr>
          <w:t>32</w:t>
        </w:r>
        <w:r w:rsidR="00B200B0">
          <w:rPr>
            <w:noProof/>
            <w:webHidden/>
          </w:rPr>
          <w:fldChar w:fldCharType="end"/>
        </w:r>
      </w:hyperlink>
    </w:p>
    <w:p w:rsidR="00B200B0" w:rsidRDefault="000A1056">
      <w:pPr>
        <w:pStyle w:val="10"/>
        <w:rPr>
          <w:rFonts w:asciiTheme="minorHAnsi" w:eastAsiaTheme="minorEastAsia" w:hAnsiTheme="minorHAnsi" w:cstheme="minorBidi"/>
          <w:noProof/>
          <w:sz w:val="21"/>
          <w:szCs w:val="22"/>
        </w:rPr>
      </w:pPr>
      <w:hyperlink w:anchor="_Toc455066833" w:history="1">
        <w:r w:rsidR="00B200B0" w:rsidRPr="00184250">
          <w:rPr>
            <w:rStyle w:val="a7"/>
            <w:rFonts w:hint="eastAsia"/>
            <w:noProof/>
          </w:rPr>
          <w:t>第</w:t>
        </w:r>
        <w:r w:rsidR="00B200B0" w:rsidRPr="00184250">
          <w:rPr>
            <w:rStyle w:val="a7"/>
            <w:rFonts w:hint="eastAsia"/>
            <w:noProof/>
          </w:rPr>
          <w:t>4</w:t>
        </w:r>
        <w:r w:rsidR="00B200B0" w:rsidRPr="00184250">
          <w:rPr>
            <w:rStyle w:val="a7"/>
            <w:rFonts w:hint="eastAsia"/>
            <w:noProof/>
          </w:rPr>
          <w:t>章</w:t>
        </w:r>
        <w:r w:rsidR="00B200B0" w:rsidRPr="00184250">
          <w:rPr>
            <w:rStyle w:val="a7"/>
            <w:rFonts w:hint="eastAsia"/>
            <w:noProof/>
          </w:rPr>
          <w:t xml:space="preserve"> </w:t>
        </w:r>
        <w:r w:rsidR="00B200B0" w:rsidRPr="00184250">
          <w:rPr>
            <w:rStyle w:val="a7"/>
            <w:rFonts w:hint="eastAsia"/>
            <w:noProof/>
          </w:rPr>
          <w:t>影视票房预测系统实现</w:t>
        </w:r>
        <w:r w:rsidR="00B200B0">
          <w:rPr>
            <w:noProof/>
            <w:webHidden/>
          </w:rPr>
          <w:tab/>
        </w:r>
        <w:r w:rsidR="00B200B0">
          <w:rPr>
            <w:noProof/>
            <w:webHidden/>
          </w:rPr>
          <w:fldChar w:fldCharType="begin"/>
        </w:r>
        <w:r w:rsidR="00B200B0">
          <w:rPr>
            <w:noProof/>
            <w:webHidden/>
          </w:rPr>
          <w:instrText xml:space="preserve"> PAGEREF _Toc455066833 \h </w:instrText>
        </w:r>
        <w:r w:rsidR="00B200B0">
          <w:rPr>
            <w:noProof/>
            <w:webHidden/>
          </w:rPr>
        </w:r>
        <w:r w:rsidR="00B200B0">
          <w:rPr>
            <w:noProof/>
            <w:webHidden/>
          </w:rPr>
          <w:fldChar w:fldCharType="separate"/>
        </w:r>
        <w:r w:rsidR="00461D78">
          <w:rPr>
            <w:noProof/>
            <w:webHidden/>
          </w:rPr>
          <w:t>33</w:t>
        </w:r>
        <w:r w:rsidR="00B200B0">
          <w:rPr>
            <w:noProof/>
            <w:webHidden/>
          </w:rPr>
          <w:fldChar w:fldCharType="end"/>
        </w:r>
      </w:hyperlink>
    </w:p>
    <w:p w:rsidR="00B200B0" w:rsidRDefault="000A1056">
      <w:pPr>
        <w:pStyle w:val="21"/>
        <w:rPr>
          <w:rFonts w:asciiTheme="minorHAnsi" w:eastAsiaTheme="minorEastAsia" w:hAnsiTheme="minorHAnsi" w:cstheme="minorBidi"/>
          <w:noProof/>
          <w:sz w:val="21"/>
          <w:szCs w:val="22"/>
        </w:rPr>
      </w:pPr>
      <w:hyperlink w:anchor="_Toc455066834" w:history="1">
        <w:r w:rsidR="00B200B0" w:rsidRPr="00184250">
          <w:rPr>
            <w:rStyle w:val="a7"/>
            <w:noProof/>
          </w:rPr>
          <w:t>4.1</w:t>
        </w:r>
        <w:r w:rsidR="00B200B0" w:rsidRPr="00184250">
          <w:rPr>
            <w:rStyle w:val="a7"/>
            <w:rFonts w:hint="eastAsia"/>
            <w:noProof/>
          </w:rPr>
          <w:t xml:space="preserve"> </w:t>
        </w:r>
        <w:r w:rsidR="00B200B0" w:rsidRPr="00184250">
          <w:rPr>
            <w:rStyle w:val="a7"/>
            <w:rFonts w:hint="eastAsia"/>
            <w:noProof/>
          </w:rPr>
          <w:t>影视评论分析实现</w:t>
        </w:r>
        <w:r w:rsidR="00B200B0">
          <w:rPr>
            <w:noProof/>
            <w:webHidden/>
          </w:rPr>
          <w:tab/>
        </w:r>
        <w:r w:rsidR="00B200B0">
          <w:rPr>
            <w:noProof/>
            <w:webHidden/>
          </w:rPr>
          <w:fldChar w:fldCharType="begin"/>
        </w:r>
        <w:r w:rsidR="00B200B0">
          <w:rPr>
            <w:noProof/>
            <w:webHidden/>
          </w:rPr>
          <w:instrText xml:space="preserve"> PAGEREF _Toc455066834 \h </w:instrText>
        </w:r>
        <w:r w:rsidR="00B200B0">
          <w:rPr>
            <w:noProof/>
            <w:webHidden/>
          </w:rPr>
        </w:r>
        <w:r w:rsidR="00B200B0">
          <w:rPr>
            <w:noProof/>
            <w:webHidden/>
          </w:rPr>
          <w:fldChar w:fldCharType="separate"/>
        </w:r>
        <w:r w:rsidR="00461D78">
          <w:rPr>
            <w:noProof/>
            <w:webHidden/>
          </w:rPr>
          <w:t>33</w:t>
        </w:r>
        <w:r w:rsidR="00B200B0">
          <w:rPr>
            <w:noProof/>
            <w:webHidden/>
          </w:rPr>
          <w:fldChar w:fldCharType="end"/>
        </w:r>
      </w:hyperlink>
    </w:p>
    <w:p w:rsidR="00B200B0" w:rsidRDefault="000A1056">
      <w:pPr>
        <w:pStyle w:val="30"/>
        <w:tabs>
          <w:tab w:val="right" w:leader="dot" w:pos="8211"/>
        </w:tabs>
        <w:ind w:left="480"/>
        <w:rPr>
          <w:rFonts w:asciiTheme="minorHAnsi" w:eastAsiaTheme="minorEastAsia" w:hAnsiTheme="minorHAnsi" w:cstheme="minorBidi"/>
          <w:noProof/>
          <w:sz w:val="21"/>
          <w:szCs w:val="22"/>
        </w:rPr>
      </w:pPr>
      <w:hyperlink w:anchor="_Toc455066835" w:history="1">
        <w:r w:rsidR="00B200B0" w:rsidRPr="00184250">
          <w:rPr>
            <w:rStyle w:val="a7"/>
            <w:noProof/>
          </w:rPr>
          <w:t>4.1.1</w:t>
        </w:r>
        <w:r w:rsidR="00B200B0" w:rsidRPr="00184250">
          <w:rPr>
            <w:rStyle w:val="a7"/>
            <w:rFonts w:hint="eastAsia"/>
            <w:noProof/>
          </w:rPr>
          <w:t xml:space="preserve"> </w:t>
        </w:r>
        <w:r w:rsidR="00B200B0" w:rsidRPr="00184250">
          <w:rPr>
            <w:rStyle w:val="a7"/>
            <w:rFonts w:hint="eastAsia"/>
            <w:noProof/>
          </w:rPr>
          <w:t>影评情感分析实现</w:t>
        </w:r>
        <w:r w:rsidR="00B200B0">
          <w:rPr>
            <w:noProof/>
            <w:webHidden/>
          </w:rPr>
          <w:tab/>
        </w:r>
        <w:r w:rsidR="00B200B0">
          <w:rPr>
            <w:noProof/>
            <w:webHidden/>
          </w:rPr>
          <w:fldChar w:fldCharType="begin"/>
        </w:r>
        <w:r w:rsidR="00B200B0">
          <w:rPr>
            <w:noProof/>
            <w:webHidden/>
          </w:rPr>
          <w:instrText xml:space="preserve"> PAGEREF _Toc455066835 \h </w:instrText>
        </w:r>
        <w:r w:rsidR="00B200B0">
          <w:rPr>
            <w:noProof/>
            <w:webHidden/>
          </w:rPr>
        </w:r>
        <w:r w:rsidR="00B200B0">
          <w:rPr>
            <w:noProof/>
            <w:webHidden/>
          </w:rPr>
          <w:fldChar w:fldCharType="separate"/>
        </w:r>
        <w:r w:rsidR="00461D78">
          <w:rPr>
            <w:noProof/>
            <w:webHidden/>
          </w:rPr>
          <w:t>33</w:t>
        </w:r>
        <w:r w:rsidR="00B200B0">
          <w:rPr>
            <w:noProof/>
            <w:webHidden/>
          </w:rPr>
          <w:fldChar w:fldCharType="end"/>
        </w:r>
      </w:hyperlink>
    </w:p>
    <w:p w:rsidR="00B200B0" w:rsidRDefault="000A1056">
      <w:pPr>
        <w:pStyle w:val="30"/>
        <w:tabs>
          <w:tab w:val="right" w:leader="dot" w:pos="8211"/>
        </w:tabs>
        <w:ind w:left="480"/>
        <w:rPr>
          <w:rFonts w:asciiTheme="minorHAnsi" w:eastAsiaTheme="minorEastAsia" w:hAnsiTheme="minorHAnsi" w:cstheme="minorBidi"/>
          <w:noProof/>
          <w:sz w:val="21"/>
          <w:szCs w:val="22"/>
        </w:rPr>
      </w:pPr>
      <w:hyperlink w:anchor="_Toc455066836" w:history="1">
        <w:r w:rsidR="00B200B0" w:rsidRPr="00184250">
          <w:rPr>
            <w:rStyle w:val="a7"/>
            <w:noProof/>
          </w:rPr>
          <w:t>4.1.2</w:t>
        </w:r>
        <w:r w:rsidR="00B200B0" w:rsidRPr="00184250">
          <w:rPr>
            <w:rStyle w:val="a7"/>
            <w:rFonts w:hint="eastAsia"/>
            <w:noProof/>
          </w:rPr>
          <w:t xml:space="preserve"> </w:t>
        </w:r>
        <w:r w:rsidR="00B200B0" w:rsidRPr="00184250">
          <w:rPr>
            <w:rStyle w:val="a7"/>
            <w:rFonts w:hint="eastAsia"/>
            <w:noProof/>
          </w:rPr>
          <w:t>影评关键词提取实现</w:t>
        </w:r>
        <w:r w:rsidR="00B200B0">
          <w:rPr>
            <w:noProof/>
            <w:webHidden/>
          </w:rPr>
          <w:tab/>
        </w:r>
        <w:r w:rsidR="00B200B0">
          <w:rPr>
            <w:noProof/>
            <w:webHidden/>
          </w:rPr>
          <w:fldChar w:fldCharType="begin"/>
        </w:r>
        <w:r w:rsidR="00B200B0">
          <w:rPr>
            <w:noProof/>
            <w:webHidden/>
          </w:rPr>
          <w:instrText xml:space="preserve"> PAGEREF _Toc455066836 \h </w:instrText>
        </w:r>
        <w:r w:rsidR="00B200B0">
          <w:rPr>
            <w:noProof/>
            <w:webHidden/>
          </w:rPr>
        </w:r>
        <w:r w:rsidR="00B200B0">
          <w:rPr>
            <w:noProof/>
            <w:webHidden/>
          </w:rPr>
          <w:fldChar w:fldCharType="separate"/>
        </w:r>
        <w:r w:rsidR="00461D78">
          <w:rPr>
            <w:noProof/>
            <w:webHidden/>
          </w:rPr>
          <w:t>35</w:t>
        </w:r>
        <w:r w:rsidR="00B200B0">
          <w:rPr>
            <w:noProof/>
            <w:webHidden/>
          </w:rPr>
          <w:fldChar w:fldCharType="end"/>
        </w:r>
      </w:hyperlink>
    </w:p>
    <w:p w:rsidR="00B200B0" w:rsidRDefault="000A1056">
      <w:pPr>
        <w:pStyle w:val="21"/>
        <w:rPr>
          <w:rFonts w:asciiTheme="minorHAnsi" w:eastAsiaTheme="minorEastAsia" w:hAnsiTheme="minorHAnsi" w:cstheme="minorBidi"/>
          <w:noProof/>
          <w:sz w:val="21"/>
          <w:szCs w:val="22"/>
        </w:rPr>
      </w:pPr>
      <w:hyperlink w:anchor="_Toc455066837" w:history="1">
        <w:r w:rsidR="00B200B0" w:rsidRPr="00184250">
          <w:rPr>
            <w:rStyle w:val="a7"/>
            <w:noProof/>
          </w:rPr>
          <w:t>4.2</w:t>
        </w:r>
        <w:r w:rsidR="00B200B0" w:rsidRPr="00184250">
          <w:rPr>
            <w:rStyle w:val="a7"/>
            <w:rFonts w:hint="eastAsia"/>
            <w:noProof/>
          </w:rPr>
          <w:t xml:space="preserve"> </w:t>
        </w:r>
        <w:r w:rsidR="00B200B0" w:rsidRPr="00184250">
          <w:rPr>
            <w:rStyle w:val="a7"/>
            <w:rFonts w:hint="eastAsia"/>
            <w:noProof/>
          </w:rPr>
          <w:t>影视作品分析实现</w:t>
        </w:r>
        <w:r w:rsidR="00B200B0">
          <w:rPr>
            <w:noProof/>
            <w:webHidden/>
          </w:rPr>
          <w:tab/>
        </w:r>
        <w:r w:rsidR="00B200B0">
          <w:rPr>
            <w:noProof/>
            <w:webHidden/>
          </w:rPr>
          <w:fldChar w:fldCharType="begin"/>
        </w:r>
        <w:r w:rsidR="00B200B0">
          <w:rPr>
            <w:noProof/>
            <w:webHidden/>
          </w:rPr>
          <w:instrText xml:space="preserve"> PAGEREF _Toc455066837 \h </w:instrText>
        </w:r>
        <w:r w:rsidR="00B200B0">
          <w:rPr>
            <w:noProof/>
            <w:webHidden/>
          </w:rPr>
        </w:r>
        <w:r w:rsidR="00B200B0">
          <w:rPr>
            <w:noProof/>
            <w:webHidden/>
          </w:rPr>
          <w:fldChar w:fldCharType="separate"/>
        </w:r>
        <w:r w:rsidR="00461D78">
          <w:rPr>
            <w:noProof/>
            <w:webHidden/>
          </w:rPr>
          <w:t>37</w:t>
        </w:r>
        <w:r w:rsidR="00B200B0">
          <w:rPr>
            <w:noProof/>
            <w:webHidden/>
          </w:rPr>
          <w:fldChar w:fldCharType="end"/>
        </w:r>
      </w:hyperlink>
    </w:p>
    <w:p w:rsidR="00B200B0" w:rsidRDefault="000A1056">
      <w:pPr>
        <w:pStyle w:val="30"/>
        <w:tabs>
          <w:tab w:val="right" w:leader="dot" w:pos="8211"/>
        </w:tabs>
        <w:ind w:left="480"/>
        <w:rPr>
          <w:rFonts w:asciiTheme="minorHAnsi" w:eastAsiaTheme="minorEastAsia" w:hAnsiTheme="minorHAnsi" w:cstheme="minorBidi"/>
          <w:noProof/>
          <w:sz w:val="21"/>
          <w:szCs w:val="22"/>
        </w:rPr>
      </w:pPr>
      <w:hyperlink w:anchor="_Toc455066838" w:history="1">
        <w:r w:rsidR="00B200B0" w:rsidRPr="00184250">
          <w:rPr>
            <w:rStyle w:val="a7"/>
            <w:noProof/>
          </w:rPr>
          <w:t>4.2.1</w:t>
        </w:r>
        <w:r w:rsidR="00B200B0" w:rsidRPr="00184250">
          <w:rPr>
            <w:rStyle w:val="a7"/>
            <w:rFonts w:hint="eastAsia"/>
            <w:noProof/>
          </w:rPr>
          <w:t xml:space="preserve"> </w:t>
        </w:r>
        <w:r w:rsidR="00B200B0" w:rsidRPr="00184250">
          <w:rPr>
            <w:rStyle w:val="a7"/>
            <w:rFonts w:hint="eastAsia"/>
            <w:noProof/>
          </w:rPr>
          <w:t>影人主创指数实现</w:t>
        </w:r>
        <w:r w:rsidR="00B200B0">
          <w:rPr>
            <w:noProof/>
            <w:webHidden/>
          </w:rPr>
          <w:tab/>
        </w:r>
        <w:r w:rsidR="00B200B0">
          <w:rPr>
            <w:noProof/>
            <w:webHidden/>
          </w:rPr>
          <w:fldChar w:fldCharType="begin"/>
        </w:r>
        <w:r w:rsidR="00B200B0">
          <w:rPr>
            <w:noProof/>
            <w:webHidden/>
          </w:rPr>
          <w:instrText xml:space="preserve"> PAGEREF _Toc455066838 \h </w:instrText>
        </w:r>
        <w:r w:rsidR="00B200B0">
          <w:rPr>
            <w:noProof/>
            <w:webHidden/>
          </w:rPr>
        </w:r>
        <w:r w:rsidR="00B200B0">
          <w:rPr>
            <w:noProof/>
            <w:webHidden/>
          </w:rPr>
          <w:fldChar w:fldCharType="separate"/>
        </w:r>
        <w:r w:rsidR="00461D78">
          <w:rPr>
            <w:noProof/>
            <w:webHidden/>
          </w:rPr>
          <w:t>37</w:t>
        </w:r>
        <w:r w:rsidR="00B200B0">
          <w:rPr>
            <w:noProof/>
            <w:webHidden/>
          </w:rPr>
          <w:fldChar w:fldCharType="end"/>
        </w:r>
      </w:hyperlink>
    </w:p>
    <w:p w:rsidR="00B200B0" w:rsidRDefault="000A1056">
      <w:pPr>
        <w:pStyle w:val="30"/>
        <w:tabs>
          <w:tab w:val="right" w:leader="dot" w:pos="8211"/>
        </w:tabs>
        <w:ind w:left="480"/>
        <w:rPr>
          <w:rFonts w:asciiTheme="minorHAnsi" w:eastAsiaTheme="minorEastAsia" w:hAnsiTheme="minorHAnsi" w:cstheme="minorBidi"/>
          <w:noProof/>
          <w:sz w:val="21"/>
          <w:szCs w:val="22"/>
        </w:rPr>
      </w:pPr>
      <w:hyperlink w:anchor="_Toc455066839" w:history="1">
        <w:r w:rsidR="00B200B0" w:rsidRPr="00184250">
          <w:rPr>
            <w:rStyle w:val="a7"/>
            <w:noProof/>
          </w:rPr>
          <w:t>4.2.2</w:t>
        </w:r>
        <w:r w:rsidR="00B200B0" w:rsidRPr="00184250">
          <w:rPr>
            <w:rStyle w:val="a7"/>
            <w:rFonts w:hint="eastAsia"/>
            <w:noProof/>
          </w:rPr>
          <w:t xml:space="preserve"> </w:t>
        </w:r>
        <w:r w:rsidR="00B200B0" w:rsidRPr="00184250">
          <w:rPr>
            <w:rStyle w:val="a7"/>
            <w:rFonts w:hint="eastAsia"/>
            <w:noProof/>
          </w:rPr>
          <w:t>影视作品受众人群分析实现</w:t>
        </w:r>
        <w:r w:rsidR="00B200B0">
          <w:rPr>
            <w:noProof/>
            <w:webHidden/>
          </w:rPr>
          <w:tab/>
        </w:r>
        <w:r w:rsidR="00B200B0">
          <w:rPr>
            <w:noProof/>
            <w:webHidden/>
          </w:rPr>
          <w:fldChar w:fldCharType="begin"/>
        </w:r>
        <w:r w:rsidR="00B200B0">
          <w:rPr>
            <w:noProof/>
            <w:webHidden/>
          </w:rPr>
          <w:instrText xml:space="preserve"> PAGEREF _Toc455066839 \h </w:instrText>
        </w:r>
        <w:r w:rsidR="00B200B0">
          <w:rPr>
            <w:noProof/>
            <w:webHidden/>
          </w:rPr>
        </w:r>
        <w:r w:rsidR="00B200B0">
          <w:rPr>
            <w:noProof/>
            <w:webHidden/>
          </w:rPr>
          <w:fldChar w:fldCharType="separate"/>
        </w:r>
        <w:r w:rsidR="00461D78">
          <w:rPr>
            <w:noProof/>
            <w:webHidden/>
          </w:rPr>
          <w:t>38</w:t>
        </w:r>
        <w:r w:rsidR="00B200B0">
          <w:rPr>
            <w:noProof/>
            <w:webHidden/>
          </w:rPr>
          <w:fldChar w:fldCharType="end"/>
        </w:r>
      </w:hyperlink>
    </w:p>
    <w:p w:rsidR="00B200B0" w:rsidRDefault="000A1056">
      <w:pPr>
        <w:pStyle w:val="30"/>
        <w:tabs>
          <w:tab w:val="right" w:leader="dot" w:pos="8211"/>
        </w:tabs>
        <w:ind w:left="480"/>
        <w:rPr>
          <w:rFonts w:asciiTheme="minorHAnsi" w:eastAsiaTheme="minorEastAsia" w:hAnsiTheme="minorHAnsi" w:cstheme="minorBidi"/>
          <w:noProof/>
          <w:sz w:val="21"/>
          <w:szCs w:val="22"/>
        </w:rPr>
      </w:pPr>
      <w:hyperlink w:anchor="_Toc455066840" w:history="1">
        <w:r w:rsidR="00B200B0" w:rsidRPr="00184250">
          <w:rPr>
            <w:rStyle w:val="a7"/>
            <w:noProof/>
          </w:rPr>
          <w:t>4.2.3</w:t>
        </w:r>
        <w:r w:rsidR="00B200B0" w:rsidRPr="00184250">
          <w:rPr>
            <w:rStyle w:val="a7"/>
            <w:rFonts w:hint="eastAsia"/>
            <w:noProof/>
          </w:rPr>
          <w:t xml:space="preserve"> </w:t>
        </w:r>
        <w:r w:rsidR="00B200B0" w:rsidRPr="00184250">
          <w:rPr>
            <w:rStyle w:val="a7"/>
            <w:rFonts w:hint="eastAsia"/>
            <w:noProof/>
          </w:rPr>
          <w:t>影视作品票房预测实现</w:t>
        </w:r>
        <w:r w:rsidR="00B200B0">
          <w:rPr>
            <w:noProof/>
            <w:webHidden/>
          </w:rPr>
          <w:tab/>
        </w:r>
        <w:r w:rsidR="00B200B0">
          <w:rPr>
            <w:noProof/>
            <w:webHidden/>
          </w:rPr>
          <w:fldChar w:fldCharType="begin"/>
        </w:r>
        <w:r w:rsidR="00B200B0">
          <w:rPr>
            <w:noProof/>
            <w:webHidden/>
          </w:rPr>
          <w:instrText xml:space="preserve"> PAGEREF _Toc455066840 \h </w:instrText>
        </w:r>
        <w:r w:rsidR="00B200B0">
          <w:rPr>
            <w:noProof/>
            <w:webHidden/>
          </w:rPr>
        </w:r>
        <w:r w:rsidR="00B200B0">
          <w:rPr>
            <w:noProof/>
            <w:webHidden/>
          </w:rPr>
          <w:fldChar w:fldCharType="separate"/>
        </w:r>
        <w:r w:rsidR="00461D78">
          <w:rPr>
            <w:noProof/>
            <w:webHidden/>
          </w:rPr>
          <w:t>39</w:t>
        </w:r>
        <w:r w:rsidR="00B200B0">
          <w:rPr>
            <w:noProof/>
            <w:webHidden/>
          </w:rPr>
          <w:fldChar w:fldCharType="end"/>
        </w:r>
      </w:hyperlink>
    </w:p>
    <w:p w:rsidR="00B200B0" w:rsidRDefault="000A1056">
      <w:pPr>
        <w:pStyle w:val="21"/>
        <w:rPr>
          <w:rFonts w:asciiTheme="minorHAnsi" w:eastAsiaTheme="minorEastAsia" w:hAnsiTheme="minorHAnsi" w:cstheme="minorBidi"/>
          <w:noProof/>
          <w:sz w:val="21"/>
          <w:szCs w:val="22"/>
        </w:rPr>
      </w:pPr>
      <w:hyperlink w:anchor="_Toc455066841" w:history="1">
        <w:r w:rsidR="00B200B0" w:rsidRPr="00184250">
          <w:rPr>
            <w:rStyle w:val="a7"/>
            <w:noProof/>
          </w:rPr>
          <w:t>4.3</w:t>
        </w:r>
        <w:r w:rsidR="00B200B0" w:rsidRPr="00184250">
          <w:rPr>
            <w:rStyle w:val="a7"/>
            <w:rFonts w:hint="eastAsia"/>
            <w:noProof/>
          </w:rPr>
          <w:t xml:space="preserve"> </w:t>
        </w:r>
        <w:r w:rsidR="00B200B0" w:rsidRPr="00184250">
          <w:rPr>
            <w:rStyle w:val="a7"/>
            <w:rFonts w:hint="eastAsia"/>
            <w:noProof/>
          </w:rPr>
          <w:t>系统整体可视化呈现</w:t>
        </w:r>
        <w:r w:rsidR="00B200B0">
          <w:rPr>
            <w:noProof/>
            <w:webHidden/>
          </w:rPr>
          <w:tab/>
        </w:r>
        <w:r w:rsidR="00B200B0">
          <w:rPr>
            <w:noProof/>
            <w:webHidden/>
          </w:rPr>
          <w:fldChar w:fldCharType="begin"/>
        </w:r>
        <w:r w:rsidR="00B200B0">
          <w:rPr>
            <w:noProof/>
            <w:webHidden/>
          </w:rPr>
          <w:instrText xml:space="preserve"> PAGEREF _Toc455066841 \h </w:instrText>
        </w:r>
        <w:r w:rsidR="00B200B0">
          <w:rPr>
            <w:noProof/>
            <w:webHidden/>
          </w:rPr>
        </w:r>
        <w:r w:rsidR="00B200B0">
          <w:rPr>
            <w:noProof/>
            <w:webHidden/>
          </w:rPr>
          <w:fldChar w:fldCharType="separate"/>
        </w:r>
        <w:r w:rsidR="00461D78">
          <w:rPr>
            <w:noProof/>
            <w:webHidden/>
          </w:rPr>
          <w:t>42</w:t>
        </w:r>
        <w:r w:rsidR="00B200B0">
          <w:rPr>
            <w:noProof/>
            <w:webHidden/>
          </w:rPr>
          <w:fldChar w:fldCharType="end"/>
        </w:r>
      </w:hyperlink>
    </w:p>
    <w:p w:rsidR="00B200B0" w:rsidRDefault="000A1056">
      <w:pPr>
        <w:pStyle w:val="21"/>
        <w:rPr>
          <w:rFonts w:asciiTheme="minorHAnsi" w:eastAsiaTheme="minorEastAsia" w:hAnsiTheme="minorHAnsi" w:cstheme="minorBidi"/>
          <w:noProof/>
          <w:sz w:val="21"/>
          <w:szCs w:val="22"/>
        </w:rPr>
      </w:pPr>
      <w:hyperlink w:anchor="_Toc455066842" w:history="1">
        <w:r w:rsidR="00B200B0" w:rsidRPr="00184250">
          <w:rPr>
            <w:rStyle w:val="a7"/>
            <w:noProof/>
          </w:rPr>
          <w:t>4.4</w:t>
        </w:r>
        <w:r w:rsidR="00B200B0" w:rsidRPr="00184250">
          <w:rPr>
            <w:rStyle w:val="a7"/>
            <w:rFonts w:hint="eastAsia"/>
            <w:noProof/>
          </w:rPr>
          <w:t xml:space="preserve"> </w:t>
        </w:r>
        <w:r w:rsidR="00B200B0" w:rsidRPr="00184250">
          <w:rPr>
            <w:rStyle w:val="a7"/>
            <w:rFonts w:hint="eastAsia"/>
            <w:noProof/>
          </w:rPr>
          <w:t>本章小结</w:t>
        </w:r>
        <w:r w:rsidR="00B200B0">
          <w:rPr>
            <w:noProof/>
            <w:webHidden/>
          </w:rPr>
          <w:tab/>
        </w:r>
        <w:r w:rsidR="00B200B0">
          <w:rPr>
            <w:noProof/>
            <w:webHidden/>
          </w:rPr>
          <w:fldChar w:fldCharType="begin"/>
        </w:r>
        <w:r w:rsidR="00B200B0">
          <w:rPr>
            <w:noProof/>
            <w:webHidden/>
          </w:rPr>
          <w:instrText xml:space="preserve"> PAGEREF _Toc455066842 \h </w:instrText>
        </w:r>
        <w:r w:rsidR="00B200B0">
          <w:rPr>
            <w:noProof/>
            <w:webHidden/>
          </w:rPr>
        </w:r>
        <w:r w:rsidR="00B200B0">
          <w:rPr>
            <w:noProof/>
            <w:webHidden/>
          </w:rPr>
          <w:fldChar w:fldCharType="separate"/>
        </w:r>
        <w:r w:rsidR="00461D78">
          <w:rPr>
            <w:noProof/>
            <w:webHidden/>
          </w:rPr>
          <w:t>45</w:t>
        </w:r>
        <w:r w:rsidR="00B200B0">
          <w:rPr>
            <w:noProof/>
            <w:webHidden/>
          </w:rPr>
          <w:fldChar w:fldCharType="end"/>
        </w:r>
      </w:hyperlink>
    </w:p>
    <w:p w:rsidR="00B200B0" w:rsidRDefault="000A1056">
      <w:pPr>
        <w:pStyle w:val="10"/>
        <w:rPr>
          <w:rFonts w:asciiTheme="minorHAnsi" w:eastAsiaTheme="minorEastAsia" w:hAnsiTheme="minorHAnsi" w:cstheme="minorBidi"/>
          <w:noProof/>
          <w:sz w:val="21"/>
          <w:szCs w:val="22"/>
        </w:rPr>
      </w:pPr>
      <w:hyperlink w:anchor="_Toc455066843" w:history="1">
        <w:r w:rsidR="00B200B0" w:rsidRPr="00184250">
          <w:rPr>
            <w:rStyle w:val="a7"/>
            <w:rFonts w:hint="eastAsia"/>
            <w:noProof/>
          </w:rPr>
          <w:t>第</w:t>
        </w:r>
        <w:r w:rsidR="00B200B0" w:rsidRPr="00184250">
          <w:rPr>
            <w:rStyle w:val="a7"/>
            <w:rFonts w:hint="eastAsia"/>
            <w:noProof/>
          </w:rPr>
          <w:t>5</w:t>
        </w:r>
        <w:r w:rsidR="00B200B0" w:rsidRPr="00184250">
          <w:rPr>
            <w:rStyle w:val="a7"/>
            <w:rFonts w:hint="eastAsia"/>
            <w:noProof/>
          </w:rPr>
          <w:t>章</w:t>
        </w:r>
        <w:r w:rsidR="00B200B0" w:rsidRPr="00184250">
          <w:rPr>
            <w:rStyle w:val="a7"/>
            <w:rFonts w:hint="eastAsia"/>
            <w:noProof/>
          </w:rPr>
          <w:t xml:space="preserve"> </w:t>
        </w:r>
        <w:r w:rsidR="00B200B0" w:rsidRPr="00184250">
          <w:rPr>
            <w:rStyle w:val="a7"/>
            <w:rFonts w:hint="eastAsia"/>
            <w:noProof/>
          </w:rPr>
          <w:t>影视票房预测系统测试与性能分析</w:t>
        </w:r>
        <w:r w:rsidR="00B200B0">
          <w:rPr>
            <w:noProof/>
            <w:webHidden/>
          </w:rPr>
          <w:tab/>
        </w:r>
        <w:r w:rsidR="00B200B0">
          <w:rPr>
            <w:noProof/>
            <w:webHidden/>
          </w:rPr>
          <w:fldChar w:fldCharType="begin"/>
        </w:r>
        <w:r w:rsidR="00B200B0">
          <w:rPr>
            <w:noProof/>
            <w:webHidden/>
          </w:rPr>
          <w:instrText xml:space="preserve"> PAGEREF _Toc455066843 \h </w:instrText>
        </w:r>
        <w:r w:rsidR="00B200B0">
          <w:rPr>
            <w:noProof/>
            <w:webHidden/>
          </w:rPr>
        </w:r>
        <w:r w:rsidR="00B200B0">
          <w:rPr>
            <w:noProof/>
            <w:webHidden/>
          </w:rPr>
          <w:fldChar w:fldCharType="separate"/>
        </w:r>
        <w:r w:rsidR="00461D78">
          <w:rPr>
            <w:noProof/>
            <w:webHidden/>
          </w:rPr>
          <w:t>46</w:t>
        </w:r>
        <w:r w:rsidR="00B200B0">
          <w:rPr>
            <w:noProof/>
            <w:webHidden/>
          </w:rPr>
          <w:fldChar w:fldCharType="end"/>
        </w:r>
      </w:hyperlink>
    </w:p>
    <w:p w:rsidR="00B200B0" w:rsidRDefault="000A1056">
      <w:pPr>
        <w:pStyle w:val="21"/>
        <w:rPr>
          <w:rFonts w:asciiTheme="minorHAnsi" w:eastAsiaTheme="minorEastAsia" w:hAnsiTheme="minorHAnsi" w:cstheme="minorBidi"/>
          <w:noProof/>
          <w:sz w:val="21"/>
          <w:szCs w:val="22"/>
        </w:rPr>
      </w:pPr>
      <w:hyperlink w:anchor="_Toc455066844" w:history="1">
        <w:r w:rsidR="00B200B0" w:rsidRPr="00184250">
          <w:rPr>
            <w:rStyle w:val="a7"/>
            <w:noProof/>
          </w:rPr>
          <w:t>5.1</w:t>
        </w:r>
        <w:r w:rsidR="00B200B0" w:rsidRPr="00184250">
          <w:rPr>
            <w:rStyle w:val="a7"/>
            <w:rFonts w:hint="eastAsia"/>
            <w:noProof/>
          </w:rPr>
          <w:t xml:space="preserve"> </w:t>
        </w:r>
        <w:r w:rsidR="00B200B0" w:rsidRPr="00184250">
          <w:rPr>
            <w:rStyle w:val="a7"/>
            <w:rFonts w:hint="eastAsia"/>
            <w:noProof/>
          </w:rPr>
          <w:t>影视票房预测系统功能测试</w:t>
        </w:r>
        <w:r w:rsidR="00B200B0">
          <w:rPr>
            <w:noProof/>
            <w:webHidden/>
          </w:rPr>
          <w:tab/>
        </w:r>
        <w:r w:rsidR="00B200B0">
          <w:rPr>
            <w:noProof/>
            <w:webHidden/>
          </w:rPr>
          <w:fldChar w:fldCharType="begin"/>
        </w:r>
        <w:r w:rsidR="00B200B0">
          <w:rPr>
            <w:noProof/>
            <w:webHidden/>
          </w:rPr>
          <w:instrText xml:space="preserve"> PAGEREF _Toc455066844 \h </w:instrText>
        </w:r>
        <w:r w:rsidR="00B200B0">
          <w:rPr>
            <w:noProof/>
            <w:webHidden/>
          </w:rPr>
        </w:r>
        <w:r w:rsidR="00B200B0">
          <w:rPr>
            <w:noProof/>
            <w:webHidden/>
          </w:rPr>
          <w:fldChar w:fldCharType="separate"/>
        </w:r>
        <w:r w:rsidR="00461D78">
          <w:rPr>
            <w:noProof/>
            <w:webHidden/>
          </w:rPr>
          <w:t>46</w:t>
        </w:r>
        <w:r w:rsidR="00B200B0">
          <w:rPr>
            <w:noProof/>
            <w:webHidden/>
          </w:rPr>
          <w:fldChar w:fldCharType="end"/>
        </w:r>
      </w:hyperlink>
    </w:p>
    <w:p w:rsidR="00B200B0" w:rsidRDefault="000A1056">
      <w:pPr>
        <w:pStyle w:val="30"/>
        <w:tabs>
          <w:tab w:val="right" w:leader="dot" w:pos="8211"/>
        </w:tabs>
        <w:ind w:left="480"/>
        <w:rPr>
          <w:rFonts w:asciiTheme="minorHAnsi" w:eastAsiaTheme="minorEastAsia" w:hAnsiTheme="minorHAnsi" w:cstheme="minorBidi"/>
          <w:noProof/>
          <w:sz w:val="21"/>
          <w:szCs w:val="22"/>
        </w:rPr>
      </w:pPr>
      <w:hyperlink w:anchor="_Toc455066845" w:history="1">
        <w:r w:rsidR="00B200B0" w:rsidRPr="00184250">
          <w:rPr>
            <w:rStyle w:val="a7"/>
            <w:noProof/>
          </w:rPr>
          <w:t>5.1.1</w:t>
        </w:r>
        <w:r w:rsidR="00B200B0" w:rsidRPr="00184250">
          <w:rPr>
            <w:rStyle w:val="a7"/>
            <w:rFonts w:hint="eastAsia"/>
            <w:noProof/>
          </w:rPr>
          <w:t xml:space="preserve"> </w:t>
        </w:r>
        <w:r w:rsidR="00B200B0" w:rsidRPr="00184250">
          <w:rPr>
            <w:rStyle w:val="a7"/>
            <w:rFonts w:hint="eastAsia"/>
            <w:noProof/>
          </w:rPr>
          <w:t>影评情感分析功能测试</w:t>
        </w:r>
        <w:r w:rsidR="00B200B0">
          <w:rPr>
            <w:noProof/>
            <w:webHidden/>
          </w:rPr>
          <w:tab/>
        </w:r>
        <w:r w:rsidR="00B200B0">
          <w:rPr>
            <w:noProof/>
            <w:webHidden/>
          </w:rPr>
          <w:fldChar w:fldCharType="begin"/>
        </w:r>
        <w:r w:rsidR="00B200B0">
          <w:rPr>
            <w:noProof/>
            <w:webHidden/>
          </w:rPr>
          <w:instrText xml:space="preserve"> PAGEREF _Toc455066845 \h </w:instrText>
        </w:r>
        <w:r w:rsidR="00B200B0">
          <w:rPr>
            <w:noProof/>
            <w:webHidden/>
          </w:rPr>
        </w:r>
        <w:r w:rsidR="00B200B0">
          <w:rPr>
            <w:noProof/>
            <w:webHidden/>
          </w:rPr>
          <w:fldChar w:fldCharType="separate"/>
        </w:r>
        <w:r w:rsidR="00461D78">
          <w:rPr>
            <w:noProof/>
            <w:webHidden/>
          </w:rPr>
          <w:t>46</w:t>
        </w:r>
        <w:r w:rsidR="00B200B0">
          <w:rPr>
            <w:noProof/>
            <w:webHidden/>
          </w:rPr>
          <w:fldChar w:fldCharType="end"/>
        </w:r>
      </w:hyperlink>
    </w:p>
    <w:p w:rsidR="00B200B0" w:rsidRDefault="000A1056">
      <w:pPr>
        <w:pStyle w:val="30"/>
        <w:tabs>
          <w:tab w:val="right" w:leader="dot" w:pos="8211"/>
        </w:tabs>
        <w:ind w:left="480"/>
        <w:rPr>
          <w:rFonts w:asciiTheme="minorHAnsi" w:eastAsiaTheme="minorEastAsia" w:hAnsiTheme="minorHAnsi" w:cstheme="minorBidi"/>
          <w:noProof/>
          <w:sz w:val="21"/>
          <w:szCs w:val="22"/>
        </w:rPr>
      </w:pPr>
      <w:hyperlink w:anchor="_Toc455066846" w:history="1">
        <w:r w:rsidR="00B200B0" w:rsidRPr="00184250">
          <w:rPr>
            <w:rStyle w:val="a7"/>
            <w:noProof/>
          </w:rPr>
          <w:t>5.1.2</w:t>
        </w:r>
        <w:r w:rsidR="00B200B0" w:rsidRPr="00184250">
          <w:rPr>
            <w:rStyle w:val="a7"/>
            <w:rFonts w:hint="eastAsia"/>
            <w:noProof/>
          </w:rPr>
          <w:t xml:space="preserve"> </w:t>
        </w:r>
        <w:r w:rsidR="00B200B0" w:rsidRPr="00184250">
          <w:rPr>
            <w:rStyle w:val="a7"/>
            <w:rFonts w:hint="eastAsia"/>
            <w:noProof/>
          </w:rPr>
          <w:t>影评关键词提取功能测试</w:t>
        </w:r>
        <w:r w:rsidR="00B200B0">
          <w:rPr>
            <w:noProof/>
            <w:webHidden/>
          </w:rPr>
          <w:tab/>
        </w:r>
        <w:r w:rsidR="00B200B0">
          <w:rPr>
            <w:noProof/>
            <w:webHidden/>
          </w:rPr>
          <w:fldChar w:fldCharType="begin"/>
        </w:r>
        <w:r w:rsidR="00B200B0">
          <w:rPr>
            <w:noProof/>
            <w:webHidden/>
          </w:rPr>
          <w:instrText xml:space="preserve"> PAGEREF _Toc455066846 \h </w:instrText>
        </w:r>
        <w:r w:rsidR="00B200B0">
          <w:rPr>
            <w:noProof/>
            <w:webHidden/>
          </w:rPr>
        </w:r>
        <w:r w:rsidR="00B200B0">
          <w:rPr>
            <w:noProof/>
            <w:webHidden/>
          </w:rPr>
          <w:fldChar w:fldCharType="separate"/>
        </w:r>
        <w:r w:rsidR="00461D78">
          <w:rPr>
            <w:noProof/>
            <w:webHidden/>
          </w:rPr>
          <w:t>46</w:t>
        </w:r>
        <w:r w:rsidR="00B200B0">
          <w:rPr>
            <w:noProof/>
            <w:webHidden/>
          </w:rPr>
          <w:fldChar w:fldCharType="end"/>
        </w:r>
      </w:hyperlink>
    </w:p>
    <w:p w:rsidR="00B200B0" w:rsidRDefault="000A1056">
      <w:pPr>
        <w:pStyle w:val="30"/>
        <w:tabs>
          <w:tab w:val="right" w:leader="dot" w:pos="8211"/>
        </w:tabs>
        <w:ind w:left="480"/>
        <w:rPr>
          <w:rFonts w:asciiTheme="minorHAnsi" w:eastAsiaTheme="minorEastAsia" w:hAnsiTheme="minorHAnsi" w:cstheme="minorBidi"/>
          <w:noProof/>
          <w:sz w:val="21"/>
          <w:szCs w:val="22"/>
        </w:rPr>
      </w:pPr>
      <w:hyperlink w:anchor="_Toc455066847" w:history="1">
        <w:r w:rsidR="00B200B0" w:rsidRPr="00184250">
          <w:rPr>
            <w:rStyle w:val="a7"/>
            <w:noProof/>
          </w:rPr>
          <w:t>5.1.3</w:t>
        </w:r>
        <w:r w:rsidR="00B200B0" w:rsidRPr="00184250">
          <w:rPr>
            <w:rStyle w:val="a7"/>
            <w:rFonts w:hint="eastAsia"/>
            <w:noProof/>
          </w:rPr>
          <w:t xml:space="preserve"> </w:t>
        </w:r>
        <w:r w:rsidR="00B200B0" w:rsidRPr="00184250">
          <w:rPr>
            <w:rStyle w:val="a7"/>
            <w:rFonts w:hint="eastAsia"/>
            <w:noProof/>
          </w:rPr>
          <w:t>影人主创指数功能测试</w:t>
        </w:r>
        <w:r w:rsidR="00B200B0">
          <w:rPr>
            <w:noProof/>
            <w:webHidden/>
          </w:rPr>
          <w:tab/>
        </w:r>
        <w:r w:rsidR="00B200B0">
          <w:rPr>
            <w:noProof/>
            <w:webHidden/>
          </w:rPr>
          <w:fldChar w:fldCharType="begin"/>
        </w:r>
        <w:r w:rsidR="00B200B0">
          <w:rPr>
            <w:noProof/>
            <w:webHidden/>
          </w:rPr>
          <w:instrText xml:space="preserve"> PAGEREF _Toc455066847 \h </w:instrText>
        </w:r>
        <w:r w:rsidR="00B200B0">
          <w:rPr>
            <w:noProof/>
            <w:webHidden/>
          </w:rPr>
        </w:r>
        <w:r w:rsidR="00B200B0">
          <w:rPr>
            <w:noProof/>
            <w:webHidden/>
          </w:rPr>
          <w:fldChar w:fldCharType="separate"/>
        </w:r>
        <w:r w:rsidR="00461D78">
          <w:rPr>
            <w:noProof/>
            <w:webHidden/>
          </w:rPr>
          <w:t>47</w:t>
        </w:r>
        <w:r w:rsidR="00B200B0">
          <w:rPr>
            <w:noProof/>
            <w:webHidden/>
          </w:rPr>
          <w:fldChar w:fldCharType="end"/>
        </w:r>
      </w:hyperlink>
    </w:p>
    <w:p w:rsidR="00B200B0" w:rsidRDefault="000A1056">
      <w:pPr>
        <w:pStyle w:val="30"/>
        <w:tabs>
          <w:tab w:val="right" w:leader="dot" w:pos="8211"/>
        </w:tabs>
        <w:ind w:left="480"/>
        <w:rPr>
          <w:rFonts w:asciiTheme="minorHAnsi" w:eastAsiaTheme="minorEastAsia" w:hAnsiTheme="minorHAnsi" w:cstheme="minorBidi"/>
          <w:noProof/>
          <w:sz w:val="21"/>
          <w:szCs w:val="22"/>
        </w:rPr>
      </w:pPr>
      <w:hyperlink w:anchor="_Toc455066848" w:history="1">
        <w:r w:rsidR="00B200B0" w:rsidRPr="00184250">
          <w:rPr>
            <w:rStyle w:val="a7"/>
            <w:noProof/>
          </w:rPr>
          <w:t>5.1.4</w:t>
        </w:r>
        <w:r w:rsidR="00B200B0" w:rsidRPr="00184250">
          <w:rPr>
            <w:rStyle w:val="a7"/>
            <w:rFonts w:hint="eastAsia"/>
            <w:noProof/>
          </w:rPr>
          <w:t xml:space="preserve"> </w:t>
        </w:r>
        <w:r w:rsidR="00B200B0" w:rsidRPr="00184250">
          <w:rPr>
            <w:rStyle w:val="a7"/>
            <w:rFonts w:hint="eastAsia"/>
            <w:noProof/>
          </w:rPr>
          <w:t>影片票房预测功能测试</w:t>
        </w:r>
        <w:r w:rsidR="00B200B0">
          <w:rPr>
            <w:noProof/>
            <w:webHidden/>
          </w:rPr>
          <w:tab/>
        </w:r>
        <w:r w:rsidR="00B200B0">
          <w:rPr>
            <w:noProof/>
            <w:webHidden/>
          </w:rPr>
          <w:fldChar w:fldCharType="begin"/>
        </w:r>
        <w:r w:rsidR="00B200B0">
          <w:rPr>
            <w:noProof/>
            <w:webHidden/>
          </w:rPr>
          <w:instrText xml:space="preserve"> PAGEREF _Toc455066848 \h </w:instrText>
        </w:r>
        <w:r w:rsidR="00B200B0">
          <w:rPr>
            <w:noProof/>
            <w:webHidden/>
          </w:rPr>
        </w:r>
        <w:r w:rsidR="00B200B0">
          <w:rPr>
            <w:noProof/>
            <w:webHidden/>
          </w:rPr>
          <w:fldChar w:fldCharType="separate"/>
        </w:r>
        <w:r w:rsidR="00461D78">
          <w:rPr>
            <w:noProof/>
            <w:webHidden/>
          </w:rPr>
          <w:t>48</w:t>
        </w:r>
        <w:r w:rsidR="00B200B0">
          <w:rPr>
            <w:noProof/>
            <w:webHidden/>
          </w:rPr>
          <w:fldChar w:fldCharType="end"/>
        </w:r>
      </w:hyperlink>
    </w:p>
    <w:p w:rsidR="00B200B0" w:rsidRDefault="000A1056">
      <w:pPr>
        <w:pStyle w:val="21"/>
        <w:rPr>
          <w:rFonts w:asciiTheme="minorHAnsi" w:eastAsiaTheme="minorEastAsia" w:hAnsiTheme="minorHAnsi" w:cstheme="minorBidi"/>
          <w:noProof/>
          <w:sz w:val="21"/>
          <w:szCs w:val="22"/>
        </w:rPr>
      </w:pPr>
      <w:hyperlink w:anchor="_Toc455066849" w:history="1">
        <w:r w:rsidR="00B200B0" w:rsidRPr="00184250">
          <w:rPr>
            <w:rStyle w:val="a7"/>
            <w:noProof/>
          </w:rPr>
          <w:t>5.2</w:t>
        </w:r>
        <w:r w:rsidR="00B200B0" w:rsidRPr="00184250">
          <w:rPr>
            <w:rStyle w:val="a7"/>
            <w:rFonts w:hint="eastAsia"/>
            <w:noProof/>
          </w:rPr>
          <w:t xml:space="preserve"> </w:t>
        </w:r>
        <w:r w:rsidR="00B200B0" w:rsidRPr="00184250">
          <w:rPr>
            <w:rStyle w:val="a7"/>
            <w:rFonts w:hint="eastAsia"/>
            <w:noProof/>
          </w:rPr>
          <w:t>影视票房预测系统核心模块性能分析</w:t>
        </w:r>
        <w:r w:rsidR="00B200B0">
          <w:rPr>
            <w:noProof/>
            <w:webHidden/>
          </w:rPr>
          <w:tab/>
        </w:r>
        <w:r w:rsidR="00B200B0">
          <w:rPr>
            <w:noProof/>
            <w:webHidden/>
          </w:rPr>
          <w:fldChar w:fldCharType="begin"/>
        </w:r>
        <w:r w:rsidR="00B200B0">
          <w:rPr>
            <w:noProof/>
            <w:webHidden/>
          </w:rPr>
          <w:instrText xml:space="preserve"> PAGEREF _Toc455066849 \h </w:instrText>
        </w:r>
        <w:r w:rsidR="00B200B0">
          <w:rPr>
            <w:noProof/>
            <w:webHidden/>
          </w:rPr>
        </w:r>
        <w:r w:rsidR="00B200B0">
          <w:rPr>
            <w:noProof/>
            <w:webHidden/>
          </w:rPr>
          <w:fldChar w:fldCharType="separate"/>
        </w:r>
        <w:r w:rsidR="00461D78">
          <w:rPr>
            <w:noProof/>
            <w:webHidden/>
          </w:rPr>
          <w:t>48</w:t>
        </w:r>
        <w:r w:rsidR="00B200B0">
          <w:rPr>
            <w:noProof/>
            <w:webHidden/>
          </w:rPr>
          <w:fldChar w:fldCharType="end"/>
        </w:r>
      </w:hyperlink>
    </w:p>
    <w:p w:rsidR="00B200B0" w:rsidRDefault="000A1056">
      <w:pPr>
        <w:pStyle w:val="30"/>
        <w:tabs>
          <w:tab w:val="right" w:leader="dot" w:pos="8211"/>
        </w:tabs>
        <w:ind w:left="480"/>
        <w:rPr>
          <w:rFonts w:asciiTheme="minorHAnsi" w:eastAsiaTheme="minorEastAsia" w:hAnsiTheme="minorHAnsi" w:cstheme="minorBidi"/>
          <w:noProof/>
          <w:sz w:val="21"/>
          <w:szCs w:val="22"/>
        </w:rPr>
      </w:pPr>
      <w:hyperlink w:anchor="_Toc455066850" w:history="1">
        <w:r w:rsidR="00B200B0" w:rsidRPr="00184250">
          <w:rPr>
            <w:rStyle w:val="a7"/>
            <w:noProof/>
          </w:rPr>
          <w:t>5.2.1</w:t>
        </w:r>
        <w:r w:rsidR="00B200B0" w:rsidRPr="00184250">
          <w:rPr>
            <w:rStyle w:val="a7"/>
            <w:rFonts w:hint="eastAsia"/>
            <w:noProof/>
          </w:rPr>
          <w:t xml:space="preserve"> </w:t>
        </w:r>
        <w:r w:rsidR="00B200B0" w:rsidRPr="00184250">
          <w:rPr>
            <w:rStyle w:val="a7"/>
            <w:rFonts w:hint="eastAsia"/>
            <w:noProof/>
          </w:rPr>
          <w:t>影评情感分析性能分析</w:t>
        </w:r>
        <w:r w:rsidR="00B200B0">
          <w:rPr>
            <w:noProof/>
            <w:webHidden/>
          </w:rPr>
          <w:tab/>
        </w:r>
        <w:r w:rsidR="00B200B0">
          <w:rPr>
            <w:noProof/>
            <w:webHidden/>
          </w:rPr>
          <w:fldChar w:fldCharType="begin"/>
        </w:r>
        <w:r w:rsidR="00B200B0">
          <w:rPr>
            <w:noProof/>
            <w:webHidden/>
          </w:rPr>
          <w:instrText xml:space="preserve"> PAGEREF _Toc455066850 \h </w:instrText>
        </w:r>
        <w:r w:rsidR="00B200B0">
          <w:rPr>
            <w:noProof/>
            <w:webHidden/>
          </w:rPr>
        </w:r>
        <w:r w:rsidR="00B200B0">
          <w:rPr>
            <w:noProof/>
            <w:webHidden/>
          </w:rPr>
          <w:fldChar w:fldCharType="separate"/>
        </w:r>
        <w:r w:rsidR="00461D78">
          <w:rPr>
            <w:noProof/>
            <w:webHidden/>
          </w:rPr>
          <w:t>48</w:t>
        </w:r>
        <w:r w:rsidR="00B200B0">
          <w:rPr>
            <w:noProof/>
            <w:webHidden/>
          </w:rPr>
          <w:fldChar w:fldCharType="end"/>
        </w:r>
      </w:hyperlink>
    </w:p>
    <w:p w:rsidR="00B200B0" w:rsidRDefault="000A1056">
      <w:pPr>
        <w:pStyle w:val="30"/>
        <w:tabs>
          <w:tab w:val="right" w:leader="dot" w:pos="8211"/>
        </w:tabs>
        <w:ind w:left="480"/>
        <w:rPr>
          <w:rFonts w:asciiTheme="minorHAnsi" w:eastAsiaTheme="minorEastAsia" w:hAnsiTheme="minorHAnsi" w:cstheme="minorBidi"/>
          <w:noProof/>
          <w:sz w:val="21"/>
          <w:szCs w:val="22"/>
        </w:rPr>
      </w:pPr>
      <w:hyperlink w:anchor="_Toc455066851" w:history="1">
        <w:r w:rsidR="00B200B0" w:rsidRPr="00184250">
          <w:rPr>
            <w:rStyle w:val="a7"/>
            <w:noProof/>
          </w:rPr>
          <w:t>5.2.2</w:t>
        </w:r>
        <w:r w:rsidR="00B200B0" w:rsidRPr="00184250">
          <w:rPr>
            <w:rStyle w:val="a7"/>
            <w:rFonts w:hint="eastAsia"/>
            <w:noProof/>
          </w:rPr>
          <w:t xml:space="preserve"> </w:t>
        </w:r>
        <w:r w:rsidR="00B200B0" w:rsidRPr="00184250">
          <w:rPr>
            <w:rStyle w:val="a7"/>
            <w:rFonts w:hint="eastAsia"/>
            <w:noProof/>
          </w:rPr>
          <w:t>影视票房预测性能分析</w:t>
        </w:r>
        <w:r w:rsidR="00B200B0">
          <w:rPr>
            <w:noProof/>
            <w:webHidden/>
          </w:rPr>
          <w:tab/>
        </w:r>
        <w:r w:rsidR="00B200B0">
          <w:rPr>
            <w:noProof/>
            <w:webHidden/>
          </w:rPr>
          <w:fldChar w:fldCharType="begin"/>
        </w:r>
        <w:r w:rsidR="00B200B0">
          <w:rPr>
            <w:noProof/>
            <w:webHidden/>
          </w:rPr>
          <w:instrText xml:space="preserve"> PAGEREF _Toc455066851 \h </w:instrText>
        </w:r>
        <w:r w:rsidR="00B200B0">
          <w:rPr>
            <w:noProof/>
            <w:webHidden/>
          </w:rPr>
        </w:r>
        <w:r w:rsidR="00B200B0">
          <w:rPr>
            <w:noProof/>
            <w:webHidden/>
          </w:rPr>
          <w:fldChar w:fldCharType="separate"/>
        </w:r>
        <w:r w:rsidR="00461D78">
          <w:rPr>
            <w:noProof/>
            <w:webHidden/>
          </w:rPr>
          <w:t>49</w:t>
        </w:r>
        <w:r w:rsidR="00B200B0">
          <w:rPr>
            <w:noProof/>
            <w:webHidden/>
          </w:rPr>
          <w:fldChar w:fldCharType="end"/>
        </w:r>
      </w:hyperlink>
    </w:p>
    <w:p w:rsidR="00B200B0" w:rsidRDefault="000A1056">
      <w:pPr>
        <w:pStyle w:val="21"/>
        <w:rPr>
          <w:rFonts w:asciiTheme="minorHAnsi" w:eastAsiaTheme="minorEastAsia" w:hAnsiTheme="minorHAnsi" w:cstheme="minorBidi"/>
          <w:noProof/>
          <w:sz w:val="21"/>
          <w:szCs w:val="22"/>
        </w:rPr>
      </w:pPr>
      <w:hyperlink w:anchor="_Toc455066852" w:history="1">
        <w:r w:rsidR="00B200B0" w:rsidRPr="00184250">
          <w:rPr>
            <w:rStyle w:val="a7"/>
            <w:noProof/>
          </w:rPr>
          <w:t>5.3</w:t>
        </w:r>
        <w:r w:rsidR="00B200B0" w:rsidRPr="00184250">
          <w:rPr>
            <w:rStyle w:val="a7"/>
            <w:rFonts w:hint="eastAsia"/>
            <w:noProof/>
          </w:rPr>
          <w:t xml:space="preserve"> </w:t>
        </w:r>
        <w:r w:rsidR="00B200B0" w:rsidRPr="00184250">
          <w:rPr>
            <w:rStyle w:val="a7"/>
            <w:rFonts w:hint="eastAsia"/>
            <w:noProof/>
          </w:rPr>
          <w:t>本章小结</w:t>
        </w:r>
        <w:r w:rsidR="00B200B0">
          <w:rPr>
            <w:noProof/>
            <w:webHidden/>
          </w:rPr>
          <w:tab/>
        </w:r>
        <w:r w:rsidR="00B200B0">
          <w:rPr>
            <w:noProof/>
            <w:webHidden/>
          </w:rPr>
          <w:fldChar w:fldCharType="begin"/>
        </w:r>
        <w:r w:rsidR="00B200B0">
          <w:rPr>
            <w:noProof/>
            <w:webHidden/>
          </w:rPr>
          <w:instrText xml:space="preserve"> PAGEREF _Toc455066852 \h </w:instrText>
        </w:r>
        <w:r w:rsidR="00B200B0">
          <w:rPr>
            <w:noProof/>
            <w:webHidden/>
          </w:rPr>
        </w:r>
        <w:r w:rsidR="00B200B0">
          <w:rPr>
            <w:noProof/>
            <w:webHidden/>
          </w:rPr>
          <w:fldChar w:fldCharType="separate"/>
        </w:r>
        <w:r w:rsidR="00461D78">
          <w:rPr>
            <w:noProof/>
            <w:webHidden/>
          </w:rPr>
          <w:t>51</w:t>
        </w:r>
        <w:r w:rsidR="00B200B0">
          <w:rPr>
            <w:noProof/>
            <w:webHidden/>
          </w:rPr>
          <w:fldChar w:fldCharType="end"/>
        </w:r>
      </w:hyperlink>
    </w:p>
    <w:p w:rsidR="00B200B0" w:rsidRDefault="000A1056">
      <w:pPr>
        <w:pStyle w:val="10"/>
        <w:rPr>
          <w:rFonts w:asciiTheme="minorHAnsi" w:eastAsiaTheme="minorEastAsia" w:hAnsiTheme="minorHAnsi" w:cstheme="minorBidi"/>
          <w:noProof/>
          <w:sz w:val="21"/>
          <w:szCs w:val="22"/>
        </w:rPr>
      </w:pPr>
      <w:hyperlink w:anchor="_Toc455066853" w:history="1">
        <w:r w:rsidR="00B200B0" w:rsidRPr="00184250">
          <w:rPr>
            <w:rStyle w:val="a7"/>
            <w:rFonts w:hint="eastAsia"/>
            <w:noProof/>
          </w:rPr>
          <w:t>结</w:t>
        </w:r>
        <w:r w:rsidR="00B200B0" w:rsidRPr="00184250">
          <w:rPr>
            <w:rStyle w:val="a7"/>
            <w:noProof/>
          </w:rPr>
          <w:t xml:space="preserve">  </w:t>
        </w:r>
        <w:r w:rsidR="00B200B0" w:rsidRPr="00184250">
          <w:rPr>
            <w:rStyle w:val="a7"/>
            <w:rFonts w:hint="eastAsia"/>
            <w:noProof/>
          </w:rPr>
          <w:t>论</w:t>
        </w:r>
        <w:r w:rsidR="00B200B0">
          <w:rPr>
            <w:noProof/>
            <w:webHidden/>
          </w:rPr>
          <w:tab/>
        </w:r>
        <w:r w:rsidR="00B200B0">
          <w:rPr>
            <w:noProof/>
            <w:webHidden/>
          </w:rPr>
          <w:fldChar w:fldCharType="begin"/>
        </w:r>
        <w:r w:rsidR="00B200B0">
          <w:rPr>
            <w:noProof/>
            <w:webHidden/>
          </w:rPr>
          <w:instrText xml:space="preserve"> PAGEREF _Toc455066853 \h </w:instrText>
        </w:r>
        <w:r w:rsidR="00B200B0">
          <w:rPr>
            <w:noProof/>
            <w:webHidden/>
          </w:rPr>
        </w:r>
        <w:r w:rsidR="00B200B0">
          <w:rPr>
            <w:noProof/>
            <w:webHidden/>
          </w:rPr>
          <w:fldChar w:fldCharType="separate"/>
        </w:r>
        <w:r w:rsidR="00461D78">
          <w:rPr>
            <w:noProof/>
            <w:webHidden/>
          </w:rPr>
          <w:t>52</w:t>
        </w:r>
        <w:r w:rsidR="00B200B0">
          <w:rPr>
            <w:noProof/>
            <w:webHidden/>
          </w:rPr>
          <w:fldChar w:fldCharType="end"/>
        </w:r>
      </w:hyperlink>
    </w:p>
    <w:p w:rsidR="00B200B0" w:rsidRDefault="000A1056">
      <w:pPr>
        <w:pStyle w:val="10"/>
        <w:rPr>
          <w:rFonts w:asciiTheme="minorHAnsi" w:eastAsiaTheme="minorEastAsia" w:hAnsiTheme="minorHAnsi" w:cstheme="minorBidi"/>
          <w:noProof/>
          <w:sz w:val="21"/>
          <w:szCs w:val="22"/>
        </w:rPr>
      </w:pPr>
      <w:hyperlink w:anchor="_Toc455066854" w:history="1">
        <w:r w:rsidR="00B200B0" w:rsidRPr="00184250">
          <w:rPr>
            <w:rStyle w:val="a7"/>
            <w:rFonts w:hint="eastAsia"/>
            <w:noProof/>
          </w:rPr>
          <w:t>参考文献</w:t>
        </w:r>
        <w:r w:rsidR="00B200B0">
          <w:rPr>
            <w:noProof/>
            <w:webHidden/>
          </w:rPr>
          <w:tab/>
        </w:r>
        <w:r w:rsidR="00B200B0">
          <w:rPr>
            <w:noProof/>
            <w:webHidden/>
          </w:rPr>
          <w:fldChar w:fldCharType="begin"/>
        </w:r>
        <w:r w:rsidR="00B200B0">
          <w:rPr>
            <w:noProof/>
            <w:webHidden/>
          </w:rPr>
          <w:instrText xml:space="preserve"> PAGEREF _Toc455066854 \h </w:instrText>
        </w:r>
        <w:r w:rsidR="00B200B0">
          <w:rPr>
            <w:noProof/>
            <w:webHidden/>
          </w:rPr>
        </w:r>
        <w:r w:rsidR="00B200B0">
          <w:rPr>
            <w:noProof/>
            <w:webHidden/>
          </w:rPr>
          <w:fldChar w:fldCharType="separate"/>
        </w:r>
        <w:r w:rsidR="00461D78">
          <w:rPr>
            <w:noProof/>
            <w:webHidden/>
          </w:rPr>
          <w:t>53</w:t>
        </w:r>
        <w:r w:rsidR="00B200B0">
          <w:rPr>
            <w:noProof/>
            <w:webHidden/>
          </w:rPr>
          <w:fldChar w:fldCharType="end"/>
        </w:r>
      </w:hyperlink>
    </w:p>
    <w:p w:rsidR="00B200B0" w:rsidRDefault="000A1056">
      <w:pPr>
        <w:pStyle w:val="10"/>
        <w:rPr>
          <w:rFonts w:asciiTheme="minorHAnsi" w:eastAsiaTheme="minorEastAsia" w:hAnsiTheme="minorHAnsi" w:cstheme="minorBidi"/>
          <w:noProof/>
          <w:sz w:val="21"/>
          <w:szCs w:val="22"/>
        </w:rPr>
      </w:pPr>
      <w:hyperlink w:anchor="_Toc455066855" w:history="1">
        <w:r w:rsidR="00B200B0" w:rsidRPr="00184250">
          <w:rPr>
            <w:rStyle w:val="a7"/>
            <w:rFonts w:hint="eastAsia"/>
            <w:noProof/>
          </w:rPr>
          <w:t>哈尔滨工业大学本科毕业设计（论文）原创性声明</w:t>
        </w:r>
        <w:r w:rsidR="00B200B0">
          <w:rPr>
            <w:noProof/>
            <w:webHidden/>
          </w:rPr>
          <w:tab/>
        </w:r>
        <w:r w:rsidR="00B200B0">
          <w:rPr>
            <w:noProof/>
            <w:webHidden/>
          </w:rPr>
          <w:fldChar w:fldCharType="begin"/>
        </w:r>
        <w:r w:rsidR="00B200B0">
          <w:rPr>
            <w:noProof/>
            <w:webHidden/>
          </w:rPr>
          <w:instrText xml:space="preserve"> PAGEREF _Toc455066855 \h </w:instrText>
        </w:r>
        <w:r w:rsidR="00B200B0">
          <w:rPr>
            <w:noProof/>
            <w:webHidden/>
          </w:rPr>
        </w:r>
        <w:r w:rsidR="00B200B0">
          <w:rPr>
            <w:noProof/>
            <w:webHidden/>
          </w:rPr>
          <w:fldChar w:fldCharType="separate"/>
        </w:r>
        <w:r w:rsidR="00461D78">
          <w:rPr>
            <w:noProof/>
            <w:webHidden/>
          </w:rPr>
          <w:t>55</w:t>
        </w:r>
        <w:r w:rsidR="00B200B0">
          <w:rPr>
            <w:noProof/>
            <w:webHidden/>
          </w:rPr>
          <w:fldChar w:fldCharType="end"/>
        </w:r>
      </w:hyperlink>
    </w:p>
    <w:p w:rsidR="00B200B0" w:rsidRDefault="000A1056">
      <w:pPr>
        <w:pStyle w:val="10"/>
        <w:rPr>
          <w:rFonts w:asciiTheme="minorHAnsi" w:eastAsiaTheme="minorEastAsia" w:hAnsiTheme="minorHAnsi" w:cstheme="minorBidi"/>
          <w:noProof/>
          <w:sz w:val="21"/>
          <w:szCs w:val="22"/>
        </w:rPr>
      </w:pPr>
      <w:hyperlink w:anchor="_Toc455066856" w:history="1">
        <w:r w:rsidR="00B200B0" w:rsidRPr="00184250">
          <w:rPr>
            <w:rStyle w:val="a7"/>
            <w:rFonts w:hint="eastAsia"/>
            <w:noProof/>
          </w:rPr>
          <w:t>致</w:t>
        </w:r>
        <w:r w:rsidR="00B200B0" w:rsidRPr="00184250">
          <w:rPr>
            <w:rStyle w:val="a7"/>
            <w:noProof/>
          </w:rPr>
          <w:t xml:space="preserve">  </w:t>
        </w:r>
        <w:r w:rsidR="00B200B0" w:rsidRPr="00184250">
          <w:rPr>
            <w:rStyle w:val="a7"/>
            <w:rFonts w:hint="eastAsia"/>
            <w:noProof/>
          </w:rPr>
          <w:t>谢</w:t>
        </w:r>
        <w:r w:rsidR="00B200B0">
          <w:rPr>
            <w:noProof/>
            <w:webHidden/>
          </w:rPr>
          <w:tab/>
        </w:r>
        <w:r w:rsidR="00B200B0">
          <w:rPr>
            <w:noProof/>
            <w:webHidden/>
          </w:rPr>
          <w:fldChar w:fldCharType="begin"/>
        </w:r>
        <w:r w:rsidR="00B200B0">
          <w:rPr>
            <w:noProof/>
            <w:webHidden/>
          </w:rPr>
          <w:instrText xml:space="preserve"> PAGEREF _Toc455066856 \h </w:instrText>
        </w:r>
        <w:r w:rsidR="00B200B0">
          <w:rPr>
            <w:noProof/>
            <w:webHidden/>
          </w:rPr>
        </w:r>
        <w:r w:rsidR="00B200B0">
          <w:rPr>
            <w:noProof/>
            <w:webHidden/>
          </w:rPr>
          <w:fldChar w:fldCharType="separate"/>
        </w:r>
        <w:r w:rsidR="00461D78">
          <w:rPr>
            <w:noProof/>
            <w:webHidden/>
          </w:rPr>
          <w:t>56</w:t>
        </w:r>
        <w:r w:rsidR="00B200B0">
          <w:rPr>
            <w:noProof/>
            <w:webHidden/>
          </w:rPr>
          <w:fldChar w:fldCharType="end"/>
        </w:r>
      </w:hyperlink>
    </w:p>
    <w:p w:rsidR="00B200B0" w:rsidRDefault="000A1056">
      <w:pPr>
        <w:pStyle w:val="10"/>
        <w:rPr>
          <w:rFonts w:asciiTheme="minorHAnsi" w:eastAsiaTheme="minorEastAsia" w:hAnsiTheme="minorHAnsi" w:cstheme="minorBidi"/>
          <w:noProof/>
          <w:sz w:val="21"/>
          <w:szCs w:val="22"/>
        </w:rPr>
      </w:pPr>
      <w:hyperlink w:anchor="_Toc455066857" w:history="1">
        <w:r w:rsidR="00B200B0" w:rsidRPr="00184250">
          <w:rPr>
            <w:rStyle w:val="a7"/>
            <w:rFonts w:hint="eastAsia"/>
            <w:noProof/>
          </w:rPr>
          <w:t>附录</w:t>
        </w:r>
        <w:r w:rsidR="00B200B0" w:rsidRPr="00184250">
          <w:rPr>
            <w:rStyle w:val="a7"/>
            <w:noProof/>
          </w:rPr>
          <w:t xml:space="preserve">1 </w:t>
        </w:r>
        <w:r w:rsidR="00B200B0" w:rsidRPr="00184250">
          <w:rPr>
            <w:rStyle w:val="a7"/>
            <w:rFonts w:hint="eastAsia"/>
            <w:noProof/>
          </w:rPr>
          <w:t>外文文献译文</w:t>
        </w:r>
        <w:r w:rsidR="00B200B0">
          <w:rPr>
            <w:noProof/>
            <w:webHidden/>
          </w:rPr>
          <w:tab/>
        </w:r>
        <w:r w:rsidR="00B200B0">
          <w:rPr>
            <w:noProof/>
            <w:webHidden/>
          </w:rPr>
          <w:fldChar w:fldCharType="begin"/>
        </w:r>
        <w:r w:rsidR="00B200B0">
          <w:rPr>
            <w:noProof/>
            <w:webHidden/>
          </w:rPr>
          <w:instrText xml:space="preserve"> PAGEREF _Toc455066857 \h </w:instrText>
        </w:r>
        <w:r w:rsidR="00B200B0">
          <w:rPr>
            <w:noProof/>
            <w:webHidden/>
          </w:rPr>
        </w:r>
        <w:r w:rsidR="00B200B0">
          <w:rPr>
            <w:noProof/>
            <w:webHidden/>
          </w:rPr>
          <w:fldChar w:fldCharType="separate"/>
        </w:r>
        <w:r w:rsidR="00461D78">
          <w:rPr>
            <w:noProof/>
            <w:webHidden/>
          </w:rPr>
          <w:t>57</w:t>
        </w:r>
        <w:r w:rsidR="00B200B0">
          <w:rPr>
            <w:noProof/>
            <w:webHidden/>
          </w:rPr>
          <w:fldChar w:fldCharType="end"/>
        </w:r>
      </w:hyperlink>
    </w:p>
    <w:p w:rsidR="00B200B0" w:rsidRDefault="000A1056">
      <w:pPr>
        <w:pStyle w:val="10"/>
        <w:rPr>
          <w:rFonts w:asciiTheme="minorHAnsi" w:eastAsiaTheme="minorEastAsia" w:hAnsiTheme="minorHAnsi" w:cstheme="minorBidi"/>
          <w:noProof/>
          <w:sz w:val="21"/>
          <w:szCs w:val="22"/>
        </w:rPr>
      </w:pPr>
      <w:hyperlink w:anchor="_Toc455066858" w:history="1">
        <w:r w:rsidR="00B200B0" w:rsidRPr="00184250">
          <w:rPr>
            <w:rStyle w:val="a7"/>
            <w:rFonts w:hint="eastAsia"/>
            <w:noProof/>
          </w:rPr>
          <w:t>附录</w:t>
        </w:r>
        <w:r w:rsidR="00B200B0" w:rsidRPr="00184250">
          <w:rPr>
            <w:rStyle w:val="a7"/>
            <w:noProof/>
          </w:rPr>
          <w:t xml:space="preserve">2 </w:t>
        </w:r>
        <w:r w:rsidR="00B200B0" w:rsidRPr="00184250">
          <w:rPr>
            <w:rStyle w:val="a7"/>
            <w:rFonts w:hint="eastAsia"/>
            <w:noProof/>
          </w:rPr>
          <w:t>外文文献原文</w:t>
        </w:r>
        <w:r w:rsidR="00B200B0">
          <w:rPr>
            <w:noProof/>
            <w:webHidden/>
          </w:rPr>
          <w:tab/>
        </w:r>
        <w:r w:rsidR="00B200B0">
          <w:rPr>
            <w:noProof/>
            <w:webHidden/>
          </w:rPr>
          <w:fldChar w:fldCharType="begin"/>
        </w:r>
        <w:r w:rsidR="00B200B0">
          <w:rPr>
            <w:noProof/>
            <w:webHidden/>
          </w:rPr>
          <w:instrText xml:space="preserve"> PAGEREF _Toc455066858 \h </w:instrText>
        </w:r>
        <w:r w:rsidR="00B200B0">
          <w:rPr>
            <w:noProof/>
            <w:webHidden/>
          </w:rPr>
        </w:r>
        <w:r w:rsidR="00B200B0">
          <w:rPr>
            <w:noProof/>
            <w:webHidden/>
          </w:rPr>
          <w:fldChar w:fldCharType="separate"/>
        </w:r>
        <w:r w:rsidR="00461D78">
          <w:rPr>
            <w:noProof/>
            <w:webHidden/>
          </w:rPr>
          <w:t>69</w:t>
        </w:r>
        <w:r w:rsidR="00B200B0">
          <w:rPr>
            <w:noProof/>
            <w:webHidden/>
          </w:rPr>
          <w:fldChar w:fldCharType="end"/>
        </w:r>
      </w:hyperlink>
    </w:p>
    <w:p w:rsidR="00380EAE" w:rsidRPr="009B0E39" w:rsidRDefault="00380EAE" w:rsidP="00EE399C">
      <w:pPr>
        <w:pStyle w:val="10"/>
        <w:adjustRightInd w:val="0"/>
        <w:snapToGrid w:val="0"/>
        <w:sectPr w:rsidR="00380EAE" w:rsidRPr="009B0E39">
          <w:headerReference w:type="default" r:id="rId10"/>
          <w:endnotePr>
            <w:numFmt w:val="decimal"/>
          </w:endnotePr>
          <w:pgSz w:w="11907" w:h="16840"/>
          <w:pgMar w:top="2155" w:right="1701" w:bottom="1701" w:left="1701" w:header="1701" w:footer="1304" w:gutter="284"/>
          <w:pgNumType w:fmt="upperRoman" w:start="3"/>
          <w:cols w:space="720"/>
          <w:docGrid w:linePitch="360" w:charSpace="1861"/>
        </w:sectPr>
      </w:pPr>
      <w:r w:rsidRPr="009B0E39">
        <w:fldChar w:fldCharType="end"/>
      </w:r>
    </w:p>
    <w:p w:rsidR="00380EAE" w:rsidRPr="009B0E39" w:rsidRDefault="00454055" w:rsidP="00EE399C">
      <w:pPr>
        <w:pStyle w:val="1"/>
        <w:adjustRightInd w:val="0"/>
        <w:snapToGrid w:val="0"/>
        <w:spacing w:before="400" w:after="200" w:line="300" w:lineRule="auto"/>
        <w:ind w:left="0" w:firstLine="0"/>
        <w:jc w:val="center"/>
        <w:rPr>
          <w:b w:val="0"/>
        </w:rPr>
      </w:pPr>
      <w:bookmarkStart w:id="9" w:name="_Toc388890363"/>
      <w:r w:rsidRPr="009B0E39">
        <w:rPr>
          <w:b w:val="0"/>
        </w:rPr>
        <w:lastRenderedPageBreak/>
        <w:t xml:space="preserve"> </w:t>
      </w:r>
      <w:bookmarkStart w:id="10" w:name="_Toc455066804"/>
      <w:r w:rsidR="00380EAE" w:rsidRPr="009B0E39">
        <w:rPr>
          <w:b w:val="0"/>
        </w:rPr>
        <w:t>绪论</w:t>
      </w:r>
      <w:bookmarkEnd w:id="9"/>
      <w:bookmarkEnd w:id="10"/>
    </w:p>
    <w:p w:rsidR="00380EAE" w:rsidRPr="009B0E39" w:rsidRDefault="00730D0F" w:rsidP="009047DD">
      <w:pPr>
        <w:adjustRightInd w:val="0"/>
        <w:snapToGrid w:val="0"/>
        <w:spacing w:line="300" w:lineRule="auto"/>
        <w:ind w:firstLineChars="200" w:firstLine="480"/>
      </w:pPr>
      <w:bookmarkStart w:id="11" w:name="_Hlt8955195"/>
      <w:bookmarkStart w:id="12" w:name="_Toc74542513"/>
      <w:bookmarkStart w:id="13" w:name="_Toc8028255"/>
      <w:bookmarkEnd w:id="11"/>
      <w:r w:rsidRPr="009B0E39">
        <w:t>本章</w:t>
      </w:r>
      <w:bookmarkEnd w:id="12"/>
      <w:r w:rsidR="00433E82" w:rsidRPr="009B0E39">
        <w:t>主要介绍项目来源以及项目开发的目的与意义，并简要分析了国内外在相关领域上的研究应用现状。最后，综合全文</w:t>
      </w:r>
      <w:r w:rsidR="004845D2" w:rsidRPr="009B0E39">
        <w:t>的主要内容</w:t>
      </w:r>
      <w:r w:rsidR="00433E82" w:rsidRPr="009B0E39">
        <w:t>，进行概括性综述，以便</w:t>
      </w:r>
      <w:r w:rsidR="004845D2" w:rsidRPr="009B0E39">
        <w:t>快速</w:t>
      </w:r>
      <w:r w:rsidR="0040189D" w:rsidRPr="009B0E39">
        <w:t>地了解本项目的概要情况。</w:t>
      </w:r>
    </w:p>
    <w:p w:rsidR="0040189D" w:rsidRPr="009B0E39" w:rsidRDefault="00380EAE" w:rsidP="00EE399C">
      <w:pPr>
        <w:pStyle w:val="2"/>
        <w:adjustRightInd w:val="0"/>
        <w:snapToGrid w:val="0"/>
        <w:spacing w:beforeLines="50" w:afterLines="50" w:line="300" w:lineRule="auto"/>
        <w:ind w:left="0" w:firstLine="0"/>
        <w:rPr>
          <w:b w:val="0"/>
        </w:rPr>
      </w:pPr>
      <w:bookmarkStart w:id="14" w:name="_Toc74542514"/>
      <w:r w:rsidRPr="009B0E39">
        <w:rPr>
          <w:b w:val="0"/>
        </w:rPr>
        <w:t xml:space="preserve"> </w:t>
      </w:r>
      <w:bookmarkStart w:id="15" w:name="_Toc455066805"/>
      <w:bookmarkEnd w:id="13"/>
      <w:bookmarkEnd w:id="14"/>
      <w:r w:rsidR="004B5679" w:rsidRPr="009B0E39">
        <w:rPr>
          <w:b w:val="0"/>
        </w:rPr>
        <w:t>项目来源</w:t>
      </w:r>
      <w:bookmarkEnd w:id="15"/>
    </w:p>
    <w:p w:rsidR="004B5679" w:rsidRPr="009B0E39" w:rsidRDefault="004B5679" w:rsidP="00E610EF">
      <w:pPr>
        <w:adjustRightInd w:val="0"/>
        <w:snapToGrid w:val="0"/>
        <w:spacing w:line="300" w:lineRule="auto"/>
        <w:ind w:firstLineChars="200" w:firstLine="480"/>
      </w:pPr>
      <w:r w:rsidRPr="009B0E39">
        <w:t>本项目来源于</w:t>
      </w:r>
      <w:proofErr w:type="gramStart"/>
      <w:r w:rsidRPr="009B0E39">
        <w:t>微瑞思</w:t>
      </w:r>
      <w:proofErr w:type="gramEnd"/>
      <w:r w:rsidRPr="009B0E39">
        <w:t>创有限公司影视价值分析的内部产品需求。</w:t>
      </w:r>
      <w:proofErr w:type="gramStart"/>
      <w:r w:rsidRPr="009B0E39">
        <w:t>微瑞思创是</w:t>
      </w:r>
      <w:proofErr w:type="gramEnd"/>
      <w:r w:rsidRPr="009B0E39">
        <w:t>一家以大数据技术为基础的信息技术公司，其现有产品</w:t>
      </w:r>
      <w:r w:rsidRPr="009B0E39">
        <w:t>“</w:t>
      </w:r>
      <w:r w:rsidRPr="009B0E39">
        <w:t>影视宝</w:t>
      </w:r>
      <w:r w:rsidRPr="009B0E39">
        <w:t>”</w:t>
      </w:r>
      <w:r w:rsidRPr="009B0E39">
        <w:t>，是一款集影视作品数据收集、呈现、分析等多种功能的影视垂直行业产品。为了进一步提升</w:t>
      </w:r>
      <w:r w:rsidRPr="009B0E39">
        <w:t>“</w:t>
      </w:r>
      <w:r w:rsidRPr="009B0E39">
        <w:t>影视宝</w:t>
      </w:r>
      <w:r w:rsidRPr="009B0E39">
        <w:t>”</w:t>
      </w:r>
      <w:r w:rsidRPr="009B0E39">
        <w:t>产品的核心竞争力，以及满足优酷、</w:t>
      </w:r>
      <w:r w:rsidRPr="009B0E39">
        <w:t>DMG</w:t>
      </w:r>
      <w:r w:rsidRPr="009B0E39">
        <w:t>等客户需求，因此开展影视数据分析等相</w:t>
      </w:r>
      <w:r w:rsidR="0071058C" w:rsidRPr="009B0E39">
        <w:t>关工作，通过数据挖掘的方式为行业提供更好的影视价值分析</w:t>
      </w:r>
      <w:r w:rsidR="007C52EC" w:rsidRPr="009B0E39">
        <w:t>解决方案。</w:t>
      </w:r>
    </w:p>
    <w:p w:rsidR="0040189D" w:rsidRPr="009B0E39" w:rsidRDefault="00454055" w:rsidP="00EE399C">
      <w:pPr>
        <w:pStyle w:val="2"/>
        <w:adjustRightInd w:val="0"/>
        <w:snapToGrid w:val="0"/>
        <w:spacing w:beforeLines="50" w:afterLines="50" w:line="300" w:lineRule="auto"/>
        <w:ind w:left="0" w:firstLine="0"/>
        <w:rPr>
          <w:b w:val="0"/>
        </w:rPr>
      </w:pPr>
      <w:r w:rsidRPr="009B0E39">
        <w:rPr>
          <w:b w:val="0"/>
        </w:rPr>
        <w:t xml:space="preserve"> </w:t>
      </w:r>
      <w:bookmarkStart w:id="16" w:name="_Toc455066806"/>
      <w:r w:rsidR="0040189D" w:rsidRPr="009B0E39">
        <w:rPr>
          <w:b w:val="0"/>
        </w:rPr>
        <w:t>项目开发目的和意义</w:t>
      </w:r>
      <w:bookmarkEnd w:id="16"/>
    </w:p>
    <w:p w:rsidR="00433E82" w:rsidRPr="009B0E39" w:rsidRDefault="007D0BC4" w:rsidP="00F34CBB">
      <w:pPr>
        <w:adjustRightInd w:val="0"/>
        <w:snapToGrid w:val="0"/>
        <w:spacing w:line="300" w:lineRule="auto"/>
        <w:ind w:firstLineChars="200" w:firstLine="480"/>
      </w:pPr>
      <w:r w:rsidRPr="009B0E39">
        <w:t>影视作品分析及票房预测</w:t>
      </w:r>
      <w:r w:rsidR="00433E82" w:rsidRPr="009B0E39">
        <w:t>一直以来都是影视行业备受关注的问题，其对于影视作品的投资和收益具有重大的指导意义。从影视初期</w:t>
      </w:r>
      <w:r w:rsidR="00433E82" w:rsidRPr="009B0E39">
        <w:t>IP</w:t>
      </w:r>
      <w:r w:rsidR="00433E82" w:rsidRPr="009B0E39">
        <w:t>产权的选择投资，到影视上映后，优酷、</w:t>
      </w:r>
      <w:proofErr w:type="gramStart"/>
      <w:r w:rsidR="00433E82" w:rsidRPr="009B0E39">
        <w:t>爱奇艺</w:t>
      </w:r>
      <w:proofErr w:type="gramEnd"/>
      <w:r w:rsidR="00433E82" w:rsidRPr="009B0E39">
        <w:t>等在线媒体对于影视作品二次投资和购买等，都离不开对影视价值评估这一重要一环。而传统的影视价值评估，多是通过影视行业投资人员及业内专家凭借行业经验开展的，如何从琳琅满目的热门</w:t>
      </w:r>
      <w:r w:rsidR="00433E82" w:rsidRPr="009B0E39">
        <w:t>IP</w:t>
      </w:r>
      <w:r w:rsidR="00433E82" w:rsidRPr="009B0E39">
        <w:t>中选择投资的对象，如何在影视作品宣传期间有针对性的投放宣传亮点，如何设计作品的先行预告片，以及如何投资和发展影视作品的周边经济等，就都成为了这个行业至关重要的人为决策问题。因此，如何通过信息化的技术，基于影视数据的客观信息及社交媒体的大众评论数据，提出一套完整的</w:t>
      </w:r>
      <w:r w:rsidR="00B873F2" w:rsidRPr="009B0E39">
        <w:t>影视作品分析模型</w:t>
      </w:r>
      <w:r w:rsidR="00433E82" w:rsidRPr="009B0E39">
        <w:t>，为行业人员的决策提供指标和理论依据，成为了一件非常开创意义和商业价值的事情。</w:t>
      </w:r>
    </w:p>
    <w:p w:rsidR="007E1C6A" w:rsidRPr="009B0E39" w:rsidRDefault="00433E82" w:rsidP="00F34CBB">
      <w:pPr>
        <w:pStyle w:val="a1"/>
        <w:adjustRightInd w:val="0"/>
        <w:snapToGrid w:val="0"/>
        <w:spacing w:line="300" w:lineRule="auto"/>
        <w:ind w:firstLine="480"/>
      </w:pPr>
      <w:r w:rsidRPr="009B0E39">
        <w:t>此外，公司目前主要为企业提供大数据产品、技术、营销及分析咨询服务。尤其是在影视行业，其现有产品</w:t>
      </w:r>
      <w:r w:rsidRPr="009B0E39">
        <w:t>“</w:t>
      </w:r>
      <w:r w:rsidRPr="009B0E39">
        <w:t>影视宝</w:t>
      </w:r>
      <w:r w:rsidRPr="009B0E39">
        <w:t>”</w:t>
      </w:r>
      <w:r w:rsidRPr="009B0E39">
        <w:t>，已经日趋成型，集成了影视作品信息收集、分析、可视化呈现等多种功能，并在影视</w:t>
      </w:r>
      <w:r w:rsidR="00B873F2" w:rsidRPr="009B0E39">
        <w:t>行业俘获了大批的客户群体，建立了良好的口碑。因此开展影视分析及票房预测等</w:t>
      </w:r>
      <w:r w:rsidRPr="009B0E39">
        <w:t>相关工作，丰富和完善</w:t>
      </w:r>
      <w:r w:rsidRPr="009B0E39">
        <w:t>“</w:t>
      </w:r>
      <w:r w:rsidRPr="009B0E39">
        <w:t>影视宝</w:t>
      </w:r>
      <w:r w:rsidRPr="009B0E39">
        <w:t>”</w:t>
      </w:r>
      <w:r w:rsidRPr="009B0E39">
        <w:t>产品的功能，对于公司产品核心竞争力的提升具有重要的战略意义，进而俘获更多的用户，巩固产品在行业领域的领先地位。</w:t>
      </w:r>
    </w:p>
    <w:p w:rsidR="00380EAE" w:rsidRPr="009B0E39" w:rsidRDefault="00084546" w:rsidP="00EE399C">
      <w:pPr>
        <w:pStyle w:val="2"/>
        <w:adjustRightInd w:val="0"/>
        <w:snapToGrid w:val="0"/>
        <w:spacing w:beforeLines="50" w:afterLines="50" w:line="300" w:lineRule="auto"/>
        <w:ind w:left="0" w:firstLine="0"/>
        <w:rPr>
          <w:b w:val="0"/>
        </w:rPr>
      </w:pPr>
      <w:r w:rsidRPr="009B0E39">
        <w:rPr>
          <w:b w:val="0"/>
        </w:rPr>
        <w:lastRenderedPageBreak/>
        <w:t xml:space="preserve"> </w:t>
      </w:r>
      <w:bookmarkStart w:id="17" w:name="_Toc455066807"/>
      <w:r w:rsidR="0040189D" w:rsidRPr="009B0E39">
        <w:rPr>
          <w:b w:val="0"/>
        </w:rPr>
        <w:t>国内外相关领域现状分析</w:t>
      </w:r>
      <w:bookmarkEnd w:id="17"/>
    </w:p>
    <w:p w:rsidR="00183035" w:rsidRPr="009B0E39" w:rsidRDefault="00183035" w:rsidP="00F34CBB">
      <w:pPr>
        <w:adjustRightInd w:val="0"/>
        <w:snapToGrid w:val="0"/>
        <w:spacing w:line="300" w:lineRule="auto"/>
        <w:ind w:firstLineChars="200" w:firstLine="480"/>
      </w:pPr>
      <w:r w:rsidRPr="009B0E39">
        <w:t>近几年来，随着社交媒体不断渗透到人们的日常生活，越来越多的人通过社交平台表达对现实世界的意见和见解。基于社交媒体的评论，可以分析商品的使用价值、社会舆论动向、用户情感倾向等</w:t>
      </w:r>
      <w:r w:rsidR="00B52E5D" w:rsidRPr="009B0E39">
        <w:rPr>
          <w:vertAlign w:val="superscript"/>
        </w:rPr>
        <w:t>[1]</w:t>
      </w:r>
      <w:r w:rsidRPr="009B0E39">
        <w:t>。</w:t>
      </w:r>
    </w:p>
    <w:p w:rsidR="00183035" w:rsidRPr="009B0E39" w:rsidRDefault="00183035" w:rsidP="00F34CBB">
      <w:pPr>
        <w:adjustRightInd w:val="0"/>
        <w:snapToGrid w:val="0"/>
        <w:spacing w:line="300" w:lineRule="auto"/>
        <w:ind w:firstLineChars="200" w:firstLine="480"/>
      </w:pPr>
      <w:r w:rsidRPr="009B0E39">
        <w:t>在近期的研究中，也有不少研究开展了基于社交媒体</w:t>
      </w:r>
      <w:r w:rsidR="00DE349B" w:rsidRPr="009B0E39">
        <w:t>上的用户活动</w:t>
      </w:r>
      <w:r w:rsidRPr="009B0E39">
        <w:t>预测影视票房的相关工作。</w:t>
      </w:r>
      <w:r w:rsidRPr="009B0E39">
        <w:t>Jingfei Du</w:t>
      </w:r>
      <w:r w:rsidRPr="009B0E39">
        <w:t>等人在预测影视票房的过程中，提出了统计影视评论的转发量和评论量，作为影视票房分析的数据特征的想法，同时结合评论的情感分类和历史票房，最终达到预测票房的目的</w:t>
      </w:r>
      <w:r w:rsidR="00973159" w:rsidRPr="009B0E39">
        <w:rPr>
          <w:vertAlign w:val="superscript"/>
        </w:rPr>
        <w:t>[2]</w:t>
      </w:r>
      <w:r w:rsidRPr="009B0E39">
        <w:t>。</w:t>
      </w:r>
      <w:r w:rsidRPr="009B0E39">
        <w:rPr>
          <w:color w:val="000000"/>
        </w:rPr>
        <w:t>史伟</w:t>
      </w:r>
      <w:r w:rsidRPr="009B0E39">
        <w:t>则提出了结合情感</w:t>
      </w:r>
      <w:proofErr w:type="gramStart"/>
      <w:r w:rsidRPr="009B0E39">
        <w:t>词特征</w:t>
      </w:r>
      <w:proofErr w:type="gramEnd"/>
      <w:r w:rsidRPr="009B0E39">
        <w:t>的影视票房自回归模型，也取得了较好的效果</w:t>
      </w:r>
      <w:r w:rsidR="00973159" w:rsidRPr="009B0E39">
        <w:rPr>
          <w:vertAlign w:val="superscript"/>
        </w:rPr>
        <w:t>[3]</w:t>
      </w:r>
      <w:r w:rsidRPr="009B0E39">
        <w:t>。而在影视价值的影响因素分析上，胡小莉等人则通过模型验证和相关度分析，得出了导演、演员、续集、翻拍、地区、档期、类型等数据特征对于影视价值分析具有较大影响</w:t>
      </w:r>
      <w:r w:rsidR="00973159" w:rsidRPr="009B0E39">
        <w:rPr>
          <w:vertAlign w:val="superscript"/>
        </w:rPr>
        <w:t>[4]</w:t>
      </w:r>
      <w:r w:rsidRPr="009B0E39">
        <w:t>。因此，</w:t>
      </w:r>
      <w:r w:rsidR="00701147" w:rsidRPr="009B0E39">
        <w:t>能够</w:t>
      </w:r>
      <w:r w:rsidRPr="009B0E39">
        <w:t>综合影视</w:t>
      </w:r>
      <w:r w:rsidR="00701147" w:rsidRPr="009B0E39">
        <w:t>作品</w:t>
      </w:r>
      <w:r w:rsidRPr="009B0E39">
        <w:t>各方面</w:t>
      </w:r>
      <w:r w:rsidR="00701147" w:rsidRPr="009B0E39">
        <w:t>的</w:t>
      </w:r>
      <w:r w:rsidRPr="009B0E39">
        <w:t>信息，</w:t>
      </w:r>
      <w:r w:rsidR="00701147" w:rsidRPr="009B0E39">
        <w:t>实现</w:t>
      </w:r>
      <w:r w:rsidRPr="009B0E39">
        <w:t>影视</w:t>
      </w:r>
      <w:r w:rsidR="00701147" w:rsidRPr="009B0E39">
        <w:t>作品</w:t>
      </w:r>
      <w:r w:rsidRPr="009B0E39">
        <w:t>价值评估和</w:t>
      </w:r>
      <w:r w:rsidR="00701147" w:rsidRPr="009B0E39">
        <w:t>票房预测具备一定的实验难度和应用价值</w:t>
      </w:r>
      <w:r w:rsidRPr="009B0E39">
        <w:t>。</w:t>
      </w:r>
    </w:p>
    <w:p w:rsidR="00183035" w:rsidRPr="009B0E39" w:rsidRDefault="00183035" w:rsidP="00BE296C">
      <w:pPr>
        <w:adjustRightInd w:val="0"/>
        <w:snapToGrid w:val="0"/>
        <w:spacing w:line="300" w:lineRule="auto"/>
        <w:ind w:firstLineChars="200" w:firstLine="480"/>
      </w:pPr>
      <w:r w:rsidRPr="009B0E39">
        <w:t>在具体工作开展过程中，除了影视价值预测，系统另外一个难点则</w:t>
      </w:r>
      <w:proofErr w:type="gramStart"/>
      <w:r w:rsidRPr="009B0E39">
        <w:t>在于微博评论</w:t>
      </w:r>
      <w:proofErr w:type="gramEnd"/>
      <w:r w:rsidRPr="009B0E39">
        <w:t>的情感分析模型，透过大众评论，挖掘用户的喜好和好评情况，从而为影视价值评估提供更有利的依据。关于影视评论的情感分析，国内外则开展过很多相关工作。常见的语义情感倾向分析主要从两个角度入手，一个是基于情感词和句子语法结构的角度分析语句的情感倾向，另一个角度便是收集大量的训练语料，抽取特定的数据特征，结合机器学习的方法，开展学习和训练。</w:t>
      </w:r>
    </w:p>
    <w:p w:rsidR="00183035" w:rsidRPr="009B0E39" w:rsidRDefault="00183035" w:rsidP="00BE296C">
      <w:pPr>
        <w:adjustRightInd w:val="0"/>
        <w:snapToGrid w:val="0"/>
        <w:spacing w:line="300" w:lineRule="auto"/>
        <w:ind w:firstLineChars="200" w:firstLine="480"/>
      </w:pPr>
      <w:r w:rsidRPr="009B0E39">
        <w:t>基于情感词的分析，英文的相关工作可以参考</w:t>
      </w:r>
      <w:r w:rsidRPr="009B0E39">
        <w:t>Mike Thelwall</w:t>
      </w:r>
      <w:r w:rsidR="00C50254" w:rsidRPr="009B0E39">
        <w:t>等人的实验</w:t>
      </w:r>
      <w:r w:rsidRPr="009B0E39">
        <w:t>，主要采用了基于情感核心词典的方式，对于词典中的每一个词，不仅做情感倾向的判定，同时对情感倾向度进行</w:t>
      </w:r>
      <w:r w:rsidRPr="009B0E39">
        <w:t>5</w:t>
      </w:r>
      <w:r w:rsidRPr="009B0E39">
        <w:t>级打分，分析过程中考虑修饰副词及否定词等的影响，基于分句并行地对句子正逆向情感进行打分，最终达到情感分析的目的，其准确率可达到</w:t>
      </w:r>
      <w:r w:rsidRPr="009B0E39">
        <w:t>72.8%</w:t>
      </w:r>
      <w:r w:rsidR="00505F35" w:rsidRPr="009B0E39">
        <w:rPr>
          <w:vertAlign w:val="superscript"/>
        </w:rPr>
        <w:t>[5]</w:t>
      </w:r>
      <w:r w:rsidRPr="009B0E39">
        <w:t>。类似的中文分析，则可以参考</w:t>
      </w:r>
      <w:r w:rsidRPr="009B0E39">
        <w:t>Jingang Wang</w:t>
      </w:r>
      <w:r w:rsidRPr="009B0E39">
        <w:t>等同学的工作，</w:t>
      </w:r>
      <w:proofErr w:type="gramStart"/>
      <w:r w:rsidRPr="009B0E39">
        <w:t>针对微博评论</w:t>
      </w:r>
      <w:proofErr w:type="gramEnd"/>
      <w:r w:rsidRPr="009B0E39">
        <w:t>，基于基础核心词典，开展</w:t>
      </w:r>
      <w:r w:rsidRPr="009B0E39">
        <w:t>SO-PMI</w:t>
      </w:r>
      <w:r w:rsidRPr="009B0E39">
        <w:t>的扩词，分析过程中，借助语法树的构建，定位句子的词根，找出周边词对核心词的修饰关系，最终通过核心词为句子的情感倾向进行打分，最终可达到</w:t>
      </w:r>
      <w:r w:rsidRPr="009B0E39">
        <w:t>63.6%</w:t>
      </w:r>
      <w:r w:rsidRPr="009B0E39">
        <w:t>的准确率</w:t>
      </w:r>
      <w:r w:rsidR="004A6B08" w:rsidRPr="009B0E39">
        <w:rPr>
          <w:vertAlign w:val="superscript"/>
        </w:rPr>
        <w:t>[6]</w:t>
      </w:r>
      <w:r w:rsidRPr="009B0E39">
        <w:t>。</w:t>
      </w:r>
    </w:p>
    <w:p w:rsidR="00183035" w:rsidRPr="009B0E39" w:rsidRDefault="00183035" w:rsidP="00BE296C">
      <w:pPr>
        <w:pStyle w:val="a1"/>
        <w:adjustRightInd w:val="0"/>
        <w:snapToGrid w:val="0"/>
        <w:spacing w:line="300" w:lineRule="auto"/>
        <w:ind w:firstLine="480"/>
      </w:pPr>
      <w:r w:rsidRPr="009B0E39">
        <w:t>而基于机器学习的方式，则在自然语言处理领域，主要采用的机器学习方法有支持向量机、朴素贝叶斯、最大熵等模型，常用的特征除了常见的</w:t>
      </w:r>
      <w:r w:rsidRPr="009B0E39">
        <w:t>unigram, bigram, trigram</w:t>
      </w:r>
      <w:r w:rsidRPr="009B0E39">
        <w:t>等，还会引入情感值、语句标点、词性信息、语法树结构等辅助信息，进而丰富机器学习的特征，提高情感预测的准确率。这方面工作可以参考早期的</w:t>
      </w:r>
      <w:r w:rsidRPr="009B0E39">
        <w:t>Bo Pang</w:t>
      </w:r>
      <w:r w:rsidRPr="009B0E39">
        <w:t>等人的工作，在其分析过程中，对于</w:t>
      </w:r>
      <w:r w:rsidRPr="009B0E39">
        <w:t>SVM</w:t>
      </w:r>
      <w:r w:rsidRPr="009B0E39">
        <w:t>、</w:t>
      </w:r>
      <w:r w:rsidRPr="009B0E39">
        <w:t xml:space="preserve">Naïve </w:t>
      </w:r>
      <w:r w:rsidRPr="009B0E39">
        <w:lastRenderedPageBreak/>
        <w:t>Bayes</w:t>
      </w:r>
      <w:r w:rsidRPr="009B0E39">
        <w:t>、</w:t>
      </w:r>
      <w:r w:rsidRPr="009B0E39">
        <w:t>Max Ent</w:t>
      </w:r>
      <w:r w:rsidRPr="009B0E39">
        <w:t>等常用算法均作了尝试，采用了基本的</w:t>
      </w:r>
      <w:r w:rsidRPr="009B0E39">
        <w:t>unigrams</w:t>
      </w:r>
      <w:r w:rsidRPr="009B0E39">
        <w:t>结合</w:t>
      </w:r>
      <w:r w:rsidRPr="009B0E39">
        <w:t>bigrams</w:t>
      </w:r>
      <w:r w:rsidRPr="009B0E39">
        <w:t>的方式，最终两级情感划分达到了</w:t>
      </w:r>
      <w:r w:rsidRPr="009B0E39">
        <w:t>82.7%</w:t>
      </w:r>
      <w:r w:rsidRPr="009B0E39">
        <w:t>的准确率</w:t>
      </w:r>
      <w:r w:rsidR="00E043BC" w:rsidRPr="009B0E39">
        <w:rPr>
          <w:vertAlign w:val="superscript"/>
        </w:rPr>
        <w:t>[7]</w:t>
      </w:r>
      <w:r w:rsidRPr="009B0E39">
        <w:t>。类似地，中文方面也可以参考刘鲁、刘志明博士的工作，其在特征选择上考虑的</w:t>
      </w:r>
      <w:r w:rsidRPr="009B0E39">
        <w:t>TF-IDF</w:t>
      </w:r>
      <w:r w:rsidRPr="009B0E39">
        <w:t>以及</w:t>
      </w:r>
      <w:r w:rsidRPr="009B0E39">
        <w:t>IG</w:t>
      </w:r>
      <w:r w:rsidRPr="009B0E39">
        <w:t>的方式，结合</w:t>
      </w:r>
      <w:r w:rsidRPr="009B0E39">
        <w:t>SVM</w:t>
      </w:r>
      <w:r w:rsidRPr="009B0E39">
        <w:t>和朴素贝叶斯，也得到了良好的效果，准确率可以达到</w:t>
      </w:r>
      <w:r w:rsidRPr="009B0E39">
        <w:t>85%</w:t>
      </w:r>
      <w:r w:rsidRPr="009B0E39">
        <w:t>以上。后续研究中，针对英文评论，结合</w:t>
      </w:r>
      <w:r w:rsidRPr="009B0E39">
        <w:t>SVM</w:t>
      </w:r>
      <w:r w:rsidRPr="009B0E39">
        <w:t>算法，</w:t>
      </w:r>
      <w:r w:rsidRPr="009B0E39">
        <w:t>bigram</w:t>
      </w:r>
      <w:r w:rsidRPr="009B0E39">
        <w:t>特征以及情感词典特征，最终基本可以达到</w:t>
      </w:r>
      <w:r w:rsidRPr="009B0E39">
        <w:t>90%</w:t>
      </w:r>
      <w:r w:rsidRPr="009B0E39">
        <w:t>的准确率</w:t>
      </w:r>
      <w:r w:rsidR="00E043BC" w:rsidRPr="009B0E39">
        <w:rPr>
          <w:vertAlign w:val="superscript"/>
        </w:rPr>
        <w:t>[8]</w:t>
      </w:r>
      <w:r w:rsidRPr="009B0E39">
        <w:t>。而在后期的情感分析过程中，两级情感划分已经无法满足日常的应用需求，因此更多的多级情感划分以及多类情感分析等相关工作也由此展开，多级情感如</w:t>
      </w:r>
      <w:r w:rsidRPr="009B0E39">
        <w:t>Theresa Wilson</w:t>
      </w:r>
      <w:r w:rsidRPr="009B0E39">
        <w:t>等人开展的情感强度挖掘的相关工作，结合语法依赖树，构建数据特征，开展情感意见的四级判定，最终也达到了近似</w:t>
      </w:r>
      <w:r w:rsidRPr="009B0E39">
        <w:t>57%</w:t>
      </w:r>
      <w:r w:rsidRPr="009B0E39">
        <w:t>的准确率</w:t>
      </w:r>
      <w:r w:rsidR="00457038" w:rsidRPr="009B0E39">
        <w:rPr>
          <w:vertAlign w:val="superscript"/>
        </w:rPr>
        <w:t>[9]</w:t>
      </w:r>
      <w:r w:rsidRPr="009B0E39">
        <w:t>。多类情感分析，则可以参考董喜双等老师的工作，对准喜、怒、哀、惧四类情感分析问题，重点解决了中文词、句的情感分析问题</w:t>
      </w:r>
      <w:r w:rsidR="00BC0CF0" w:rsidRPr="009B0E39">
        <w:rPr>
          <w:vertAlign w:val="superscript"/>
        </w:rPr>
        <w:t>[10]</w:t>
      </w:r>
      <w:r w:rsidRPr="009B0E39">
        <w:t>。将词的情感分析处理为候选词情感分类问题。首先通过词性过滤获得候选词，进而根据特征模板获取候选词情感特征，然后应用最大熵模型判断候选词情感类别，并通过情感词结合最大熵模型对语句的情感也做了判定，也得到了较好的效果。</w:t>
      </w:r>
    </w:p>
    <w:p w:rsidR="00821E38" w:rsidRPr="009B0E39" w:rsidRDefault="000F0E57" w:rsidP="00EE399C">
      <w:pPr>
        <w:pStyle w:val="2"/>
        <w:adjustRightInd w:val="0"/>
        <w:snapToGrid w:val="0"/>
        <w:spacing w:beforeLines="50" w:afterLines="50" w:line="300" w:lineRule="auto"/>
        <w:ind w:left="2818" w:hanging="2818"/>
        <w:rPr>
          <w:b w:val="0"/>
        </w:rPr>
      </w:pPr>
      <w:bookmarkStart w:id="18" w:name="_Toc233158117"/>
      <w:bookmarkStart w:id="19" w:name="_Toc388890366"/>
      <w:bookmarkStart w:id="20" w:name="_Toc74542516"/>
      <w:r w:rsidRPr="009B0E39">
        <w:rPr>
          <w:b w:val="0"/>
        </w:rPr>
        <w:t xml:space="preserve"> </w:t>
      </w:r>
      <w:bookmarkStart w:id="21" w:name="_Toc455066808"/>
      <w:r w:rsidR="00821E38" w:rsidRPr="009B0E39">
        <w:rPr>
          <w:b w:val="0"/>
        </w:rPr>
        <w:t>本文主要工作内容</w:t>
      </w:r>
      <w:bookmarkEnd w:id="18"/>
      <w:bookmarkEnd w:id="19"/>
      <w:bookmarkEnd w:id="21"/>
    </w:p>
    <w:p w:rsidR="00821E38" w:rsidRPr="009B0E39" w:rsidRDefault="00821E38" w:rsidP="00BE296C">
      <w:pPr>
        <w:pStyle w:val="a1"/>
        <w:adjustRightInd w:val="0"/>
        <w:snapToGrid w:val="0"/>
        <w:spacing w:line="300" w:lineRule="auto"/>
        <w:ind w:firstLine="480"/>
      </w:pPr>
      <w:r w:rsidRPr="009B0E39">
        <w:t>本文主要研究的内容是影视作品分析及票房预测，收集海量影视作品信息，分析相应的受众人群，口碑情况，以及最终提出具有可行性的影视票房预测方案并投入实际使用，辅助行业决策。因此在具体开展过程中，主要开展的工作有：</w:t>
      </w:r>
    </w:p>
    <w:p w:rsidR="00821E38" w:rsidRPr="009B0E39" w:rsidRDefault="00CB7006" w:rsidP="00EE399C">
      <w:pPr>
        <w:pStyle w:val="a1"/>
        <w:adjustRightInd w:val="0"/>
        <w:snapToGrid w:val="0"/>
        <w:spacing w:line="300" w:lineRule="auto"/>
        <w:ind w:firstLineChars="0"/>
      </w:pPr>
      <w:r w:rsidRPr="009B0E39">
        <w:t>（</w:t>
      </w:r>
      <w:r w:rsidRPr="009B0E39">
        <w:t>1</w:t>
      </w:r>
      <w:r w:rsidRPr="009B0E39">
        <w:t>）</w:t>
      </w:r>
      <w:proofErr w:type="gramStart"/>
      <w:r w:rsidR="00821E38" w:rsidRPr="009B0E39">
        <w:t>爬取微博</w:t>
      </w:r>
      <w:proofErr w:type="gramEnd"/>
      <w:r w:rsidR="00821E38" w:rsidRPr="009B0E39">
        <w:t>影评，开展数据标注和模型训练，最终提出完善的三级情感判定模型，分析影视作品的大众情感倾向及口碑情况；</w:t>
      </w:r>
    </w:p>
    <w:p w:rsidR="00821E38" w:rsidRPr="009B0E39" w:rsidRDefault="0078006A" w:rsidP="00EE399C">
      <w:pPr>
        <w:pStyle w:val="a1"/>
        <w:adjustRightInd w:val="0"/>
        <w:snapToGrid w:val="0"/>
        <w:spacing w:line="300" w:lineRule="auto"/>
        <w:ind w:firstLineChars="0"/>
      </w:pPr>
      <w:r w:rsidRPr="009B0E39">
        <w:t>（</w:t>
      </w:r>
      <w:r w:rsidRPr="009B0E39">
        <w:t>2</w:t>
      </w:r>
      <w:r w:rsidRPr="009B0E39">
        <w:t>）</w:t>
      </w:r>
      <w:r w:rsidR="00821E38" w:rsidRPr="009B0E39">
        <w:t>收集</w:t>
      </w:r>
      <w:proofErr w:type="gramStart"/>
      <w:r w:rsidR="00821E38" w:rsidRPr="009B0E39">
        <w:t>发表微博影评</w:t>
      </w:r>
      <w:proofErr w:type="gramEnd"/>
      <w:r w:rsidR="00821E38" w:rsidRPr="009B0E39">
        <w:t>的相应用户信息，分析影视作品的受众分布；</w:t>
      </w:r>
    </w:p>
    <w:p w:rsidR="00821E38" w:rsidRPr="009B0E39" w:rsidRDefault="00CB7006" w:rsidP="00EE399C">
      <w:pPr>
        <w:pStyle w:val="a1"/>
        <w:adjustRightInd w:val="0"/>
        <w:snapToGrid w:val="0"/>
        <w:spacing w:line="300" w:lineRule="auto"/>
        <w:ind w:firstLineChars="0"/>
      </w:pPr>
      <w:r w:rsidRPr="009B0E39">
        <w:t>（</w:t>
      </w:r>
      <w:r w:rsidRPr="009B0E39">
        <w:t>3</w:t>
      </w:r>
      <w:r w:rsidRPr="009B0E39">
        <w:t>）</w:t>
      </w:r>
      <w:r w:rsidR="00821E38" w:rsidRPr="009B0E39">
        <w:t>针对影视作品的主创成员，开展票房影响力分析，最终提出主创指数，辅助影视票房预测；</w:t>
      </w:r>
    </w:p>
    <w:p w:rsidR="00821E38" w:rsidRPr="009B0E39" w:rsidRDefault="00CB7006" w:rsidP="00EE399C">
      <w:pPr>
        <w:pStyle w:val="a1"/>
        <w:adjustRightInd w:val="0"/>
        <w:snapToGrid w:val="0"/>
        <w:spacing w:line="300" w:lineRule="auto"/>
        <w:ind w:firstLineChars="0"/>
      </w:pPr>
      <w:r w:rsidRPr="009B0E39">
        <w:t>（</w:t>
      </w:r>
      <w:r w:rsidRPr="009B0E39">
        <w:t>4</w:t>
      </w:r>
      <w:r w:rsidRPr="009B0E39">
        <w:t>）</w:t>
      </w:r>
      <w:r w:rsidR="00821E38" w:rsidRPr="009B0E39">
        <w:t>综合影视作品基本信息、主创指数、口碑信息，开展模型训练，提出影视票房预测模型；</w:t>
      </w:r>
    </w:p>
    <w:p w:rsidR="00821E38" w:rsidRPr="009B0E39" w:rsidRDefault="00821E38" w:rsidP="00EE399C">
      <w:pPr>
        <w:pStyle w:val="a1"/>
        <w:adjustRightInd w:val="0"/>
        <w:snapToGrid w:val="0"/>
        <w:spacing w:line="300" w:lineRule="auto"/>
        <w:ind w:firstLine="480"/>
      </w:pPr>
      <w:r w:rsidRPr="009B0E39">
        <w:t>为了描述上述工作内容，本文将分为如下</w:t>
      </w:r>
      <w:r w:rsidRPr="009B0E39">
        <w:t>5</w:t>
      </w:r>
      <w:r w:rsidRPr="009B0E39">
        <w:t>个章节：</w:t>
      </w:r>
    </w:p>
    <w:p w:rsidR="00821E38" w:rsidRPr="009B0E39" w:rsidRDefault="00821E38" w:rsidP="00EE399C">
      <w:pPr>
        <w:pStyle w:val="a1"/>
        <w:adjustRightInd w:val="0"/>
        <w:snapToGrid w:val="0"/>
        <w:spacing w:line="300" w:lineRule="auto"/>
        <w:ind w:firstLine="480"/>
        <w:rPr>
          <w:rFonts w:eastAsia="黑体"/>
        </w:rPr>
      </w:pPr>
      <w:r w:rsidRPr="009B0E39">
        <w:rPr>
          <w:rFonts w:eastAsia="黑体"/>
        </w:rPr>
        <w:t>第</w:t>
      </w:r>
      <w:r w:rsidRPr="009B0E39">
        <w:rPr>
          <w:rFonts w:eastAsia="黑体"/>
        </w:rPr>
        <w:t>1</w:t>
      </w:r>
      <w:r w:rsidRPr="009B0E39">
        <w:rPr>
          <w:rFonts w:eastAsia="黑体"/>
        </w:rPr>
        <w:t>章</w:t>
      </w:r>
      <w:r w:rsidRPr="009B0E39">
        <w:rPr>
          <w:rFonts w:eastAsia="黑体"/>
        </w:rPr>
        <w:t xml:space="preserve"> </w:t>
      </w:r>
      <w:r w:rsidRPr="009B0E39">
        <w:rPr>
          <w:rFonts w:eastAsia="黑体"/>
        </w:rPr>
        <w:t>绪论</w:t>
      </w:r>
      <w:r w:rsidRPr="009B0E39">
        <w:rPr>
          <w:rFonts w:eastAsia="黑体"/>
        </w:rPr>
        <w:t xml:space="preserve">  </w:t>
      </w:r>
      <w:r w:rsidR="00574B85" w:rsidRPr="009B0E39">
        <w:rPr>
          <w:rFonts w:eastAsia="黑体"/>
        </w:rPr>
        <w:t xml:space="preserve">  </w:t>
      </w:r>
      <w:r w:rsidRPr="009B0E39">
        <w:t>绪论章节主要介绍了项目的概要情况，帮助阅读</w:t>
      </w:r>
      <w:proofErr w:type="gramStart"/>
      <w:r w:rsidRPr="009B0E39">
        <w:t>者快速</w:t>
      </w:r>
      <w:proofErr w:type="gramEnd"/>
      <w:r w:rsidRPr="009B0E39">
        <w:t>了解项目背景，项目意义以及国内外相关领域的开发和应用现状；</w:t>
      </w:r>
    </w:p>
    <w:p w:rsidR="00821E38" w:rsidRPr="009B0E39" w:rsidRDefault="00821E38" w:rsidP="00EE399C">
      <w:pPr>
        <w:pStyle w:val="a1"/>
        <w:adjustRightInd w:val="0"/>
        <w:snapToGrid w:val="0"/>
        <w:spacing w:line="300" w:lineRule="auto"/>
        <w:ind w:firstLine="480"/>
        <w:rPr>
          <w:rFonts w:eastAsia="黑体"/>
        </w:rPr>
      </w:pPr>
      <w:r w:rsidRPr="009B0E39">
        <w:rPr>
          <w:rFonts w:eastAsia="黑体"/>
        </w:rPr>
        <w:t>第</w:t>
      </w:r>
      <w:r w:rsidRPr="009B0E39">
        <w:rPr>
          <w:rFonts w:eastAsia="黑体"/>
        </w:rPr>
        <w:t>2</w:t>
      </w:r>
      <w:r w:rsidRPr="009B0E39">
        <w:rPr>
          <w:rFonts w:eastAsia="黑体"/>
        </w:rPr>
        <w:t>章</w:t>
      </w:r>
      <w:r w:rsidRPr="009B0E39">
        <w:rPr>
          <w:rFonts w:eastAsia="黑体"/>
        </w:rPr>
        <w:t xml:space="preserve"> </w:t>
      </w:r>
      <w:r w:rsidRPr="009B0E39">
        <w:rPr>
          <w:rFonts w:eastAsia="黑体"/>
        </w:rPr>
        <w:t>需求分析及总体设计方案</w:t>
      </w:r>
      <w:r w:rsidRPr="009B0E39">
        <w:rPr>
          <w:rFonts w:eastAsia="黑体"/>
        </w:rPr>
        <w:t xml:space="preserve">  </w:t>
      </w:r>
      <w:r w:rsidR="008E7A9F" w:rsidRPr="009B0E39">
        <w:rPr>
          <w:rFonts w:eastAsia="黑体"/>
        </w:rPr>
        <w:t xml:space="preserve">  </w:t>
      </w:r>
      <w:r w:rsidRPr="009B0E39">
        <w:t>第</w:t>
      </w:r>
      <w:r w:rsidRPr="009B0E39">
        <w:t>2</w:t>
      </w:r>
      <w:r w:rsidRPr="009B0E39">
        <w:t>章对系统进行了需求分析和总体设计，主要确认了系统的业务需求以及功能需求，并在此基础上对系统进行了</w:t>
      </w:r>
      <w:r w:rsidRPr="009B0E39">
        <w:lastRenderedPageBreak/>
        <w:t>功能结构设计和模块初步设计。</w:t>
      </w:r>
    </w:p>
    <w:p w:rsidR="00821E38" w:rsidRPr="009B0E39" w:rsidRDefault="00821E38" w:rsidP="00EE399C">
      <w:pPr>
        <w:pStyle w:val="a1"/>
        <w:adjustRightInd w:val="0"/>
        <w:snapToGrid w:val="0"/>
        <w:spacing w:line="300" w:lineRule="auto"/>
        <w:ind w:firstLine="480"/>
        <w:rPr>
          <w:rFonts w:eastAsia="黑体"/>
        </w:rPr>
      </w:pPr>
      <w:r w:rsidRPr="009B0E39">
        <w:rPr>
          <w:rFonts w:eastAsia="黑体"/>
        </w:rPr>
        <w:t>第</w:t>
      </w:r>
      <w:r w:rsidRPr="009B0E39">
        <w:rPr>
          <w:rFonts w:eastAsia="黑体"/>
        </w:rPr>
        <w:t>3</w:t>
      </w:r>
      <w:r w:rsidRPr="009B0E39">
        <w:rPr>
          <w:rFonts w:eastAsia="黑体"/>
        </w:rPr>
        <w:t>章</w:t>
      </w:r>
      <w:r w:rsidRPr="009B0E39">
        <w:rPr>
          <w:rFonts w:eastAsia="黑体"/>
        </w:rPr>
        <w:t xml:space="preserve"> </w:t>
      </w:r>
      <w:r w:rsidR="008A0C76" w:rsidRPr="009B0E39">
        <w:rPr>
          <w:rFonts w:eastAsia="黑体"/>
        </w:rPr>
        <w:t>影视票房预测</w:t>
      </w:r>
      <w:r w:rsidRPr="009B0E39">
        <w:rPr>
          <w:rFonts w:eastAsia="黑体"/>
        </w:rPr>
        <w:t>系统详细设计</w:t>
      </w:r>
      <w:r w:rsidRPr="009B0E39">
        <w:rPr>
          <w:rFonts w:eastAsia="黑体"/>
        </w:rPr>
        <w:t xml:space="preserve">  </w:t>
      </w:r>
      <w:r w:rsidR="00A603C4" w:rsidRPr="009B0E39">
        <w:rPr>
          <w:rFonts w:eastAsia="黑体"/>
        </w:rPr>
        <w:t xml:space="preserve">  </w:t>
      </w:r>
      <w:r w:rsidRPr="009B0E39">
        <w:t>第</w:t>
      </w:r>
      <w:r w:rsidRPr="009B0E39">
        <w:t>3</w:t>
      </w:r>
      <w:r w:rsidRPr="009B0E39">
        <w:t>章对系统进行了详细设计，设计了系统的数据结构以及主要算法，确认了系统的主要流程。</w:t>
      </w:r>
      <w:r w:rsidRPr="009B0E39">
        <w:rPr>
          <w:rFonts w:eastAsia="黑体"/>
        </w:rPr>
        <w:t xml:space="preserve"> </w:t>
      </w:r>
    </w:p>
    <w:p w:rsidR="00821E38" w:rsidRPr="009B0E39" w:rsidRDefault="00821E38" w:rsidP="00EE399C">
      <w:pPr>
        <w:pStyle w:val="a1"/>
        <w:adjustRightInd w:val="0"/>
        <w:snapToGrid w:val="0"/>
        <w:spacing w:line="300" w:lineRule="auto"/>
        <w:ind w:firstLine="480"/>
        <w:rPr>
          <w:rFonts w:eastAsia="黑体"/>
        </w:rPr>
      </w:pPr>
      <w:r w:rsidRPr="009B0E39">
        <w:rPr>
          <w:rFonts w:eastAsia="黑体"/>
        </w:rPr>
        <w:t>第</w:t>
      </w:r>
      <w:r w:rsidRPr="009B0E39">
        <w:rPr>
          <w:rFonts w:eastAsia="黑体"/>
        </w:rPr>
        <w:t>4</w:t>
      </w:r>
      <w:r w:rsidRPr="009B0E39">
        <w:rPr>
          <w:rFonts w:eastAsia="黑体"/>
        </w:rPr>
        <w:t>章</w:t>
      </w:r>
      <w:r w:rsidRPr="009B0E39">
        <w:rPr>
          <w:rFonts w:eastAsia="黑体"/>
        </w:rPr>
        <w:t xml:space="preserve"> </w:t>
      </w:r>
      <w:r w:rsidR="008A0C76" w:rsidRPr="009B0E39">
        <w:rPr>
          <w:rFonts w:eastAsia="黑体"/>
        </w:rPr>
        <w:t>影视票房预测</w:t>
      </w:r>
      <w:r w:rsidRPr="009B0E39">
        <w:rPr>
          <w:rFonts w:eastAsia="黑体"/>
        </w:rPr>
        <w:t>系统实现</w:t>
      </w:r>
      <w:r w:rsidRPr="009B0E39">
        <w:rPr>
          <w:rFonts w:eastAsia="黑体"/>
        </w:rPr>
        <w:t xml:space="preserve">  </w:t>
      </w:r>
      <w:r w:rsidR="00A603C4" w:rsidRPr="009B0E39">
        <w:rPr>
          <w:rFonts w:eastAsia="黑体"/>
        </w:rPr>
        <w:t xml:space="preserve">  </w:t>
      </w:r>
      <w:r w:rsidRPr="009B0E39">
        <w:t>第</w:t>
      </w:r>
      <w:r w:rsidRPr="009B0E39">
        <w:t>4</w:t>
      </w:r>
      <w:r w:rsidRPr="009B0E39">
        <w:t>章则主要对系统</w:t>
      </w:r>
      <w:r w:rsidR="00B07532">
        <w:rPr>
          <w:rFonts w:hint="eastAsia"/>
        </w:rPr>
        <w:t>核心</w:t>
      </w:r>
      <w:r w:rsidRPr="009B0E39">
        <w:t>功能点</w:t>
      </w:r>
      <w:r w:rsidR="002A2872">
        <w:t>影评情感分析</w:t>
      </w:r>
      <w:r w:rsidR="002A2872">
        <w:rPr>
          <w:rFonts w:hint="eastAsia"/>
        </w:rPr>
        <w:t>、</w:t>
      </w:r>
      <w:r w:rsidR="002A2872">
        <w:t>关键词提取</w:t>
      </w:r>
      <w:r w:rsidR="002A2872">
        <w:rPr>
          <w:rFonts w:hint="eastAsia"/>
        </w:rPr>
        <w:t>、</w:t>
      </w:r>
      <w:r w:rsidR="002A2872">
        <w:t>影视票房预测</w:t>
      </w:r>
      <w:r w:rsidR="002A2872">
        <w:rPr>
          <w:rFonts w:hint="eastAsia"/>
        </w:rPr>
        <w:t>、</w:t>
      </w:r>
      <w:r w:rsidR="002A2872">
        <w:t>受众人</w:t>
      </w:r>
      <w:proofErr w:type="gramStart"/>
      <w:r w:rsidR="002A2872">
        <w:t>群分析</w:t>
      </w:r>
      <w:proofErr w:type="gramEnd"/>
      <w:r w:rsidRPr="009B0E39">
        <w:t>的</w:t>
      </w:r>
      <w:r w:rsidR="00630657">
        <w:t>详细</w:t>
      </w:r>
      <w:r w:rsidR="002A2872">
        <w:t>实现流程进行</w:t>
      </w:r>
      <w:r w:rsidR="00B07532">
        <w:t>了</w:t>
      </w:r>
      <w:r w:rsidR="00216562">
        <w:t>说明，</w:t>
      </w:r>
      <w:r w:rsidR="00DE4554">
        <w:t>并</w:t>
      </w:r>
      <w:r w:rsidR="00216562">
        <w:t>详细</w:t>
      </w:r>
      <w:r w:rsidR="00B07532">
        <w:t>展示了相应的实现效果</w:t>
      </w:r>
      <w:r w:rsidRPr="009B0E39">
        <w:t>。</w:t>
      </w:r>
    </w:p>
    <w:p w:rsidR="00821E38" w:rsidRPr="009B0E39" w:rsidRDefault="00821E38" w:rsidP="00EE399C">
      <w:pPr>
        <w:pStyle w:val="a1"/>
        <w:adjustRightInd w:val="0"/>
        <w:snapToGrid w:val="0"/>
        <w:spacing w:line="300" w:lineRule="auto"/>
        <w:ind w:firstLine="480"/>
      </w:pPr>
      <w:r w:rsidRPr="009B0E39">
        <w:rPr>
          <w:rFonts w:eastAsia="黑体"/>
        </w:rPr>
        <w:t>第</w:t>
      </w:r>
      <w:r w:rsidRPr="009B0E39">
        <w:rPr>
          <w:rFonts w:eastAsia="黑体"/>
        </w:rPr>
        <w:t>5</w:t>
      </w:r>
      <w:r w:rsidRPr="009B0E39">
        <w:rPr>
          <w:rFonts w:eastAsia="黑体"/>
        </w:rPr>
        <w:t>章</w:t>
      </w:r>
      <w:r w:rsidRPr="009B0E39">
        <w:rPr>
          <w:rFonts w:eastAsia="黑体"/>
        </w:rPr>
        <w:t xml:space="preserve"> </w:t>
      </w:r>
      <w:r w:rsidR="008A0C76" w:rsidRPr="009B0E39">
        <w:rPr>
          <w:rFonts w:eastAsia="黑体"/>
        </w:rPr>
        <w:t>影视票房预测</w:t>
      </w:r>
      <w:r w:rsidRPr="009B0E39">
        <w:rPr>
          <w:rFonts w:eastAsia="黑体"/>
        </w:rPr>
        <w:t>系统测试与性能分析</w:t>
      </w:r>
      <w:r w:rsidR="00265510" w:rsidRPr="009B0E39">
        <w:rPr>
          <w:rFonts w:eastAsia="黑体"/>
        </w:rPr>
        <w:t xml:space="preserve">  </w:t>
      </w:r>
      <w:r w:rsidR="00A603C4" w:rsidRPr="009B0E39">
        <w:rPr>
          <w:rFonts w:eastAsia="黑体"/>
        </w:rPr>
        <w:t xml:space="preserve">  </w:t>
      </w:r>
      <w:r w:rsidRPr="009B0E39">
        <w:t>第</w:t>
      </w:r>
      <w:r w:rsidRPr="009B0E39">
        <w:t>5</w:t>
      </w:r>
      <w:r w:rsidRPr="009B0E39">
        <w:t>章对系统进行了测试和性能分析，并给出了主要的测试用例以及测试输出结果，并针对系统的核心功能模块和算法，进行了性能对比和分析。</w:t>
      </w:r>
    </w:p>
    <w:p w:rsidR="00380EAE" w:rsidRPr="009B0E39" w:rsidRDefault="00E637E6" w:rsidP="00EE399C">
      <w:pPr>
        <w:pStyle w:val="1"/>
        <w:adjustRightInd w:val="0"/>
        <w:snapToGrid w:val="0"/>
        <w:spacing w:before="400" w:after="200" w:line="300" w:lineRule="auto"/>
        <w:ind w:left="0" w:firstLine="0"/>
        <w:jc w:val="center"/>
        <w:rPr>
          <w:b w:val="0"/>
        </w:rPr>
      </w:pPr>
      <w:bookmarkStart w:id="22" w:name="_Toc388890367"/>
      <w:r w:rsidRPr="009B0E39">
        <w:rPr>
          <w:b w:val="0"/>
        </w:rPr>
        <w:lastRenderedPageBreak/>
        <w:t xml:space="preserve"> </w:t>
      </w:r>
      <w:bookmarkStart w:id="23" w:name="_Toc455066809"/>
      <w:r w:rsidR="00630657">
        <w:rPr>
          <w:b w:val="0"/>
        </w:rPr>
        <w:t>影视票房预测系统</w:t>
      </w:r>
      <w:r w:rsidR="00821E38" w:rsidRPr="009B0E39">
        <w:rPr>
          <w:b w:val="0"/>
        </w:rPr>
        <w:t>需求分析</w:t>
      </w:r>
      <w:bookmarkEnd w:id="20"/>
      <w:bookmarkEnd w:id="22"/>
      <w:r w:rsidR="00821E38" w:rsidRPr="009B0E39">
        <w:rPr>
          <w:b w:val="0"/>
        </w:rPr>
        <w:t>及总体设计</w:t>
      </w:r>
      <w:bookmarkEnd w:id="23"/>
    </w:p>
    <w:p w:rsidR="00380EAE" w:rsidRPr="009B0E39" w:rsidRDefault="00380EAE" w:rsidP="00EE12BB">
      <w:pPr>
        <w:adjustRightInd w:val="0"/>
        <w:snapToGrid w:val="0"/>
        <w:spacing w:line="300" w:lineRule="auto"/>
        <w:ind w:firstLineChars="200" w:firstLine="480"/>
      </w:pPr>
      <w:r w:rsidRPr="009B0E39">
        <w:t>本章</w:t>
      </w:r>
      <w:r w:rsidR="005B73C3" w:rsidRPr="009B0E39">
        <w:t>首先对本项目进行了</w:t>
      </w:r>
      <w:r w:rsidR="00994B44" w:rsidRPr="009B0E39">
        <w:t>需求分析，基于</w:t>
      </w:r>
      <w:r w:rsidR="005B73C3" w:rsidRPr="009B0E39">
        <w:t>本系统的</w:t>
      </w:r>
      <w:r w:rsidR="00D041D2" w:rsidRPr="009B0E39">
        <w:t>业务需求</w:t>
      </w:r>
      <w:r w:rsidR="00994B44" w:rsidRPr="009B0E39">
        <w:t>，深入地描述了系统的</w:t>
      </w:r>
      <w:r w:rsidR="00393A97" w:rsidRPr="009B0E39">
        <w:t>功能需求和</w:t>
      </w:r>
      <w:r w:rsidR="00D041D2" w:rsidRPr="009B0E39">
        <w:t>非功能性需求</w:t>
      </w:r>
      <w:r w:rsidR="005B73C3" w:rsidRPr="009B0E39">
        <w:t>。</w:t>
      </w:r>
      <w:r w:rsidR="00393A97" w:rsidRPr="009B0E39">
        <w:t>在此基础上，对整个系统的架构、模块划分、功能结构</w:t>
      </w:r>
      <w:r w:rsidR="00895648" w:rsidRPr="009B0E39">
        <w:t>进行了整体的设计</w:t>
      </w:r>
      <w:r w:rsidR="00393A97" w:rsidRPr="009B0E39">
        <w:t>，</w:t>
      </w:r>
      <w:r w:rsidR="004740A5" w:rsidRPr="009B0E39">
        <w:t>从而</w:t>
      </w:r>
      <w:r w:rsidR="00393A97" w:rsidRPr="009B0E39">
        <w:t>为后续的系统开发</w:t>
      </w:r>
      <w:r w:rsidR="005B73C3" w:rsidRPr="009B0E39">
        <w:t>打下</w:t>
      </w:r>
      <w:r w:rsidR="00393A97" w:rsidRPr="009B0E39">
        <w:t>坚实的</w:t>
      </w:r>
      <w:r w:rsidR="005B73C3" w:rsidRPr="009B0E39">
        <w:t>基础，提高开发效率并确保其正确性。</w:t>
      </w:r>
    </w:p>
    <w:p w:rsidR="00380EAE" w:rsidRPr="009B0E39" w:rsidRDefault="00CF4171" w:rsidP="00EE399C">
      <w:pPr>
        <w:pStyle w:val="2"/>
        <w:adjustRightInd w:val="0"/>
        <w:snapToGrid w:val="0"/>
        <w:spacing w:beforeLines="50" w:afterLines="50" w:line="300" w:lineRule="auto"/>
        <w:ind w:left="2818" w:hanging="2818"/>
        <w:rPr>
          <w:b w:val="0"/>
        </w:rPr>
      </w:pPr>
      <w:r w:rsidRPr="009B0E39">
        <w:rPr>
          <w:b w:val="0"/>
        </w:rPr>
        <w:t xml:space="preserve"> </w:t>
      </w:r>
      <w:bookmarkStart w:id="24" w:name="_Toc455066810"/>
      <w:r w:rsidR="00821E38" w:rsidRPr="009B0E39">
        <w:rPr>
          <w:b w:val="0"/>
        </w:rPr>
        <w:t>影视票房预测</w:t>
      </w:r>
      <w:r w:rsidR="008B4D47" w:rsidRPr="009B0E39">
        <w:rPr>
          <w:b w:val="0"/>
        </w:rPr>
        <w:t>系统</w:t>
      </w:r>
      <w:r w:rsidR="008000C1" w:rsidRPr="009B0E39">
        <w:rPr>
          <w:b w:val="0"/>
        </w:rPr>
        <w:t>需求分析</w:t>
      </w:r>
      <w:bookmarkEnd w:id="24"/>
    </w:p>
    <w:p w:rsidR="0071058C" w:rsidRPr="009B0E39" w:rsidRDefault="00217741" w:rsidP="00EE399C">
      <w:pPr>
        <w:pStyle w:val="3"/>
        <w:adjustRightInd w:val="0"/>
        <w:snapToGrid w:val="0"/>
        <w:spacing w:beforeLines="50" w:before="120" w:afterLines="50" w:after="120" w:line="300" w:lineRule="auto"/>
        <w:rPr>
          <w:b w:val="0"/>
        </w:rPr>
      </w:pPr>
      <w:r w:rsidRPr="009B0E39">
        <w:rPr>
          <w:b w:val="0"/>
        </w:rPr>
        <w:t xml:space="preserve"> </w:t>
      </w:r>
      <w:bookmarkStart w:id="25" w:name="_Toc455066811"/>
      <w:r w:rsidR="00821E38" w:rsidRPr="009B0E39">
        <w:rPr>
          <w:b w:val="0"/>
        </w:rPr>
        <w:t>影视票房预测系统业务需求</w:t>
      </w:r>
      <w:bookmarkEnd w:id="25"/>
    </w:p>
    <w:p w:rsidR="0071058C" w:rsidRPr="009B0E39" w:rsidRDefault="008000C1" w:rsidP="00C63E23">
      <w:pPr>
        <w:adjustRightInd w:val="0"/>
        <w:snapToGrid w:val="0"/>
        <w:spacing w:line="300" w:lineRule="auto"/>
        <w:ind w:firstLineChars="200" w:firstLine="480"/>
      </w:pPr>
      <w:r w:rsidRPr="009B0E39">
        <w:t>影视作品</w:t>
      </w:r>
      <w:r w:rsidR="0071058C" w:rsidRPr="009B0E39">
        <w:t>数据分析，主要包括影视作品口碑分析、受众人群分析、</w:t>
      </w:r>
      <w:r w:rsidR="00345F6C" w:rsidRPr="009B0E39">
        <w:t>主创团队影响力分析、</w:t>
      </w:r>
      <w:r w:rsidR="0071058C" w:rsidRPr="009B0E39">
        <w:t>票房预测</w:t>
      </w:r>
      <w:r w:rsidR="00384D28" w:rsidRPr="009B0E39">
        <w:t>、可视化呈现</w:t>
      </w:r>
      <w:r w:rsidR="0071058C" w:rsidRPr="009B0E39">
        <w:t>等业务需求</w:t>
      </w:r>
      <w:r w:rsidR="00493863" w:rsidRPr="009B0E39">
        <w:t>，具体业务需求描述如下：</w:t>
      </w:r>
    </w:p>
    <w:p w:rsidR="00C9425D" w:rsidRPr="009B0E39" w:rsidRDefault="00C63E23" w:rsidP="00C63E23">
      <w:pPr>
        <w:adjustRightInd w:val="0"/>
        <w:snapToGrid w:val="0"/>
        <w:spacing w:line="300" w:lineRule="auto"/>
        <w:ind w:firstLineChars="200" w:firstLine="480"/>
      </w:pPr>
      <w:r w:rsidRPr="009B0E39">
        <w:rPr>
          <w:rFonts w:eastAsia="黑体"/>
        </w:rPr>
        <w:t>（</w:t>
      </w:r>
      <w:r w:rsidRPr="009B0E39">
        <w:rPr>
          <w:rFonts w:eastAsia="黑体"/>
        </w:rPr>
        <w:t>1</w:t>
      </w:r>
      <w:r w:rsidRPr="009B0E39">
        <w:rPr>
          <w:rFonts w:eastAsia="黑体"/>
        </w:rPr>
        <w:t>）</w:t>
      </w:r>
      <w:r w:rsidR="0071058C" w:rsidRPr="009B0E39">
        <w:rPr>
          <w:rFonts w:eastAsia="黑体"/>
        </w:rPr>
        <w:t>口碑分析</w:t>
      </w:r>
      <w:r w:rsidR="0071058C" w:rsidRPr="009B0E39">
        <w:t xml:space="preserve">  </w:t>
      </w:r>
      <w:proofErr w:type="gramStart"/>
      <w:r w:rsidR="00C9425D" w:rsidRPr="009B0E39">
        <w:t>基于微博等</w:t>
      </w:r>
      <w:proofErr w:type="gramEnd"/>
      <w:r w:rsidR="00C9425D" w:rsidRPr="009B0E39">
        <w:t>社交媒体上的评论，进行情感倾向分析</w:t>
      </w:r>
      <w:r w:rsidR="00E2163E" w:rsidRPr="009B0E39">
        <w:t>和意见挖掘，获取影片的大众反馈</w:t>
      </w:r>
      <w:r w:rsidR="00C9425D" w:rsidRPr="009B0E39">
        <w:t>，分析大众对于影视作品的情感倾向</w:t>
      </w:r>
      <w:r w:rsidR="00336F29" w:rsidRPr="009B0E39">
        <w:t>；</w:t>
      </w:r>
    </w:p>
    <w:p w:rsidR="00C9425D" w:rsidRPr="009B0E39" w:rsidRDefault="00C63E23" w:rsidP="00C63E23">
      <w:pPr>
        <w:adjustRightInd w:val="0"/>
        <w:snapToGrid w:val="0"/>
        <w:spacing w:line="300" w:lineRule="auto"/>
        <w:ind w:firstLineChars="200" w:firstLine="480"/>
      </w:pPr>
      <w:r w:rsidRPr="009B0E39">
        <w:rPr>
          <w:rFonts w:eastAsia="黑体"/>
        </w:rPr>
        <w:t>（</w:t>
      </w:r>
      <w:r w:rsidRPr="009B0E39">
        <w:rPr>
          <w:rFonts w:eastAsia="黑体"/>
        </w:rPr>
        <w:t>2</w:t>
      </w:r>
      <w:r w:rsidRPr="009B0E39">
        <w:rPr>
          <w:rFonts w:eastAsia="黑体"/>
        </w:rPr>
        <w:t>）</w:t>
      </w:r>
      <w:r w:rsidR="00C9425D" w:rsidRPr="009B0E39">
        <w:rPr>
          <w:rFonts w:eastAsia="黑体"/>
        </w:rPr>
        <w:t>受众人</w:t>
      </w:r>
      <w:proofErr w:type="gramStart"/>
      <w:r w:rsidR="00C9425D" w:rsidRPr="009B0E39">
        <w:rPr>
          <w:rFonts w:eastAsia="黑体"/>
        </w:rPr>
        <w:t>群分析</w:t>
      </w:r>
      <w:proofErr w:type="gramEnd"/>
      <w:r w:rsidR="00C9425D" w:rsidRPr="009B0E39">
        <w:t xml:space="preserve">  </w:t>
      </w:r>
      <w:r w:rsidR="002A0332" w:rsidRPr="009B0E39">
        <w:t>分析影片的受众群体，从年龄、收入、学历、性别等多个角度出发</w:t>
      </w:r>
      <w:r w:rsidR="00C9425D" w:rsidRPr="009B0E39">
        <w:t>，</w:t>
      </w:r>
      <w:r w:rsidR="002A0332" w:rsidRPr="009B0E39">
        <w:t>分析影片受众年龄分布、收入分布、学历分布、性别分布、兴趣爱好分布等，</w:t>
      </w:r>
      <w:r w:rsidR="00C9425D" w:rsidRPr="009B0E39">
        <w:t>找到</w:t>
      </w:r>
      <w:r w:rsidR="00AA4E7D" w:rsidRPr="009B0E39">
        <w:t>影片真正的目标人群，为后续影视作品的投资和宣传提供有力的支撑</w:t>
      </w:r>
      <w:r w:rsidR="00336F29" w:rsidRPr="009B0E39">
        <w:t>；</w:t>
      </w:r>
    </w:p>
    <w:p w:rsidR="00345F6C" w:rsidRPr="009B0E39" w:rsidRDefault="00C63E23" w:rsidP="00C63E23">
      <w:pPr>
        <w:adjustRightInd w:val="0"/>
        <w:snapToGrid w:val="0"/>
        <w:spacing w:line="300" w:lineRule="auto"/>
        <w:ind w:firstLineChars="200" w:firstLine="480"/>
        <w:rPr>
          <w:rFonts w:eastAsia="黑体"/>
        </w:rPr>
      </w:pPr>
      <w:r w:rsidRPr="009B0E39">
        <w:rPr>
          <w:rFonts w:eastAsia="黑体"/>
        </w:rPr>
        <w:t>（</w:t>
      </w:r>
      <w:r w:rsidRPr="009B0E39">
        <w:rPr>
          <w:rFonts w:eastAsia="黑体"/>
        </w:rPr>
        <w:t>3</w:t>
      </w:r>
      <w:r w:rsidRPr="009B0E39">
        <w:rPr>
          <w:rFonts w:eastAsia="黑体"/>
        </w:rPr>
        <w:t>）</w:t>
      </w:r>
      <w:r w:rsidR="00345F6C" w:rsidRPr="009B0E39">
        <w:rPr>
          <w:rFonts w:eastAsia="黑体"/>
        </w:rPr>
        <w:t>主创团队影响力分析</w:t>
      </w:r>
      <w:r w:rsidR="00345F6C" w:rsidRPr="009B0E39">
        <w:rPr>
          <w:rFonts w:eastAsia="黑体"/>
        </w:rPr>
        <w:t xml:space="preserve">  </w:t>
      </w:r>
      <w:r w:rsidR="009151B7" w:rsidRPr="009B0E39">
        <w:t>分析影视作品</w:t>
      </w:r>
      <w:r w:rsidR="00345F6C" w:rsidRPr="009B0E39">
        <w:t>主创团队</w:t>
      </w:r>
      <w:r w:rsidR="009151B7" w:rsidRPr="009B0E39">
        <w:t>的影响力</w:t>
      </w:r>
      <w:r w:rsidR="00C832A3" w:rsidRPr="009B0E39">
        <w:t>，</w:t>
      </w:r>
      <w:r w:rsidR="00042A7A" w:rsidRPr="009B0E39">
        <w:t>从主</w:t>
      </w:r>
      <w:proofErr w:type="gramStart"/>
      <w:r w:rsidR="00042A7A" w:rsidRPr="009B0E39">
        <w:t>创成员</w:t>
      </w:r>
      <w:proofErr w:type="gramEnd"/>
      <w:r w:rsidR="00C832A3" w:rsidRPr="009B0E39">
        <w:t>历史作品的票房纪录</w:t>
      </w:r>
      <w:r w:rsidR="00042A7A" w:rsidRPr="009B0E39">
        <w:t>出发</w:t>
      </w:r>
      <w:r w:rsidR="00345F6C" w:rsidRPr="009B0E39">
        <w:t>，</w:t>
      </w:r>
      <w:r w:rsidR="00C832A3" w:rsidRPr="009B0E39">
        <w:t>综合考虑作品发行</w:t>
      </w:r>
      <w:r w:rsidR="00042A7A" w:rsidRPr="009B0E39">
        <w:t>的</w:t>
      </w:r>
      <w:r w:rsidR="00C832A3" w:rsidRPr="009B0E39">
        <w:t>时间和</w:t>
      </w:r>
      <w:r w:rsidR="00042A7A" w:rsidRPr="009B0E39">
        <w:t>主</w:t>
      </w:r>
      <w:proofErr w:type="gramStart"/>
      <w:r w:rsidR="00042A7A" w:rsidRPr="009B0E39">
        <w:t>创成员</w:t>
      </w:r>
      <w:proofErr w:type="gramEnd"/>
      <w:r w:rsidR="00042A7A" w:rsidRPr="009B0E39">
        <w:t>参与的角色身份</w:t>
      </w:r>
      <w:r w:rsidR="00C832A3" w:rsidRPr="009B0E39">
        <w:t>，分析影人的</w:t>
      </w:r>
      <w:r w:rsidR="00345F6C" w:rsidRPr="009B0E39">
        <w:t>票房影响力，最终得出整个主创团队的票房号召力；</w:t>
      </w:r>
    </w:p>
    <w:p w:rsidR="00336F29" w:rsidRPr="009B0E39" w:rsidRDefault="00C63E23" w:rsidP="00C63E23">
      <w:pPr>
        <w:adjustRightInd w:val="0"/>
        <w:snapToGrid w:val="0"/>
        <w:spacing w:line="300" w:lineRule="auto"/>
        <w:ind w:firstLineChars="200" w:firstLine="480"/>
      </w:pPr>
      <w:r w:rsidRPr="009B0E39">
        <w:rPr>
          <w:rFonts w:eastAsia="黑体"/>
        </w:rPr>
        <w:t>（</w:t>
      </w:r>
      <w:r w:rsidRPr="009B0E39">
        <w:rPr>
          <w:rFonts w:eastAsia="黑体"/>
        </w:rPr>
        <w:t>4</w:t>
      </w:r>
      <w:r w:rsidRPr="009B0E39">
        <w:rPr>
          <w:rFonts w:eastAsia="黑体"/>
        </w:rPr>
        <w:t>）</w:t>
      </w:r>
      <w:r w:rsidR="00336F29" w:rsidRPr="009B0E39">
        <w:rPr>
          <w:rFonts w:eastAsia="黑体"/>
        </w:rPr>
        <w:t>影视票房预测</w:t>
      </w:r>
      <w:r w:rsidR="00336F29" w:rsidRPr="009B0E39">
        <w:t xml:space="preserve">  </w:t>
      </w:r>
      <w:r w:rsidR="00345F6C" w:rsidRPr="009B0E39">
        <w:t>影视作品票房预测，则需要考虑众多因素和数据维度，需要从</w:t>
      </w:r>
      <w:r w:rsidR="0065296C" w:rsidRPr="009B0E39">
        <w:t>影视作品基本信息出发，结合主创团队的影响力、预告片的播放情况、社交平台口碑指数等，最终</w:t>
      </w:r>
      <w:r w:rsidR="00050FC2" w:rsidRPr="009B0E39">
        <w:t>实现影视</w:t>
      </w:r>
      <w:r w:rsidR="0065296C" w:rsidRPr="009B0E39">
        <w:t>票房预测</w:t>
      </w:r>
      <w:r w:rsidR="00050FC2" w:rsidRPr="009B0E39">
        <w:t>功能</w:t>
      </w:r>
      <w:r w:rsidR="0065296C" w:rsidRPr="009B0E39">
        <w:t>，对未上映的影片票房实现</w:t>
      </w:r>
      <w:r w:rsidR="00050FC2" w:rsidRPr="009B0E39">
        <w:t>有效的分档</w:t>
      </w:r>
      <w:r w:rsidR="0065296C" w:rsidRPr="009B0E39">
        <w:t>预测。</w:t>
      </w:r>
    </w:p>
    <w:p w:rsidR="006C56C9" w:rsidRPr="009B0E39" w:rsidRDefault="00C63E23" w:rsidP="00C63E23">
      <w:pPr>
        <w:adjustRightInd w:val="0"/>
        <w:snapToGrid w:val="0"/>
        <w:spacing w:line="300" w:lineRule="auto"/>
        <w:ind w:firstLineChars="200" w:firstLine="480"/>
      </w:pPr>
      <w:r w:rsidRPr="009B0E39">
        <w:rPr>
          <w:rFonts w:eastAsia="黑体"/>
        </w:rPr>
        <w:t>（</w:t>
      </w:r>
      <w:r w:rsidRPr="009B0E39">
        <w:rPr>
          <w:rFonts w:eastAsia="黑体"/>
        </w:rPr>
        <w:t>5</w:t>
      </w:r>
      <w:r w:rsidRPr="009B0E39">
        <w:rPr>
          <w:rFonts w:eastAsia="黑体"/>
        </w:rPr>
        <w:t>）</w:t>
      </w:r>
      <w:r w:rsidR="006C56C9" w:rsidRPr="009B0E39">
        <w:rPr>
          <w:rFonts w:eastAsia="黑体"/>
        </w:rPr>
        <w:t>可视化呈现</w:t>
      </w:r>
      <w:r w:rsidR="006C56C9" w:rsidRPr="009B0E39">
        <w:t xml:space="preserve">  </w:t>
      </w:r>
      <w:r w:rsidR="006C56C9" w:rsidRPr="009B0E39">
        <w:t>将影片的基本信息</w:t>
      </w:r>
      <w:r w:rsidR="001F6633" w:rsidRPr="009B0E39">
        <w:t>、票房排片情况、口碑信息、预测票房、受众分布、主创社交账号粉丝属性等进行可视化呈现，完整的展现影视作品各个方面的信息。</w:t>
      </w:r>
    </w:p>
    <w:p w:rsidR="00380EAE" w:rsidRPr="009B0E39" w:rsidRDefault="009A4490" w:rsidP="00EE399C">
      <w:pPr>
        <w:pStyle w:val="3"/>
        <w:adjustRightInd w:val="0"/>
        <w:snapToGrid w:val="0"/>
        <w:spacing w:beforeLines="50" w:before="120" w:afterLines="50" w:after="120" w:line="300" w:lineRule="auto"/>
        <w:rPr>
          <w:b w:val="0"/>
        </w:rPr>
      </w:pPr>
      <w:bookmarkStart w:id="26" w:name="_Toc74542519"/>
      <w:bookmarkStart w:id="27" w:name="_Toc388890369"/>
      <w:r w:rsidRPr="009B0E39">
        <w:rPr>
          <w:b w:val="0"/>
        </w:rPr>
        <w:t xml:space="preserve"> </w:t>
      </w:r>
      <w:bookmarkStart w:id="28" w:name="_Toc455066812"/>
      <w:r w:rsidR="00821E38" w:rsidRPr="009B0E39">
        <w:rPr>
          <w:b w:val="0"/>
        </w:rPr>
        <w:t>影视票房预测</w:t>
      </w:r>
      <w:r w:rsidR="008000C1" w:rsidRPr="009B0E39">
        <w:rPr>
          <w:b w:val="0"/>
        </w:rPr>
        <w:t>系统功能需求</w:t>
      </w:r>
      <w:bookmarkEnd w:id="26"/>
      <w:bookmarkEnd w:id="27"/>
      <w:bookmarkEnd w:id="28"/>
    </w:p>
    <w:p w:rsidR="00D00183" w:rsidRPr="009B0E39" w:rsidRDefault="00336F29" w:rsidP="00EF209F">
      <w:pPr>
        <w:adjustRightInd w:val="0"/>
        <w:snapToGrid w:val="0"/>
        <w:spacing w:line="300" w:lineRule="auto"/>
        <w:ind w:firstLineChars="200" w:firstLine="480"/>
      </w:pPr>
      <w:r w:rsidRPr="009B0E39">
        <w:t>为了实现上面提出的业务需求，</w:t>
      </w:r>
      <w:r w:rsidR="008000C1" w:rsidRPr="009B0E39">
        <w:t>整个系统涉及的功能模块主要有：影视</w:t>
      </w:r>
      <w:r w:rsidR="00445B46" w:rsidRPr="009B0E39">
        <w:t>数据爬虫模块</w:t>
      </w:r>
      <w:r w:rsidR="008000C1" w:rsidRPr="009B0E39">
        <w:t>、</w:t>
      </w:r>
      <w:r w:rsidR="00445B46" w:rsidRPr="009B0E39">
        <w:t>影评分析模块、</w:t>
      </w:r>
      <w:r w:rsidR="00791CBA" w:rsidRPr="009B0E39">
        <w:t>影视作品分析</w:t>
      </w:r>
      <w:r w:rsidR="00445B46" w:rsidRPr="009B0E39">
        <w:t>模块</w:t>
      </w:r>
      <w:r w:rsidR="008000C1" w:rsidRPr="009B0E39">
        <w:t>、可视化呈现模块，每个功能模块详细的需求说明如下：</w:t>
      </w:r>
    </w:p>
    <w:p w:rsidR="00E373A1" w:rsidRPr="009B0E39" w:rsidRDefault="00E373A1" w:rsidP="00DD4F66">
      <w:pPr>
        <w:pStyle w:val="afe"/>
        <w:numPr>
          <w:ilvl w:val="0"/>
          <w:numId w:val="10"/>
        </w:numPr>
        <w:adjustRightInd w:val="0"/>
        <w:snapToGrid w:val="0"/>
        <w:spacing w:line="300" w:lineRule="auto"/>
        <w:ind w:firstLineChars="0"/>
        <w:rPr>
          <w:rFonts w:ascii="Times New Roman" w:eastAsia="黑体" w:hAnsi="Times New Roman"/>
          <w:sz w:val="24"/>
        </w:rPr>
      </w:pPr>
      <w:r w:rsidRPr="009B0E39">
        <w:rPr>
          <w:rFonts w:ascii="Times New Roman" w:eastAsia="黑体" w:hAnsi="Times New Roman"/>
          <w:sz w:val="24"/>
        </w:rPr>
        <w:t>影视数据爬虫</w:t>
      </w:r>
      <w:r w:rsidR="00265961" w:rsidRPr="009B0E39">
        <w:rPr>
          <w:rFonts w:ascii="Times New Roman" w:eastAsia="黑体" w:hAnsi="Times New Roman"/>
          <w:sz w:val="24"/>
        </w:rPr>
        <w:t>模块</w:t>
      </w:r>
    </w:p>
    <w:p w:rsidR="00544827" w:rsidRPr="009B0E39" w:rsidRDefault="008000C1" w:rsidP="009121FB">
      <w:pPr>
        <w:adjustRightInd w:val="0"/>
        <w:snapToGrid w:val="0"/>
        <w:spacing w:line="300" w:lineRule="auto"/>
        <w:ind w:firstLineChars="200" w:firstLine="480"/>
      </w:pPr>
      <w:r w:rsidRPr="009B0E39">
        <w:lastRenderedPageBreak/>
        <w:t>如表</w:t>
      </w:r>
      <w:r w:rsidR="00CA1EAE" w:rsidRPr="009B0E39">
        <w:t>2</w:t>
      </w:r>
      <w:r w:rsidRPr="009B0E39">
        <w:t>-1</w:t>
      </w:r>
      <w:r w:rsidRPr="009B0E39">
        <w:t>所示，影视数据爬虫模块的主要功能点和详细介绍如下：</w:t>
      </w:r>
    </w:p>
    <w:p w:rsidR="008000C1" w:rsidRPr="009B0E39" w:rsidRDefault="008000C1" w:rsidP="00EE399C">
      <w:pPr>
        <w:adjustRightInd w:val="0"/>
        <w:snapToGrid w:val="0"/>
        <w:spacing w:line="300" w:lineRule="auto"/>
        <w:jc w:val="center"/>
        <w:rPr>
          <w:sz w:val="21"/>
          <w:szCs w:val="21"/>
        </w:rPr>
      </w:pPr>
      <w:r w:rsidRPr="009B0E39">
        <w:rPr>
          <w:sz w:val="21"/>
          <w:szCs w:val="21"/>
        </w:rPr>
        <w:t>表</w:t>
      </w:r>
      <w:r w:rsidR="00CA1EAE" w:rsidRPr="009B0E39">
        <w:rPr>
          <w:sz w:val="21"/>
          <w:szCs w:val="21"/>
        </w:rPr>
        <w:t>2</w:t>
      </w:r>
      <w:r w:rsidRPr="009B0E39">
        <w:rPr>
          <w:sz w:val="21"/>
          <w:szCs w:val="21"/>
        </w:rPr>
        <w:t xml:space="preserve">-1 </w:t>
      </w:r>
      <w:r w:rsidRPr="009B0E39">
        <w:rPr>
          <w:sz w:val="21"/>
          <w:szCs w:val="21"/>
        </w:rPr>
        <w:t>影视数据爬虫模块需求分析表</w:t>
      </w:r>
    </w:p>
    <w:tbl>
      <w:tblPr>
        <w:tblW w:w="0" w:type="auto"/>
        <w:jc w:val="center"/>
        <w:tblBorders>
          <w:top w:val="single" w:sz="12" w:space="0" w:color="auto"/>
          <w:bottom w:val="single" w:sz="12" w:space="0" w:color="auto"/>
          <w:insideH w:val="single" w:sz="4" w:space="0" w:color="auto"/>
          <w:insideV w:val="single" w:sz="4" w:space="0" w:color="auto"/>
        </w:tblBorders>
        <w:tblLayout w:type="fixed"/>
        <w:tblCellMar>
          <w:top w:w="57" w:type="dxa"/>
          <w:bottom w:w="57" w:type="dxa"/>
        </w:tblCellMar>
        <w:tblLook w:val="0000" w:firstRow="0" w:lastRow="0" w:firstColumn="0" w:lastColumn="0" w:noHBand="0" w:noVBand="0"/>
      </w:tblPr>
      <w:tblGrid>
        <w:gridCol w:w="1799"/>
        <w:gridCol w:w="2241"/>
        <w:gridCol w:w="4091"/>
      </w:tblGrid>
      <w:tr w:rsidR="008000C1" w:rsidRPr="009B0E39" w:rsidTr="00904082">
        <w:trPr>
          <w:trHeight w:val="254"/>
          <w:jc w:val="center"/>
        </w:trPr>
        <w:tc>
          <w:tcPr>
            <w:tcW w:w="1799" w:type="dxa"/>
            <w:vAlign w:val="center"/>
          </w:tcPr>
          <w:p w:rsidR="008000C1" w:rsidRPr="009B0E39" w:rsidRDefault="008000C1" w:rsidP="00140A98">
            <w:pPr>
              <w:adjustRightInd w:val="0"/>
              <w:snapToGrid w:val="0"/>
              <w:jc w:val="center"/>
              <w:rPr>
                <w:sz w:val="21"/>
                <w:szCs w:val="21"/>
              </w:rPr>
            </w:pPr>
            <w:r w:rsidRPr="009B0E39">
              <w:rPr>
                <w:sz w:val="21"/>
                <w:szCs w:val="21"/>
              </w:rPr>
              <w:t>功能模块</w:t>
            </w:r>
          </w:p>
        </w:tc>
        <w:tc>
          <w:tcPr>
            <w:tcW w:w="2241" w:type="dxa"/>
            <w:vAlign w:val="center"/>
          </w:tcPr>
          <w:p w:rsidR="008000C1" w:rsidRPr="009B0E39" w:rsidRDefault="008000C1" w:rsidP="00140A98">
            <w:pPr>
              <w:adjustRightInd w:val="0"/>
              <w:snapToGrid w:val="0"/>
              <w:jc w:val="center"/>
              <w:rPr>
                <w:sz w:val="21"/>
                <w:szCs w:val="21"/>
              </w:rPr>
            </w:pPr>
            <w:r w:rsidRPr="009B0E39">
              <w:rPr>
                <w:sz w:val="21"/>
                <w:szCs w:val="21"/>
              </w:rPr>
              <w:t>功能点</w:t>
            </w:r>
          </w:p>
        </w:tc>
        <w:tc>
          <w:tcPr>
            <w:tcW w:w="4091" w:type="dxa"/>
            <w:vAlign w:val="center"/>
          </w:tcPr>
          <w:p w:rsidR="008000C1" w:rsidRPr="009B0E39" w:rsidRDefault="008000C1" w:rsidP="00140A98">
            <w:pPr>
              <w:adjustRightInd w:val="0"/>
              <w:snapToGrid w:val="0"/>
              <w:jc w:val="center"/>
              <w:rPr>
                <w:sz w:val="21"/>
                <w:szCs w:val="21"/>
              </w:rPr>
            </w:pPr>
            <w:r w:rsidRPr="009B0E39">
              <w:rPr>
                <w:sz w:val="21"/>
                <w:szCs w:val="21"/>
              </w:rPr>
              <w:t>需求描述</w:t>
            </w:r>
          </w:p>
        </w:tc>
      </w:tr>
      <w:tr w:rsidR="008000C1" w:rsidRPr="009B0E39" w:rsidTr="00904082">
        <w:trPr>
          <w:trHeight w:val="1044"/>
          <w:jc w:val="center"/>
        </w:trPr>
        <w:tc>
          <w:tcPr>
            <w:tcW w:w="1799" w:type="dxa"/>
            <w:vMerge w:val="restart"/>
            <w:vAlign w:val="center"/>
          </w:tcPr>
          <w:p w:rsidR="008000C1" w:rsidRPr="009B0E39" w:rsidRDefault="00141D60" w:rsidP="00140A98">
            <w:pPr>
              <w:adjustRightInd w:val="0"/>
              <w:snapToGrid w:val="0"/>
              <w:jc w:val="center"/>
              <w:rPr>
                <w:sz w:val="21"/>
                <w:szCs w:val="21"/>
              </w:rPr>
            </w:pPr>
            <w:r w:rsidRPr="009B0E39">
              <w:rPr>
                <w:sz w:val="21"/>
              </w:rPr>
              <w:t>影视数据爬虫模块</w:t>
            </w:r>
          </w:p>
        </w:tc>
        <w:tc>
          <w:tcPr>
            <w:tcW w:w="2241" w:type="dxa"/>
            <w:vAlign w:val="center"/>
          </w:tcPr>
          <w:p w:rsidR="008000C1" w:rsidRPr="009B0E39" w:rsidRDefault="008000C1" w:rsidP="00140A98">
            <w:pPr>
              <w:adjustRightInd w:val="0"/>
              <w:snapToGrid w:val="0"/>
              <w:jc w:val="center"/>
              <w:rPr>
                <w:sz w:val="21"/>
                <w:szCs w:val="21"/>
              </w:rPr>
            </w:pPr>
            <w:r w:rsidRPr="009B0E39">
              <w:rPr>
                <w:sz w:val="21"/>
                <w:szCs w:val="21"/>
              </w:rPr>
              <w:t>影视作品客观信息收集</w:t>
            </w:r>
          </w:p>
        </w:tc>
        <w:tc>
          <w:tcPr>
            <w:tcW w:w="4091" w:type="dxa"/>
            <w:vAlign w:val="center"/>
          </w:tcPr>
          <w:p w:rsidR="008000C1" w:rsidRPr="009B0E39" w:rsidRDefault="008000C1" w:rsidP="00DD4F66">
            <w:pPr>
              <w:numPr>
                <w:ilvl w:val="0"/>
                <w:numId w:val="2"/>
              </w:numPr>
              <w:adjustRightInd w:val="0"/>
              <w:snapToGrid w:val="0"/>
              <w:rPr>
                <w:sz w:val="21"/>
                <w:szCs w:val="21"/>
              </w:rPr>
            </w:pPr>
            <w:r w:rsidRPr="009B0E39">
              <w:rPr>
                <w:sz w:val="21"/>
                <w:szCs w:val="21"/>
              </w:rPr>
              <w:t>收集影视作品的客观信息，包</w:t>
            </w:r>
            <w:r w:rsidR="00CA089C">
              <w:rPr>
                <w:sz w:val="21"/>
                <w:szCs w:val="21"/>
              </w:rPr>
              <w:t>括电影名称、作品简介、电影类型、主创团队、电影档期、票房数据等</w:t>
            </w:r>
          </w:p>
          <w:p w:rsidR="008000C1" w:rsidRPr="009B0E39" w:rsidRDefault="008000C1" w:rsidP="00DD4F66">
            <w:pPr>
              <w:numPr>
                <w:ilvl w:val="0"/>
                <w:numId w:val="2"/>
              </w:numPr>
              <w:adjustRightInd w:val="0"/>
              <w:snapToGrid w:val="0"/>
              <w:rPr>
                <w:sz w:val="21"/>
                <w:szCs w:val="21"/>
              </w:rPr>
            </w:pPr>
            <w:r w:rsidRPr="009B0E39">
              <w:rPr>
                <w:sz w:val="21"/>
                <w:szCs w:val="21"/>
              </w:rPr>
              <w:t>收集影视行业从业人员相关信息，如演员信息、导演信息、编剧信息等</w:t>
            </w:r>
          </w:p>
        </w:tc>
      </w:tr>
      <w:tr w:rsidR="008000C1" w:rsidRPr="009B0E39" w:rsidTr="00904082">
        <w:trPr>
          <w:trHeight w:val="455"/>
          <w:jc w:val="center"/>
        </w:trPr>
        <w:tc>
          <w:tcPr>
            <w:tcW w:w="1799" w:type="dxa"/>
            <w:vMerge/>
            <w:vAlign w:val="center"/>
          </w:tcPr>
          <w:p w:rsidR="008000C1" w:rsidRPr="009B0E39" w:rsidRDefault="008000C1" w:rsidP="00140A98">
            <w:pPr>
              <w:adjustRightInd w:val="0"/>
              <w:snapToGrid w:val="0"/>
              <w:jc w:val="center"/>
              <w:rPr>
                <w:sz w:val="21"/>
                <w:szCs w:val="21"/>
              </w:rPr>
            </w:pPr>
          </w:p>
        </w:tc>
        <w:tc>
          <w:tcPr>
            <w:tcW w:w="2241" w:type="dxa"/>
            <w:vAlign w:val="center"/>
          </w:tcPr>
          <w:p w:rsidR="008000C1" w:rsidRPr="009B0E39" w:rsidRDefault="008000C1" w:rsidP="00140A98">
            <w:pPr>
              <w:adjustRightInd w:val="0"/>
              <w:snapToGrid w:val="0"/>
              <w:jc w:val="center"/>
              <w:rPr>
                <w:sz w:val="21"/>
                <w:szCs w:val="21"/>
              </w:rPr>
            </w:pPr>
            <w:r w:rsidRPr="009B0E39">
              <w:rPr>
                <w:sz w:val="21"/>
                <w:szCs w:val="21"/>
              </w:rPr>
              <w:t>社交媒体数据收集</w:t>
            </w:r>
          </w:p>
        </w:tc>
        <w:tc>
          <w:tcPr>
            <w:tcW w:w="4091" w:type="dxa"/>
            <w:vAlign w:val="center"/>
          </w:tcPr>
          <w:p w:rsidR="008000C1" w:rsidRPr="009B0E39" w:rsidRDefault="008000C1" w:rsidP="00DD4F66">
            <w:pPr>
              <w:numPr>
                <w:ilvl w:val="0"/>
                <w:numId w:val="3"/>
              </w:numPr>
              <w:tabs>
                <w:tab w:val="left" w:pos="317"/>
              </w:tabs>
              <w:adjustRightInd w:val="0"/>
              <w:snapToGrid w:val="0"/>
              <w:rPr>
                <w:sz w:val="21"/>
                <w:szCs w:val="21"/>
              </w:rPr>
            </w:pPr>
            <w:r w:rsidRPr="009B0E39">
              <w:rPr>
                <w:sz w:val="21"/>
                <w:szCs w:val="21"/>
              </w:rPr>
              <w:t>收集微博、豆瓣等平台上的相关评论信息，针对每部电影收集相应的评论数</w:t>
            </w:r>
          </w:p>
        </w:tc>
      </w:tr>
    </w:tbl>
    <w:p w:rsidR="000C52F6" w:rsidRPr="009B0E39" w:rsidRDefault="000C52F6" w:rsidP="00DD4F66">
      <w:pPr>
        <w:pStyle w:val="afe"/>
        <w:numPr>
          <w:ilvl w:val="0"/>
          <w:numId w:val="10"/>
        </w:numPr>
        <w:adjustRightInd w:val="0"/>
        <w:snapToGrid w:val="0"/>
        <w:spacing w:line="300" w:lineRule="auto"/>
        <w:ind w:firstLineChars="0"/>
        <w:rPr>
          <w:rFonts w:ascii="Times New Roman" w:eastAsia="黑体" w:hAnsi="Times New Roman"/>
          <w:sz w:val="24"/>
        </w:rPr>
      </w:pPr>
      <w:bookmarkStart w:id="29" w:name="_Toc149497200"/>
      <w:bookmarkStart w:id="30" w:name="_Toc149497355"/>
      <w:bookmarkStart w:id="31" w:name="_Toc149499160"/>
      <w:r w:rsidRPr="009B0E39">
        <w:rPr>
          <w:rFonts w:ascii="Times New Roman" w:eastAsia="黑体" w:hAnsi="Times New Roman"/>
          <w:sz w:val="24"/>
        </w:rPr>
        <w:t>影视评论分析</w:t>
      </w:r>
      <w:r w:rsidR="00AE6FAC" w:rsidRPr="009B0E39">
        <w:rPr>
          <w:rFonts w:ascii="Times New Roman" w:eastAsia="黑体" w:hAnsi="Times New Roman"/>
          <w:sz w:val="24"/>
        </w:rPr>
        <w:t>模块</w:t>
      </w:r>
    </w:p>
    <w:p w:rsidR="000C52F6" w:rsidRPr="009B0E39" w:rsidRDefault="000C52F6" w:rsidP="00113FD0">
      <w:pPr>
        <w:adjustRightInd w:val="0"/>
        <w:snapToGrid w:val="0"/>
        <w:spacing w:line="300" w:lineRule="auto"/>
        <w:ind w:firstLineChars="200" w:firstLine="480"/>
        <w:rPr>
          <w:rFonts w:eastAsia="黑体"/>
          <w:sz w:val="32"/>
        </w:rPr>
      </w:pPr>
      <w:r w:rsidRPr="009B0E39">
        <w:t>如表</w:t>
      </w:r>
      <w:r w:rsidRPr="009B0E39">
        <w:t>2-2</w:t>
      </w:r>
      <w:r w:rsidRPr="009B0E39">
        <w:t>所示，影视评论分析模块的主要功能点和详细介绍如下：</w:t>
      </w:r>
    </w:p>
    <w:p w:rsidR="000C52F6" w:rsidRPr="009B0E39" w:rsidRDefault="000C52F6" w:rsidP="00EE399C">
      <w:pPr>
        <w:adjustRightInd w:val="0"/>
        <w:snapToGrid w:val="0"/>
        <w:spacing w:line="300" w:lineRule="auto"/>
        <w:jc w:val="center"/>
        <w:rPr>
          <w:sz w:val="21"/>
          <w:szCs w:val="21"/>
        </w:rPr>
      </w:pPr>
      <w:r w:rsidRPr="009B0E39">
        <w:rPr>
          <w:sz w:val="21"/>
          <w:szCs w:val="21"/>
        </w:rPr>
        <w:t>表</w:t>
      </w:r>
      <w:r w:rsidRPr="009B0E39">
        <w:rPr>
          <w:sz w:val="21"/>
          <w:szCs w:val="21"/>
        </w:rPr>
        <w:t xml:space="preserve">2-2 </w:t>
      </w:r>
      <w:r w:rsidRPr="009B0E39">
        <w:rPr>
          <w:sz w:val="21"/>
          <w:szCs w:val="21"/>
        </w:rPr>
        <w:t>影视评论分析模块需求分析表</w:t>
      </w:r>
    </w:p>
    <w:tbl>
      <w:tblPr>
        <w:tblW w:w="0" w:type="auto"/>
        <w:jc w:val="center"/>
        <w:tblBorders>
          <w:top w:val="single" w:sz="12" w:space="0" w:color="auto"/>
          <w:bottom w:val="single" w:sz="12" w:space="0" w:color="auto"/>
          <w:insideH w:val="single" w:sz="4" w:space="0" w:color="auto"/>
          <w:insideV w:val="single" w:sz="4" w:space="0" w:color="auto"/>
        </w:tblBorders>
        <w:tblLayout w:type="fixed"/>
        <w:tblCellMar>
          <w:top w:w="57" w:type="dxa"/>
          <w:bottom w:w="57" w:type="dxa"/>
        </w:tblCellMar>
        <w:tblLook w:val="0000" w:firstRow="0" w:lastRow="0" w:firstColumn="0" w:lastColumn="0" w:noHBand="0" w:noVBand="0"/>
      </w:tblPr>
      <w:tblGrid>
        <w:gridCol w:w="1799"/>
        <w:gridCol w:w="2454"/>
        <w:gridCol w:w="3878"/>
      </w:tblGrid>
      <w:tr w:rsidR="000C52F6" w:rsidRPr="009B0E39" w:rsidTr="00907317">
        <w:trPr>
          <w:trHeight w:val="108"/>
          <w:jc w:val="center"/>
        </w:trPr>
        <w:tc>
          <w:tcPr>
            <w:tcW w:w="1799" w:type="dxa"/>
            <w:vAlign w:val="center"/>
          </w:tcPr>
          <w:p w:rsidR="000C52F6" w:rsidRPr="009B0E39" w:rsidRDefault="000C52F6" w:rsidP="00140A98">
            <w:pPr>
              <w:adjustRightInd w:val="0"/>
              <w:snapToGrid w:val="0"/>
              <w:jc w:val="center"/>
              <w:rPr>
                <w:sz w:val="21"/>
                <w:szCs w:val="21"/>
              </w:rPr>
            </w:pPr>
            <w:r w:rsidRPr="009B0E39">
              <w:rPr>
                <w:sz w:val="21"/>
                <w:szCs w:val="21"/>
              </w:rPr>
              <w:t>功能模块</w:t>
            </w:r>
          </w:p>
        </w:tc>
        <w:tc>
          <w:tcPr>
            <w:tcW w:w="2454" w:type="dxa"/>
            <w:vAlign w:val="center"/>
          </w:tcPr>
          <w:p w:rsidR="000C52F6" w:rsidRPr="009B0E39" w:rsidRDefault="000C52F6" w:rsidP="00140A98">
            <w:pPr>
              <w:adjustRightInd w:val="0"/>
              <w:snapToGrid w:val="0"/>
              <w:jc w:val="center"/>
              <w:rPr>
                <w:sz w:val="21"/>
                <w:szCs w:val="21"/>
              </w:rPr>
            </w:pPr>
            <w:r w:rsidRPr="009B0E39">
              <w:rPr>
                <w:sz w:val="21"/>
                <w:szCs w:val="21"/>
              </w:rPr>
              <w:t>功能点</w:t>
            </w:r>
          </w:p>
        </w:tc>
        <w:tc>
          <w:tcPr>
            <w:tcW w:w="3878" w:type="dxa"/>
            <w:vAlign w:val="center"/>
          </w:tcPr>
          <w:p w:rsidR="000C52F6" w:rsidRPr="009B0E39" w:rsidRDefault="000C52F6" w:rsidP="00140A98">
            <w:pPr>
              <w:adjustRightInd w:val="0"/>
              <w:snapToGrid w:val="0"/>
              <w:jc w:val="center"/>
              <w:rPr>
                <w:sz w:val="21"/>
                <w:szCs w:val="21"/>
              </w:rPr>
            </w:pPr>
            <w:r w:rsidRPr="009B0E39">
              <w:rPr>
                <w:sz w:val="21"/>
                <w:szCs w:val="21"/>
              </w:rPr>
              <w:t>需求描述</w:t>
            </w:r>
          </w:p>
        </w:tc>
      </w:tr>
      <w:tr w:rsidR="000C52F6" w:rsidRPr="009B0E39" w:rsidTr="00907317">
        <w:trPr>
          <w:trHeight w:val="474"/>
          <w:jc w:val="center"/>
        </w:trPr>
        <w:tc>
          <w:tcPr>
            <w:tcW w:w="1799" w:type="dxa"/>
            <w:vMerge w:val="restart"/>
            <w:vAlign w:val="center"/>
          </w:tcPr>
          <w:p w:rsidR="000C52F6" w:rsidRPr="009B0E39" w:rsidRDefault="000C52F6" w:rsidP="00140A98">
            <w:pPr>
              <w:adjustRightInd w:val="0"/>
              <w:snapToGrid w:val="0"/>
              <w:jc w:val="center"/>
              <w:rPr>
                <w:sz w:val="21"/>
                <w:szCs w:val="21"/>
              </w:rPr>
            </w:pPr>
            <w:r w:rsidRPr="009B0E39">
              <w:rPr>
                <w:sz w:val="21"/>
              </w:rPr>
              <w:t>影评分析模块</w:t>
            </w:r>
          </w:p>
        </w:tc>
        <w:tc>
          <w:tcPr>
            <w:tcW w:w="2454" w:type="dxa"/>
            <w:vAlign w:val="center"/>
          </w:tcPr>
          <w:p w:rsidR="000C52F6" w:rsidRPr="009B0E39" w:rsidRDefault="000C52F6" w:rsidP="00140A98">
            <w:pPr>
              <w:adjustRightInd w:val="0"/>
              <w:snapToGrid w:val="0"/>
              <w:jc w:val="center"/>
              <w:rPr>
                <w:sz w:val="21"/>
                <w:szCs w:val="21"/>
              </w:rPr>
            </w:pPr>
            <w:r w:rsidRPr="009B0E39">
              <w:rPr>
                <w:sz w:val="21"/>
                <w:szCs w:val="21"/>
              </w:rPr>
              <w:t>影视评论积极、消极情感倾向分析</w:t>
            </w:r>
          </w:p>
        </w:tc>
        <w:tc>
          <w:tcPr>
            <w:tcW w:w="3878" w:type="dxa"/>
            <w:vAlign w:val="center"/>
          </w:tcPr>
          <w:p w:rsidR="000C52F6" w:rsidRPr="009B0E39" w:rsidRDefault="000C52F6" w:rsidP="00DD4F66">
            <w:pPr>
              <w:numPr>
                <w:ilvl w:val="0"/>
                <w:numId w:val="4"/>
              </w:numPr>
              <w:adjustRightInd w:val="0"/>
              <w:snapToGrid w:val="0"/>
              <w:rPr>
                <w:sz w:val="21"/>
                <w:szCs w:val="21"/>
              </w:rPr>
            </w:pPr>
            <w:r w:rsidRPr="009B0E39">
              <w:rPr>
                <w:sz w:val="21"/>
                <w:szCs w:val="21"/>
              </w:rPr>
              <w:t>结合表情符号、情感词典和机器学习算法，实现影评两级情感分析</w:t>
            </w:r>
          </w:p>
        </w:tc>
      </w:tr>
      <w:tr w:rsidR="000C52F6" w:rsidRPr="009B0E39" w:rsidTr="00907317">
        <w:trPr>
          <w:trHeight w:val="440"/>
          <w:jc w:val="center"/>
        </w:trPr>
        <w:tc>
          <w:tcPr>
            <w:tcW w:w="1799" w:type="dxa"/>
            <w:vMerge/>
            <w:vAlign w:val="center"/>
          </w:tcPr>
          <w:p w:rsidR="000C52F6" w:rsidRPr="009B0E39" w:rsidRDefault="000C52F6" w:rsidP="00140A98">
            <w:pPr>
              <w:adjustRightInd w:val="0"/>
              <w:snapToGrid w:val="0"/>
              <w:jc w:val="center"/>
            </w:pPr>
          </w:p>
        </w:tc>
        <w:tc>
          <w:tcPr>
            <w:tcW w:w="2454" w:type="dxa"/>
            <w:vAlign w:val="center"/>
          </w:tcPr>
          <w:p w:rsidR="000C52F6" w:rsidRPr="009B0E39" w:rsidRDefault="000C52F6" w:rsidP="00140A98">
            <w:pPr>
              <w:adjustRightInd w:val="0"/>
              <w:snapToGrid w:val="0"/>
              <w:jc w:val="center"/>
              <w:rPr>
                <w:sz w:val="21"/>
                <w:szCs w:val="21"/>
              </w:rPr>
            </w:pPr>
            <w:r w:rsidRPr="009B0E39">
              <w:rPr>
                <w:sz w:val="21"/>
                <w:szCs w:val="21"/>
              </w:rPr>
              <w:t>影视评论积极、中性、消极情感倾向分析</w:t>
            </w:r>
          </w:p>
        </w:tc>
        <w:tc>
          <w:tcPr>
            <w:tcW w:w="3878" w:type="dxa"/>
            <w:vAlign w:val="center"/>
          </w:tcPr>
          <w:p w:rsidR="000C52F6" w:rsidRPr="009B0E39" w:rsidRDefault="000C52F6" w:rsidP="00DD4F66">
            <w:pPr>
              <w:numPr>
                <w:ilvl w:val="0"/>
                <w:numId w:val="12"/>
              </w:numPr>
              <w:adjustRightInd w:val="0"/>
              <w:snapToGrid w:val="0"/>
              <w:rPr>
                <w:sz w:val="21"/>
                <w:szCs w:val="21"/>
              </w:rPr>
            </w:pPr>
            <w:r w:rsidRPr="009B0E39">
              <w:rPr>
                <w:sz w:val="21"/>
                <w:szCs w:val="21"/>
              </w:rPr>
              <w:t>结合表情符号、情感词典和机器学习算法，实现影评多级情感分析</w:t>
            </w:r>
          </w:p>
        </w:tc>
      </w:tr>
      <w:tr w:rsidR="000C52F6" w:rsidRPr="009B0E39" w:rsidTr="00907317">
        <w:trPr>
          <w:trHeight w:val="250"/>
          <w:jc w:val="center"/>
        </w:trPr>
        <w:tc>
          <w:tcPr>
            <w:tcW w:w="1799" w:type="dxa"/>
            <w:vMerge/>
            <w:vAlign w:val="center"/>
          </w:tcPr>
          <w:p w:rsidR="000C52F6" w:rsidRPr="009B0E39" w:rsidRDefault="000C52F6" w:rsidP="00140A98">
            <w:pPr>
              <w:adjustRightInd w:val="0"/>
              <w:snapToGrid w:val="0"/>
              <w:jc w:val="center"/>
            </w:pPr>
          </w:p>
        </w:tc>
        <w:tc>
          <w:tcPr>
            <w:tcW w:w="2454" w:type="dxa"/>
            <w:vAlign w:val="center"/>
          </w:tcPr>
          <w:p w:rsidR="000C52F6" w:rsidRPr="009B0E39" w:rsidRDefault="000C52F6" w:rsidP="00140A98">
            <w:pPr>
              <w:adjustRightInd w:val="0"/>
              <w:snapToGrid w:val="0"/>
              <w:jc w:val="center"/>
              <w:rPr>
                <w:sz w:val="21"/>
                <w:szCs w:val="21"/>
              </w:rPr>
            </w:pPr>
            <w:r w:rsidRPr="009B0E39">
              <w:rPr>
                <w:sz w:val="21"/>
                <w:szCs w:val="21"/>
              </w:rPr>
              <w:t>影视评论意见提取</w:t>
            </w:r>
          </w:p>
        </w:tc>
        <w:tc>
          <w:tcPr>
            <w:tcW w:w="3878" w:type="dxa"/>
            <w:vAlign w:val="center"/>
          </w:tcPr>
          <w:p w:rsidR="000C52F6" w:rsidRPr="009B0E39" w:rsidRDefault="000C52F6" w:rsidP="00DD4F66">
            <w:pPr>
              <w:numPr>
                <w:ilvl w:val="0"/>
                <w:numId w:val="14"/>
              </w:numPr>
              <w:adjustRightInd w:val="0"/>
              <w:snapToGrid w:val="0"/>
              <w:rPr>
                <w:sz w:val="21"/>
                <w:szCs w:val="21"/>
              </w:rPr>
            </w:pPr>
            <w:r w:rsidRPr="009B0E39">
              <w:rPr>
                <w:sz w:val="21"/>
                <w:szCs w:val="21"/>
              </w:rPr>
              <w:t>实现评论关键词提取，实现影评意见挖掘</w:t>
            </w:r>
          </w:p>
        </w:tc>
      </w:tr>
    </w:tbl>
    <w:p w:rsidR="000C52F6" w:rsidRPr="009B0E39" w:rsidRDefault="000C52F6" w:rsidP="00DD4F66">
      <w:pPr>
        <w:pStyle w:val="afe"/>
        <w:numPr>
          <w:ilvl w:val="0"/>
          <w:numId w:val="10"/>
        </w:numPr>
        <w:adjustRightInd w:val="0"/>
        <w:snapToGrid w:val="0"/>
        <w:spacing w:line="300" w:lineRule="auto"/>
        <w:ind w:firstLineChars="0"/>
        <w:rPr>
          <w:rFonts w:ascii="Times New Roman" w:eastAsia="黑体" w:hAnsi="Times New Roman"/>
          <w:sz w:val="24"/>
        </w:rPr>
      </w:pPr>
      <w:r w:rsidRPr="009B0E39">
        <w:rPr>
          <w:rFonts w:ascii="Times New Roman" w:eastAsia="黑体" w:hAnsi="Times New Roman"/>
          <w:sz w:val="24"/>
        </w:rPr>
        <w:t>影视作品分析</w:t>
      </w:r>
      <w:r w:rsidR="002C4CBE" w:rsidRPr="009B0E39">
        <w:rPr>
          <w:rFonts w:ascii="Times New Roman" w:eastAsia="黑体" w:hAnsi="Times New Roman"/>
          <w:sz w:val="24"/>
        </w:rPr>
        <w:t>模块</w:t>
      </w:r>
    </w:p>
    <w:p w:rsidR="000C52F6" w:rsidRPr="009B0E39" w:rsidRDefault="000C52F6" w:rsidP="00416584">
      <w:pPr>
        <w:adjustRightInd w:val="0"/>
        <w:snapToGrid w:val="0"/>
        <w:spacing w:line="300" w:lineRule="auto"/>
        <w:ind w:firstLineChars="200" w:firstLine="480"/>
      </w:pPr>
      <w:r w:rsidRPr="009B0E39">
        <w:t>如表</w:t>
      </w:r>
      <w:r w:rsidRPr="009B0E39">
        <w:t>2-3</w:t>
      </w:r>
      <w:r w:rsidRPr="009B0E39">
        <w:t>所示，影视作品分析模块的主要功能点和详细介绍如下：</w:t>
      </w:r>
    </w:p>
    <w:p w:rsidR="000C52F6" w:rsidRPr="009B0E39" w:rsidRDefault="000C52F6" w:rsidP="00EE399C">
      <w:pPr>
        <w:adjustRightInd w:val="0"/>
        <w:snapToGrid w:val="0"/>
        <w:spacing w:line="300" w:lineRule="auto"/>
        <w:jc w:val="center"/>
        <w:rPr>
          <w:sz w:val="21"/>
          <w:szCs w:val="21"/>
        </w:rPr>
      </w:pPr>
      <w:r w:rsidRPr="009B0E39">
        <w:rPr>
          <w:sz w:val="21"/>
          <w:szCs w:val="21"/>
        </w:rPr>
        <w:t>表</w:t>
      </w:r>
      <w:r w:rsidRPr="009B0E39">
        <w:rPr>
          <w:sz w:val="21"/>
          <w:szCs w:val="21"/>
        </w:rPr>
        <w:t xml:space="preserve">2-3 </w:t>
      </w:r>
      <w:r w:rsidR="006C67D6" w:rsidRPr="009B0E39">
        <w:rPr>
          <w:sz w:val="21"/>
          <w:szCs w:val="21"/>
        </w:rPr>
        <w:t>影视作品</w:t>
      </w:r>
      <w:r w:rsidRPr="009B0E39">
        <w:rPr>
          <w:sz w:val="21"/>
          <w:szCs w:val="21"/>
        </w:rPr>
        <w:t>分析模块需求分析表</w:t>
      </w:r>
    </w:p>
    <w:tbl>
      <w:tblPr>
        <w:tblW w:w="0" w:type="auto"/>
        <w:jc w:val="center"/>
        <w:tblBorders>
          <w:top w:val="single" w:sz="12" w:space="0" w:color="auto"/>
          <w:bottom w:val="single" w:sz="12" w:space="0" w:color="auto"/>
          <w:insideH w:val="single" w:sz="4" w:space="0" w:color="auto"/>
          <w:insideV w:val="single" w:sz="4" w:space="0" w:color="auto"/>
        </w:tblBorders>
        <w:tblLayout w:type="fixed"/>
        <w:tblCellMar>
          <w:top w:w="57" w:type="dxa"/>
          <w:bottom w:w="57" w:type="dxa"/>
        </w:tblCellMar>
        <w:tblLook w:val="0000" w:firstRow="0" w:lastRow="0" w:firstColumn="0" w:lastColumn="0" w:noHBand="0" w:noVBand="0"/>
      </w:tblPr>
      <w:tblGrid>
        <w:gridCol w:w="1799"/>
        <w:gridCol w:w="2312"/>
        <w:gridCol w:w="4020"/>
      </w:tblGrid>
      <w:tr w:rsidR="000C52F6" w:rsidRPr="009B0E39" w:rsidTr="00907317">
        <w:trPr>
          <w:trHeight w:val="171"/>
          <w:jc w:val="center"/>
        </w:trPr>
        <w:tc>
          <w:tcPr>
            <w:tcW w:w="1799" w:type="dxa"/>
            <w:vAlign w:val="center"/>
          </w:tcPr>
          <w:p w:rsidR="000C52F6" w:rsidRPr="009B0E39" w:rsidRDefault="000C52F6" w:rsidP="00D00183">
            <w:pPr>
              <w:adjustRightInd w:val="0"/>
              <w:snapToGrid w:val="0"/>
              <w:jc w:val="center"/>
              <w:rPr>
                <w:sz w:val="21"/>
                <w:szCs w:val="21"/>
              </w:rPr>
            </w:pPr>
            <w:r w:rsidRPr="009B0E39">
              <w:rPr>
                <w:sz w:val="21"/>
                <w:szCs w:val="21"/>
              </w:rPr>
              <w:t>功能模块</w:t>
            </w:r>
          </w:p>
        </w:tc>
        <w:tc>
          <w:tcPr>
            <w:tcW w:w="2312" w:type="dxa"/>
            <w:vAlign w:val="center"/>
          </w:tcPr>
          <w:p w:rsidR="000C52F6" w:rsidRPr="009B0E39" w:rsidRDefault="000C52F6" w:rsidP="00D00183">
            <w:pPr>
              <w:adjustRightInd w:val="0"/>
              <w:snapToGrid w:val="0"/>
              <w:jc w:val="center"/>
              <w:rPr>
                <w:sz w:val="21"/>
                <w:szCs w:val="21"/>
              </w:rPr>
            </w:pPr>
            <w:r w:rsidRPr="009B0E39">
              <w:rPr>
                <w:sz w:val="21"/>
                <w:szCs w:val="21"/>
              </w:rPr>
              <w:t>功能点</w:t>
            </w:r>
          </w:p>
        </w:tc>
        <w:tc>
          <w:tcPr>
            <w:tcW w:w="4020" w:type="dxa"/>
            <w:vAlign w:val="center"/>
          </w:tcPr>
          <w:p w:rsidR="000C52F6" w:rsidRPr="009B0E39" w:rsidRDefault="000C52F6" w:rsidP="00D00183">
            <w:pPr>
              <w:adjustRightInd w:val="0"/>
              <w:snapToGrid w:val="0"/>
              <w:jc w:val="center"/>
              <w:rPr>
                <w:sz w:val="21"/>
                <w:szCs w:val="21"/>
              </w:rPr>
            </w:pPr>
            <w:r w:rsidRPr="009B0E39">
              <w:rPr>
                <w:sz w:val="21"/>
                <w:szCs w:val="21"/>
              </w:rPr>
              <w:t>需求描述</w:t>
            </w:r>
          </w:p>
        </w:tc>
      </w:tr>
      <w:tr w:rsidR="00DE34A4" w:rsidRPr="009B0E39" w:rsidTr="00907317">
        <w:trPr>
          <w:trHeight w:val="536"/>
          <w:jc w:val="center"/>
        </w:trPr>
        <w:tc>
          <w:tcPr>
            <w:tcW w:w="1799" w:type="dxa"/>
            <w:vMerge w:val="restart"/>
            <w:vAlign w:val="center"/>
          </w:tcPr>
          <w:p w:rsidR="00DE34A4" w:rsidRPr="009B0E39" w:rsidRDefault="00DE34A4" w:rsidP="00D00183">
            <w:pPr>
              <w:adjustRightInd w:val="0"/>
              <w:snapToGrid w:val="0"/>
              <w:jc w:val="center"/>
            </w:pPr>
            <w:r w:rsidRPr="009B0E39">
              <w:rPr>
                <w:sz w:val="21"/>
              </w:rPr>
              <w:t>影视作品分析模块</w:t>
            </w:r>
          </w:p>
        </w:tc>
        <w:tc>
          <w:tcPr>
            <w:tcW w:w="2312" w:type="dxa"/>
            <w:vAlign w:val="center"/>
          </w:tcPr>
          <w:p w:rsidR="00DE34A4" w:rsidRPr="009B0E39" w:rsidRDefault="00DE34A4" w:rsidP="00D00183">
            <w:pPr>
              <w:adjustRightInd w:val="0"/>
              <w:snapToGrid w:val="0"/>
              <w:jc w:val="center"/>
              <w:rPr>
                <w:sz w:val="21"/>
                <w:szCs w:val="21"/>
              </w:rPr>
            </w:pPr>
            <w:r w:rsidRPr="009B0E39">
              <w:rPr>
                <w:sz w:val="21"/>
                <w:szCs w:val="21"/>
              </w:rPr>
              <w:t>受众人</w:t>
            </w:r>
            <w:proofErr w:type="gramStart"/>
            <w:r w:rsidRPr="009B0E39">
              <w:rPr>
                <w:sz w:val="21"/>
                <w:szCs w:val="21"/>
              </w:rPr>
              <w:t>群分析</w:t>
            </w:r>
            <w:proofErr w:type="gramEnd"/>
          </w:p>
        </w:tc>
        <w:tc>
          <w:tcPr>
            <w:tcW w:w="4020" w:type="dxa"/>
            <w:vAlign w:val="center"/>
          </w:tcPr>
          <w:p w:rsidR="00DE34A4" w:rsidRPr="009B0E39" w:rsidRDefault="00DE34A4" w:rsidP="00DD4F66">
            <w:pPr>
              <w:numPr>
                <w:ilvl w:val="0"/>
                <w:numId w:val="11"/>
              </w:numPr>
              <w:adjustRightInd w:val="0"/>
              <w:snapToGrid w:val="0"/>
              <w:rPr>
                <w:sz w:val="21"/>
                <w:szCs w:val="21"/>
              </w:rPr>
            </w:pPr>
            <w:r w:rsidRPr="009B0E39">
              <w:rPr>
                <w:sz w:val="21"/>
                <w:szCs w:val="21"/>
              </w:rPr>
              <w:t>基于观影人群的性别、</w:t>
            </w:r>
            <w:r w:rsidR="00CA089C">
              <w:rPr>
                <w:sz w:val="21"/>
                <w:szCs w:val="21"/>
              </w:rPr>
              <w:t>收入、兴趣、学历、地域，</w:t>
            </w:r>
            <w:proofErr w:type="gramStart"/>
            <w:r w:rsidR="00CA089C">
              <w:rPr>
                <w:sz w:val="21"/>
                <w:szCs w:val="21"/>
              </w:rPr>
              <w:t>分析受</w:t>
            </w:r>
            <w:proofErr w:type="gramEnd"/>
            <w:r w:rsidR="00CA089C">
              <w:rPr>
                <w:sz w:val="21"/>
                <w:szCs w:val="21"/>
              </w:rPr>
              <w:t>众人群的分布，定位影片的目标人群</w:t>
            </w:r>
          </w:p>
        </w:tc>
      </w:tr>
      <w:tr w:rsidR="00DE34A4" w:rsidRPr="009B0E39" w:rsidTr="00907317">
        <w:trPr>
          <w:trHeight w:val="1356"/>
          <w:jc w:val="center"/>
        </w:trPr>
        <w:tc>
          <w:tcPr>
            <w:tcW w:w="1799" w:type="dxa"/>
            <w:vMerge/>
            <w:vAlign w:val="center"/>
          </w:tcPr>
          <w:p w:rsidR="00DE34A4" w:rsidRPr="009B0E39" w:rsidRDefault="00DE34A4" w:rsidP="00D00183">
            <w:pPr>
              <w:adjustRightInd w:val="0"/>
              <w:snapToGrid w:val="0"/>
              <w:jc w:val="center"/>
            </w:pPr>
          </w:p>
        </w:tc>
        <w:tc>
          <w:tcPr>
            <w:tcW w:w="2312" w:type="dxa"/>
            <w:vAlign w:val="center"/>
          </w:tcPr>
          <w:p w:rsidR="00DE34A4" w:rsidRPr="009B0E39" w:rsidRDefault="00DE34A4" w:rsidP="00D00183">
            <w:pPr>
              <w:adjustRightInd w:val="0"/>
              <w:snapToGrid w:val="0"/>
              <w:jc w:val="center"/>
              <w:rPr>
                <w:sz w:val="21"/>
                <w:szCs w:val="21"/>
              </w:rPr>
            </w:pPr>
            <w:r w:rsidRPr="009B0E39">
              <w:rPr>
                <w:sz w:val="21"/>
                <w:szCs w:val="21"/>
              </w:rPr>
              <w:t>影人主创指数计算</w:t>
            </w:r>
          </w:p>
        </w:tc>
        <w:tc>
          <w:tcPr>
            <w:tcW w:w="4020" w:type="dxa"/>
            <w:vAlign w:val="center"/>
          </w:tcPr>
          <w:p w:rsidR="00DE34A4" w:rsidRPr="009B0E39" w:rsidRDefault="00DE34A4" w:rsidP="00DD4F66">
            <w:pPr>
              <w:numPr>
                <w:ilvl w:val="0"/>
                <w:numId w:val="13"/>
              </w:numPr>
              <w:adjustRightInd w:val="0"/>
              <w:snapToGrid w:val="0"/>
              <w:rPr>
                <w:sz w:val="21"/>
                <w:szCs w:val="21"/>
              </w:rPr>
            </w:pPr>
            <w:r w:rsidRPr="009B0E39">
              <w:rPr>
                <w:sz w:val="21"/>
                <w:szCs w:val="21"/>
              </w:rPr>
              <w:t>主创人员主要考虑作品的导演及主</w:t>
            </w:r>
            <w:r w:rsidR="00CA089C">
              <w:rPr>
                <w:sz w:val="21"/>
                <w:szCs w:val="21"/>
              </w:rPr>
              <w:t>演，针对主创人员的过往影视作品的票房信息，统计历年作品的总票房</w:t>
            </w:r>
          </w:p>
          <w:p w:rsidR="00DE34A4" w:rsidRPr="009B0E39" w:rsidRDefault="00DE34A4" w:rsidP="00DD4F66">
            <w:pPr>
              <w:numPr>
                <w:ilvl w:val="0"/>
                <w:numId w:val="13"/>
              </w:numPr>
              <w:adjustRightInd w:val="0"/>
              <w:snapToGrid w:val="0"/>
              <w:rPr>
                <w:sz w:val="21"/>
                <w:szCs w:val="21"/>
              </w:rPr>
            </w:pPr>
            <w:r w:rsidRPr="009B0E39">
              <w:rPr>
                <w:sz w:val="21"/>
                <w:szCs w:val="21"/>
              </w:rPr>
              <w:t>基于历年总票房的增长情况，分析历年作品的权重，基于时间权重与角色权重，计算主创人员票房影响力</w:t>
            </w:r>
          </w:p>
        </w:tc>
      </w:tr>
      <w:tr w:rsidR="00DE34A4" w:rsidRPr="009B0E39" w:rsidTr="00907317">
        <w:trPr>
          <w:trHeight w:val="374"/>
          <w:jc w:val="center"/>
        </w:trPr>
        <w:tc>
          <w:tcPr>
            <w:tcW w:w="1799" w:type="dxa"/>
            <w:vMerge/>
            <w:vAlign w:val="center"/>
          </w:tcPr>
          <w:p w:rsidR="00DE34A4" w:rsidRPr="009B0E39" w:rsidRDefault="00DE34A4" w:rsidP="009011CC">
            <w:pPr>
              <w:adjustRightInd w:val="0"/>
              <w:snapToGrid w:val="0"/>
              <w:jc w:val="center"/>
            </w:pPr>
          </w:p>
        </w:tc>
        <w:tc>
          <w:tcPr>
            <w:tcW w:w="2312" w:type="dxa"/>
            <w:vAlign w:val="center"/>
          </w:tcPr>
          <w:p w:rsidR="00DE34A4" w:rsidRPr="009B0E39" w:rsidRDefault="00DE34A4" w:rsidP="009011CC">
            <w:pPr>
              <w:adjustRightInd w:val="0"/>
              <w:snapToGrid w:val="0"/>
              <w:jc w:val="center"/>
              <w:rPr>
                <w:sz w:val="21"/>
                <w:szCs w:val="21"/>
              </w:rPr>
            </w:pPr>
            <w:r w:rsidRPr="009B0E39">
              <w:rPr>
                <w:sz w:val="21"/>
                <w:szCs w:val="21"/>
              </w:rPr>
              <w:t>影片主创指数计算</w:t>
            </w:r>
          </w:p>
        </w:tc>
        <w:tc>
          <w:tcPr>
            <w:tcW w:w="4020" w:type="dxa"/>
            <w:vAlign w:val="center"/>
          </w:tcPr>
          <w:p w:rsidR="00DE34A4" w:rsidRPr="009B0E39" w:rsidRDefault="00DE34A4" w:rsidP="00DD4F66">
            <w:pPr>
              <w:numPr>
                <w:ilvl w:val="0"/>
                <w:numId w:val="33"/>
              </w:numPr>
              <w:adjustRightInd w:val="0"/>
              <w:snapToGrid w:val="0"/>
              <w:rPr>
                <w:sz w:val="21"/>
                <w:szCs w:val="21"/>
              </w:rPr>
            </w:pPr>
            <w:proofErr w:type="gramStart"/>
            <w:r w:rsidRPr="009B0E39">
              <w:rPr>
                <w:sz w:val="21"/>
                <w:szCs w:val="21"/>
              </w:rPr>
              <w:t>基于影</w:t>
            </w:r>
            <w:proofErr w:type="gramEnd"/>
            <w:r w:rsidRPr="009B0E39">
              <w:rPr>
                <w:sz w:val="21"/>
                <w:szCs w:val="21"/>
              </w:rPr>
              <w:t>人的主创指数，基于角色身份，计算影片的主创指数</w:t>
            </w:r>
          </w:p>
        </w:tc>
      </w:tr>
      <w:tr w:rsidR="00DE34A4" w:rsidRPr="009B0E39" w:rsidTr="00907317">
        <w:trPr>
          <w:trHeight w:val="277"/>
          <w:jc w:val="center"/>
        </w:trPr>
        <w:tc>
          <w:tcPr>
            <w:tcW w:w="1799" w:type="dxa"/>
            <w:vMerge/>
            <w:vAlign w:val="center"/>
          </w:tcPr>
          <w:p w:rsidR="00DE34A4" w:rsidRPr="009B0E39" w:rsidRDefault="00DE34A4" w:rsidP="00891D4B">
            <w:pPr>
              <w:adjustRightInd w:val="0"/>
              <w:snapToGrid w:val="0"/>
              <w:jc w:val="center"/>
            </w:pPr>
          </w:p>
        </w:tc>
        <w:tc>
          <w:tcPr>
            <w:tcW w:w="2312" w:type="dxa"/>
            <w:vAlign w:val="center"/>
          </w:tcPr>
          <w:p w:rsidR="00DE34A4" w:rsidRPr="009B0E39" w:rsidRDefault="00DE34A4" w:rsidP="00891D4B">
            <w:pPr>
              <w:adjustRightInd w:val="0"/>
              <w:snapToGrid w:val="0"/>
              <w:jc w:val="center"/>
              <w:rPr>
                <w:sz w:val="21"/>
                <w:szCs w:val="21"/>
              </w:rPr>
            </w:pPr>
            <w:r w:rsidRPr="009B0E39">
              <w:rPr>
                <w:sz w:val="21"/>
                <w:szCs w:val="21"/>
              </w:rPr>
              <w:t>影视票房预测</w:t>
            </w:r>
          </w:p>
        </w:tc>
        <w:tc>
          <w:tcPr>
            <w:tcW w:w="4020" w:type="dxa"/>
            <w:vAlign w:val="center"/>
          </w:tcPr>
          <w:p w:rsidR="00DE34A4" w:rsidRPr="009B0E39" w:rsidRDefault="007E4E84" w:rsidP="00DD4F66">
            <w:pPr>
              <w:numPr>
                <w:ilvl w:val="0"/>
                <w:numId w:val="34"/>
              </w:numPr>
              <w:adjustRightInd w:val="0"/>
              <w:snapToGrid w:val="0"/>
              <w:rPr>
                <w:sz w:val="21"/>
                <w:szCs w:val="21"/>
              </w:rPr>
            </w:pPr>
            <w:r w:rsidRPr="009B0E39">
              <w:rPr>
                <w:sz w:val="21"/>
                <w:szCs w:val="21"/>
              </w:rPr>
              <w:t>基于影视作品基本信息、影视口碑</w:t>
            </w:r>
            <w:r w:rsidR="00DE34A4" w:rsidRPr="009B0E39">
              <w:rPr>
                <w:sz w:val="21"/>
                <w:szCs w:val="21"/>
              </w:rPr>
              <w:t>、主创指数，实现影视票房分档预测</w:t>
            </w:r>
          </w:p>
        </w:tc>
      </w:tr>
    </w:tbl>
    <w:p w:rsidR="000C52F6" w:rsidRPr="009B0E39" w:rsidRDefault="000C52F6" w:rsidP="00DD4F66">
      <w:pPr>
        <w:pStyle w:val="afe"/>
        <w:numPr>
          <w:ilvl w:val="0"/>
          <w:numId w:val="10"/>
        </w:numPr>
        <w:adjustRightInd w:val="0"/>
        <w:snapToGrid w:val="0"/>
        <w:spacing w:line="300" w:lineRule="auto"/>
        <w:ind w:firstLineChars="0"/>
        <w:rPr>
          <w:rFonts w:ascii="Times New Roman" w:eastAsia="黑体" w:hAnsi="Times New Roman"/>
          <w:sz w:val="24"/>
        </w:rPr>
      </w:pPr>
      <w:r w:rsidRPr="009B0E39">
        <w:rPr>
          <w:rFonts w:ascii="Times New Roman" w:eastAsia="黑体" w:hAnsi="Times New Roman"/>
          <w:sz w:val="24"/>
        </w:rPr>
        <w:lastRenderedPageBreak/>
        <w:t>影视作品信息可视化呈现</w:t>
      </w:r>
    </w:p>
    <w:p w:rsidR="006A0364" w:rsidRPr="009B0E39" w:rsidRDefault="000C52F6" w:rsidP="0023407C">
      <w:pPr>
        <w:adjustRightInd w:val="0"/>
        <w:snapToGrid w:val="0"/>
        <w:spacing w:line="300" w:lineRule="auto"/>
        <w:ind w:firstLineChars="200" w:firstLine="480"/>
      </w:pPr>
      <w:r w:rsidRPr="009B0E39">
        <w:t>如表</w:t>
      </w:r>
      <w:r w:rsidRPr="009B0E39">
        <w:t>2-4</w:t>
      </w:r>
      <w:r w:rsidRPr="009B0E39">
        <w:t>所示，可视化呈现模块的主要功能点和详细介绍如下：</w:t>
      </w:r>
    </w:p>
    <w:p w:rsidR="000C52F6" w:rsidRPr="009B0E39" w:rsidRDefault="000C52F6" w:rsidP="00EE399C">
      <w:pPr>
        <w:adjustRightInd w:val="0"/>
        <w:snapToGrid w:val="0"/>
        <w:spacing w:line="300" w:lineRule="auto"/>
        <w:jc w:val="center"/>
        <w:rPr>
          <w:sz w:val="21"/>
          <w:szCs w:val="21"/>
        </w:rPr>
      </w:pPr>
      <w:r w:rsidRPr="009B0E39">
        <w:rPr>
          <w:sz w:val="21"/>
          <w:szCs w:val="21"/>
        </w:rPr>
        <w:t>表</w:t>
      </w:r>
      <w:r w:rsidRPr="009B0E39">
        <w:rPr>
          <w:sz w:val="21"/>
          <w:szCs w:val="21"/>
        </w:rPr>
        <w:t xml:space="preserve">2-4 </w:t>
      </w:r>
      <w:r w:rsidRPr="009B0E39">
        <w:rPr>
          <w:sz w:val="21"/>
          <w:szCs w:val="21"/>
        </w:rPr>
        <w:t>可视化呈现模块需求分析表</w:t>
      </w:r>
    </w:p>
    <w:tbl>
      <w:tblPr>
        <w:tblW w:w="0" w:type="auto"/>
        <w:jc w:val="center"/>
        <w:tblBorders>
          <w:top w:val="single" w:sz="12" w:space="0" w:color="auto"/>
          <w:bottom w:val="single" w:sz="12" w:space="0" w:color="auto"/>
          <w:insideH w:val="single" w:sz="4" w:space="0" w:color="auto"/>
          <w:insideV w:val="single" w:sz="4" w:space="0" w:color="auto"/>
        </w:tblBorders>
        <w:tblLayout w:type="fixed"/>
        <w:tblCellMar>
          <w:top w:w="57" w:type="dxa"/>
          <w:bottom w:w="57" w:type="dxa"/>
        </w:tblCellMar>
        <w:tblLook w:val="0000" w:firstRow="0" w:lastRow="0" w:firstColumn="0" w:lastColumn="0" w:noHBand="0" w:noVBand="0"/>
      </w:tblPr>
      <w:tblGrid>
        <w:gridCol w:w="1799"/>
        <w:gridCol w:w="2241"/>
        <w:gridCol w:w="4091"/>
      </w:tblGrid>
      <w:tr w:rsidR="000C52F6" w:rsidRPr="009B0E39" w:rsidTr="00BE0E86">
        <w:trPr>
          <w:trHeight w:val="112"/>
          <w:jc w:val="center"/>
        </w:trPr>
        <w:tc>
          <w:tcPr>
            <w:tcW w:w="1799" w:type="dxa"/>
            <w:vAlign w:val="center"/>
          </w:tcPr>
          <w:p w:rsidR="000C52F6" w:rsidRPr="009B0E39" w:rsidRDefault="000C52F6" w:rsidP="00BE6765">
            <w:pPr>
              <w:adjustRightInd w:val="0"/>
              <w:snapToGrid w:val="0"/>
              <w:jc w:val="center"/>
              <w:rPr>
                <w:sz w:val="21"/>
                <w:szCs w:val="21"/>
              </w:rPr>
            </w:pPr>
            <w:r w:rsidRPr="009B0E39">
              <w:rPr>
                <w:sz w:val="21"/>
                <w:szCs w:val="21"/>
              </w:rPr>
              <w:t>功能模块</w:t>
            </w:r>
          </w:p>
        </w:tc>
        <w:tc>
          <w:tcPr>
            <w:tcW w:w="2241" w:type="dxa"/>
            <w:vAlign w:val="center"/>
          </w:tcPr>
          <w:p w:rsidR="000C52F6" w:rsidRPr="009B0E39" w:rsidRDefault="000C52F6" w:rsidP="00BE6765">
            <w:pPr>
              <w:adjustRightInd w:val="0"/>
              <w:snapToGrid w:val="0"/>
              <w:jc w:val="center"/>
              <w:rPr>
                <w:sz w:val="21"/>
                <w:szCs w:val="21"/>
              </w:rPr>
            </w:pPr>
            <w:r w:rsidRPr="009B0E39">
              <w:rPr>
                <w:sz w:val="21"/>
                <w:szCs w:val="21"/>
              </w:rPr>
              <w:t>功能点</w:t>
            </w:r>
          </w:p>
        </w:tc>
        <w:tc>
          <w:tcPr>
            <w:tcW w:w="4091" w:type="dxa"/>
            <w:vAlign w:val="center"/>
          </w:tcPr>
          <w:p w:rsidR="000C52F6" w:rsidRPr="009B0E39" w:rsidRDefault="000C52F6" w:rsidP="00BE6765">
            <w:pPr>
              <w:adjustRightInd w:val="0"/>
              <w:snapToGrid w:val="0"/>
              <w:jc w:val="center"/>
              <w:rPr>
                <w:sz w:val="21"/>
                <w:szCs w:val="21"/>
              </w:rPr>
            </w:pPr>
            <w:r w:rsidRPr="009B0E39">
              <w:rPr>
                <w:sz w:val="21"/>
                <w:szCs w:val="21"/>
              </w:rPr>
              <w:t>需求描述</w:t>
            </w:r>
          </w:p>
        </w:tc>
      </w:tr>
      <w:tr w:rsidR="000C52F6" w:rsidRPr="009B0E39" w:rsidTr="00BE0E86">
        <w:trPr>
          <w:trHeight w:val="761"/>
          <w:jc w:val="center"/>
        </w:trPr>
        <w:tc>
          <w:tcPr>
            <w:tcW w:w="1799" w:type="dxa"/>
            <w:vMerge w:val="restart"/>
            <w:vAlign w:val="center"/>
          </w:tcPr>
          <w:p w:rsidR="000C52F6" w:rsidRPr="009B0E39" w:rsidRDefault="000C52F6" w:rsidP="00BE6765">
            <w:pPr>
              <w:adjustRightInd w:val="0"/>
              <w:snapToGrid w:val="0"/>
              <w:jc w:val="center"/>
              <w:rPr>
                <w:sz w:val="21"/>
                <w:szCs w:val="21"/>
              </w:rPr>
            </w:pPr>
            <w:r w:rsidRPr="009B0E39">
              <w:rPr>
                <w:sz w:val="21"/>
                <w:szCs w:val="21"/>
              </w:rPr>
              <w:t>可视化呈现模块</w:t>
            </w:r>
          </w:p>
        </w:tc>
        <w:tc>
          <w:tcPr>
            <w:tcW w:w="2241" w:type="dxa"/>
            <w:vAlign w:val="center"/>
          </w:tcPr>
          <w:p w:rsidR="000C52F6" w:rsidRPr="009B0E39" w:rsidRDefault="000C52F6" w:rsidP="00BE6765">
            <w:pPr>
              <w:adjustRightInd w:val="0"/>
              <w:snapToGrid w:val="0"/>
              <w:jc w:val="center"/>
              <w:rPr>
                <w:sz w:val="21"/>
                <w:szCs w:val="21"/>
              </w:rPr>
            </w:pPr>
            <w:r w:rsidRPr="009B0E39">
              <w:rPr>
                <w:sz w:val="21"/>
                <w:szCs w:val="21"/>
              </w:rPr>
              <w:t>影视信息呈现</w:t>
            </w:r>
          </w:p>
        </w:tc>
        <w:tc>
          <w:tcPr>
            <w:tcW w:w="4091" w:type="dxa"/>
            <w:vAlign w:val="center"/>
          </w:tcPr>
          <w:p w:rsidR="000C52F6" w:rsidRPr="009B0E39" w:rsidRDefault="000C52F6" w:rsidP="00DD4F66">
            <w:pPr>
              <w:numPr>
                <w:ilvl w:val="0"/>
                <w:numId w:val="5"/>
              </w:numPr>
              <w:adjustRightInd w:val="0"/>
              <w:snapToGrid w:val="0"/>
              <w:rPr>
                <w:sz w:val="21"/>
                <w:szCs w:val="21"/>
              </w:rPr>
            </w:pPr>
            <w:r w:rsidRPr="009B0E39">
              <w:rPr>
                <w:sz w:val="21"/>
                <w:szCs w:val="21"/>
              </w:rPr>
              <w:t>影视作品及影视演员信息，基于网页的方式，进行可视化呈现，实现简单的电影情报站功能</w:t>
            </w:r>
          </w:p>
        </w:tc>
      </w:tr>
      <w:tr w:rsidR="000C52F6" w:rsidRPr="009B0E39" w:rsidTr="00BE0E86">
        <w:trPr>
          <w:trHeight w:val="1213"/>
          <w:jc w:val="center"/>
        </w:trPr>
        <w:tc>
          <w:tcPr>
            <w:tcW w:w="1799" w:type="dxa"/>
            <w:vMerge/>
            <w:vAlign w:val="center"/>
          </w:tcPr>
          <w:p w:rsidR="000C52F6" w:rsidRPr="009B0E39" w:rsidRDefault="000C52F6" w:rsidP="00BE6765">
            <w:pPr>
              <w:adjustRightInd w:val="0"/>
              <w:snapToGrid w:val="0"/>
              <w:jc w:val="center"/>
              <w:rPr>
                <w:sz w:val="21"/>
                <w:szCs w:val="21"/>
              </w:rPr>
            </w:pPr>
          </w:p>
        </w:tc>
        <w:tc>
          <w:tcPr>
            <w:tcW w:w="2241" w:type="dxa"/>
            <w:vAlign w:val="center"/>
          </w:tcPr>
          <w:p w:rsidR="000C52F6" w:rsidRPr="009B0E39" w:rsidRDefault="000C52F6" w:rsidP="00BE6765">
            <w:pPr>
              <w:adjustRightInd w:val="0"/>
              <w:snapToGrid w:val="0"/>
              <w:jc w:val="center"/>
              <w:rPr>
                <w:sz w:val="21"/>
                <w:szCs w:val="21"/>
              </w:rPr>
            </w:pPr>
            <w:r w:rsidRPr="009B0E39">
              <w:rPr>
                <w:sz w:val="21"/>
                <w:szCs w:val="21"/>
              </w:rPr>
              <w:t>影视票房、声量等统计曲线绘制</w:t>
            </w:r>
          </w:p>
        </w:tc>
        <w:tc>
          <w:tcPr>
            <w:tcW w:w="4091" w:type="dxa"/>
            <w:vAlign w:val="center"/>
          </w:tcPr>
          <w:p w:rsidR="000C52F6" w:rsidRPr="009B0E39" w:rsidRDefault="000C52F6" w:rsidP="00DD4F66">
            <w:pPr>
              <w:numPr>
                <w:ilvl w:val="0"/>
                <w:numId w:val="6"/>
              </w:numPr>
              <w:tabs>
                <w:tab w:val="left" w:pos="317"/>
              </w:tabs>
              <w:adjustRightInd w:val="0"/>
              <w:snapToGrid w:val="0"/>
              <w:rPr>
                <w:sz w:val="21"/>
                <w:szCs w:val="21"/>
              </w:rPr>
            </w:pPr>
            <w:r w:rsidRPr="009B0E39">
              <w:rPr>
                <w:sz w:val="21"/>
                <w:szCs w:val="21"/>
              </w:rPr>
              <w:t>基于影</w:t>
            </w:r>
            <w:r w:rsidR="00CA089C">
              <w:rPr>
                <w:sz w:val="21"/>
                <w:szCs w:val="21"/>
              </w:rPr>
              <w:t>片每日票房数据，绘制影视作品的票房曲线，辅助影视票房的预测分析</w:t>
            </w:r>
          </w:p>
          <w:p w:rsidR="000C52F6" w:rsidRPr="009B0E39" w:rsidRDefault="000C52F6" w:rsidP="00DD4F66">
            <w:pPr>
              <w:numPr>
                <w:ilvl w:val="0"/>
                <w:numId w:val="6"/>
              </w:numPr>
              <w:tabs>
                <w:tab w:val="left" w:pos="317"/>
              </w:tabs>
              <w:adjustRightInd w:val="0"/>
              <w:snapToGrid w:val="0"/>
              <w:rPr>
                <w:sz w:val="21"/>
                <w:szCs w:val="21"/>
              </w:rPr>
            </w:pPr>
            <w:r w:rsidRPr="009B0E39">
              <w:rPr>
                <w:sz w:val="21"/>
                <w:szCs w:val="21"/>
              </w:rPr>
              <w:t>收集影视作品</w:t>
            </w:r>
            <w:proofErr w:type="gramStart"/>
            <w:r w:rsidRPr="009B0E39">
              <w:rPr>
                <w:sz w:val="21"/>
                <w:szCs w:val="21"/>
              </w:rPr>
              <w:t>的微博声量</w:t>
            </w:r>
            <w:proofErr w:type="gramEnd"/>
            <w:r w:rsidRPr="009B0E39">
              <w:rPr>
                <w:sz w:val="21"/>
                <w:szCs w:val="21"/>
              </w:rPr>
              <w:t>，绘制相应的声量曲线</w:t>
            </w:r>
          </w:p>
        </w:tc>
      </w:tr>
      <w:tr w:rsidR="000C52F6" w:rsidRPr="009B0E39" w:rsidTr="00BE0E86">
        <w:trPr>
          <w:trHeight w:val="906"/>
          <w:jc w:val="center"/>
        </w:trPr>
        <w:tc>
          <w:tcPr>
            <w:tcW w:w="1799" w:type="dxa"/>
            <w:vMerge/>
            <w:vAlign w:val="center"/>
          </w:tcPr>
          <w:p w:rsidR="000C52F6" w:rsidRPr="009B0E39" w:rsidRDefault="000C52F6" w:rsidP="00BE6765">
            <w:pPr>
              <w:adjustRightInd w:val="0"/>
              <w:snapToGrid w:val="0"/>
              <w:jc w:val="center"/>
              <w:rPr>
                <w:sz w:val="21"/>
                <w:szCs w:val="21"/>
              </w:rPr>
            </w:pPr>
          </w:p>
        </w:tc>
        <w:tc>
          <w:tcPr>
            <w:tcW w:w="2241" w:type="dxa"/>
            <w:vAlign w:val="center"/>
          </w:tcPr>
          <w:p w:rsidR="000C52F6" w:rsidRPr="009B0E39" w:rsidRDefault="000C52F6" w:rsidP="00BE6765">
            <w:pPr>
              <w:adjustRightInd w:val="0"/>
              <w:snapToGrid w:val="0"/>
              <w:jc w:val="center"/>
              <w:rPr>
                <w:sz w:val="21"/>
                <w:szCs w:val="21"/>
              </w:rPr>
            </w:pPr>
            <w:r w:rsidRPr="009B0E39">
              <w:rPr>
                <w:sz w:val="21"/>
                <w:szCs w:val="21"/>
              </w:rPr>
              <w:t>影视评论情感倾向分布绘制</w:t>
            </w:r>
          </w:p>
        </w:tc>
        <w:tc>
          <w:tcPr>
            <w:tcW w:w="4091" w:type="dxa"/>
            <w:vAlign w:val="center"/>
          </w:tcPr>
          <w:p w:rsidR="000C52F6" w:rsidRPr="009B0E39" w:rsidRDefault="000C52F6" w:rsidP="00DD4F66">
            <w:pPr>
              <w:numPr>
                <w:ilvl w:val="0"/>
                <w:numId w:val="7"/>
              </w:numPr>
              <w:tabs>
                <w:tab w:val="left" w:pos="317"/>
              </w:tabs>
              <w:adjustRightInd w:val="0"/>
              <w:snapToGrid w:val="0"/>
              <w:rPr>
                <w:sz w:val="21"/>
                <w:szCs w:val="21"/>
              </w:rPr>
            </w:pPr>
            <w:proofErr w:type="gramStart"/>
            <w:r w:rsidRPr="009B0E39">
              <w:rPr>
                <w:sz w:val="21"/>
                <w:szCs w:val="21"/>
              </w:rPr>
              <w:t>基于微博的</w:t>
            </w:r>
            <w:proofErr w:type="gramEnd"/>
            <w:r w:rsidRPr="009B0E39">
              <w:rPr>
                <w:sz w:val="21"/>
                <w:szCs w:val="21"/>
              </w:rPr>
              <w:t>影视评论，进行情感分析，计算情感分布情况，以及抽取关键词</w:t>
            </w:r>
          </w:p>
        </w:tc>
      </w:tr>
      <w:tr w:rsidR="000C52F6" w:rsidRPr="009B0E39" w:rsidTr="00BE0E86">
        <w:trPr>
          <w:trHeight w:val="736"/>
          <w:jc w:val="center"/>
        </w:trPr>
        <w:tc>
          <w:tcPr>
            <w:tcW w:w="1799" w:type="dxa"/>
            <w:vMerge/>
            <w:vAlign w:val="center"/>
          </w:tcPr>
          <w:p w:rsidR="000C52F6" w:rsidRPr="009B0E39" w:rsidRDefault="000C52F6" w:rsidP="00BE6765">
            <w:pPr>
              <w:adjustRightInd w:val="0"/>
              <w:snapToGrid w:val="0"/>
              <w:jc w:val="center"/>
              <w:rPr>
                <w:sz w:val="21"/>
                <w:szCs w:val="21"/>
              </w:rPr>
            </w:pPr>
          </w:p>
        </w:tc>
        <w:tc>
          <w:tcPr>
            <w:tcW w:w="2241" w:type="dxa"/>
            <w:vAlign w:val="center"/>
          </w:tcPr>
          <w:p w:rsidR="000C52F6" w:rsidRPr="009B0E39" w:rsidRDefault="000C52F6" w:rsidP="00BE6765">
            <w:pPr>
              <w:adjustRightInd w:val="0"/>
              <w:snapToGrid w:val="0"/>
              <w:jc w:val="center"/>
              <w:rPr>
                <w:sz w:val="21"/>
                <w:szCs w:val="21"/>
              </w:rPr>
            </w:pPr>
            <w:r w:rsidRPr="009B0E39">
              <w:rPr>
                <w:sz w:val="21"/>
                <w:szCs w:val="21"/>
              </w:rPr>
              <w:t>影视票房预测曲线绘制</w:t>
            </w:r>
          </w:p>
        </w:tc>
        <w:tc>
          <w:tcPr>
            <w:tcW w:w="4091" w:type="dxa"/>
            <w:vAlign w:val="center"/>
          </w:tcPr>
          <w:p w:rsidR="000C52F6" w:rsidRPr="009B0E39" w:rsidRDefault="000C52F6" w:rsidP="00DD4F66">
            <w:pPr>
              <w:numPr>
                <w:ilvl w:val="0"/>
                <w:numId w:val="8"/>
              </w:numPr>
              <w:tabs>
                <w:tab w:val="left" w:pos="317"/>
              </w:tabs>
              <w:adjustRightInd w:val="0"/>
              <w:snapToGrid w:val="0"/>
              <w:rPr>
                <w:sz w:val="21"/>
                <w:szCs w:val="21"/>
              </w:rPr>
            </w:pPr>
            <w:r w:rsidRPr="009B0E39">
              <w:rPr>
                <w:sz w:val="21"/>
                <w:szCs w:val="21"/>
              </w:rPr>
              <w:t>基于历史票房数据及电影信息、大众声量，实时预测未来一周的电影票房，并绘制相应的预测曲线，与实际票房曲线开展对比</w:t>
            </w:r>
          </w:p>
        </w:tc>
      </w:tr>
    </w:tbl>
    <w:bookmarkEnd w:id="29"/>
    <w:bookmarkEnd w:id="30"/>
    <w:bookmarkEnd w:id="31"/>
    <w:p w:rsidR="00E71F2A" w:rsidRPr="009B0E39" w:rsidRDefault="00677827" w:rsidP="009D1F17">
      <w:pPr>
        <w:adjustRightInd w:val="0"/>
        <w:snapToGrid w:val="0"/>
        <w:spacing w:line="300" w:lineRule="auto"/>
        <w:ind w:firstLineChars="200" w:firstLine="480"/>
        <w:jc w:val="left"/>
      </w:pPr>
      <w:r w:rsidRPr="009B0E39">
        <w:t>透过以上需求分析，整个系统的用户主要有两种角色：</w:t>
      </w:r>
      <w:r w:rsidR="00D36098" w:rsidRPr="009B0E39">
        <w:t>影视作品分析系统和终端用户</w:t>
      </w:r>
      <w:r w:rsidR="005525B7" w:rsidRPr="009B0E39">
        <w:t>。</w:t>
      </w:r>
      <w:r w:rsidRPr="009B0E39">
        <w:t>关于</w:t>
      </w:r>
      <w:r w:rsidR="00D36098" w:rsidRPr="009B0E39">
        <w:t>影视作品分析系统</w:t>
      </w:r>
      <w:r w:rsidRPr="009B0E39">
        <w:t>，相应的用例图如图</w:t>
      </w:r>
      <w:r w:rsidRPr="009B0E39">
        <w:t>2-1</w:t>
      </w:r>
      <w:r w:rsidR="00BE6765" w:rsidRPr="009B0E39">
        <w:t>所示，主要涉及影视受众人群分析、影视口碑分析、影片票房预测、影片主创团队影响力分析等</w:t>
      </w:r>
      <w:r w:rsidR="0011586F" w:rsidRPr="009B0E39">
        <w:t>用例</w:t>
      </w:r>
      <w:r w:rsidR="00BE6765" w:rsidRPr="009B0E39">
        <w:t>。</w:t>
      </w:r>
    </w:p>
    <w:p w:rsidR="00D36098" w:rsidRPr="009B0E39" w:rsidRDefault="00C46255" w:rsidP="00706340">
      <w:pPr>
        <w:adjustRightInd w:val="0"/>
        <w:snapToGrid w:val="0"/>
        <w:spacing w:line="300" w:lineRule="auto"/>
        <w:jc w:val="center"/>
      </w:pPr>
      <w:r w:rsidRPr="009B0E39">
        <w:rPr>
          <w:noProof/>
        </w:rPr>
        <w:drawing>
          <wp:inline distT="0" distB="0" distL="0" distR="0">
            <wp:extent cx="4134678" cy="2339405"/>
            <wp:effectExtent l="0" t="0" r="0" b="3810"/>
            <wp:docPr id="2" name="图片 2" descr="E:\study\毕业设计\毕业论文\影视作品分析系统用途.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study\毕业设计\毕业论文\影视作品分析系统用途.jpg"/>
                    <pic:cNvPicPr>
                      <a:picLocks noChangeAspect="1" noChangeArrowheads="1"/>
                    </pic:cNvPicPr>
                  </pic:nvPicPr>
                  <pic:blipFill rotWithShape="1">
                    <a:blip r:embed="rId11">
                      <a:extLst>
                        <a:ext uri="{28A0092B-C50C-407E-A947-70E740481C1C}">
                          <a14:useLocalDpi xmlns:a14="http://schemas.microsoft.com/office/drawing/2010/main" val="0"/>
                        </a:ext>
                      </a:extLst>
                    </a:blip>
                    <a:srcRect t="4001" b="4840"/>
                    <a:stretch/>
                  </pic:blipFill>
                  <pic:spPr bwMode="auto">
                    <a:xfrm>
                      <a:off x="0" y="0"/>
                      <a:ext cx="4134678" cy="2339405"/>
                    </a:xfrm>
                    <a:prstGeom prst="rect">
                      <a:avLst/>
                    </a:prstGeom>
                    <a:noFill/>
                    <a:ln>
                      <a:noFill/>
                    </a:ln>
                    <a:extLst>
                      <a:ext uri="{53640926-AAD7-44D8-BBD7-CCE9431645EC}">
                        <a14:shadowObscured xmlns:a14="http://schemas.microsoft.com/office/drawing/2010/main"/>
                      </a:ext>
                    </a:extLst>
                  </pic:spPr>
                </pic:pic>
              </a:graphicData>
            </a:graphic>
          </wp:inline>
        </w:drawing>
      </w:r>
    </w:p>
    <w:p w:rsidR="00892012" w:rsidRPr="009B0E39" w:rsidRDefault="003A454A" w:rsidP="00EE399C">
      <w:pPr>
        <w:adjustRightInd w:val="0"/>
        <w:snapToGrid w:val="0"/>
        <w:spacing w:line="300" w:lineRule="auto"/>
        <w:jc w:val="center"/>
      </w:pPr>
      <w:r w:rsidRPr="009B0E39">
        <w:t>图</w:t>
      </w:r>
      <w:r w:rsidRPr="009B0E39">
        <w:t xml:space="preserve">2-1 </w:t>
      </w:r>
      <w:r w:rsidR="005E377C" w:rsidRPr="009B0E39">
        <w:t>影视作品分析系统用例图</w:t>
      </w:r>
    </w:p>
    <w:p w:rsidR="00D36098" w:rsidRPr="009B0E39" w:rsidRDefault="00D36098" w:rsidP="003E0431">
      <w:pPr>
        <w:adjustRightInd w:val="0"/>
        <w:snapToGrid w:val="0"/>
        <w:spacing w:line="300" w:lineRule="auto"/>
        <w:ind w:firstLineChars="200" w:firstLine="480"/>
      </w:pPr>
      <w:r w:rsidRPr="009B0E39">
        <w:t>基于影视作品分析系统</w:t>
      </w:r>
      <w:r w:rsidR="00892012" w:rsidRPr="009B0E39">
        <w:t>所涉及的用例，</w:t>
      </w:r>
      <w:r w:rsidR="005525B7" w:rsidRPr="009B0E39">
        <w:t>以及整个系统最终为终端用户</w:t>
      </w:r>
      <w:r w:rsidR="00E063E2" w:rsidRPr="009B0E39">
        <w:t>的服务和功能</w:t>
      </w:r>
      <w:r w:rsidR="005525B7" w:rsidRPr="009B0E39">
        <w:t>，为</w:t>
      </w:r>
      <w:r w:rsidR="00892012" w:rsidRPr="009B0E39">
        <w:t>终端用户</w:t>
      </w:r>
      <w:r w:rsidR="005525B7" w:rsidRPr="009B0E39">
        <w:t>设计</w:t>
      </w:r>
      <w:r w:rsidR="00892012" w:rsidRPr="009B0E39">
        <w:t>的用例如图</w:t>
      </w:r>
      <w:r w:rsidR="00892012" w:rsidRPr="009B0E39">
        <w:t>2-2</w:t>
      </w:r>
      <w:r w:rsidR="00892012" w:rsidRPr="009B0E39">
        <w:t>所示</w:t>
      </w:r>
      <w:r w:rsidR="00493237" w:rsidRPr="009B0E39">
        <w:t>，包括基本的影视信息查看、</w:t>
      </w:r>
      <w:r w:rsidR="00493237" w:rsidRPr="009B0E39">
        <w:lastRenderedPageBreak/>
        <w:t>影人主创指数查询、影片预测票房、受众人群分布、口碑情况等。</w:t>
      </w:r>
    </w:p>
    <w:p w:rsidR="00892012" w:rsidRPr="009B0E39" w:rsidRDefault="00C74BBA" w:rsidP="00EE399C">
      <w:pPr>
        <w:adjustRightInd w:val="0"/>
        <w:snapToGrid w:val="0"/>
        <w:spacing w:line="300" w:lineRule="auto"/>
        <w:jc w:val="center"/>
      </w:pPr>
      <w:r w:rsidRPr="009B0E39">
        <w:rPr>
          <w:noProof/>
        </w:rPr>
        <w:drawing>
          <wp:inline distT="0" distB="0" distL="0" distR="0">
            <wp:extent cx="4972346" cy="2337683"/>
            <wp:effectExtent l="0" t="0" r="0" b="5715"/>
            <wp:docPr id="3" name="图片 3" descr="E:\study\毕业设计\毕业论文\用户角色用例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study\毕业设计\毕业论文\用户角色用例图.jpg"/>
                    <pic:cNvPicPr>
                      <a:picLocks noChangeAspect="1" noChangeArrowheads="1"/>
                    </pic:cNvPicPr>
                  </pic:nvPicPr>
                  <pic:blipFill rotWithShape="1">
                    <a:blip r:embed="rId12">
                      <a:extLst>
                        <a:ext uri="{28A0092B-C50C-407E-A947-70E740481C1C}">
                          <a14:useLocalDpi xmlns:a14="http://schemas.microsoft.com/office/drawing/2010/main" val="0"/>
                        </a:ext>
                      </a:extLst>
                    </a:blip>
                    <a:srcRect l="4485" t="4361" r="2038" b="4046"/>
                    <a:stretch/>
                  </pic:blipFill>
                  <pic:spPr bwMode="auto">
                    <a:xfrm>
                      <a:off x="0" y="0"/>
                      <a:ext cx="4979769" cy="2341173"/>
                    </a:xfrm>
                    <a:prstGeom prst="rect">
                      <a:avLst/>
                    </a:prstGeom>
                    <a:noFill/>
                    <a:ln>
                      <a:noFill/>
                    </a:ln>
                    <a:extLst>
                      <a:ext uri="{53640926-AAD7-44D8-BBD7-CCE9431645EC}">
                        <a14:shadowObscured xmlns:a14="http://schemas.microsoft.com/office/drawing/2010/main"/>
                      </a:ext>
                    </a:extLst>
                  </pic:spPr>
                </pic:pic>
              </a:graphicData>
            </a:graphic>
          </wp:inline>
        </w:drawing>
      </w:r>
    </w:p>
    <w:p w:rsidR="00D36098" w:rsidRPr="009B0E39" w:rsidRDefault="005E377C" w:rsidP="00EE399C">
      <w:pPr>
        <w:adjustRightInd w:val="0"/>
        <w:snapToGrid w:val="0"/>
        <w:spacing w:line="300" w:lineRule="auto"/>
        <w:jc w:val="center"/>
      </w:pPr>
      <w:r w:rsidRPr="009B0E39">
        <w:t>图</w:t>
      </w:r>
      <w:r w:rsidRPr="009B0E39">
        <w:t xml:space="preserve">2-2 </w:t>
      </w:r>
      <w:r w:rsidRPr="009B0E39">
        <w:t>终端用户用例图</w:t>
      </w:r>
    </w:p>
    <w:p w:rsidR="003B3472" w:rsidRPr="009B0E39" w:rsidRDefault="00E703A0" w:rsidP="00EE399C">
      <w:pPr>
        <w:pStyle w:val="3"/>
        <w:adjustRightInd w:val="0"/>
        <w:snapToGrid w:val="0"/>
        <w:spacing w:beforeLines="50" w:before="120" w:afterLines="50" w:after="120" w:line="300" w:lineRule="auto"/>
        <w:rPr>
          <w:b w:val="0"/>
        </w:rPr>
      </w:pPr>
      <w:bookmarkStart w:id="32" w:name="_Toc74542520"/>
      <w:r w:rsidRPr="009B0E39">
        <w:rPr>
          <w:b w:val="0"/>
        </w:rPr>
        <w:t xml:space="preserve"> </w:t>
      </w:r>
      <w:bookmarkStart w:id="33" w:name="_Toc455066813"/>
      <w:r w:rsidR="00821E38" w:rsidRPr="009B0E39">
        <w:rPr>
          <w:b w:val="0"/>
        </w:rPr>
        <w:t>影视票房预测</w:t>
      </w:r>
      <w:r w:rsidR="00CF4171" w:rsidRPr="009B0E39">
        <w:rPr>
          <w:b w:val="0"/>
        </w:rPr>
        <w:t>系统非功能需求</w:t>
      </w:r>
      <w:bookmarkEnd w:id="33"/>
    </w:p>
    <w:p w:rsidR="00B67586" w:rsidRPr="009B0E39" w:rsidRDefault="00B67586" w:rsidP="00267A52">
      <w:pPr>
        <w:adjustRightInd w:val="0"/>
        <w:snapToGrid w:val="0"/>
        <w:spacing w:line="300" w:lineRule="auto"/>
        <w:ind w:firstLineChars="200" w:firstLine="480"/>
      </w:pPr>
      <w:r w:rsidRPr="009B0E39">
        <w:t>本系统的非功能需求主要包括系统性能需求、易用性需求、扩展性需求、正确性需求，健壮性需求等。针对各个非功能需求，具体描述如下：</w:t>
      </w:r>
    </w:p>
    <w:p w:rsidR="001B7547" w:rsidRPr="009B0E39" w:rsidRDefault="00B67586" w:rsidP="00DD4F66">
      <w:pPr>
        <w:pStyle w:val="afe"/>
        <w:numPr>
          <w:ilvl w:val="0"/>
          <w:numId w:val="9"/>
        </w:numPr>
        <w:adjustRightInd w:val="0"/>
        <w:snapToGrid w:val="0"/>
        <w:spacing w:line="300" w:lineRule="auto"/>
        <w:ind w:firstLineChars="0"/>
        <w:rPr>
          <w:rFonts w:ascii="Times New Roman" w:hAnsi="Times New Roman"/>
          <w:sz w:val="24"/>
        </w:rPr>
      </w:pPr>
      <w:r w:rsidRPr="009B0E39">
        <w:rPr>
          <w:rFonts w:ascii="Times New Roman" w:eastAsia="黑体" w:hAnsi="Times New Roman"/>
          <w:sz w:val="24"/>
        </w:rPr>
        <w:t>性能需求</w:t>
      </w:r>
    </w:p>
    <w:p w:rsidR="00B67586" w:rsidRPr="009B0E39" w:rsidRDefault="00B67586" w:rsidP="002717FE">
      <w:pPr>
        <w:adjustRightInd w:val="0"/>
        <w:snapToGrid w:val="0"/>
        <w:spacing w:line="300" w:lineRule="auto"/>
        <w:ind w:firstLineChars="200" w:firstLine="480"/>
      </w:pPr>
      <w:r w:rsidRPr="009B0E39">
        <w:t>能够及时响应用户的请求，影视作品的相关信息及查询做到快速反馈，影视评论分析及影视价值评估等学习模型在后端开展学习和训练，前端的分析和评估耗时不应超过</w:t>
      </w:r>
      <w:r w:rsidRPr="009B0E39">
        <w:t>1s</w:t>
      </w:r>
      <w:r w:rsidRPr="009B0E39">
        <w:t>，整个系统操作无卡顿现象。</w:t>
      </w:r>
    </w:p>
    <w:p w:rsidR="001B7547" w:rsidRPr="009B0E39" w:rsidRDefault="00B67586" w:rsidP="00DD4F66">
      <w:pPr>
        <w:pStyle w:val="afe"/>
        <w:numPr>
          <w:ilvl w:val="0"/>
          <w:numId w:val="9"/>
        </w:numPr>
        <w:adjustRightInd w:val="0"/>
        <w:snapToGrid w:val="0"/>
        <w:spacing w:line="300" w:lineRule="auto"/>
        <w:ind w:firstLineChars="0"/>
        <w:rPr>
          <w:rFonts w:ascii="Times New Roman" w:eastAsia="黑体" w:hAnsi="Times New Roman"/>
          <w:sz w:val="24"/>
        </w:rPr>
      </w:pPr>
      <w:r w:rsidRPr="009B0E39">
        <w:rPr>
          <w:rFonts w:ascii="Times New Roman" w:eastAsia="黑体" w:hAnsi="Times New Roman"/>
          <w:sz w:val="24"/>
        </w:rPr>
        <w:t>易用型需求</w:t>
      </w:r>
    </w:p>
    <w:p w:rsidR="00B67586" w:rsidRPr="009B0E39" w:rsidRDefault="00B67586" w:rsidP="00EE399C">
      <w:pPr>
        <w:adjustRightInd w:val="0"/>
        <w:snapToGrid w:val="0"/>
        <w:spacing w:line="300" w:lineRule="auto"/>
        <w:ind w:firstLine="498"/>
      </w:pPr>
      <w:r w:rsidRPr="009B0E39">
        <w:t>软件使用者在阅读说明文档后，可以快速上手，学习开销小；系统内的功能操作方法简单，界面简洁，用户能够快速找到自己所需的功能。</w:t>
      </w:r>
    </w:p>
    <w:p w:rsidR="001B7547" w:rsidRPr="009B0E39" w:rsidRDefault="00B67586" w:rsidP="00DD4F66">
      <w:pPr>
        <w:pStyle w:val="afe"/>
        <w:numPr>
          <w:ilvl w:val="0"/>
          <w:numId w:val="9"/>
        </w:numPr>
        <w:adjustRightInd w:val="0"/>
        <w:snapToGrid w:val="0"/>
        <w:spacing w:line="300" w:lineRule="auto"/>
        <w:ind w:firstLineChars="0"/>
        <w:rPr>
          <w:rFonts w:ascii="Times New Roman" w:eastAsia="黑体" w:hAnsi="Times New Roman"/>
          <w:sz w:val="24"/>
        </w:rPr>
      </w:pPr>
      <w:r w:rsidRPr="009B0E39">
        <w:rPr>
          <w:rFonts w:ascii="Times New Roman" w:eastAsia="黑体" w:hAnsi="Times New Roman"/>
          <w:sz w:val="24"/>
        </w:rPr>
        <w:t>扩展性需求</w:t>
      </w:r>
    </w:p>
    <w:p w:rsidR="00B67586" w:rsidRPr="009B0E39" w:rsidRDefault="00B67586" w:rsidP="00EE399C">
      <w:pPr>
        <w:adjustRightInd w:val="0"/>
        <w:snapToGrid w:val="0"/>
        <w:spacing w:line="300" w:lineRule="auto"/>
        <w:ind w:firstLine="498"/>
      </w:pPr>
      <w:r w:rsidRPr="009B0E39">
        <w:t>围绕影视数据，可以实现和发散的功能还有很多，因此应保持现有系统接口的简洁和低耦合性，整个系统的接口和功能易于扩展。</w:t>
      </w:r>
    </w:p>
    <w:p w:rsidR="007422A5" w:rsidRPr="009B0E39" w:rsidRDefault="00B67586" w:rsidP="00DD4F66">
      <w:pPr>
        <w:pStyle w:val="afe"/>
        <w:numPr>
          <w:ilvl w:val="0"/>
          <w:numId w:val="9"/>
        </w:numPr>
        <w:adjustRightInd w:val="0"/>
        <w:snapToGrid w:val="0"/>
        <w:spacing w:line="300" w:lineRule="auto"/>
        <w:ind w:firstLineChars="0"/>
        <w:rPr>
          <w:rFonts w:ascii="Times New Roman" w:eastAsia="黑体" w:hAnsi="Times New Roman"/>
          <w:sz w:val="24"/>
        </w:rPr>
      </w:pPr>
      <w:r w:rsidRPr="009B0E39">
        <w:rPr>
          <w:rFonts w:ascii="Times New Roman" w:eastAsia="黑体" w:hAnsi="Times New Roman"/>
          <w:sz w:val="24"/>
        </w:rPr>
        <w:t>正确性需求</w:t>
      </w:r>
    </w:p>
    <w:p w:rsidR="00B67586" w:rsidRPr="009B0E39" w:rsidRDefault="00B67586" w:rsidP="00EE399C">
      <w:pPr>
        <w:adjustRightInd w:val="0"/>
        <w:snapToGrid w:val="0"/>
        <w:spacing w:line="300" w:lineRule="auto"/>
        <w:ind w:firstLine="498"/>
      </w:pPr>
      <w:r w:rsidRPr="009B0E39">
        <w:t>本系统要求影视评论的情感极性分析及影视价值评估的准确率维持在一个较高水平。在国内外近期的研究中，针对社交评论的情感分析，特定领域下两级情感判定已达到</w:t>
      </w:r>
      <w:r w:rsidRPr="009B0E39">
        <w:t>90%</w:t>
      </w:r>
      <w:r w:rsidRPr="009B0E39">
        <w:t>左右准确率的水平，三级情感判定可以达到</w:t>
      </w:r>
      <w:r w:rsidRPr="009B0E39">
        <w:t>70%</w:t>
      </w:r>
      <w:r w:rsidRPr="009B0E39">
        <w:t>左右水平。因此在项目实现过程中，考虑到分词器及中文情感词典等因素的限制，则要求系统的正逆向两级情感分析准确率维持在</w:t>
      </w:r>
      <w:r w:rsidR="00AC27E0" w:rsidRPr="009B0E39">
        <w:t>80</w:t>
      </w:r>
      <w:r w:rsidRPr="009B0E39">
        <w:t>%</w:t>
      </w:r>
      <w:r w:rsidRPr="009B0E39">
        <w:t>以上，正逆向中性三级情感分析维持在</w:t>
      </w:r>
      <w:r w:rsidRPr="009B0E39">
        <w:t>65%</w:t>
      </w:r>
      <w:r w:rsidRPr="009B0E39">
        <w:t>以上的准确率，使整个系统真正具备商业应用价值。</w:t>
      </w:r>
    </w:p>
    <w:p w:rsidR="00A900DF" w:rsidRPr="009B0E39" w:rsidRDefault="00B67586" w:rsidP="00DD4F66">
      <w:pPr>
        <w:pStyle w:val="afe"/>
        <w:numPr>
          <w:ilvl w:val="0"/>
          <w:numId w:val="9"/>
        </w:numPr>
        <w:adjustRightInd w:val="0"/>
        <w:snapToGrid w:val="0"/>
        <w:spacing w:line="300" w:lineRule="auto"/>
        <w:ind w:firstLineChars="0"/>
        <w:rPr>
          <w:rFonts w:ascii="Times New Roman" w:eastAsia="黑体" w:hAnsi="Times New Roman"/>
          <w:sz w:val="24"/>
        </w:rPr>
      </w:pPr>
      <w:r w:rsidRPr="009B0E39">
        <w:rPr>
          <w:rFonts w:ascii="Times New Roman" w:eastAsia="黑体" w:hAnsi="Times New Roman"/>
          <w:sz w:val="24"/>
        </w:rPr>
        <w:t>健壮性需求</w:t>
      </w:r>
    </w:p>
    <w:p w:rsidR="00B67586" w:rsidRPr="009B0E39" w:rsidRDefault="00B67586" w:rsidP="00EE399C">
      <w:pPr>
        <w:adjustRightInd w:val="0"/>
        <w:snapToGrid w:val="0"/>
        <w:spacing w:line="300" w:lineRule="auto"/>
        <w:ind w:firstLine="498"/>
      </w:pPr>
      <w:r w:rsidRPr="009B0E39">
        <w:lastRenderedPageBreak/>
        <w:t>综合考虑各种情况，保证系统能够正常运行，不会因为突发事件导致数据丢失或者出现差错。对用户的误操作要有一定容忍度，不会因为错误操作而崩溃。同时影视评论分析及影视价值评估具备一定的容错能力，一定程度上过滤噪声语料及错误数据。</w:t>
      </w:r>
    </w:p>
    <w:p w:rsidR="004174F6" w:rsidRPr="009B0E39" w:rsidRDefault="009A4490" w:rsidP="00EE399C">
      <w:pPr>
        <w:pStyle w:val="2"/>
        <w:adjustRightInd w:val="0"/>
        <w:snapToGrid w:val="0"/>
        <w:spacing w:beforeLines="50" w:afterLines="50" w:line="300" w:lineRule="auto"/>
        <w:ind w:left="2818" w:hanging="2818"/>
        <w:rPr>
          <w:b w:val="0"/>
        </w:rPr>
      </w:pPr>
      <w:r w:rsidRPr="009B0E39">
        <w:rPr>
          <w:b w:val="0"/>
        </w:rPr>
        <w:t xml:space="preserve"> </w:t>
      </w:r>
      <w:bookmarkStart w:id="34" w:name="_Toc455066814"/>
      <w:r w:rsidR="00FA7F0C" w:rsidRPr="009B0E39">
        <w:rPr>
          <w:b w:val="0"/>
        </w:rPr>
        <w:t>影视票房预测</w:t>
      </w:r>
      <w:r w:rsidR="00FA17C4" w:rsidRPr="009B0E39">
        <w:rPr>
          <w:b w:val="0"/>
        </w:rPr>
        <w:t>系统总体设计方案</w:t>
      </w:r>
      <w:bookmarkEnd w:id="34"/>
    </w:p>
    <w:p w:rsidR="00FA17C4" w:rsidRPr="009B0E39" w:rsidRDefault="009A4490" w:rsidP="00EE399C">
      <w:pPr>
        <w:pStyle w:val="3"/>
        <w:adjustRightInd w:val="0"/>
        <w:snapToGrid w:val="0"/>
        <w:spacing w:beforeLines="50" w:before="120" w:afterLines="50" w:after="120" w:line="300" w:lineRule="auto"/>
        <w:rPr>
          <w:b w:val="0"/>
        </w:rPr>
      </w:pPr>
      <w:r w:rsidRPr="009B0E39">
        <w:rPr>
          <w:b w:val="0"/>
        </w:rPr>
        <w:t xml:space="preserve"> </w:t>
      </w:r>
      <w:bookmarkStart w:id="35" w:name="_Toc455066815"/>
      <w:r w:rsidR="00536C10" w:rsidRPr="009B0E39">
        <w:rPr>
          <w:b w:val="0"/>
        </w:rPr>
        <w:t>影视票房预测</w:t>
      </w:r>
      <w:r w:rsidR="00FA17C4" w:rsidRPr="009B0E39">
        <w:rPr>
          <w:b w:val="0"/>
        </w:rPr>
        <w:t>系统架构设计</w:t>
      </w:r>
      <w:bookmarkEnd w:id="35"/>
    </w:p>
    <w:p w:rsidR="007F060B" w:rsidRPr="009B0E39" w:rsidRDefault="007F060B" w:rsidP="00873299">
      <w:pPr>
        <w:pStyle w:val="a1"/>
        <w:adjustRightInd w:val="0"/>
        <w:snapToGrid w:val="0"/>
        <w:spacing w:line="300" w:lineRule="auto"/>
        <w:ind w:firstLine="480"/>
      </w:pPr>
      <w:r w:rsidRPr="009B0E39">
        <w:t>整个系统的架构设计主要划分为</w:t>
      </w:r>
      <w:r w:rsidR="00881C7E" w:rsidRPr="009B0E39">
        <w:t>数据获取层、数据存储层、会话层、应用层，具体架构</w:t>
      </w:r>
      <w:r w:rsidRPr="009B0E39">
        <w:t>如图</w:t>
      </w:r>
      <w:r w:rsidR="00463396" w:rsidRPr="009B0E39">
        <w:t>2</w:t>
      </w:r>
      <w:r w:rsidRPr="009B0E39">
        <w:t>-</w:t>
      </w:r>
      <w:r w:rsidR="003A454A" w:rsidRPr="009B0E39">
        <w:t>3</w:t>
      </w:r>
      <w:r w:rsidRPr="009B0E39">
        <w:t>所示：</w:t>
      </w:r>
    </w:p>
    <w:p w:rsidR="007F060B" w:rsidRPr="009B0E39" w:rsidRDefault="00A42E61" w:rsidP="00EE399C">
      <w:pPr>
        <w:adjustRightInd w:val="0"/>
        <w:snapToGrid w:val="0"/>
        <w:spacing w:line="300" w:lineRule="auto"/>
        <w:jc w:val="center"/>
      </w:pPr>
      <w:r w:rsidRPr="009B0E39">
        <w:rPr>
          <w:noProof/>
        </w:rPr>
        <w:drawing>
          <wp:inline distT="0" distB="0" distL="0" distR="0">
            <wp:extent cx="3308350" cy="4883336"/>
            <wp:effectExtent l="0" t="0" r="6350" b="0"/>
            <wp:docPr id="31" name="图片 31" descr="E:\study\毕业设计\毕业论文\建模\系统架构图(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descr="E:\study\毕业设计\毕业论文\建模\系统架构图(1).png"/>
                    <pic:cNvPicPr>
                      <a:picLocks noChangeAspect="1" noChangeArrowheads="1"/>
                    </pic:cNvPicPr>
                  </pic:nvPicPr>
                  <pic:blipFill rotWithShape="1">
                    <a:blip r:embed="rId13">
                      <a:extLst>
                        <a:ext uri="{28A0092B-C50C-407E-A947-70E740481C1C}">
                          <a14:useLocalDpi xmlns:a14="http://schemas.microsoft.com/office/drawing/2010/main" val="0"/>
                        </a:ext>
                      </a:extLst>
                    </a:blip>
                    <a:srcRect l="5475" t="4214" r="3041" b="2227"/>
                    <a:stretch/>
                  </pic:blipFill>
                  <pic:spPr bwMode="auto">
                    <a:xfrm>
                      <a:off x="0" y="0"/>
                      <a:ext cx="3335608" cy="4923571"/>
                    </a:xfrm>
                    <a:prstGeom prst="rect">
                      <a:avLst/>
                    </a:prstGeom>
                    <a:noFill/>
                    <a:ln>
                      <a:noFill/>
                    </a:ln>
                    <a:extLst>
                      <a:ext uri="{53640926-AAD7-44D8-BBD7-CCE9431645EC}">
                        <a14:shadowObscured xmlns:a14="http://schemas.microsoft.com/office/drawing/2010/main"/>
                      </a:ext>
                    </a:extLst>
                  </pic:spPr>
                </pic:pic>
              </a:graphicData>
            </a:graphic>
          </wp:inline>
        </w:drawing>
      </w:r>
    </w:p>
    <w:p w:rsidR="007F060B" w:rsidRPr="009B0E39" w:rsidRDefault="007F060B" w:rsidP="00EE399C">
      <w:pPr>
        <w:adjustRightInd w:val="0"/>
        <w:snapToGrid w:val="0"/>
        <w:spacing w:line="300" w:lineRule="auto"/>
        <w:jc w:val="center"/>
        <w:rPr>
          <w:sz w:val="21"/>
        </w:rPr>
      </w:pPr>
      <w:r w:rsidRPr="009B0E39">
        <w:rPr>
          <w:sz w:val="21"/>
        </w:rPr>
        <w:t>图</w:t>
      </w:r>
      <w:r w:rsidR="00463396" w:rsidRPr="009B0E39">
        <w:rPr>
          <w:sz w:val="21"/>
        </w:rPr>
        <w:t>2</w:t>
      </w:r>
      <w:r w:rsidRPr="009B0E39">
        <w:rPr>
          <w:sz w:val="21"/>
        </w:rPr>
        <w:t>-</w:t>
      </w:r>
      <w:r w:rsidR="003A454A" w:rsidRPr="009B0E39">
        <w:rPr>
          <w:sz w:val="21"/>
        </w:rPr>
        <w:t>3</w:t>
      </w:r>
      <w:r w:rsidRPr="009B0E39">
        <w:rPr>
          <w:sz w:val="21"/>
        </w:rPr>
        <w:t xml:space="preserve"> </w:t>
      </w:r>
      <w:r w:rsidRPr="009B0E39">
        <w:rPr>
          <w:sz w:val="21"/>
        </w:rPr>
        <w:t>系统整体架构</w:t>
      </w:r>
    </w:p>
    <w:p w:rsidR="007F060B" w:rsidRPr="009B0E39" w:rsidRDefault="007F060B" w:rsidP="00DD4F66">
      <w:pPr>
        <w:pStyle w:val="afe"/>
        <w:numPr>
          <w:ilvl w:val="0"/>
          <w:numId w:val="35"/>
        </w:numPr>
        <w:adjustRightInd w:val="0"/>
        <w:snapToGrid w:val="0"/>
        <w:spacing w:line="300" w:lineRule="auto"/>
        <w:ind w:firstLineChars="0"/>
        <w:rPr>
          <w:rFonts w:ascii="Times New Roman" w:eastAsia="黑体" w:hAnsi="Times New Roman"/>
          <w:sz w:val="24"/>
        </w:rPr>
      </w:pPr>
      <w:r w:rsidRPr="009B0E39">
        <w:rPr>
          <w:rFonts w:ascii="Times New Roman" w:eastAsia="黑体" w:hAnsi="Times New Roman"/>
          <w:sz w:val="24"/>
        </w:rPr>
        <w:t>数据获取层</w:t>
      </w:r>
    </w:p>
    <w:p w:rsidR="007F060B" w:rsidRPr="009B0E39" w:rsidRDefault="007F060B" w:rsidP="00965F20">
      <w:pPr>
        <w:pStyle w:val="a1"/>
        <w:adjustRightInd w:val="0"/>
        <w:snapToGrid w:val="0"/>
        <w:spacing w:line="300" w:lineRule="auto"/>
        <w:ind w:firstLine="480"/>
      </w:pPr>
      <w:r w:rsidRPr="009B0E39">
        <w:t>数据获取层主要借助现有的爬虫框架</w:t>
      </w:r>
      <w:r w:rsidRPr="009B0E39">
        <w:t>web harvest</w:t>
      </w:r>
      <w:r w:rsidRPr="009B0E39">
        <w:t>结合</w:t>
      </w:r>
      <w:r w:rsidRPr="009B0E39">
        <w:t>ccrawer</w:t>
      </w:r>
      <w:r w:rsidRPr="009B0E39">
        <w:t>框架，同时</w:t>
      </w:r>
      <w:r w:rsidRPr="009B0E39">
        <w:t>scrapy</w:t>
      </w:r>
      <w:r w:rsidRPr="009B0E39">
        <w:t>作为爬虫辅助，将整个爬虫系统部署到多台服务器上实现，实现高并发</w:t>
      </w:r>
      <w:r w:rsidRPr="009B0E39">
        <w:lastRenderedPageBreak/>
        <w:t>的</w:t>
      </w:r>
      <w:proofErr w:type="gramStart"/>
      <w:r w:rsidRPr="009B0E39">
        <w:t>数据爬取和</w:t>
      </w:r>
      <w:proofErr w:type="gramEnd"/>
      <w:r w:rsidRPr="009B0E39">
        <w:t>收集。</w:t>
      </w:r>
    </w:p>
    <w:p w:rsidR="007F060B" w:rsidRPr="009B0E39" w:rsidRDefault="007F060B" w:rsidP="000D210E">
      <w:pPr>
        <w:pStyle w:val="a1"/>
        <w:adjustRightInd w:val="0"/>
        <w:snapToGrid w:val="0"/>
        <w:spacing w:line="300" w:lineRule="auto"/>
        <w:ind w:firstLine="480"/>
      </w:pPr>
      <w:r w:rsidRPr="009B0E39">
        <w:t>第三方接口，则主要应用</w:t>
      </w:r>
      <w:proofErr w:type="gramStart"/>
      <w:r w:rsidRPr="009B0E39">
        <w:t>微博提供</w:t>
      </w:r>
      <w:proofErr w:type="gramEnd"/>
      <w:r w:rsidRPr="009B0E39">
        <w:t>的数据接口，由于爬虫的噪声较大，所以针对实时产生大量数据</w:t>
      </w:r>
      <w:proofErr w:type="gramStart"/>
      <w:r w:rsidRPr="009B0E39">
        <w:t>的微博内容</w:t>
      </w:r>
      <w:proofErr w:type="gramEnd"/>
      <w:r w:rsidRPr="009B0E39">
        <w:t>，则采用购买数据接口的方式，收集相关数据。</w:t>
      </w:r>
    </w:p>
    <w:p w:rsidR="007F060B" w:rsidRPr="009B0E39" w:rsidRDefault="007F060B" w:rsidP="00DD4F66">
      <w:pPr>
        <w:pStyle w:val="afe"/>
        <w:numPr>
          <w:ilvl w:val="0"/>
          <w:numId w:val="35"/>
        </w:numPr>
        <w:adjustRightInd w:val="0"/>
        <w:snapToGrid w:val="0"/>
        <w:spacing w:line="300" w:lineRule="auto"/>
        <w:ind w:firstLineChars="0"/>
        <w:rPr>
          <w:rFonts w:ascii="Times New Roman" w:eastAsia="黑体" w:hAnsi="Times New Roman"/>
          <w:sz w:val="24"/>
        </w:rPr>
      </w:pPr>
      <w:r w:rsidRPr="009B0E39">
        <w:rPr>
          <w:rFonts w:ascii="Times New Roman" w:eastAsia="黑体" w:hAnsi="Times New Roman"/>
          <w:sz w:val="24"/>
        </w:rPr>
        <w:t>数据存储层</w:t>
      </w:r>
    </w:p>
    <w:p w:rsidR="007F060B" w:rsidRPr="009B0E39" w:rsidRDefault="007F060B" w:rsidP="00D83084">
      <w:pPr>
        <w:adjustRightInd w:val="0"/>
        <w:snapToGrid w:val="0"/>
        <w:spacing w:line="300" w:lineRule="auto"/>
        <w:ind w:firstLineChars="200" w:firstLine="480"/>
      </w:pPr>
      <w:r w:rsidRPr="009B0E39">
        <w:t>数据存储则主要基于关系型数据库</w:t>
      </w:r>
      <w:r w:rsidRPr="009B0E39">
        <w:t>MySQL</w:t>
      </w:r>
      <w:r w:rsidRPr="009B0E39">
        <w:t>，同时辅助文件系统存储项目所需的模型文件，以及分词器词典。与此同时，基于数据库的表单设计，反向</w:t>
      </w:r>
      <w:r w:rsidRPr="009B0E39">
        <w:t xml:space="preserve"> </w:t>
      </w:r>
      <w:r w:rsidRPr="009B0E39">
        <w:t>生成实体</w:t>
      </w:r>
      <w:r w:rsidRPr="009B0E39">
        <w:t>Bean</w:t>
      </w:r>
      <w:r w:rsidRPr="009B0E39">
        <w:t>，借助</w:t>
      </w:r>
      <w:r w:rsidRPr="009B0E39">
        <w:t>JPA</w:t>
      </w:r>
      <w:r w:rsidRPr="009B0E39">
        <w:t>的方式操作数据库，简化了</w:t>
      </w:r>
      <w:r w:rsidRPr="009B0E39">
        <w:t>SQL</w:t>
      </w:r>
      <w:r w:rsidRPr="009B0E39">
        <w:t>语句的书写及持久层的维护。</w:t>
      </w:r>
    </w:p>
    <w:p w:rsidR="007F060B" w:rsidRPr="009B0E39" w:rsidRDefault="007F060B" w:rsidP="00DD4F66">
      <w:pPr>
        <w:pStyle w:val="afe"/>
        <w:numPr>
          <w:ilvl w:val="0"/>
          <w:numId w:val="35"/>
        </w:numPr>
        <w:adjustRightInd w:val="0"/>
        <w:snapToGrid w:val="0"/>
        <w:spacing w:line="300" w:lineRule="auto"/>
        <w:ind w:firstLineChars="0"/>
        <w:rPr>
          <w:rFonts w:ascii="Times New Roman" w:eastAsia="黑体" w:hAnsi="Times New Roman"/>
          <w:sz w:val="24"/>
        </w:rPr>
      </w:pPr>
      <w:r w:rsidRPr="009B0E39">
        <w:rPr>
          <w:rFonts w:ascii="Times New Roman" w:eastAsia="黑体" w:hAnsi="Times New Roman"/>
          <w:sz w:val="24"/>
        </w:rPr>
        <w:t>会话层</w:t>
      </w:r>
    </w:p>
    <w:p w:rsidR="007F060B" w:rsidRPr="009B0E39" w:rsidRDefault="007F060B" w:rsidP="000A5386">
      <w:pPr>
        <w:adjustRightInd w:val="0"/>
        <w:snapToGrid w:val="0"/>
        <w:spacing w:line="300" w:lineRule="auto"/>
        <w:ind w:firstLineChars="200" w:firstLine="480"/>
      </w:pPr>
      <w:r w:rsidRPr="009B0E39">
        <w:t>会话层主要负责系统核心业务逻辑的书写，一方面基于</w:t>
      </w:r>
      <w:r w:rsidR="003C17AE" w:rsidRPr="009B0E39">
        <w:t>会话</w:t>
      </w:r>
      <w:r w:rsidRPr="009B0E39">
        <w:t>Bean</w:t>
      </w:r>
      <w:r w:rsidR="008D1962" w:rsidRPr="009B0E39">
        <w:t>，封装</w:t>
      </w:r>
      <w:r w:rsidRPr="009B0E39">
        <w:t>底层数据库的操作。另一方面，借助</w:t>
      </w:r>
      <w:r w:rsidRPr="009B0E39">
        <w:t>IKAnalyzer</w:t>
      </w:r>
      <w:r w:rsidRPr="009B0E39">
        <w:t>、</w:t>
      </w:r>
      <w:r w:rsidRPr="009B0E39">
        <w:t>weka</w:t>
      </w:r>
      <w:r w:rsidRPr="009B0E39">
        <w:t>等开源工具，实现情感分析模型以及票房预测模型的集成。接下来借助</w:t>
      </w:r>
      <w:r w:rsidR="006F4466" w:rsidRPr="009B0E39">
        <w:t>servlet</w:t>
      </w:r>
      <w:r w:rsidR="006F4466" w:rsidRPr="009B0E39">
        <w:t>以及</w:t>
      </w:r>
      <w:r w:rsidR="006F4466" w:rsidRPr="009B0E39">
        <w:t>jersey</w:t>
      </w:r>
      <w:r w:rsidR="006F4466" w:rsidRPr="009B0E39">
        <w:t>框架</w:t>
      </w:r>
      <w:r w:rsidRPr="009B0E39">
        <w:t>，封装成</w:t>
      </w:r>
      <w:r w:rsidRPr="009B0E39">
        <w:t>restful API</w:t>
      </w:r>
      <w:r w:rsidRPr="009B0E39">
        <w:t>，</w:t>
      </w:r>
      <w:r w:rsidR="006F4466" w:rsidRPr="009B0E39">
        <w:t>以便应用层</w:t>
      </w:r>
      <w:r w:rsidRPr="009B0E39">
        <w:t>页面的调用。</w:t>
      </w:r>
    </w:p>
    <w:p w:rsidR="007F060B" w:rsidRPr="009B0E39" w:rsidRDefault="007F060B" w:rsidP="00DD4F66">
      <w:pPr>
        <w:pStyle w:val="afe"/>
        <w:numPr>
          <w:ilvl w:val="0"/>
          <w:numId w:val="35"/>
        </w:numPr>
        <w:adjustRightInd w:val="0"/>
        <w:snapToGrid w:val="0"/>
        <w:spacing w:line="300" w:lineRule="auto"/>
        <w:ind w:firstLineChars="0"/>
        <w:rPr>
          <w:rFonts w:ascii="Times New Roman" w:eastAsia="黑体" w:hAnsi="Times New Roman"/>
          <w:sz w:val="24"/>
        </w:rPr>
      </w:pPr>
      <w:r w:rsidRPr="009B0E39">
        <w:rPr>
          <w:rFonts w:ascii="Times New Roman" w:eastAsia="黑体" w:hAnsi="Times New Roman"/>
          <w:sz w:val="24"/>
        </w:rPr>
        <w:t>应用层</w:t>
      </w:r>
    </w:p>
    <w:p w:rsidR="00FA17C4" w:rsidRPr="009B0E39" w:rsidRDefault="007F060B" w:rsidP="0092508D">
      <w:pPr>
        <w:adjustRightInd w:val="0"/>
        <w:snapToGrid w:val="0"/>
        <w:spacing w:line="300" w:lineRule="auto"/>
        <w:ind w:firstLineChars="200" w:firstLine="480"/>
      </w:pPr>
      <w:r w:rsidRPr="009B0E39">
        <w:t>应用层主要基于</w:t>
      </w:r>
      <w:r w:rsidRPr="009B0E39">
        <w:t>JS</w:t>
      </w:r>
      <w:r w:rsidRPr="009B0E39">
        <w:t>异步调用的方式，借助</w:t>
      </w:r>
      <w:r w:rsidRPr="009B0E39">
        <w:t>restful</w:t>
      </w:r>
      <w:r w:rsidRPr="009B0E39">
        <w:t>接口，实现业务功能的调用。同时，借助</w:t>
      </w:r>
      <w:r w:rsidRPr="009B0E39">
        <w:t>bootstrap</w:t>
      </w:r>
      <w:r w:rsidRPr="009B0E39">
        <w:t>框架，实现界面的响应式布局，使其在不同设备上都能有较好的适配。</w:t>
      </w:r>
    </w:p>
    <w:p w:rsidR="00FE18C7" w:rsidRPr="009B0E39" w:rsidRDefault="00E703A0" w:rsidP="00EE399C">
      <w:pPr>
        <w:pStyle w:val="3"/>
        <w:adjustRightInd w:val="0"/>
        <w:snapToGrid w:val="0"/>
        <w:spacing w:beforeLines="50" w:before="120" w:afterLines="50" w:after="120" w:line="300" w:lineRule="auto"/>
        <w:rPr>
          <w:b w:val="0"/>
        </w:rPr>
      </w:pPr>
      <w:r w:rsidRPr="009B0E39">
        <w:rPr>
          <w:b w:val="0"/>
        </w:rPr>
        <w:t xml:space="preserve"> </w:t>
      </w:r>
      <w:bookmarkStart w:id="36" w:name="_Toc455066816"/>
      <w:r w:rsidR="00536C10" w:rsidRPr="009B0E39">
        <w:rPr>
          <w:b w:val="0"/>
        </w:rPr>
        <w:t>影视票房预测</w:t>
      </w:r>
      <w:r w:rsidR="00EC09FA" w:rsidRPr="009B0E39">
        <w:rPr>
          <w:b w:val="0"/>
        </w:rPr>
        <w:t>系统</w:t>
      </w:r>
      <w:r w:rsidR="00FE18C7" w:rsidRPr="009B0E39">
        <w:rPr>
          <w:b w:val="0"/>
        </w:rPr>
        <w:t>功能结构设计</w:t>
      </w:r>
      <w:bookmarkEnd w:id="36"/>
    </w:p>
    <w:p w:rsidR="003F0AAA" w:rsidRPr="009B0E39" w:rsidRDefault="00C234E8" w:rsidP="00C8078F">
      <w:pPr>
        <w:pStyle w:val="a1"/>
        <w:adjustRightInd w:val="0"/>
        <w:snapToGrid w:val="0"/>
        <w:spacing w:line="300" w:lineRule="auto"/>
        <w:ind w:firstLine="480"/>
      </w:pPr>
      <w:r>
        <w:t>影视票房</w:t>
      </w:r>
      <w:r w:rsidR="003D7898">
        <w:t>预测</w:t>
      </w:r>
      <w:r w:rsidR="000870F8" w:rsidRPr="009B0E39">
        <w:t>系统模块划分及功能结构</w:t>
      </w:r>
      <w:r w:rsidR="00EC09FA" w:rsidRPr="009B0E39">
        <w:t>，如图</w:t>
      </w:r>
      <w:r w:rsidR="00962283" w:rsidRPr="009B0E39">
        <w:t>2</w:t>
      </w:r>
      <w:r w:rsidR="00EC09FA" w:rsidRPr="009B0E39">
        <w:t>-</w:t>
      </w:r>
      <w:r w:rsidR="003A454A" w:rsidRPr="009B0E39">
        <w:t>4</w:t>
      </w:r>
      <w:r w:rsidR="00C7507A" w:rsidRPr="009B0E39">
        <w:t>所示，涉及影视作品</w:t>
      </w:r>
      <w:r w:rsidR="00EC09FA" w:rsidRPr="009B0E39">
        <w:t>数据爬取、</w:t>
      </w:r>
      <w:r w:rsidR="00C7507A" w:rsidRPr="009B0E39">
        <w:t>影视评论分析、影视作品分析、影视作品信息呈现四个</w:t>
      </w:r>
      <w:r w:rsidR="007A1045" w:rsidRPr="009B0E39">
        <w:t>模块，每个模块的</w:t>
      </w:r>
      <w:r w:rsidR="00925A87" w:rsidRPr="009B0E39">
        <w:t>简要说明如下：</w:t>
      </w:r>
    </w:p>
    <w:p w:rsidR="00D279F9" w:rsidRPr="009B0E39" w:rsidRDefault="00395594" w:rsidP="00DD4F66">
      <w:pPr>
        <w:pStyle w:val="afe"/>
        <w:numPr>
          <w:ilvl w:val="0"/>
          <w:numId w:val="36"/>
        </w:numPr>
        <w:adjustRightInd w:val="0"/>
        <w:snapToGrid w:val="0"/>
        <w:spacing w:line="300" w:lineRule="auto"/>
        <w:ind w:firstLineChars="0"/>
        <w:rPr>
          <w:rFonts w:ascii="Times New Roman" w:eastAsia="黑体" w:hAnsi="Times New Roman"/>
          <w:sz w:val="24"/>
        </w:rPr>
      </w:pPr>
      <w:r w:rsidRPr="009B0E39">
        <w:rPr>
          <w:rFonts w:ascii="Times New Roman" w:eastAsia="黑体" w:hAnsi="Times New Roman"/>
          <w:sz w:val="24"/>
        </w:rPr>
        <w:t>影视</w:t>
      </w:r>
      <w:proofErr w:type="gramStart"/>
      <w:r w:rsidRPr="009B0E39">
        <w:rPr>
          <w:rFonts w:ascii="Times New Roman" w:eastAsia="黑体" w:hAnsi="Times New Roman"/>
          <w:sz w:val="24"/>
        </w:rPr>
        <w:t>数据爬取模块</w:t>
      </w:r>
      <w:proofErr w:type="gramEnd"/>
    </w:p>
    <w:p w:rsidR="00395594" w:rsidRPr="009B0E39" w:rsidRDefault="00395594" w:rsidP="004614E3">
      <w:pPr>
        <w:pStyle w:val="a1"/>
        <w:adjustRightInd w:val="0"/>
        <w:snapToGrid w:val="0"/>
        <w:spacing w:line="300" w:lineRule="auto"/>
        <w:ind w:firstLine="480"/>
      </w:pPr>
      <w:r w:rsidRPr="009B0E39">
        <w:t>主要针对国内猫眼、微票、时光网、中国票房、新</w:t>
      </w:r>
      <w:proofErr w:type="gramStart"/>
      <w:r w:rsidRPr="009B0E39">
        <w:t>浪微博</w:t>
      </w:r>
      <w:proofErr w:type="gramEnd"/>
      <w:r w:rsidRPr="009B0E39">
        <w:t>等权威网站，进行数据爬取，以及对数据的整合</w:t>
      </w:r>
      <w:proofErr w:type="gramStart"/>
      <w:r w:rsidRPr="009B0E39">
        <w:t>和去噪处理</w:t>
      </w:r>
      <w:proofErr w:type="gramEnd"/>
      <w:r w:rsidRPr="009B0E39">
        <w:t>，进行数据存储，支撑后续的信息呈现和分析任务。</w:t>
      </w:r>
    </w:p>
    <w:p w:rsidR="00D279F9" w:rsidRPr="009B0E39" w:rsidRDefault="00395594" w:rsidP="00DD4F66">
      <w:pPr>
        <w:pStyle w:val="afe"/>
        <w:numPr>
          <w:ilvl w:val="0"/>
          <w:numId w:val="36"/>
        </w:numPr>
        <w:adjustRightInd w:val="0"/>
        <w:snapToGrid w:val="0"/>
        <w:spacing w:line="300" w:lineRule="auto"/>
        <w:ind w:firstLineChars="0"/>
        <w:rPr>
          <w:rFonts w:ascii="Times New Roman" w:eastAsia="黑体" w:hAnsi="Times New Roman"/>
          <w:sz w:val="24"/>
        </w:rPr>
      </w:pPr>
      <w:r w:rsidRPr="009B0E39">
        <w:rPr>
          <w:rFonts w:ascii="Times New Roman" w:eastAsia="黑体" w:hAnsi="Times New Roman"/>
          <w:sz w:val="24"/>
        </w:rPr>
        <w:t>影视评论分析模块</w:t>
      </w:r>
    </w:p>
    <w:p w:rsidR="00395594" w:rsidRPr="009B0E39" w:rsidRDefault="00395594" w:rsidP="004614E3">
      <w:pPr>
        <w:pStyle w:val="a1"/>
        <w:adjustRightInd w:val="0"/>
        <w:snapToGrid w:val="0"/>
        <w:spacing w:line="300" w:lineRule="auto"/>
        <w:ind w:firstLine="480"/>
      </w:pPr>
      <w:r w:rsidRPr="009B0E39">
        <w:t>主要从微薄影评出发，基于文本挖掘的方式，分析评论的情感倾向，以及提取评论中的关键词，分析大众意见。</w:t>
      </w:r>
    </w:p>
    <w:p w:rsidR="00D279F9" w:rsidRPr="009B0E39" w:rsidRDefault="00395594" w:rsidP="00DD4F66">
      <w:pPr>
        <w:pStyle w:val="afe"/>
        <w:numPr>
          <w:ilvl w:val="0"/>
          <w:numId w:val="36"/>
        </w:numPr>
        <w:adjustRightInd w:val="0"/>
        <w:snapToGrid w:val="0"/>
        <w:spacing w:line="300" w:lineRule="auto"/>
        <w:ind w:firstLineChars="0"/>
        <w:rPr>
          <w:rFonts w:ascii="Times New Roman" w:eastAsia="黑体" w:hAnsi="Times New Roman"/>
          <w:sz w:val="24"/>
        </w:rPr>
      </w:pPr>
      <w:r w:rsidRPr="009B0E39">
        <w:rPr>
          <w:rFonts w:ascii="Times New Roman" w:eastAsia="黑体" w:hAnsi="Times New Roman"/>
          <w:sz w:val="24"/>
        </w:rPr>
        <w:t>影视作品分析</w:t>
      </w:r>
    </w:p>
    <w:p w:rsidR="00395594" w:rsidRPr="009B0E39" w:rsidRDefault="00395594" w:rsidP="004614E3">
      <w:pPr>
        <w:pStyle w:val="a1"/>
        <w:adjustRightInd w:val="0"/>
        <w:snapToGrid w:val="0"/>
        <w:spacing w:line="300" w:lineRule="auto"/>
        <w:ind w:firstLine="480"/>
      </w:pPr>
      <w:r w:rsidRPr="009B0E39">
        <w:t>主要从受众人群的分布、主创团队的影响力、影视票房的预测三个角度展开，实现影视作品的自动化分析，从中挖掘有价值的知识及信息。</w:t>
      </w:r>
    </w:p>
    <w:p w:rsidR="00D279F9" w:rsidRPr="009B0E39" w:rsidRDefault="00395594" w:rsidP="00DD4F66">
      <w:pPr>
        <w:pStyle w:val="afe"/>
        <w:numPr>
          <w:ilvl w:val="0"/>
          <w:numId w:val="36"/>
        </w:numPr>
        <w:adjustRightInd w:val="0"/>
        <w:snapToGrid w:val="0"/>
        <w:spacing w:line="300" w:lineRule="auto"/>
        <w:ind w:firstLineChars="0"/>
        <w:rPr>
          <w:rFonts w:ascii="Times New Roman" w:eastAsia="黑体" w:hAnsi="Times New Roman"/>
          <w:sz w:val="24"/>
        </w:rPr>
      </w:pPr>
      <w:r w:rsidRPr="009B0E39">
        <w:rPr>
          <w:rFonts w:ascii="Times New Roman" w:eastAsia="黑体" w:hAnsi="Times New Roman"/>
          <w:sz w:val="24"/>
        </w:rPr>
        <w:lastRenderedPageBreak/>
        <w:t>影视作品信息呈现</w:t>
      </w:r>
    </w:p>
    <w:p w:rsidR="00395594" w:rsidRPr="009B0E39" w:rsidRDefault="00395594" w:rsidP="0007032D">
      <w:pPr>
        <w:pStyle w:val="a1"/>
        <w:adjustRightInd w:val="0"/>
        <w:snapToGrid w:val="0"/>
        <w:spacing w:line="300" w:lineRule="auto"/>
        <w:ind w:firstLine="480"/>
      </w:pPr>
      <w:r w:rsidRPr="009B0E39">
        <w:t>做到影视领域的搜索引擎，具备完整而详细的影视信息，以及时刻掌握最新的票房、排片、声量、评论等动态，完整的呈现一部影视作品的各个方面的信息。</w:t>
      </w:r>
    </w:p>
    <w:p w:rsidR="0058347B" w:rsidRPr="009B0E39" w:rsidRDefault="00CE7428" w:rsidP="00EE399C">
      <w:pPr>
        <w:pStyle w:val="a1"/>
        <w:adjustRightInd w:val="0"/>
        <w:snapToGrid w:val="0"/>
        <w:spacing w:line="300" w:lineRule="auto"/>
        <w:ind w:firstLineChars="0" w:firstLine="0"/>
        <w:jc w:val="center"/>
      </w:pPr>
      <w:r w:rsidRPr="00CE7428">
        <w:rPr>
          <w:noProof/>
        </w:rPr>
        <w:drawing>
          <wp:inline distT="0" distB="0" distL="0" distR="0">
            <wp:extent cx="5220335" cy="3852208"/>
            <wp:effectExtent l="0" t="0" r="0" b="0"/>
            <wp:docPr id="10" name="图片 10" descr="E:\study\毕业设计\毕业论文\影视票房预测系统功能结构.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study\毕业设计\毕业论文\影视票房预测系统功能结构.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20335" cy="3852208"/>
                    </a:xfrm>
                    <a:prstGeom prst="rect">
                      <a:avLst/>
                    </a:prstGeom>
                    <a:noFill/>
                    <a:ln>
                      <a:noFill/>
                    </a:ln>
                  </pic:spPr>
                </pic:pic>
              </a:graphicData>
            </a:graphic>
          </wp:inline>
        </w:drawing>
      </w:r>
    </w:p>
    <w:p w:rsidR="0058347B" w:rsidRPr="009B0E39" w:rsidRDefault="0058347B" w:rsidP="00EE399C">
      <w:pPr>
        <w:pStyle w:val="a1"/>
        <w:adjustRightInd w:val="0"/>
        <w:snapToGrid w:val="0"/>
        <w:spacing w:line="300" w:lineRule="auto"/>
        <w:ind w:firstLineChars="0" w:firstLine="0"/>
        <w:jc w:val="center"/>
      </w:pPr>
      <w:r w:rsidRPr="009B0E39">
        <w:rPr>
          <w:sz w:val="21"/>
        </w:rPr>
        <w:t>图</w:t>
      </w:r>
      <w:r w:rsidRPr="009B0E39">
        <w:rPr>
          <w:sz w:val="21"/>
        </w:rPr>
        <w:t>2-</w:t>
      </w:r>
      <w:r w:rsidR="003A454A" w:rsidRPr="009B0E39">
        <w:rPr>
          <w:sz w:val="21"/>
        </w:rPr>
        <w:t>4</w:t>
      </w:r>
      <w:r w:rsidRPr="009B0E39">
        <w:rPr>
          <w:sz w:val="21"/>
        </w:rPr>
        <w:t xml:space="preserve"> </w:t>
      </w:r>
      <w:r w:rsidRPr="009B0E39">
        <w:rPr>
          <w:sz w:val="21"/>
        </w:rPr>
        <w:t>系统功能结构图</w:t>
      </w:r>
    </w:p>
    <w:p w:rsidR="004E1BF2" w:rsidRPr="009B0E39" w:rsidRDefault="009A4490" w:rsidP="00EE399C">
      <w:pPr>
        <w:pStyle w:val="2"/>
        <w:adjustRightInd w:val="0"/>
        <w:snapToGrid w:val="0"/>
        <w:spacing w:beforeLines="50" w:afterLines="50" w:line="300" w:lineRule="auto"/>
        <w:ind w:left="2818" w:hanging="2818"/>
        <w:rPr>
          <w:b w:val="0"/>
        </w:rPr>
      </w:pPr>
      <w:r w:rsidRPr="009B0E39">
        <w:rPr>
          <w:b w:val="0"/>
        </w:rPr>
        <w:t xml:space="preserve"> </w:t>
      </w:r>
      <w:bookmarkStart w:id="37" w:name="_Toc455066817"/>
      <w:r w:rsidR="004E1BF2" w:rsidRPr="009B0E39">
        <w:rPr>
          <w:b w:val="0"/>
        </w:rPr>
        <w:t>本章小结</w:t>
      </w:r>
      <w:bookmarkEnd w:id="37"/>
    </w:p>
    <w:p w:rsidR="00380EAE" w:rsidRPr="009B0E39" w:rsidRDefault="00525CD7" w:rsidP="002618B2">
      <w:pPr>
        <w:adjustRightInd w:val="0"/>
        <w:snapToGrid w:val="0"/>
        <w:spacing w:line="300" w:lineRule="auto"/>
        <w:ind w:firstLineChars="200" w:firstLine="480"/>
      </w:pPr>
      <w:r w:rsidRPr="009B0E39">
        <w:t>本章对项目中将开发的系统进行了需求分析，确认了系统的</w:t>
      </w:r>
      <w:r w:rsidR="00E4595E" w:rsidRPr="009B0E39">
        <w:t>功能需求和非功能需求，并基于需求分析的结果进行了系统架构设计、模块划分、功能结构设计</w:t>
      </w:r>
      <w:r w:rsidRPr="009B0E39">
        <w:t>。为接下来的系统详细设计以及实现奠定了基础。</w:t>
      </w:r>
      <w:bookmarkEnd w:id="32"/>
    </w:p>
    <w:p w:rsidR="00A50404" w:rsidRPr="009B0E39" w:rsidRDefault="000F362C" w:rsidP="00EE399C">
      <w:pPr>
        <w:pStyle w:val="1"/>
        <w:adjustRightInd w:val="0"/>
        <w:snapToGrid w:val="0"/>
        <w:spacing w:before="400" w:after="200" w:line="300" w:lineRule="auto"/>
        <w:ind w:left="0" w:firstLine="0"/>
        <w:jc w:val="center"/>
        <w:rPr>
          <w:b w:val="0"/>
        </w:rPr>
      </w:pPr>
      <w:bookmarkStart w:id="38" w:name="_Toc74542521"/>
      <w:bookmarkStart w:id="39" w:name="_Toc360923530"/>
      <w:bookmarkStart w:id="40" w:name="_Toc74542522"/>
      <w:r w:rsidRPr="009B0E39">
        <w:rPr>
          <w:b w:val="0"/>
        </w:rPr>
        <w:lastRenderedPageBreak/>
        <w:t xml:space="preserve"> </w:t>
      </w:r>
      <w:bookmarkStart w:id="41" w:name="_Toc455066818"/>
      <w:r w:rsidR="00A50404" w:rsidRPr="009B0E39">
        <w:rPr>
          <w:b w:val="0"/>
        </w:rPr>
        <w:t>影视票房预测系统详细设计</w:t>
      </w:r>
      <w:bookmarkEnd w:id="38"/>
      <w:bookmarkEnd w:id="39"/>
      <w:bookmarkEnd w:id="41"/>
    </w:p>
    <w:p w:rsidR="00380EAE" w:rsidRPr="009B0E39" w:rsidRDefault="00A50404" w:rsidP="00EE399C">
      <w:pPr>
        <w:adjustRightInd w:val="0"/>
        <w:snapToGrid w:val="0"/>
        <w:spacing w:line="300" w:lineRule="auto"/>
        <w:ind w:firstLineChars="200" w:firstLine="480"/>
      </w:pPr>
      <w:r w:rsidRPr="009B0E39">
        <w:t>本章在上一章节需求分析与总体设计的基础上，对系统进行了详细设计。主要设计了系统所用到的数据结构、核心类的详细类图以及系统主要算</w:t>
      </w:r>
      <w:r w:rsidRPr="009B0E39">
        <w:t xml:space="preserve">         </w:t>
      </w:r>
      <w:r w:rsidRPr="009B0E39">
        <w:t>法</w:t>
      </w:r>
      <w:bookmarkEnd w:id="40"/>
      <w:r w:rsidR="00152903" w:rsidRPr="009B0E39">
        <w:t>。</w:t>
      </w:r>
      <w:r w:rsidR="00A444F3" w:rsidRPr="009B0E39">
        <w:t xml:space="preserve"> </w:t>
      </w:r>
    </w:p>
    <w:p w:rsidR="00A444F3" w:rsidRPr="009B0E39" w:rsidRDefault="00E703A0" w:rsidP="00EE399C">
      <w:pPr>
        <w:pStyle w:val="2"/>
        <w:adjustRightInd w:val="0"/>
        <w:snapToGrid w:val="0"/>
        <w:spacing w:beforeLines="50" w:afterLines="50" w:line="300" w:lineRule="auto"/>
        <w:ind w:left="2818" w:hanging="2818"/>
        <w:rPr>
          <w:b w:val="0"/>
        </w:rPr>
      </w:pPr>
      <w:r w:rsidRPr="009B0E39">
        <w:rPr>
          <w:b w:val="0"/>
        </w:rPr>
        <w:t xml:space="preserve"> </w:t>
      </w:r>
      <w:bookmarkStart w:id="42" w:name="_Toc455066819"/>
      <w:r w:rsidR="00EA7837" w:rsidRPr="009B0E39">
        <w:rPr>
          <w:b w:val="0"/>
        </w:rPr>
        <w:t>影视票房预测</w:t>
      </w:r>
      <w:r w:rsidR="006C2468" w:rsidRPr="009B0E39">
        <w:rPr>
          <w:b w:val="0"/>
        </w:rPr>
        <w:t>系统</w:t>
      </w:r>
      <w:r w:rsidR="007F72D3" w:rsidRPr="009B0E39">
        <w:rPr>
          <w:b w:val="0"/>
        </w:rPr>
        <w:t>存储</w:t>
      </w:r>
      <w:r w:rsidR="00A444F3" w:rsidRPr="009B0E39">
        <w:rPr>
          <w:b w:val="0"/>
        </w:rPr>
        <w:t>设计</w:t>
      </w:r>
      <w:bookmarkEnd w:id="42"/>
    </w:p>
    <w:p w:rsidR="009C3FD8" w:rsidRPr="009B0E39" w:rsidRDefault="009C3FD8" w:rsidP="00EE399C">
      <w:pPr>
        <w:pStyle w:val="a1"/>
        <w:adjustRightInd w:val="0"/>
        <w:snapToGrid w:val="0"/>
        <w:spacing w:line="300" w:lineRule="auto"/>
        <w:ind w:firstLine="480"/>
      </w:pPr>
      <w:r w:rsidRPr="009B0E39">
        <w:t>整个系统在具体数据结构设计中，</w:t>
      </w:r>
      <w:r w:rsidR="00DE4FC2" w:rsidRPr="009B0E39">
        <w:t>主要有两大</w:t>
      </w:r>
      <w:r w:rsidRPr="009B0E39">
        <w:t>数据存储模块：</w:t>
      </w:r>
      <w:r w:rsidR="005B4AC5" w:rsidRPr="009B0E39">
        <w:t>社交平台信息</w:t>
      </w:r>
      <w:r w:rsidR="00704030" w:rsidRPr="009B0E39">
        <w:t>存储</w:t>
      </w:r>
      <w:r w:rsidR="005B4AC5" w:rsidRPr="009B0E39">
        <w:t>和影视作品信息</w:t>
      </w:r>
      <w:r w:rsidRPr="009B0E39">
        <w:t>存储。</w:t>
      </w:r>
      <w:r w:rsidR="00387A26" w:rsidRPr="009B0E39">
        <w:t>社交平台信息</w:t>
      </w:r>
      <w:r w:rsidR="00695C04" w:rsidRPr="009B0E39">
        <w:t>存储</w:t>
      </w:r>
      <w:r w:rsidR="00E003D0" w:rsidRPr="009B0E39">
        <w:t>则包括来</w:t>
      </w:r>
      <w:r w:rsidR="00BA6531" w:rsidRPr="009B0E39">
        <w:t>自不同</w:t>
      </w:r>
      <w:r w:rsidRPr="009B0E39">
        <w:t>社交平台的评论</w:t>
      </w:r>
      <w:r w:rsidR="00BA6531" w:rsidRPr="009B0E39">
        <w:t>信息及账号信息，从</w:t>
      </w:r>
      <w:r w:rsidRPr="009B0E39">
        <w:t>而支撑影评情感分析及影片受众</w:t>
      </w:r>
      <w:r w:rsidR="00BA6531" w:rsidRPr="009B0E39">
        <w:t>人群</w:t>
      </w:r>
      <w:r w:rsidR="00E003D0" w:rsidRPr="009B0E39">
        <w:t>分析。影视作品信息</w:t>
      </w:r>
      <w:r w:rsidRPr="009B0E39">
        <w:t>，则主要包括影视作品的基本信息、影人信息、预告片信息、票房信息等。</w:t>
      </w:r>
    </w:p>
    <w:p w:rsidR="008F6176" w:rsidRPr="009B0E39" w:rsidRDefault="008C2E21" w:rsidP="00EE399C">
      <w:pPr>
        <w:pStyle w:val="3"/>
        <w:adjustRightInd w:val="0"/>
        <w:snapToGrid w:val="0"/>
        <w:spacing w:beforeLines="50" w:before="120" w:afterLines="50" w:after="120" w:line="300" w:lineRule="auto"/>
        <w:rPr>
          <w:b w:val="0"/>
        </w:rPr>
      </w:pPr>
      <w:r w:rsidRPr="009B0E39">
        <w:rPr>
          <w:b w:val="0"/>
        </w:rPr>
        <w:t xml:space="preserve"> </w:t>
      </w:r>
      <w:bookmarkStart w:id="43" w:name="_Toc455066820"/>
      <w:r w:rsidR="006577ED" w:rsidRPr="009B0E39">
        <w:rPr>
          <w:b w:val="0"/>
        </w:rPr>
        <w:t>社交</w:t>
      </w:r>
      <w:r w:rsidR="000758B7" w:rsidRPr="009B0E39">
        <w:rPr>
          <w:b w:val="0"/>
        </w:rPr>
        <w:t>影评</w:t>
      </w:r>
      <w:r w:rsidR="006577ED" w:rsidRPr="009B0E39">
        <w:rPr>
          <w:b w:val="0"/>
        </w:rPr>
        <w:t>及用户信息存储</w:t>
      </w:r>
      <w:r w:rsidR="004337F8" w:rsidRPr="009B0E39">
        <w:rPr>
          <w:b w:val="0"/>
        </w:rPr>
        <w:t>设计</w:t>
      </w:r>
      <w:bookmarkEnd w:id="43"/>
    </w:p>
    <w:p w:rsidR="009C3FD8" w:rsidRPr="009B0E39" w:rsidRDefault="00DE104B" w:rsidP="00EE399C">
      <w:pPr>
        <w:pStyle w:val="a1"/>
        <w:adjustRightInd w:val="0"/>
        <w:snapToGrid w:val="0"/>
        <w:spacing w:line="300" w:lineRule="auto"/>
        <w:ind w:firstLine="480"/>
      </w:pPr>
      <w:r w:rsidRPr="009B0E39">
        <w:t>如图</w:t>
      </w:r>
      <w:r w:rsidRPr="009B0E39">
        <w:t>3-1</w:t>
      </w:r>
      <w:r w:rsidRPr="009B0E39">
        <w:t>所示，</w:t>
      </w:r>
      <w:r w:rsidR="000758B7" w:rsidRPr="009B0E39">
        <w:t>社交影评及用户</w:t>
      </w:r>
      <w:r w:rsidR="004B08F0" w:rsidRPr="009B0E39">
        <w:t>信息主要涉及</w:t>
      </w:r>
      <w:r w:rsidR="000758B7" w:rsidRPr="009B0E39">
        <w:t>微博、豆瓣等</w:t>
      </w:r>
      <w:r w:rsidR="00AC6B6E" w:rsidRPr="009B0E39">
        <w:t>影评</w:t>
      </w:r>
      <w:r w:rsidR="000758B7" w:rsidRPr="009B0E39">
        <w:t>信息和账号信息</w:t>
      </w:r>
      <w:r w:rsidR="00AC6B6E" w:rsidRPr="009B0E39">
        <w:t>，涉及的表单有</w:t>
      </w:r>
      <w:r w:rsidRPr="009B0E39">
        <w:t>vperson</w:t>
      </w:r>
      <w:r w:rsidR="00980C04" w:rsidRPr="009B0E39">
        <w:t>, netizen, netizen_status, netizen_property, emotion</w:t>
      </w:r>
      <w:r w:rsidR="00980C04" w:rsidRPr="009B0E39">
        <w:t>，表与表之间主要为一对多及一对一的关联关系。</w:t>
      </w:r>
    </w:p>
    <w:p w:rsidR="008F6176" w:rsidRPr="009B0E39" w:rsidRDefault="003A4221" w:rsidP="00EE399C">
      <w:pPr>
        <w:pStyle w:val="a1"/>
        <w:adjustRightInd w:val="0"/>
        <w:snapToGrid w:val="0"/>
        <w:spacing w:line="300" w:lineRule="auto"/>
        <w:ind w:firstLineChars="0" w:firstLine="0"/>
        <w:jc w:val="center"/>
      </w:pPr>
      <w:r w:rsidRPr="003A4221">
        <w:rPr>
          <w:noProof/>
        </w:rPr>
        <w:drawing>
          <wp:inline distT="0" distB="0" distL="0" distR="0">
            <wp:extent cx="4124325" cy="3892550"/>
            <wp:effectExtent l="0" t="0" r="9525" b="0"/>
            <wp:docPr id="5" name="图片 5" descr="E:\study\毕业设计\影评分析实体关系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E:\study\毕业设计\影评分析实体关系图.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157583" cy="3923939"/>
                    </a:xfrm>
                    <a:prstGeom prst="rect">
                      <a:avLst/>
                    </a:prstGeom>
                    <a:noFill/>
                    <a:ln>
                      <a:noFill/>
                    </a:ln>
                  </pic:spPr>
                </pic:pic>
              </a:graphicData>
            </a:graphic>
          </wp:inline>
        </w:drawing>
      </w:r>
    </w:p>
    <w:p w:rsidR="007B3830" w:rsidRPr="009B0E39" w:rsidRDefault="007B3830" w:rsidP="00EE399C">
      <w:pPr>
        <w:pStyle w:val="a1"/>
        <w:adjustRightInd w:val="0"/>
        <w:snapToGrid w:val="0"/>
        <w:spacing w:line="300" w:lineRule="auto"/>
        <w:ind w:firstLineChars="0" w:firstLine="0"/>
        <w:jc w:val="center"/>
        <w:rPr>
          <w:sz w:val="21"/>
        </w:rPr>
      </w:pPr>
      <w:r w:rsidRPr="009B0E39">
        <w:rPr>
          <w:sz w:val="21"/>
        </w:rPr>
        <w:t>图</w:t>
      </w:r>
      <w:r w:rsidRPr="009B0E39">
        <w:rPr>
          <w:sz w:val="21"/>
        </w:rPr>
        <w:t xml:space="preserve">3-1 </w:t>
      </w:r>
      <w:r w:rsidR="00F746A3" w:rsidRPr="009B0E39">
        <w:rPr>
          <w:sz w:val="21"/>
        </w:rPr>
        <w:t>社交影评及用户信息存储</w:t>
      </w:r>
      <w:r w:rsidRPr="009B0E39">
        <w:rPr>
          <w:sz w:val="21"/>
        </w:rPr>
        <w:t>设计</w:t>
      </w:r>
    </w:p>
    <w:p w:rsidR="008F6131" w:rsidRPr="009B0E39" w:rsidRDefault="008F6131" w:rsidP="004673EE">
      <w:pPr>
        <w:pStyle w:val="a1"/>
        <w:adjustRightInd w:val="0"/>
        <w:snapToGrid w:val="0"/>
        <w:spacing w:line="300" w:lineRule="auto"/>
        <w:ind w:firstLine="480"/>
      </w:pPr>
      <w:r w:rsidRPr="009B0E39">
        <w:t>其中，</w:t>
      </w:r>
      <w:r w:rsidRPr="009B0E39">
        <w:t>vperson</w:t>
      </w:r>
      <w:proofErr w:type="gramStart"/>
      <w:r w:rsidRPr="009B0E39">
        <w:t>表记录</w:t>
      </w:r>
      <w:proofErr w:type="gramEnd"/>
      <w:r w:rsidR="001861DA" w:rsidRPr="009B0E39">
        <w:t>爬虫</w:t>
      </w:r>
      <w:r w:rsidRPr="009B0E39">
        <w:t>任务的相关信息，每一次关于影片</w:t>
      </w:r>
      <w:r w:rsidR="002E2685" w:rsidRPr="009B0E39">
        <w:t>信息</w:t>
      </w:r>
      <w:r w:rsidRPr="009B0E39">
        <w:t>爬虫任</w:t>
      </w:r>
      <w:r w:rsidRPr="009B0E39">
        <w:lastRenderedPageBreak/>
        <w:t>务的发起，都会在</w:t>
      </w:r>
      <w:r w:rsidRPr="009B0E39">
        <w:t>vperson</w:t>
      </w:r>
      <w:r w:rsidRPr="009B0E39">
        <w:t>表中插入数据，具体字段说明如表</w:t>
      </w:r>
      <w:r w:rsidRPr="009B0E39">
        <w:t>3-1</w:t>
      </w:r>
      <w:r w:rsidRPr="009B0E39">
        <w:t>所示：</w:t>
      </w:r>
    </w:p>
    <w:p w:rsidR="008F6131" w:rsidRPr="009B0E39" w:rsidRDefault="002E2685" w:rsidP="00EE399C">
      <w:pPr>
        <w:pStyle w:val="a1"/>
        <w:adjustRightInd w:val="0"/>
        <w:snapToGrid w:val="0"/>
        <w:spacing w:line="300" w:lineRule="auto"/>
        <w:ind w:firstLineChars="0" w:firstLine="0"/>
        <w:jc w:val="center"/>
      </w:pPr>
      <w:r w:rsidRPr="009B0E39">
        <w:rPr>
          <w:sz w:val="21"/>
        </w:rPr>
        <w:t>表</w:t>
      </w:r>
      <w:r w:rsidRPr="009B0E39">
        <w:rPr>
          <w:sz w:val="21"/>
        </w:rPr>
        <w:t>3-1 vperson</w:t>
      </w:r>
      <w:r w:rsidRPr="009B0E39">
        <w:rPr>
          <w:sz w:val="21"/>
        </w:rPr>
        <w:t>表字段说明</w:t>
      </w:r>
    </w:p>
    <w:tbl>
      <w:tblPr>
        <w:tblW w:w="0" w:type="auto"/>
        <w:jc w:val="center"/>
        <w:tblBorders>
          <w:top w:val="single" w:sz="12" w:space="0" w:color="auto"/>
          <w:bottom w:val="single" w:sz="12" w:space="0" w:color="auto"/>
          <w:insideH w:val="single" w:sz="4" w:space="0" w:color="auto"/>
          <w:insideV w:val="single" w:sz="4" w:space="0" w:color="auto"/>
        </w:tblBorders>
        <w:tblCellMar>
          <w:top w:w="28" w:type="dxa"/>
          <w:bottom w:w="28" w:type="dxa"/>
        </w:tblCellMar>
        <w:tblLook w:val="01E0" w:firstRow="1" w:lastRow="1" w:firstColumn="1" w:lastColumn="1" w:noHBand="0" w:noVBand="0"/>
      </w:tblPr>
      <w:tblGrid>
        <w:gridCol w:w="1956"/>
        <w:gridCol w:w="1942"/>
        <w:gridCol w:w="4323"/>
      </w:tblGrid>
      <w:tr w:rsidR="008F6131" w:rsidRPr="009B0E39" w:rsidTr="00AE377A">
        <w:trPr>
          <w:trHeight w:val="140"/>
          <w:jc w:val="center"/>
        </w:trPr>
        <w:tc>
          <w:tcPr>
            <w:tcW w:w="1986" w:type="dxa"/>
            <w:shd w:val="clear" w:color="auto" w:fill="auto"/>
            <w:vAlign w:val="center"/>
          </w:tcPr>
          <w:p w:rsidR="008F6131" w:rsidRPr="009B0E39" w:rsidRDefault="008F6131" w:rsidP="00AE377A">
            <w:pPr>
              <w:adjustRightInd w:val="0"/>
              <w:snapToGrid w:val="0"/>
              <w:jc w:val="center"/>
              <w:rPr>
                <w:sz w:val="21"/>
              </w:rPr>
            </w:pPr>
            <w:r w:rsidRPr="009B0E39">
              <w:rPr>
                <w:sz w:val="21"/>
              </w:rPr>
              <w:t>字段名称</w:t>
            </w:r>
          </w:p>
        </w:tc>
        <w:tc>
          <w:tcPr>
            <w:tcW w:w="1968" w:type="dxa"/>
            <w:shd w:val="clear" w:color="auto" w:fill="auto"/>
            <w:vAlign w:val="center"/>
          </w:tcPr>
          <w:p w:rsidR="008F6131" w:rsidRPr="009B0E39" w:rsidRDefault="008F6131" w:rsidP="00AE377A">
            <w:pPr>
              <w:adjustRightInd w:val="0"/>
              <w:snapToGrid w:val="0"/>
              <w:jc w:val="center"/>
              <w:rPr>
                <w:sz w:val="21"/>
              </w:rPr>
            </w:pPr>
            <w:r w:rsidRPr="009B0E39">
              <w:rPr>
                <w:sz w:val="21"/>
              </w:rPr>
              <w:t>字段类型</w:t>
            </w:r>
          </w:p>
        </w:tc>
        <w:tc>
          <w:tcPr>
            <w:tcW w:w="4483" w:type="dxa"/>
            <w:vAlign w:val="center"/>
          </w:tcPr>
          <w:p w:rsidR="008F6131" w:rsidRPr="009B0E39" w:rsidRDefault="008F6131" w:rsidP="00AE377A">
            <w:pPr>
              <w:adjustRightInd w:val="0"/>
              <w:snapToGrid w:val="0"/>
              <w:jc w:val="left"/>
              <w:rPr>
                <w:sz w:val="21"/>
              </w:rPr>
            </w:pPr>
            <w:r w:rsidRPr="009B0E39">
              <w:rPr>
                <w:sz w:val="21"/>
              </w:rPr>
              <w:t>字段含义</w:t>
            </w:r>
          </w:p>
        </w:tc>
      </w:tr>
      <w:tr w:rsidR="008F6131" w:rsidRPr="009B0E39" w:rsidTr="00AE377A">
        <w:trPr>
          <w:jc w:val="center"/>
        </w:trPr>
        <w:tc>
          <w:tcPr>
            <w:tcW w:w="1986" w:type="dxa"/>
            <w:shd w:val="clear" w:color="auto" w:fill="auto"/>
            <w:vAlign w:val="center"/>
          </w:tcPr>
          <w:p w:rsidR="008F6131" w:rsidRPr="009B0E39" w:rsidRDefault="002E2685" w:rsidP="00AE377A">
            <w:pPr>
              <w:adjustRightInd w:val="0"/>
              <w:snapToGrid w:val="0"/>
              <w:jc w:val="center"/>
              <w:rPr>
                <w:sz w:val="21"/>
                <w:szCs w:val="21"/>
              </w:rPr>
            </w:pPr>
            <w:r w:rsidRPr="009B0E39">
              <w:rPr>
                <w:sz w:val="21"/>
                <w:szCs w:val="21"/>
              </w:rPr>
              <w:t>vpuid</w:t>
            </w:r>
          </w:p>
        </w:tc>
        <w:tc>
          <w:tcPr>
            <w:tcW w:w="1968" w:type="dxa"/>
            <w:shd w:val="clear" w:color="auto" w:fill="auto"/>
            <w:vAlign w:val="center"/>
          </w:tcPr>
          <w:p w:rsidR="008F6131" w:rsidRPr="009B0E39" w:rsidRDefault="007F19A4" w:rsidP="00AE377A">
            <w:pPr>
              <w:adjustRightInd w:val="0"/>
              <w:snapToGrid w:val="0"/>
              <w:jc w:val="center"/>
              <w:rPr>
                <w:sz w:val="21"/>
                <w:szCs w:val="21"/>
              </w:rPr>
            </w:pPr>
            <w:r w:rsidRPr="009B0E39">
              <w:rPr>
                <w:sz w:val="21"/>
                <w:szCs w:val="21"/>
              </w:rPr>
              <w:t>bigint (20)</w:t>
            </w:r>
          </w:p>
        </w:tc>
        <w:tc>
          <w:tcPr>
            <w:tcW w:w="4483" w:type="dxa"/>
            <w:vAlign w:val="center"/>
          </w:tcPr>
          <w:p w:rsidR="008F6131" w:rsidRPr="009B0E39" w:rsidRDefault="002E2685" w:rsidP="00AE377A">
            <w:pPr>
              <w:adjustRightInd w:val="0"/>
              <w:snapToGrid w:val="0"/>
              <w:jc w:val="left"/>
              <w:rPr>
                <w:sz w:val="21"/>
                <w:szCs w:val="21"/>
              </w:rPr>
            </w:pPr>
            <w:r w:rsidRPr="009B0E39">
              <w:rPr>
                <w:sz w:val="21"/>
                <w:szCs w:val="21"/>
              </w:rPr>
              <w:t>任务</w:t>
            </w:r>
            <w:r w:rsidRPr="009B0E39">
              <w:rPr>
                <w:sz w:val="21"/>
                <w:szCs w:val="21"/>
              </w:rPr>
              <w:t>id</w:t>
            </w:r>
          </w:p>
        </w:tc>
      </w:tr>
      <w:tr w:rsidR="008F6131" w:rsidRPr="009B0E39" w:rsidTr="00AE377A">
        <w:trPr>
          <w:jc w:val="center"/>
        </w:trPr>
        <w:tc>
          <w:tcPr>
            <w:tcW w:w="1986" w:type="dxa"/>
            <w:shd w:val="clear" w:color="auto" w:fill="auto"/>
            <w:vAlign w:val="center"/>
          </w:tcPr>
          <w:p w:rsidR="008F6131" w:rsidRPr="009B0E39" w:rsidRDefault="002E2685" w:rsidP="00AE377A">
            <w:pPr>
              <w:adjustRightInd w:val="0"/>
              <w:snapToGrid w:val="0"/>
              <w:jc w:val="center"/>
              <w:rPr>
                <w:sz w:val="21"/>
                <w:szCs w:val="21"/>
              </w:rPr>
            </w:pPr>
            <w:r w:rsidRPr="009B0E39">
              <w:rPr>
                <w:sz w:val="21"/>
                <w:szCs w:val="21"/>
              </w:rPr>
              <w:t>vpname</w:t>
            </w:r>
          </w:p>
        </w:tc>
        <w:tc>
          <w:tcPr>
            <w:tcW w:w="1968" w:type="dxa"/>
            <w:shd w:val="clear" w:color="auto" w:fill="auto"/>
            <w:vAlign w:val="center"/>
          </w:tcPr>
          <w:p w:rsidR="008F6131" w:rsidRPr="009B0E39" w:rsidRDefault="002E2685" w:rsidP="00001735">
            <w:pPr>
              <w:adjustRightInd w:val="0"/>
              <w:snapToGrid w:val="0"/>
              <w:jc w:val="center"/>
              <w:rPr>
                <w:sz w:val="21"/>
                <w:szCs w:val="21"/>
              </w:rPr>
            </w:pPr>
            <w:r w:rsidRPr="009B0E39">
              <w:rPr>
                <w:sz w:val="21"/>
                <w:szCs w:val="21"/>
              </w:rPr>
              <w:t>varchar(25</w:t>
            </w:r>
            <w:r w:rsidR="00001735" w:rsidRPr="009B0E39">
              <w:rPr>
                <w:sz w:val="21"/>
                <w:szCs w:val="21"/>
              </w:rPr>
              <w:t>5</w:t>
            </w:r>
            <w:r w:rsidRPr="009B0E39">
              <w:rPr>
                <w:sz w:val="21"/>
                <w:szCs w:val="21"/>
              </w:rPr>
              <w:t>)</w:t>
            </w:r>
          </w:p>
        </w:tc>
        <w:tc>
          <w:tcPr>
            <w:tcW w:w="4483" w:type="dxa"/>
            <w:vAlign w:val="center"/>
          </w:tcPr>
          <w:p w:rsidR="008F6131" w:rsidRPr="009B0E39" w:rsidRDefault="002E2685" w:rsidP="00AE377A">
            <w:pPr>
              <w:adjustRightInd w:val="0"/>
              <w:snapToGrid w:val="0"/>
              <w:jc w:val="left"/>
              <w:rPr>
                <w:sz w:val="21"/>
                <w:szCs w:val="21"/>
              </w:rPr>
            </w:pPr>
            <w:r w:rsidRPr="009B0E39">
              <w:rPr>
                <w:sz w:val="21"/>
                <w:szCs w:val="21"/>
              </w:rPr>
              <w:t>任务信息描述</w:t>
            </w:r>
          </w:p>
        </w:tc>
      </w:tr>
      <w:tr w:rsidR="008F6131" w:rsidRPr="009B0E39" w:rsidTr="00AE377A">
        <w:trPr>
          <w:jc w:val="center"/>
        </w:trPr>
        <w:tc>
          <w:tcPr>
            <w:tcW w:w="1986" w:type="dxa"/>
            <w:shd w:val="clear" w:color="auto" w:fill="auto"/>
            <w:vAlign w:val="center"/>
          </w:tcPr>
          <w:p w:rsidR="008F6131" w:rsidRPr="009B0E39" w:rsidRDefault="002E2685" w:rsidP="00AE377A">
            <w:pPr>
              <w:adjustRightInd w:val="0"/>
              <w:snapToGrid w:val="0"/>
              <w:jc w:val="center"/>
              <w:rPr>
                <w:sz w:val="21"/>
                <w:szCs w:val="21"/>
              </w:rPr>
            </w:pPr>
            <w:r w:rsidRPr="009B0E39">
              <w:rPr>
                <w:sz w:val="21"/>
                <w:szCs w:val="21"/>
              </w:rPr>
              <w:t>vpkeywords</w:t>
            </w:r>
          </w:p>
        </w:tc>
        <w:tc>
          <w:tcPr>
            <w:tcW w:w="1968" w:type="dxa"/>
            <w:shd w:val="clear" w:color="auto" w:fill="auto"/>
            <w:vAlign w:val="center"/>
          </w:tcPr>
          <w:p w:rsidR="008F6131" w:rsidRPr="009B0E39" w:rsidRDefault="008F6131" w:rsidP="00AE377A">
            <w:pPr>
              <w:adjustRightInd w:val="0"/>
              <w:snapToGrid w:val="0"/>
              <w:jc w:val="center"/>
              <w:rPr>
                <w:sz w:val="21"/>
                <w:szCs w:val="21"/>
              </w:rPr>
            </w:pPr>
            <w:r w:rsidRPr="009B0E39">
              <w:rPr>
                <w:sz w:val="21"/>
                <w:szCs w:val="21"/>
              </w:rPr>
              <w:t>varchar(255)</w:t>
            </w:r>
          </w:p>
        </w:tc>
        <w:tc>
          <w:tcPr>
            <w:tcW w:w="4483" w:type="dxa"/>
            <w:vAlign w:val="center"/>
          </w:tcPr>
          <w:p w:rsidR="008F6131" w:rsidRPr="009B0E39" w:rsidRDefault="002E2685" w:rsidP="00AE377A">
            <w:pPr>
              <w:adjustRightInd w:val="0"/>
              <w:snapToGrid w:val="0"/>
              <w:jc w:val="left"/>
              <w:rPr>
                <w:sz w:val="21"/>
                <w:szCs w:val="21"/>
              </w:rPr>
            </w:pPr>
            <w:r w:rsidRPr="009B0E39">
              <w:rPr>
                <w:sz w:val="21"/>
                <w:szCs w:val="21"/>
              </w:rPr>
              <w:t>爬虫任务关键词</w:t>
            </w:r>
          </w:p>
        </w:tc>
      </w:tr>
      <w:tr w:rsidR="008F6131" w:rsidRPr="009B0E39" w:rsidTr="00AE377A">
        <w:trPr>
          <w:jc w:val="center"/>
        </w:trPr>
        <w:tc>
          <w:tcPr>
            <w:tcW w:w="1986" w:type="dxa"/>
            <w:shd w:val="clear" w:color="auto" w:fill="auto"/>
            <w:vAlign w:val="center"/>
          </w:tcPr>
          <w:p w:rsidR="008F6131" w:rsidRPr="009B0E39" w:rsidRDefault="002E2685" w:rsidP="00AE377A">
            <w:pPr>
              <w:adjustRightInd w:val="0"/>
              <w:snapToGrid w:val="0"/>
              <w:jc w:val="center"/>
              <w:rPr>
                <w:sz w:val="21"/>
                <w:szCs w:val="21"/>
              </w:rPr>
            </w:pPr>
            <w:r w:rsidRPr="009B0E39">
              <w:rPr>
                <w:sz w:val="21"/>
                <w:szCs w:val="21"/>
              </w:rPr>
              <w:t>type</w:t>
            </w:r>
          </w:p>
        </w:tc>
        <w:tc>
          <w:tcPr>
            <w:tcW w:w="1968" w:type="dxa"/>
            <w:shd w:val="clear" w:color="auto" w:fill="auto"/>
            <w:vAlign w:val="center"/>
          </w:tcPr>
          <w:p w:rsidR="008F6131" w:rsidRPr="009B0E39" w:rsidRDefault="002E2685" w:rsidP="00AE377A">
            <w:pPr>
              <w:adjustRightInd w:val="0"/>
              <w:snapToGrid w:val="0"/>
              <w:jc w:val="center"/>
              <w:rPr>
                <w:sz w:val="21"/>
                <w:szCs w:val="21"/>
              </w:rPr>
            </w:pPr>
            <w:r w:rsidRPr="009B0E39">
              <w:rPr>
                <w:sz w:val="21"/>
                <w:szCs w:val="21"/>
              </w:rPr>
              <w:t>smallint(6</w:t>
            </w:r>
            <w:r w:rsidR="008F6131" w:rsidRPr="009B0E39">
              <w:rPr>
                <w:sz w:val="21"/>
                <w:szCs w:val="21"/>
              </w:rPr>
              <w:t>)</w:t>
            </w:r>
          </w:p>
        </w:tc>
        <w:tc>
          <w:tcPr>
            <w:tcW w:w="4483" w:type="dxa"/>
            <w:vAlign w:val="center"/>
          </w:tcPr>
          <w:p w:rsidR="008F6131" w:rsidRPr="009B0E39" w:rsidRDefault="002E2685" w:rsidP="00AE377A">
            <w:pPr>
              <w:adjustRightInd w:val="0"/>
              <w:snapToGrid w:val="0"/>
              <w:jc w:val="left"/>
              <w:rPr>
                <w:sz w:val="21"/>
                <w:szCs w:val="21"/>
              </w:rPr>
            </w:pPr>
            <w:r w:rsidRPr="009B0E39">
              <w:rPr>
                <w:sz w:val="21"/>
                <w:szCs w:val="21"/>
              </w:rPr>
              <w:t>任务类型</w:t>
            </w:r>
          </w:p>
        </w:tc>
      </w:tr>
    </w:tbl>
    <w:p w:rsidR="007F19A4" w:rsidRPr="009B0E39" w:rsidRDefault="007F19A4" w:rsidP="00F21BF8">
      <w:pPr>
        <w:pStyle w:val="a1"/>
        <w:adjustRightInd w:val="0"/>
        <w:snapToGrid w:val="0"/>
        <w:spacing w:line="300" w:lineRule="auto"/>
        <w:ind w:firstLine="480"/>
      </w:pPr>
      <w:r w:rsidRPr="009B0E39">
        <w:t>关于</w:t>
      </w:r>
      <w:r w:rsidRPr="009B0E39">
        <w:t>netizen</w:t>
      </w:r>
      <w:r w:rsidRPr="009B0E39">
        <w:t>表，则主要是基于爬取到的评论，同时收集社交账号信息，详细字段说明如表</w:t>
      </w:r>
      <w:r w:rsidRPr="009B0E39">
        <w:t>3-2</w:t>
      </w:r>
      <w:r w:rsidRPr="009B0E39">
        <w:t>所示：</w:t>
      </w:r>
    </w:p>
    <w:p w:rsidR="007F19A4" w:rsidRPr="009B0E39" w:rsidRDefault="007F19A4" w:rsidP="00EE399C">
      <w:pPr>
        <w:pStyle w:val="a1"/>
        <w:adjustRightInd w:val="0"/>
        <w:snapToGrid w:val="0"/>
        <w:spacing w:line="300" w:lineRule="auto"/>
        <w:ind w:firstLineChars="0" w:firstLine="0"/>
        <w:jc w:val="center"/>
      </w:pPr>
      <w:r w:rsidRPr="009B0E39">
        <w:rPr>
          <w:sz w:val="21"/>
        </w:rPr>
        <w:t>表</w:t>
      </w:r>
      <w:r w:rsidRPr="009B0E39">
        <w:rPr>
          <w:sz w:val="21"/>
        </w:rPr>
        <w:t>3-2 netizen</w:t>
      </w:r>
      <w:r w:rsidRPr="009B0E39">
        <w:rPr>
          <w:sz w:val="21"/>
        </w:rPr>
        <w:t>表字段说明</w:t>
      </w:r>
    </w:p>
    <w:tbl>
      <w:tblPr>
        <w:tblW w:w="0" w:type="auto"/>
        <w:jc w:val="center"/>
        <w:tblBorders>
          <w:top w:val="single" w:sz="12" w:space="0" w:color="auto"/>
          <w:bottom w:val="single" w:sz="12" w:space="0" w:color="auto"/>
          <w:insideH w:val="single" w:sz="4" w:space="0" w:color="auto"/>
          <w:insideV w:val="single" w:sz="4" w:space="0" w:color="auto"/>
        </w:tblBorders>
        <w:tblCellMar>
          <w:top w:w="28" w:type="dxa"/>
          <w:bottom w:w="28" w:type="dxa"/>
        </w:tblCellMar>
        <w:tblLook w:val="01E0" w:firstRow="1" w:lastRow="1" w:firstColumn="1" w:lastColumn="1" w:noHBand="0" w:noVBand="0"/>
      </w:tblPr>
      <w:tblGrid>
        <w:gridCol w:w="1978"/>
        <w:gridCol w:w="1939"/>
        <w:gridCol w:w="4304"/>
      </w:tblGrid>
      <w:tr w:rsidR="007F19A4" w:rsidRPr="009B0E39" w:rsidTr="00E718CA">
        <w:trPr>
          <w:jc w:val="center"/>
        </w:trPr>
        <w:tc>
          <w:tcPr>
            <w:tcW w:w="1978" w:type="dxa"/>
            <w:shd w:val="clear" w:color="auto" w:fill="auto"/>
            <w:vAlign w:val="center"/>
          </w:tcPr>
          <w:p w:rsidR="007F19A4" w:rsidRPr="009B0E39" w:rsidRDefault="007F19A4" w:rsidP="00AE377A">
            <w:pPr>
              <w:adjustRightInd w:val="0"/>
              <w:snapToGrid w:val="0"/>
              <w:jc w:val="center"/>
              <w:rPr>
                <w:sz w:val="21"/>
              </w:rPr>
            </w:pPr>
            <w:r w:rsidRPr="009B0E39">
              <w:rPr>
                <w:sz w:val="21"/>
              </w:rPr>
              <w:t>字段名称</w:t>
            </w:r>
          </w:p>
        </w:tc>
        <w:tc>
          <w:tcPr>
            <w:tcW w:w="1939" w:type="dxa"/>
            <w:shd w:val="clear" w:color="auto" w:fill="auto"/>
            <w:vAlign w:val="center"/>
          </w:tcPr>
          <w:p w:rsidR="007F19A4" w:rsidRPr="009B0E39" w:rsidRDefault="007F19A4" w:rsidP="00AE377A">
            <w:pPr>
              <w:adjustRightInd w:val="0"/>
              <w:snapToGrid w:val="0"/>
              <w:jc w:val="center"/>
              <w:rPr>
                <w:sz w:val="21"/>
              </w:rPr>
            </w:pPr>
            <w:r w:rsidRPr="009B0E39">
              <w:rPr>
                <w:sz w:val="21"/>
              </w:rPr>
              <w:t>字段类型</w:t>
            </w:r>
          </w:p>
        </w:tc>
        <w:tc>
          <w:tcPr>
            <w:tcW w:w="4304" w:type="dxa"/>
          </w:tcPr>
          <w:p w:rsidR="007F19A4" w:rsidRPr="009B0E39" w:rsidRDefault="007F19A4" w:rsidP="00AE377A">
            <w:pPr>
              <w:adjustRightInd w:val="0"/>
              <w:snapToGrid w:val="0"/>
              <w:jc w:val="left"/>
              <w:rPr>
                <w:sz w:val="21"/>
              </w:rPr>
            </w:pPr>
            <w:r w:rsidRPr="009B0E39">
              <w:rPr>
                <w:sz w:val="21"/>
              </w:rPr>
              <w:t>字段含义</w:t>
            </w:r>
          </w:p>
        </w:tc>
      </w:tr>
      <w:tr w:rsidR="007F19A4" w:rsidRPr="009B0E39" w:rsidTr="00E718CA">
        <w:trPr>
          <w:jc w:val="center"/>
        </w:trPr>
        <w:tc>
          <w:tcPr>
            <w:tcW w:w="1978" w:type="dxa"/>
            <w:shd w:val="clear" w:color="auto" w:fill="auto"/>
            <w:vAlign w:val="center"/>
          </w:tcPr>
          <w:p w:rsidR="007F19A4" w:rsidRPr="009B0E39" w:rsidRDefault="007F19A4" w:rsidP="00AE377A">
            <w:pPr>
              <w:adjustRightInd w:val="0"/>
              <w:snapToGrid w:val="0"/>
              <w:jc w:val="center"/>
              <w:rPr>
                <w:sz w:val="21"/>
                <w:szCs w:val="21"/>
              </w:rPr>
            </w:pPr>
            <w:r w:rsidRPr="009B0E39">
              <w:rPr>
                <w:sz w:val="21"/>
                <w:szCs w:val="21"/>
              </w:rPr>
              <w:t>id</w:t>
            </w:r>
          </w:p>
        </w:tc>
        <w:tc>
          <w:tcPr>
            <w:tcW w:w="1939" w:type="dxa"/>
            <w:shd w:val="clear" w:color="auto" w:fill="auto"/>
            <w:vAlign w:val="center"/>
          </w:tcPr>
          <w:p w:rsidR="007F19A4" w:rsidRPr="009B0E39" w:rsidRDefault="007F19A4" w:rsidP="00AE377A">
            <w:pPr>
              <w:adjustRightInd w:val="0"/>
              <w:snapToGrid w:val="0"/>
              <w:jc w:val="center"/>
              <w:rPr>
                <w:sz w:val="21"/>
                <w:szCs w:val="21"/>
              </w:rPr>
            </w:pPr>
            <w:r w:rsidRPr="009B0E39">
              <w:rPr>
                <w:sz w:val="21"/>
                <w:szCs w:val="21"/>
              </w:rPr>
              <w:t>bigint (20)</w:t>
            </w:r>
          </w:p>
        </w:tc>
        <w:tc>
          <w:tcPr>
            <w:tcW w:w="4304" w:type="dxa"/>
          </w:tcPr>
          <w:p w:rsidR="007F19A4" w:rsidRPr="009B0E39" w:rsidRDefault="007F19A4" w:rsidP="00AE377A">
            <w:pPr>
              <w:adjustRightInd w:val="0"/>
              <w:snapToGrid w:val="0"/>
              <w:jc w:val="left"/>
              <w:rPr>
                <w:sz w:val="21"/>
                <w:szCs w:val="21"/>
              </w:rPr>
            </w:pPr>
            <w:r w:rsidRPr="009B0E39">
              <w:rPr>
                <w:sz w:val="21"/>
                <w:szCs w:val="21"/>
              </w:rPr>
              <w:t>爬取到的网民自增</w:t>
            </w:r>
            <w:r w:rsidRPr="009B0E39">
              <w:rPr>
                <w:sz w:val="21"/>
                <w:szCs w:val="21"/>
              </w:rPr>
              <w:t>id</w:t>
            </w:r>
          </w:p>
        </w:tc>
      </w:tr>
      <w:tr w:rsidR="007F19A4" w:rsidRPr="009B0E39" w:rsidTr="00E718CA">
        <w:trPr>
          <w:jc w:val="center"/>
        </w:trPr>
        <w:tc>
          <w:tcPr>
            <w:tcW w:w="1978" w:type="dxa"/>
            <w:shd w:val="clear" w:color="auto" w:fill="auto"/>
            <w:vAlign w:val="center"/>
          </w:tcPr>
          <w:p w:rsidR="007F19A4" w:rsidRPr="009B0E39" w:rsidRDefault="007F19A4" w:rsidP="00AE377A">
            <w:pPr>
              <w:adjustRightInd w:val="0"/>
              <w:snapToGrid w:val="0"/>
              <w:jc w:val="center"/>
              <w:rPr>
                <w:sz w:val="21"/>
                <w:szCs w:val="21"/>
              </w:rPr>
            </w:pPr>
            <w:r w:rsidRPr="009B0E39">
              <w:rPr>
                <w:sz w:val="21"/>
                <w:szCs w:val="21"/>
              </w:rPr>
              <w:t>vpuid</w:t>
            </w:r>
          </w:p>
        </w:tc>
        <w:tc>
          <w:tcPr>
            <w:tcW w:w="1939" w:type="dxa"/>
            <w:shd w:val="clear" w:color="auto" w:fill="auto"/>
            <w:vAlign w:val="center"/>
          </w:tcPr>
          <w:p w:rsidR="007F19A4" w:rsidRPr="009B0E39" w:rsidRDefault="007F19A4" w:rsidP="00AE377A">
            <w:pPr>
              <w:adjustRightInd w:val="0"/>
              <w:snapToGrid w:val="0"/>
              <w:jc w:val="center"/>
              <w:rPr>
                <w:sz w:val="21"/>
                <w:szCs w:val="21"/>
              </w:rPr>
            </w:pPr>
            <w:r w:rsidRPr="009B0E39">
              <w:rPr>
                <w:sz w:val="21"/>
                <w:szCs w:val="21"/>
              </w:rPr>
              <w:t>bigint (20)</w:t>
            </w:r>
          </w:p>
        </w:tc>
        <w:tc>
          <w:tcPr>
            <w:tcW w:w="4304" w:type="dxa"/>
          </w:tcPr>
          <w:p w:rsidR="007F19A4" w:rsidRPr="009B0E39" w:rsidRDefault="007F19A4" w:rsidP="00AE377A">
            <w:pPr>
              <w:adjustRightInd w:val="0"/>
              <w:snapToGrid w:val="0"/>
              <w:jc w:val="left"/>
              <w:rPr>
                <w:sz w:val="21"/>
                <w:szCs w:val="21"/>
              </w:rPr>
            </w:pPr>
            <w:r w:rsidRPr="009B0E39">
              <w:rPr>
                <w:sz w:val="21"/>
                <w:szCs w:val="21"/>
              </w:rPr>
              <w:t>对于爬虫的任务</w:t>
            </w:r>
            <w:r w:rsidRPr="009B0E39">
              <w:rPr>
                <w:sz w:val="21"/>
                <w:szCs w:val="21"/>
              </w:rPr>
              <w:t>id</w:t>
            </w:r>
          </w:p>
        </w:tc>
      </w:tr>
      <w:tr w:rsidR="007F19A4" w:rsidRPr="009B0E39" w:rsidTr="00E718CA">
        <w:trPr>
          <w:jc w:val="center"/>
        </w:trPr>
        <w:tc>
          <w:tcPr>
            <w:tcW w:w="1978" w:type="dxa"/>
            <w:shd w:val="clear" w:color="auto" w:fill="auto"/>
            <w:vAlign w:val="center"/>
          </w:tcPr>
          <w:p w:rsidR="007F19A4" w:rsidRPr="009B0E39" w:rsidRDefault="007F19A4" w:rsidP="00AE377A">
            <w:pPr>
              <w:adjustRightInd w:val="0"/>
              <w:snapToGrid w:val="0"/>
              <w:jc w:val="center"/>
              <w:rPr>
                <w:sz w:val="21"/>
                <w:szCs w:val="21"/>
              </w:rPr>
            </w:pPr>
            <w:r w:rsidRPr="009B0E39">
              <w:rPr>
                <w:sz w:val="21"/>
                <w:szCs w:val="21"/>
              </w:rPr>
              <w:t>netizen_domain</w:t>
            </w:r>
          </w:p>
        </w:tc>
        <w:tc>
          <w:tcPr>
            <w:tcW w:w="1939" w:type="dxa"/>
            <w:shd w:val="clear" w:color="auto" w:fill="auto"/>
            <w:vAlign w:val="center"/>
          </w:tcPr>
          <w:p w:rsidR="007F19A4" w:rsidRPr="009B0E39" w:rsidRDefault="007F19A4" w:rsidP="00001735">
            <w:pPr>
              <w:adjustRightInd w:val="0"/>
              <w:snapToGrid w:val="0"/>
              <w:jc w:val="center"/>
              <w:rPr>
                <w:sz w:val="21"/>
                <w:szCs w:val="21"/>
              </w:rPr>
            </w:pPr>
            <w:r w:rsidRPr="009B0E39">
              <w:rPr>
                <w:sz w:val="21"/>
                <w:szCs w:val="21"/>
              </w:rPr>
              <w:t>varchar(</w:t>
            </w:r>
            <w:r w:rsidR="00001735" w:rsidRPr="009B0E39">
              <w:rPr>
                <w:sz w:val="21"/>
                <w:szCs w:val="21"/>
              </w:rPr>
              <w:t>100</w:t>
            </w:r>
            <w:r w:rsidRPr="009B0E39">
              <w:rPr>
                <w:sz w:val="21"/>
                <w:szCs w:val="21"/>
              </w:rPr>
              <w:t>)</w:t>
            </w:r>
          </w:p>
        </w:tc>
        <w:tc>
          <w:tcPr>
            <w:tcW w:w="4304" w:type="dxa"/>
          </w:tcPr>
          <w:p w:rsidR="007F19A4" w:rsidRPr="009B0E39" w:rsidRDefault="007F19A4" w:rsidP="00AE377A">
            <w:pPr>
              <w:adjustRightInd w:val="0"/>
              <w:snapToGrid w:val="0"/>
              <w:jc w:val="left"/>
              <w:rPr>
                <w:sz w:val="21"/>
                <w:szCs w:val="21"/>
              </w:rPr>
            </w:pPr>
            <w:r w:rsidRPr="009B0E39">
              <w:rPr>
                <w:sz w:val="21"/>
                <w:szCs w:val="21"/>
              </w:rPr>
              <w:t>社交账号平台</w:t>
            </w:r>
          </w:p>
        </w:tc>
      </w:tr>
      <w:tr w:rsidR="007F19A4" w:rsidRPr="009B0E39" w:rsidTr="00E718CA">
        <w:trPr>
          <w:jc w:val="center"/>
        </w:trPr>
        <w:tc>
          <w:tcPr>
            <w:tcW w:w="1978" w:type="dxa"/>
            <w:shd w:val="clear" w:color="auto" w:fill="auto"/>
            <w:vAlign w:val="center"/>
          </w:tcPr>
          <w:p w:rsidR="007F19A4" w:rsidRPr="009B0E39" w:rsidRDefault="007F19A4" w:rsidP="00AE377A">
            <w:pPr>
              <w:adjustRightInd w:val="0"/>
              <w:snapToGrid w:val="0"/>
              <w:jc w:val="center"/>
              <w:rPr>
                <w:sz w:val="21"/>
                <w:szCs w:val="21"/>
              </w:rPr>
            </w:pPr>
            <w:r w:rsidRPr="009B0E39">
              <w:rPr>
                <w:sz w:val="21"/>
                <w:szCs w:val="21"/>
              </w:rPr>
              <w:t>netizen_domain_id</w:t>
            </w:r>
          </w:p>
        </w:tc>
        <w:tc>
          <w:tcPr>
            <w:tcW w:w="1939" w:type="dxa"/>
            <w:shd w:val="clear" w:color="auto" w:fill="auto"/>
            <w:vAlign w:val="center"/>
          </w:tcPr>
          <w:p w:rsidR="007F19A4" w:rsidRPr="009B0E39" w:rsidRDefault="007F19A4" w:rsidP="00AE377A">
            <w:pPr>
              <w:adjustRightInd w:val="0"/>
              <w:snapToGrid w:val="0"/>
              <w:jc w:val="center"/>
              <w:rPr>
                <w:sz w:val="21"/>
                <w:szCs w:val="21"/>
              </w:rPr>
            </w:pPr>
            <w:r w:rsidRPr="009B0E39">
              <w:rPr>
                <w:sz w:val="21"/>
                <w:szCs w:val="21"/>
              </w:rPr>
              <w:t>varchar(255)</w:t>
            </w:r>
          </w:p>
        </w:tc>
        <w:tc>
          <w:tcPr>
            <w:tcW w:w="4304" w:type="dxa"/>
          </w:tcPr>
          <w:p w:rsidR="007F19A4" w:rsidRPr="009B0E39" w:rsidRDefault="007F19A4" w:rsidP="00AE377A">
            <w:pPr>
              <w:adjustRightInd w:val="0"/>
              <w:snapToGrid w:val="0"/>
              <w:jc w:val="left"/>
              <w:rPr>
                <w:sz w:val="21"/>
                <w:szCs w:val="21"/>
              </w:rPr>
            </w:pPr>
            <w:r w:rsidRPr="009B0E39">
              <w:rPr>
                <w:sz w:val="21"/>
                <w:szCs w:val="21"/>
              </w:rPr>
              <w:t>社交账号</w:t>
            </w:r>
            <w:r w:rsidRPr="009B0E39">
              <w:rPr>
                <w:sz w:val="21"/>
                <w:szCs w:val="21"/>
              </w:rPr>
              <w:t>id</w:t>
            </w:r>
          </w:p>
        </w:tc>
      </w:tr>
      <w:tr w:rsidR="007F19A4" w:rsidRPr="009B0E39" w:rsidTr="00E718CA">
        <w:trPr>
          <w:jc w:val="center"/>
        </w:trPr>
        <w:tc>
          <w:tcPr>
            <w:tcW w:w="1978" w:type="dxa"/>
            <w:shd w:val="clear" w:color="auto" w:fill="auto"/>
            <w:vAlign w:val="center"/>
          </w:tcPr>
          <w:p w:rsidR="007F19A4" w:rsidRPr="009B0E39" w:rsidRDefault="007F19A4" w:rsidP="00AE377A">
            <w:pPr>
              <w:adjustRightInd w:val="0"/>
              <w:snapToGrid w:val="0"/>
              <w:jc w:val="center"/>
              <w:rPr>
                <w:sz w:val="21"/>
                <w:szCs w:val="21"/>
              </w:rPr>
            </w:pPr>
            <w:r w:rsidRPr="009B0E39">
              <w:rPr>
                <w:sz w:val="21"/>
                <w:szCs w:val="21"/>
              </w:rPr>
              <w:t>type</w:t>
            </w:r>
          </w:p>
        </w:tc>
        <w:tc>
          <w:tcPr>
            <w:tcW w:w="1939" w:type="dxa"/>
            <w:shd w:val="clear" w:color="auto" w:fill="auto"/>
            <w:vAlign w:val="center"/>
          </w:tcPr>
          <w:p w:rsidR="007F19A4" w:rsidRPr="009B0E39" w:rsidRDefault="007F19A4" w:rsidP="00AE377A">
            <w:pPr>
              <w:adjustRightInd w:val="0"/>
              <w:snapToGrid w:val="0"/>
              <w:jc w:val="center"/>
              <w:rPr>
                <w:sz w:val="21"/>
                <w:szCs w:val="21"/>
              </w:rPr>
            </w:pPr>
            <w:r w:rsidRPr="009B0E39">
              <w:rPr>
                <w:sz w:val="21"/>
                <w:szCs w:val="21"/>
              </w:rPr>
              <w:t>smallint(6)</w:t>
            </w:r>
          </w:p>
        </w:tc>
        <w:tc>
          <w:tcPr>
            <w:tcW w:w="4304" w:type="dxa"/>
          </w:tcPr>
          <w:p w:rsidR="007F19A4" w:rsidRPr="009B0E39" w:rsidRDefault="007F19A4" w:rsidP="00AE377A">
            <w:pPr>
              <w:adjustRightInd w:val="0"/>
              <w:snapToGrid w:val="0"/>
              <w:jc w:val="left"/>
              <w:rPr>
                <w:sz w:val="21"/>
                <w:szCs w:val="21"/>
              </w:rPr>
            </w:pPr>
            <w:r w:rsidRPr="009B0E39">
              <w:rPr>
                <w:sz w:val="21"/>
                <w:szCs w:val="21"/>
              </w:rPr>
              <w:t>类型</w:t>
            </w:r>
          </w:p>
        </w:tc>
      </w:tr>
      <w:tr w:rsidR="007F19A4" w:rsidRPr="009B0E39" w:rsidTr="00E718CA">
        <w:trPr>
          <w:jc w:val="center"/>
        </w:trPr>
        <w:tc>
          <w:tcPr>
            <w:tcW w:w="1978" w:type="dxa"/>
            <w:shd w:val="clear" w:color="auto" w:fill="auto"/>
            <w:vAlign w:val="center"/>
          </w:tcPr>
          <w:p w:rsidR="007F19A4" w:rsidRPr="009B0E39" w:rsidRDefault="007F19A4" w:rsidP="00AE377A">
            <w:pPr>
              <w:adjustRightInd w:val="0"/>
              <w:snapToGrid w:val="0"/>
              <w:jc w:val="center"/>
              <w:rPr>
                <w:sz w:val="21"/>
                <w:szCs w:val="21"/>
              </w:rPr>
            </w:pPr>
            <w:r w:rsidRPr="009B0E39">
              <w:rPr>
                <w:sz w:val="21"/>
                <w:szCs w:val="21"/>
              </w:rPr>
              <w:t>uri</w:t>
            </w:r>
          </w:p>
        </w:tc>
        <w:tc>
          <w:tcPr>
            <w:tcW w:w="1939" w:type="dxa"/>
            <w:shd w:val="clear" w:color="auto" w:fill="auto"/>
            <w:vAlign w:val="center"/>
          </w:tcPr>
          <w:p w:rsidR="007F19A4" w:rsidRPr="009B0E39" w:rsidRDefault="007F19A4" w:rsidP="00AE377A">
            <w:pPr>
              <w:adjustRightInd w:val="0"/>
              <w:snapToGrid w:val="0"/>
              <w:jc w:val="center"/>
              <w:rPr>
                <w:sz w:val="21"/>
                <w:szCs w:val="21"/>
              </w:rPr>
            </w:pPr>
            <w:r w:rsidRPr="009B0E39">
              <w:rPr>
                <w:sz w:val="21"/>
                <w:szCs w:val="21"/>
              </w:rPr>
              <w:t>varchar(255)</w:t>
            </w:r>
          </w:p>
        </w:tc>
        <w:tc>
          <w:tcPr>
            <w:tcW w:w="4304" w:type="dxa"/>
          </w:tcPr>
          <w:p w:rsidR="007F19A4" w:rsidRPr="009B0E39" w:rsidRDefault="007F19A4" w:rsidP="00AE377A">
            <w:pPr>
              <w:adjustRightInd w:val="0"/>
              <w:snapToGrid w:val="0"/>
              <w:jc w:val="left"/>
              <w:rPr>
                <w:sz w:val="21"/>
                <w:szCs w:val="21"/>
              </w:rPr>
            </w:pPr>
            <w:r w:rsidRPr="009B0E39">
              <w:rPr>
                <w:sz w:val="21"/>
                <w:szCs w:val="21"/>
              </w:rPr>
              <w:t>社交账号主页网址</w:t>
            </w:r>
          </w:p>
        </w:tc>
      </w:tr>
    </w:tbl>
    <w:p w:rsidR="00C04D32" w:rsidRPr="009B0E39" w:rsidRDefault="00A20BB1" w:rsidP="00F21BF8">
      <w:pPr>
        <w:pStyle w:val="a1"/>
        <w:adjustRightInd w:val="0"/>
        <w:snapToGrid w:val="0"/>
        <w:spacing w:line="300" w:lineRule="auto"/>
        <w:ind w:firstLine="480"/>
      </w:pPr>
      <w:r w:rsidRPr="009B0E39">
        <w:t>关于</w:t>
      </w:r>
      <w:r w:rsidRPr="009B0E39">
        <w:t>netizen_property</w:t>
      </w:r>
      <w:r w:rsidR="00CA4DC9" w:rsidRPr="009B0E39">
        <w:t>表</w:t>
      </w:r>
      <w:r w:rsidRPr="009B0E39">
        <w:t>，则记录社交账号上用户的个人信息，</w:t>
      </w:r>
      <w:proofErr w:type="gramStart"/>
      <w:r w:rsidRPr="009B0E39">
        <w:t>辅助受</w:t>
      </w:r>
      <w:proofErr w:type="gramEnd"/>
      <w:r w:rsidRPr="009B0E39">
        <w:t>众人群分析，详细字段说明如表</w:t>
      </w:r>
      <w:r w:rsidR="00C04D32" w:rsidRPr="009B0E39">
        <w:t>3-3</w:t>
      </w:r>
      <w:r w:rsidR="00C04D32" w:rsidRPr="009B0E39">
        <w:t>所示：</w:t>
      </w:r>
    </w:p>
    <w:p w:rsidR="00C04D32" w:rsidRPr="009B0E39" w:rsidRDefault="00C04D32" w:rsidP="00EE399C">
      <w:pPr>
        <w:pStyle w:val="a1"/>
        <w:adjustRightInd w:val="0"/>
        <w:snapToGrid w:val="0"/>
        <w:spacing w:line="300" w:lineRule="auto"/>
        <w:ind w:firstLineChars="0" w:firstLine="0"/>
        <w:jc w:val="center"/>
      </w:pPr>
      <w:r w:rsidRPr="009B0E39">
        <w:rPr>
          <w:sz w:val="21"/>
        </w:rPr>
        <w:t>表</w:t>
      </w:r>
      <w:r w:rsidRPr="009B0E39">
        <w:rPr>
          <w:sz w:val="21"/>
        </w:rPr>
        <w:t>3-3 netizen_property</w:t>
      </w:r>
      <w:r w:rsidRPr="009B0E39">
        <w:rPr>
          <w:sz w:val="21"/>
        </w:rPr>
        <w:t>表字段说明</w:t>
      </w:r>
    </w:p>
    <w:tbl>
      <w:tblPr>
        <w:tblW w:w="0" w:type="auto"/>
        <w:jc w:val="center"/>
        <w:tblBorders>
          <w:top w:val="single" w:sz="12" w:space="0" w:color="auto"/>
          <w:bottom w:val="single" w:sz="12" w:space="0" w:color="auto"/>
          <w:insideH w:val="single" w:sz="4" w:space="0" w:color="auto"/>
          <w:insideV w:val="single" w:sz="4" w:space="0" w:color="auto"/>
        </w:tblBorders>
        <w:tblCellMar>
          <w:top w:w="28" w:type="dxa"/>
          <w:bottom w:w="28" w:type="dxa"/>
        </w:tblCellMar>
        <w:tblLook w:val="01E0" w:firstRow="1" w:lastRow="1" w:firstColumn="1" w:lastColumn="1" w:noHBand="0" w:noVBand="0"/>
      </w:tblPr>
      <w:tblGrid>
        <w:gridCol w:w="1943"/>
        <w:gridCol w:w="1941"/>
        <w:gridCol w:w="4337"/>
      </w:tblGrid>
      <w:tr w:rsidR="00C04D32" w:rsidRPr="009B0E39" w:rsidTr="00E718CA">
        <w:trPr>
          <w:jc w:val="center"/>
        </w:trPr>
        <w:tc>
          <w:tcPr>
            <w:tcW w:w="1943" w:type="dxa"/>
            <w:shd w:val="clear" w:color="auto" w:fill="auto"/>
            <w:vAlign w:val="center"/>
          </w:tcPr>
          <w:p w:rsidR="00C04D32" w:rsidRPr="009B0E39" w:rsidRDefault="00C04D32" w:rsidP="00F21BF8">
            <w:pPr>
              <w:adjustRightInd w:val="0"/>
              <w:snapToGrid w:val="0"/>
              <w:jc w:val="center"/>
              <w:rPr>
                <w:sz w:val="21"/>
              </w:rPr>
            </w:pPr>
            <w:r w:rsidRPr="009B0E39">
              <w:rPr>
                <w:sz w:val="21"/>
              </w:rPr>
              <w:t>字段名称</w:t>
            </w:r>
          </w:p>
        </w:tc>
        <w:tc>
          <w:tcPr>
            <w:tcW w:w="1941" w:type="dxa"/>
            <w:shd w:val="clear" w:color="auto" w:fill="auto"/>
            <w:vAlign w:val="center"/>
          </w:tcPr>
          <w:p w:rsidR="00C04D32" w:rsidRPr="009B0E39" w:rsidRDefault="00C04D32" w:rsidP="00F21BF8">
            <w:pPr>
              <w:adjustRightInd w:val="0"/>
              <w:snapToGrid w:val="0"/>
              <w:jc w:val="center"/>
              <w:rPr>
                <w:sz w:val="21"/>
              </w:rPr>
            </w:pPr>
            <w:r w:rsidRPr="009B0E39">
              <w:rPr>
                <w:sz w:val="21"/>
              </w:rPr>
              <w:t>字段类型</w:t>
            </w:r>
          </w:p>
        </w:tc>
        <w:tc>
          <w:tcPr>
            <w:tcW w:w="4337" w:type="dxa"/>
          </w:tcPr>
          <w:p w:rsidR="00C04D32" w:rsidRPr="009B0E39" w:rsidRDefault="00C04D32" w:rsidP="00F21BF8">
            <w:pPr>
              <w:adjustRightInd w:val="0"/>
              <w:snapToGrid w:val="0"/>
              <w:jc w:val="left"/>
              <w:rPr>
                <w:sz w:val="21"/>
              </w:rPr>
            </w:pPr>
            <w:r w:rsidRPr="009B0E39">
              <w:rPr>
                <w:sz w:val="21"/>
              </w:rPr>
              <w:t>字段含义</w:t>
            </w:r>
          </w:p>
        </w:tc>
      </w:tr>
      <w:tr w:rsidR="00C04D32" w:rsidRPr="009B0E39" w:rsidTr="00E718CA">
        <w:trPr>
          <w:jc w:val="center"/>
        </w:trPr>
        <w:tc>
          <w:tcPr>
            <w:tcW w:w="1943" w:type="dxa"/>
            <w:shd w:val="clear" w:color="auto" w:fill="auto"/>
            <w:vAlign w:val="center"/>
          </w:tcPr>
          <w:p w:rsidR="00C04D32" w:rsidRPr="009B0E39" w:rsidRDefault="00C04D32" w:rsidP="00F21BF8">
            <w:pPr>
              <w:adjustRightInd w:val="0"/>
              <w:snapToGrid w:val="0"/>
              <w:jc w:val="center"/>
              <w:rPr>
                <w:sz w:val="21"/>
                <w:szCs w:val="21"/>
              </w:rPr>
            </w:pPr>
            <w:r w:rsidRPr="009B0E39">
              <w:rPr>
                <w:sz w:val="21"/>
                <w:szCs w:val="21"/>
              </w:rPr>
              <w:t>nid</w:t>
            </w:r>
          </w:p>
        </w:tc>
        <w:tc>
          <w:tcPr>
            <w:tcW w:w="1941" w:type="dxa"/>
            <w:shd w:val="clear" w:color="auto" w:fill="auto"/>
            <w:vAlign w:val="center"/>
          </w:tcPr>
          <w:p w:rsidR="00C04D32" w:rsidRPr="009B0E39" w:rsidRDefault="00C04D32" w:rsidP="00F21BF8">
            <w:pPr>
              <w:adjustRightInd w:val="0"/>
              <w:snapToGrid w:val="0"/>
              <w:jc w:val="center"/>
              <w:rPr>
                <w:sz w:val="21"/>
                <w:szCs w:val="21"/>
              </w:rPr>
            </w:pPr>
            <w:r w:rsidRPr="009B0E39">
              <w:rPr>
                <w:sz w:val="21"/>
                <w:szCs w:val="21"/>
              </w:rPr>
              <w:t>bigint (20)</w:t>
            </w:r>
          </w:p>
        </w:tc>
        <w:tc>
          <w:tcPr>
            <w:tcW w:w="4337" w:type="dxa"/>
          </w:tcPr>
          <w:p w:rsidR="00C04D32" w:rsidRPr="009B0E39" w:rsidRDefault="000B7CCD" w:rsidP="00F21BF8">
            <w:pPr>
              <w:adjustRightInd w:val="0"/>
              <w:snapToGrid w:val="0"/>
              <w:jc w:val="left"/>
              <w:rPr>
                <w:sz w:val="21"/>
                <w:szCs w:val="21"/>
              </w:rPr>
            </w:pPr>
            <w:r w:rsidRPr="009B0E39">
              <w:rPr>
                <w:sz w:val="21"/>
                <w:szCs w:val="21"/>
              </w:rPr>
              <w:t>对应</w:t>
            </w:r>
            <w:r w:rsidR="00C04D32" w:rsidRPr="009B0E39">
              <w:rPr>
                <w:sz w:val="21"/>
                <w:szCs w:val="21"/>
              </w:rPr>
              <w:t>netizen</w:t>
            </w:r>
            <w:r w:rsidR="00C04D32" w:rsidRPr="009B0E39">
              <w:rPr>
                <w:sz w:val="21"/>
                <w:szCs w:val="21"/>
              </w:rPr>
              <w:t>表</w:t>
            </w:r>
            <w:r w:rsidR="00C04D32" w:rsidRPr="009B0E39">
              <w:rPr>
                <w:sz w:val="21"/>
                <w:szCs w:val="21"/>
              </w:rPr>
              <w:t>id</w:t>
            </w:r>
          </w:p>
        </w:tc>
      </w:tr>
      <w:tr w:rsidR="00C04D32" w:rsidRPr="009B0E39" w:rsidTr="00E718CA">
        <w:trPr>
          <w:jc w:val="center"/>
        </w:trPr>
        <w:tc>
          <w:tcPr>
            <w:tcW w:w="1943" w:type="dxa"/>
            <w:shd w:val="clear" w:color="auto" w:fill="auto"/>
            <w:vAlign w:val="center"/>
          </w:tcPr>
          <w:p w:rsidR="00C04D32" w:rsidRPr="009B0E39" w:rsidRDefault="00C04D32" w:rsidP="00F21BF8">
            <w:pPr>
              <w:adjustRightInd w:val="0"/>
              <w:snapToGrid w:val="0"/>
              <w:jc w:val="center"/>
              <w:rPr>
                <w:sz w:val="21"/>
                <w:szCs w:val="21"/>
              </w:rPr>
            </w:pPr>
            <w:r w:rsidRPr="009B0E39">
              <w:rPr>
                <w:sz w:val="21"/>
                <w:szCs w:val="21"/>
              </w:rPr>
              <w:t>uid</w:t>
            </w:r>
          </w:p>
        </w:tc>
        <w:tc>
          <w:tcPr>
            <w:tcW w:w="1941" w:type="dxa"/>
            <w:shd w:val="clear" w:color="auto" w:fill="auto"/>
            <w:vAlign w:val="center"/>
          </w:tcPr>
          <w:p w:rsidR="00C04D32" w:rsidRPr="009B0E39" w:rsidRDefault="00C04D32" w:rsidP="00F21BF8">
            <w:pPr>
              <w:adjustRightInd w:val="0"/>
              <w:snapToGrid w:val="0"/>
              <w:jc w:val="center"/>
              <w:rPr>
                <w:sz w:val="21"/>
                <w:szCs w:val="21"/>
              </w:rPr>
            </w:pPr>
            <w:r w:rsidRPr="009B0E39">
              <w:rPr>
                <w:sz w:val="21"/>
                <w:szCs w:val="21"/>
              </w:rPr>
              <w:t>varchar(255)</w:t>
            </w:r>
          </w:p>
        </w:tc>
        <w:tc>
          <w:tcPr>
            <w:tcW w:w="4337" w:type="dxa"/>
          </w:tcPr>
          <w:p w:rsidR="00C04D32" w:rsidRPr="009B0E39" w:rsidRDefault="00C04D32" w:rsidP="00F21BF8">
            <w:pPr>
              <w:adjustRightInd w:val="0"/>
              <w:snapToGrid w:val="0"/>
              <w:jc w:val="left"/>
              <w:rPr>
                <w:sz w:val="21"/>
                <w:szCs w:val="21"/>
              </w:rPr>
            </w:pPr>
            <w:r w:rsidRPr="009B0E39">
              <w:rPr>
                <w:sz w:val="21"/>
                <w:szCs w:val="21"/>
              </w:rPr>
              <w:t>社交账号</w:t>
            </w:r>
            <w:r w:rsidRPr="009B0E39">
              <w:rPr>
                <w:sz w:val="21"/>
                <w:szCs w:val="21"/>
              </w:rPr>
              <w:t>id</w:t>
            </w:r>
          </w:p>
        </w:tc>
      </w:tr>
      <w:tr w:rsidR="00C04D32" w:rsidRPr="009B0E39" w:rsidTr="00E718CA">
        <w:trPr>
          <w:jc w:val="center"/>
        </w:trPr>
        <w:tc>
          <w:tcPr>
            <w:tcW w:w="1943" w:type="dxa"/>
            <w:shd w:val="clear" w:color="auto" w:fill="auto"/>
            <w:vAlign w:val="center"/>
          </w:tcPr>
          <w:p w:rsidR="00C04D32" w:rsidRPr="009B0E39" w:rsidRDefault="00C04D32" w:rsidP="00F21BF8">
            <w:pPr>
              <w:adjustRightInd w:val="0"/>
              <w:snapToGrid w:val="0"/>
              <w:jc w:val="center"/>
              <w:rPr>
                <w:sz w:val="21"/>
                <w:szCs w:val="21"/>
              </w:rPr>
            </w:pPr>
            <w:r w:rsidRPr="009B0E39">
              <w:rPr>
                <w:sz w:val="21"/>
                <w:szCs w:val="21"/>
              </w:rPr>
              <w:t>tags</w:t>
            </w:r>
          </w:p>
        </w:tc>
        <w:tc>
          <w:tcPr>
            <w:tcW w:w="1941" w:type="dxa"/>
            <w:shd w:val="clear" w:color="auto" w:fill="auto"/>
            <w:vAlign w:val="center"/>
          </w:tcPr>
          <w:p w:rsidR="00C04D32" w:rsidRPr="009B0E39" w:rsidRDefault="00C04D32" w:rsidP="00F21BF8">
            <w:pPr>
              <w:adjustRightInd w:val="0"/>
              <w:snapToGrid w:val="0"/>
              <w:jc w:val="center"/>
              <w:rPr>
                <w:sz w:val="21"/>
                <w:szCs w:val="21"/>
              </w:rPr>
            </w:pPr>
            <w:r w:rsidRPr="009B0E39">
              <w:rPr>
                <w:sz w:val="21"/>
                <w:szCs w:val="21"/>
              </w:rPr>
              <w:t>varchar(255)</w:t>
            </w:r>
          </w:p>
        </w:tc>
        <w:tc>
          <w:tcPr>
            <w:tcW w:w="4337" w:type="dxa"/>
          </w:tcPr>
          <w:p w:rsidR="00C04D32" w:rsidRPr="009B0E39" w:rsidRDefault="00C04D32" w:rsidP="00F21BF8">
            <w:pPr>
              <w:adjustRightInd w:val="0"/>
              <w:snapToGrid w:val="0"/>
              <w:jc w:val="left"/>
              <w:rPr>
                <w:sz w:val="21"/>
                <w:szCs w:val="21"/>
              </w:rPr>
            </w:pPr>
            <w:r w:rsidRPr="009B0E39">
              <w:rPr>
                <w:sz w:val="21"/>
                <w:szCs w:val="21"/>
              </w:rPr>
              <w:t>用户标签信息</w:t>
            </w:r>
          </w:p>
        </w:tc>
      </w:tr>
      <w:tr w:rsidR="00C04D32" w:rsidRPr="009B0E39" w:rsidTr="00E718CA">
        <w:trPr>
          <w:jc w:val="center"/>
        </w:trPr>
        <w:tc>
          <w:tcPr>
            <w:tcW w:w="1943" w:type="dxa"/>
            <w:shd w:val="clear" w:color="auto" w:fill="auto"/>
            <w:vAlign w:val="center"/>
          </w:tcPr>
          <w:p w:rsidR="00C04D32" w:rsidRPr="009B0E39" w:rsidRDefault="00C04D32" w:rsidP="00F21BF8">
            <w:pPr>
              <w:adjustRightInd w:val="0"/>
              <w:snapToGrid w:val="0"/>
              <w:jc w:val="center"/>
              <w:rPr>
                <w:sz w:val="21"/>
                <w:szCs w:val="21"/>
              </w:rPr>
            </w:pPr>
            <w:r w:rsidRPr="009B0E39">
              <w:rPr>
                <w:sz w:val="21"/>
                <w:szCs w:val="21"/>
              </w:rPr>
              <w:t>birthday</w:t>
            </w:r>
          </w:p>
        </w:tc>
        <w:tc>
          <w:tcPr>
            <w:tcW w:w="1941" w:type="dxa"/>
            <w:shd w:val="clear" w:color="auto" w:fill="auto"/>
            <w:vAlign w:val="center"/>
          </w:tcPr>
          <w:p w:rsidR="00C04D32" w:rsidRPr="009B0E39" w:rsidRDefault="00C04D32" w:rsidP="00F21BF8">
            <w:pPr>
              <w:adjustRightInd w:val="0"/>
              <w:snapToGrid w:val="0"/>
              <w:jc w:val="center"/>
              <w:rPr>
                <w:sz w:val="21"/>
                <w:szCs w:val="21"/>
              </w:rPr>
            </w:pPr>
            <w:r w:rsidRPr="009B0E39">
              <w:rPr>
                <w:sz w:val="21"/>
                <w:szCs w:val="21"/>
              </w:rPr>
              <w:t>date</w:t>
            </w:r>
          </w:p>
        </w:tc>
        <w:tc>
          <w:tcPr>
            <w:tcW w:w="4337" w:type="dxa"/>
          </w:tcPr>
          <w:p w:rsidR="00C04D32" w:rsidRPr="009B0E39" w:rsidRDefault="00C04D32" w:rsidP="00F21BF8">
            <w:pPr>
              <w:adjustRightInd w:val="0"/>
              <w:snapToGrid w:val="0"/>
              <w:jc w:val="left"/>
              <w:rPr>
                <w:sz w:val="21"/>
                <w:szCs w:val="21"/>
              </w:rPr>
            </w:pPr>
            <w:r w:rsidRPr="009B0E39">
              <w:rPr>
                <w:sz w:val="21"/>
                <w:szCs w:val="21"/>
              </w:rPr>
              <w:t>生日</w:t>
            </w:r>
          </w:p>
        </w:tc>
      </w:tr>
      <w:tr w:rsidR="00C04D32" w:rsidRPr="009B0E39" w:rsidTr="00E718CA">
        <w:trPr>
          <w:jc w:val="center"/>
        </w:trPr>
        <w:tc>
          <w:tcPr>
            <w:tcW w:w="1943" w:type="dxa"/>
            <w:shd w:val="clear" w:color="auto" w:fill="auto"/>
            <w:vAlign w:val="center"/>
          </w:tcPr>
          <w:p w:rsidR="00C04D32" w:rsidRPr="009B0E39" w:rsidRDefault="00C04D32" w:rsidP="00F21BF8">
            <w:pPr>
              <w:adjustRightInd w:val="0"/>
              <w:snapToGrid w:val="0"/>
              <w:jc w:val="center"/>
              <w:rPr>
                <w:sz w:val="21"/>
                <w:szCs w:val="21"/>
              </w:rPr>
            </w:pPr>
            <w:r w:rsidRPr="009B0E39">
              <w:rPr>
                <w:sz w:val="21"/>
                <w:szCs w:val="21"/>
              </w:rPr>
              <w:t>name</w:t>
            </w:r>
          </w:p>
        </w:tc>
        <w:tc>
          <w:tcPr>
            <w:tcW w:w="1941" w:type="dxa"/>
            <w:shd w:val="clear" w:color="auto" w:fill="auto"/>
            <w:vAlign w:val="center"/>
          </w:tcPr>
          <w:p w:rsidR="00C04D32" w:rsidRPr="009B0E39" w:rsidRDefault="00C04D32" w:rsidP="00F21BF8">
            <w:pPr>
              <w:adjustRightInd w:val="0"/>
              <w:snapToGrid w:val="0"/>
              <w:jc w:val="center"/>
              <w:rPr>
                <w:sz w:val="21"/>
                <w:szCs w:val="21"/>
              </w:rPr>
            </w:pPr>
            <w:r w:rsidRPr="009B0E39">
              <w:rPr>
                <w:sz w:val="21"/>
                <w:szCs w:val="21"/>
              </w:rPr>
              <w:t>varchar(</w:t>
            </w:r>
            <w:r w:rsidR="00771D10" w:rsidRPr="009B0E39">
              <w:rPr>
                <w:sz w:val="21"/>
                <w:szCs w:val="21"/>
              </w:rPr>
              <w:t>50</w:t>
            </w:r>
            <w:r w:rsidRPr="009B0E39">
              <w:rPr>
                <w:sz w:val="21"/>
                <w:szCs w:val="21"/>
              </w:rPr>
              <w:t>)</w:t>
            </w:r>
          </w:p>
        </w:tc>
        <w:tc>
          <w:tcPr>
            <w:tcW w:w="4337" w:type="dxa"/>
          </w:tcPr>
          <w:p w:rsidR="00C04D32" w:rsidRPr="009B0E39" w:rsidRDefault="00C04D32" w:rsidP="00F21BF8">
            <w:pPr>
              <w:adjustRightInd w:val="0"/>
              <w:snapToGrid w:val="0"/>
              <w:jc w:val="left"/>
              <w:rPr>
                <w:sz w:val="21"/>
                <w:szCs w:val="21"/>
              </w:rPr>
            </w:pPr>
            <w:r w:rsidRPr="009B0E39">
              <w:rPr>
                <w:sz w:val="21"/>
                <w:szCs w:val="21"/>
              </w:rPr>
              <w:t>真实姓名</w:t>
            </w:r>
          </w:p>
        </w:tc>
      </w:tr>
      <w:tr w:rsidR="00C04D32" w:rsidRPr="009B0E39" w:rsidTr="00E718CA">
        <w:trPr>
          <w:jc w:val="center"/>
        </w:trPr>
        <w:tc>
          <w:tcPr>
            <w:tcW w:w="1943" w:type="dxa"/>
            <w:shd w:val="clear" w:color="auto" w:fill="auto"/>
            <w:vAlign w:val="center"/>
          </w:tcPr>
          <w:p w:rsidR="00C04D32" w:rsidRPr="009B0E39" w:rsidRDefault="00C04D32" w:rsidP="00F21BF8">
            <w:pPr>
              <w:adjustRightInd w:val="0"/>
              <w:snapToGrid w:val="0"/>
              <w:jc w:val="center"/>
              <w:rPr>
                <w:sz w:val="21"/>
                <w:szCs w:val="21"/>
              </w:rPr>
            </w:pPr>
            <w:r w:rsidRPr="009B0E39">
              <w:rPr>
                <w:sz w:val="21"/>
                <w:szCs w:val="21"/>
              </w:rPr>
              <w:t>gender</w:t>
            </w:r>
          </w:p>
        </w:tc>
        <w:tc>
          <w:tcPr>
            <w:tcW w:w="1941" w:type="dxa"/>
            <w:shd w:val="clear" w:color="auto" w:fill="auto"/>
            <w:vAlign w:val="center"/>
          </w:tcPr>
          <w:p w:rsidR="00C04D32" w:rsidRPr="009B0E39" w:rsidRDefault="00C04D32" w:rsidP="00F21BF8">
            <w:pPr>
              <w:adjustRightInd w:val="0"/>
              <w:snapToGrid w:val="0"/>
              <w:jc w:val="center"/>
              <w:rPr>
                <w:sz w:val="21"/>
                <w:szCs w:val="21"/>
              </w:rPr>
            </w:pPr>
            <w:r w:rsidRPr="009B0E39">
              <w:rPr>
                <w:sz w:val="21"/>
                <w:szCs w:val="21"/>
              </w:rPr>
              <w:t>varchar(</w:t>
            </w:r>
            <w:r w:rsidR="00771D10" w:rsidRPr="009B0E39">
              <w:rPr>
                <w:sz w:val="21"/>
                <w:szCs w:val="21"/>
              </w:rPr>
              <w:t>30</w:t>
            </w:r>
            <w:r w:rsidRPr="009B0E39">
              <w:rPr>
                <w:sz w:val="21"/>
                <w:szCs w:val="21"/>
              </w:rPr>
              <w:t>)</w:t>
            </w:r>
          </w:p>
        </w:tc>
        <w:tc>
          <w:tcPr>
            <w:tcW w:w="4337" w:type="dxa"/>
          </w:tcPr>
          <w:p w:rsidR="00C04D32" w:rsidRPr="009B0E39" w:rsidRDefault="00C04D32" w:rsidP="00F21BF8">
            <w:pPr>
              <w:adjustRightInd w:val="0"/>
              <w:snapToGrid w:val="0"/>
              <w:jc w:val="left"/>
              <w:rPr>
                <w:sz w:val="21"/>
                <w:szCs w:val="21"/>
              </w:rPr>
            </w:pPr>
            <w:r w:rsidRPr="009B0E39">
              <w:rPr>
                <w:sz w:val="21"/>
                <w:szCs w:val="21"/>
              </w:rPr>
              <w:t>性别</w:t>
            </w:r>
          </w:p>
        </w:tc>
      </w:tr>
    </w:tbl>
    <w:p w:rsidR="004C32BC" w:rsidRPr="009B0E39" w:rsidRDefault="00D01E94" w:rsidP="00E718CA">
      <w:pPr>
        <w:pStyle w:val="a1"/>
        <w:adjustRightInd w:val="0"/>
        <w:snapToGrid w:val="0"/>
        <w:spacing w:line="300" w:lineRule="auto"/>
        <w:ind w:firstLineChars="0" w:firstLine="0"/>
      </w:pPr>
      <w:r w:rsidRPr="009B0E39">
        <w:tab/>
      </w:r>
      <w:r w:rsidRPr="009B0E39">
        <w:t>关于</w:t>
      </w:r>
      <w:r w:rsidRPr="009B0E39">
        <w:t>netizen_status</w:t>
      </w:r>
      <w:r w:rsidR="00E718CA" w:rsidRPr="009B0E39">
        <w:t>，如表</w:t>
      </w:r>
      <w:r w:rsidR="00E718CA" w:rsidRPr="009B0E39">
        <w:t>3-4</w:t>
      </w:r>
      <w:r w:rsidR="00E718CA" w:rsidRPr="009B0E39">
        <w:t>所示，主要记录用户的活动情况及动态信息。</w:t>
      </w:r>
    </w:p>
    <w:p w:rsidR="001B3A7E" w:rsidRPr="009B0E39" w:rsidRDefault="001B3A7E" w:rsidP="00EE399C">
      <w:pPr>
        <w:pStyle w:val="a1"/>
        <w:adjustRightInd w:val="0"/>
        <w:snapToGrid w:val="0"/>
        <w:spacing w:line="300" w:lineRule="auto"/>
        <w:ind w:firstLineChars="0" w:firstLine="0"/>
        <w:jc w:val="center"/>
      </w:pPr>
      <w:r w:rsidRPr="009B0E39">
        <w:rPr>
          <w:sz w:val="21"/>
        </w:rPr>
        <w:t>表</w:t>
      </w:r>
      <w:r w:rsidRPr="009B0E39">
        <w:rPr>
          <w:sz w:val="21"/>
        </w:rPr>
        <w:t>3-</w:t>
      </w:r>
      <w:r w:rsidR="00C6000C" w:rsidRPr="009B0E39">
        <w:rPr>
          <w:sz w:val="21"/>
        </w:rPr>
        <w:t>4</w:t>
      </w:r>
      <w:r w:rsidRPr="009B0E39">
        <w:rPr>
          <w:sz w:val="21"/>
        </w:rPr>
        <w:t xml:space="preserve"> </w:t>
      </w:r>
      <w:r w:rsidR="00C6000C" w:rsidRPr="009B0E39">
        <w:rPr>
          <w:sz w:val="21"/>
        </w:rPr>
        <w:t>netizen_status</w:t>
      </w:r>
      <w:r w:rsidRPr="009B0E39">
        <w:rPr>
          <w:sz w:val="21"/>
        </w:rPr>
        <w:t>表字段说明</w:t>
      </w:r>
    </w:p>
    <w:tbl>
      <w:tblPr>
        <w:tblW w:w="0" w:type="auto"/>
        <w:jc w:val="center"/>
        <w:tblBorders>
          <w:top w:val="single" w:sz="12" w:space="0" w:color="auto"/>
          <w:bottom w:val="single" w:sz="12" w:space="0" w:color="auto"/>
          <w:insideH w:val="single" w:sz="4" w:space="0" w:color="auto"/>
          <w:insideV w:val="single" w:sz="4" w:space="0" w:color="auto"/>
        </w:tblBorders>
        <w:tblCellMar>
          <w:top w:w="28" w:type="dxa"/>
          <w:bottom w:w="28" w:type="dxa"/>
        </w:tblCellMar>
        <w:tblLook w:val="01E0" w:firstRow="1" w:lastRow="1" w:firstColumn="1" w:lastColumn="1" w:noHBand="0" w:noVBand="0"/>
      </w:tblPr>
      <w:tblGrid>
        <w:gridCol w:w="1958"/>
        <w:gridCol w:w="1922"/>
        <w:gridCol w:w="4341"/>
      </w:tblGrid>
      <w:tr w:rsidR="001B3A7E" w:rsidRPr="009B0E39" w:rsidTr="00B0134B">
        <w:trPr>
          <w:jc w:val="center"/>
        </w:trPr>
        <w:tc>
          <w:tcPr>
            <w:tcW w:w="1958" w:type="dxa"/>
            <w:shd w:val="clear" w:color="auto" w:fill="auto"/>
            <w:vAlign w:val="center"/>
          </w:tcPr>
          <w:p w:rsidR="001B3A7E" w:rsidRPr="009B0E39" w:rsidRDefault="001B3A7E" w:rsidP="00FB69DE">
            <w:pPr>
              <w:adjustRightInd w:val="0"/>
              <w:snapToGrid w:val="0"/>
              <w:jc w:val="center"/>
              <w:rPr>
                <w:sz w:val="21"/>
              </w:rPr>
            </w:pPr>
            <w:r w:rsidRPr="009B0E39">
              <w:rPr>
                <w:sz w:val="21"/>
              </w:rPr>
              <w:t>字段名称</w:t>
            </w:r>
          </w:p>
        </w:tc>
        <w:tc>
          <w:tcPr>
            <w:tcW w:w="1922" w:type="dxa"/>
            <w:shd w:val="clear" w:color="auto" w:fill="auto"/>
            <w:vAlign w:val="center"/>
          </w:tcPr>
          <w:p w:rsidR="001B3A7E" w:rsidRPr="009B0E39" w:rsidRDefault="001B3A7E" w:rsidP="00FB69DE">
            <w:pPr>
              <w:adjustRightInd w:val="0"/>
              <w:snapToGrid w:val="0"/>
              <w:jc w:val="center"/>
              <w:rPr>
                <w:sz w:val="21"/>
              </w:rPr>
            </w:pPr>
            <w:r w:rsidRPr="009B0E39">
              <w:rPr>
                <w:sz w:val="21"/>
              </w:rPr>
              <w:t>字段类型</w:t>
            </w:r>
          </w:p>
        </w:tc>
        <w:tc>
          <w:tcPr>
            <w:tcW w:w="4341" w:type="dxa"/>
          </w:tcPr>
          <w:p w:rsidR="001B3A7E" w:rsidRPr="009B0E39" w:rsidRDefault="001B3A7E" w:rsidP="00FB69DE">
            <w:pPr>
              <w:adjustRightInd w:val="0"/>
              <w:snapToGrid w:val="0"/>
              <w:jc w:val="left"/>
              <w:rPr>
                <w:sz w:val="21"/>
              </w:rPr>
            </w:pPr>
            <w:r w:rsidRPr="009B0E39">
              <w:rPr>
                <w:sz w:val="21"/>
              </w:rPr>
              <w:t>字段含义</w:t>
            </w:r>
          </w:p>
        </w:tc>
      </w:tr>
      <w:tr w:rsidR="001B3A7E" w:rsidRPr="009B0E39" w:rsidTr="00B0134B">
        <w:trPr>
          <w:jc w:val="center"/>
        </w:trPr>
        <w:tc>
          <w:tcPr>
            <w:tcW w:w="1958" w:type="dxa"/>
            <w:shd w:val="clear" w:color="auto" w:fill="auto"/>
            <w:vAlign w:val="center"/>
          </w:tcPr>
          <w:p w:rsidR="001B3A7E" w:rsidRPr="009B0E39" w:rsidRDefault="001B3A7E" w:rsidP="00FB69DE">
            <w:pPr>
              <w:adjustRightInd w:val="0"/>
              <w:snapToGrid w:val="0"/>
              <w:jc w:val="center"/>
              <w:rPr>
                <w:sz w:val="21"/>
                <w:szCs w:val="21"/>
              </w:rPr>
            </w:pPr>
            <w:r w:rsidRPr="009B0E39">
              <w:rPr>
                <w:sz w:val="21"/>
                <w:szCs w:val="21"/>
              </w:rPr>
              <w:t>nid</w:t>
            </w:r>
          </w:p>
        </w:tc>
        <w:tc>
          <w:tcPr>
            <w:tcW w:w="1922" w:type="dxa"/>
            <w:shd w:val="clear" w:color="auto" w:fill="auto"/>
            <w:vAlign w:val="center"/>
          </w:tcPr>
          <w:p w:rsidR="001B3A7E" w:rsidRPr="009B0E39" w:rsidRDefault="001B3A7E" w:rsidP="00FB69DE">
            <w:pPr>
              <w:adjustRightInd w:val="0"/>
              <w:snapToGrid w:val="0"/>
              <w:jc w:val="center"/>
              <w:rPr>
                <w:sz w:val="21"/>
                <w:szCs w:val="21"/>
              </w:rPr>
            </w:pPr>
            <w:r w:rsidRPr="009B0E39">
              <w:rPr>
                <w:sz w:val="21"/>
                <w:szCs w:val="21"/>
              </w:rPr>
              <w:t>bigint (20)</w:t>
            </w:r>
          </w:p>
        </w:tc>
        <w:tc>
          <w:tcPr>
            <w:tcW w:w="4341" w:type="dxa"/>
          </w:tcPr>
          <w:p w:rsidR="001B3A7E" w:rsidRPr="009B0E39" w:rsidRDefault="000B7CCD" w:rsidP="00FB69DE">
            <w:pPr>
              <w:adjustRightInd w:val="0"/>
              <w:snapToGrid w:val="0"/>
              <w:jc w:val="left"/>
              <w:rPr>
                <w:sz w:val="21"/>
                <w:szCs w:val="21"/>
              </w:rPr>
            </w:pPr>
            <w:r w:rsidRPr="009B0E39">
              <w:rPr>
                <w:sz w:val="21"/>
                <w:szCs w:val="21"/>
              </w:rPr>
              <w:t>对应</w:t>
            </w:r>
            <w:r w:rsidR="001B3A7E" w:rsidRPr="009B0E39">
              <w:rPr>
                <w:sz w:val="21"/>
                <w:szCs w:val="21"/>
              </w:rPr>
              <w:t>netizen</w:t>
            </w:r>
            <w:r w:rsidR="001B3A7E" w:rsidRPr="009B0E39">
              <w:rPr>
                <w:sz w:val="21"/>
                <w:szCs w:val="21"/>
              </w:rPr>
              <w:t>表</w:t>
            </w:r>
            <w:r w:rsidR="001B3A7E" w:rsidRPr="009B0E39">
              <w:rPr>
                <w:sz w:val="21"/>
                <w:szCs w:val="21"/>
              </w:rPr>
              <w:t>id</w:t>
            </w:r>
          </w:p>
        </w:tc>
      </w:tr>
      <w:tr w:rsidR="001B3A7E" w:rsidRPr="009B0E39" w:rsidTr="00B0134B">
        <w:trPr>
          <w:jc w:val="center"/>
        </w:trPr>
        <w:tc>
          <w:tcPr>
            <w:tcW w:w="1958" w:type="dxa"/>
            <w:shd w:val="clear" w:color="auto" w:fill="auto"/>
            <w:vAlign w:val="center"/>
          </w:tcPr>
          <w:p w:rsidR="001B3A7E" w:rsidRPr="009B0E39" w:rsidRDefault="000B7CCD" w:rsidP="00FB69DE">
            <w:pPr>
              <w:adjustRightInd w:val="0"/>
              <w:snapToGrid w:val="0"/>
              <w:jc w:val="center"/>
              <w:rPr>
                <w:sz w:val="21"/>
                <w:szCs w:val="21"/>
              </w:rPr>
            </w:pPr>
            <w:r w:rsidRPr="009B0E39">
              <w:rPr>
                <w:sz w:val="21"/>
                <w:szCs w:val="21"/>
              </w:rPr>
              <w:t>follows</w:t>
            </w:r>
          </w:p>
        </w:tc>
        <w:tc>
          <w:tcPr>
            <w:tcW w:w="1922" w:type="dxa"/>
            <w:shd w:val="clear" w:color="auto" w:fill="auto"/>
            <w:vAlign w:val="center"/>
          </w:tcPr>
          <w:p w:rsidR="001B3A7E" w:rsidRPr="009B0E39" w:rsidRDefault="000B7CCD" w:rsidP="00FB69DE">
            <w:pPr>
              <w:adjustRightInd w:val="0"/>
              <w:snapToGrid w:val="0"/>
              <w:jc w:val="center"/>
              <w:rPr>
                <w:sz w:val="21"/>
                <w:szCs w:val="21"/>
              </w:rPr>
            </w:pPr>
            <w:r w:rsidRPr="009B0E39">
              <w:rPr>
                <w:sz w:val="21"/>
                <w:szCs w:val="21"/>
              </w:rPr>
              <w:t>int(11)</w:t>
            </w:r>
          </w:p>
        </w:tc>
        <w:tc>
          <w:tcPr>
            <w:tcW w:w="4341" w:type="dxa"/>
          </w:tcPr>
          <w:p w:rsidR="001B3A7E" w:rsidRPr="009B0E39" w:rsidRDefault="000B7CCD" w:rsidP="00FB69DE">
            <w:pPr>
              <w:adjustRightInd w:val="0"/>
              <w:snapToGrid w:val="0"/>
              <w:jc w:val="left"/>
              <w:rPr>
                <w:sz w:val="21"/>
                <w:szCs w:val="21"/>
              </w:rPr>
            </w:pPr>
            <w:r w:rsidRPr="009B0E39">
              <w:rPr>
                <w:sz w:val="21"/>
                <w:szCs w:val="21"/>
              </w:rPr>
              <w:t>关注量</w:t>
            </w:r>
          </w:p>
        </w:tc>
      </w:tr>
      <w:tr w:rsidR="001B3A7E" w:rsidRPr="009B0E39" w:rsidTr="00B0134B">
        <w:trPr>
          <w:jc w:val="center"/>
        </w:trPr>
        <w:tc>
          <w:tcPr>
            <w:tcW w:w="1958" w:type="dxa"/>
            <w:shd w:val="clear" w:color="auto" w:fill="auto"/>
            <w:vAlign w:val="center"/>
          </w:tcPr>
          <w:p w:rsidR="001B3A7E" w:rsidRPr="009B0E39" w:rsidRDefault="000B7CCD" w:rsidP="00FB69DE">
            <w:pPr>
              <w:adjustRightInd w:val="0"/>
              <w:snapToGrid w:val="0"/>
              <w:jc w:val="center"/>
              <w:rPr>
                <w:sz w:val="21"/>
                <w:szCs w:val="21"/>
              </w:rPr>
            </w:pPr>
            <w:r w:rsidRPr="009B0E39">
              <w:rPr>
                <w:sz w:val="21"/>
                <w:szCs w:val="21"/>
              </w:rPr>
              <w:t>post_count</w:t>
            </w:r>
          </w:p>
        </w:tc>
        <w:tc>
          <w:tcPr>
            <w:tcW w:w="1922" w:type="dxa"/>
            <w:shd w:val="clear" w:color="auto" w:fill="auto"/>
            <w:vAlign w:val="center"/>
          </w:tcPr>
          <w:p w:rsidR="001B3A7E" w:rsidRPr="009B0E39" w:rsidRDefault="000B7CCD" w:rsidP="00FB69DE">
            <w:pPr>
              <w:adjustRightInd w:val="0"/>
              <w:snapToGrid w:val="0"/>
              <w:jc w:val="center"/>
              <w:rPr>
                <w:sz w:val="21"/>
                <w:szCs w:val="21"/>
              </w:rPr>
            </w:pPr>
            <w:r w:rsidRPr="009B0E39">
              <w:rPr>
                <w:sz w:val="21"/>
                <w:szCs w:val="21"/>
              </w:rPr>
              <w:t>int(11)</w:t>
            </w:r>
          </w:p>
        </w:tc>
        <w:tc>
          <w:tcPr>
            <w:tcW w:w="4341" w:type="dxa"/>
          </w:tcPr>
          <w:p w:rsidR="001B3A7E" w:rsidRPr="009B0E39" w:rsidRDefault="000B7CCD" w:rsidP="00FB69DE">
            <w:pPr>
              <w:adjustRightInd w:val="0"/>
              <w:snapToGrid w:val="0"/>
              <w:jc w:val="left"/>
              <w:rPr>
                <w:sz w:val="21"/>
                <w:szCs w:val="21"/>
              </w:rPr>
            </w:pPr>
            <w:proofErr w:type="gramStart"/>
            <w:r w:rsidRPr="009B0E39">
              <w:rPr>
                <w:sz w:val="21"/>
                <w:szCs w:val="21"/>
              </w:rPr>
              <w:t>发帖量</w:t>
            </w:r>
            <w:proofErr w:type="gramEnd"/>
          </w:p>
        </w:tc>
      </w:tr>
      <w:tr w:rsidR="001B3A7E" w:rsidRPr="009B0E39" w:rsidTr="00B0134B">
        <w:trPr>
          <w:jc w:val="center"/>
        </w:trPr>
        <w:tc>
          <w:tcPr>
            <w:tcW w:w="1958" w:type="dxa"/>
            <w:shd w:val="clear" w:color="auto" w:fill="auto"/>
            <w:vAlign w:val="center"/>
          </w:tcPr>
          <w:p w:rsidR="001B3A7E" w:rsidRPr="009B0E39" w:rsidRDefault="000B7CCD" w:rsidP="00FB69DE">
            <w:pPr>
              <w:adjustRightInd w:val="0"/>
              <w:snapToGrid w:val="0"/>
              <w:jc w:val="center"/>
              <w:rPr>
                <w:sz w:val="21"/>
                <w:szCs w:val="21"/>
              </w:rPr>
            </w:pPr>
            <w:r w:rsidRPr="009B0E39">
              <w:rPr>
                <w:sz w:val="21"/>
                <w:szCs w:val="21"/>
              </w:rPr>
              <w:t>fans</w:t>
            </w:r>
          </w:p>
        </w:tc>
        <w:tc>
          <w:tcPr>
            <w:tcW w:w="1922" w:type="dxa"/>
            <w:shd w:val="clear" w:color="auto" w:fill="auto"/>
            <w:vAlign w:val="center"/>
          </w:tcPr>
          <w:p w:rsidR="001B3A7E" w:rsidRPr="009B0E39" w:rsidRDefault="000B7CCD" w:rsidP="00FB69DE">
            <w:pPr>
              <w:adjustRightInd w:val="0"/>
              <w:snapToGrid w:val="0"/>
              <w:jc w:val="center"/>
              <w:rPr>
                <w:sz w:val="21"/>
                <w:szCs w:val="21"/>
              </w:rPr>
            </w:pPr>
            <w:r w:rsidRPr="009B0E39">
              <w:rPr>
                <w:sz w:val="21"/>
                <w:szCs w:val="21"/>
              </w:rPr>
              <w:t>int(11)</w:t>
            </w:r>
          </w:p>
        </w:tc>
        <w:tc>
          <w:tcPr>
            <w:tcW w:w="4341" w:type="dxa"/>
          </w:tcPr>
          <w:p w:rsidR="001B3A7E" w:rsidRPr="009B0E39" w:rsidRDefault="000B7CCD" w:rsidP="00FB69DE">
            <w:pPr>
              <w:adjustRightInd w:val="0"/>
              <w:snapToGrid w:val="0"/>
              <w:jc w:val="left"/>
              <w:rPr>
                <w:sz w:val="21"/>
                <w:szCs w:val="21"/>
              </w:rPr>
            </w:pPr>
            <w:r w:rsidRPr="009B0E39">
              <w:rPr>
                <w:sz w:val="21"/>
                <w:szCs w:val="21"/>
              </w:rPr>
              <w:t>粉丝量</w:t>
            </w:r>
          </w:p>
        </w:tc>
      </w:tr>
      <w:tr w:rsidR="001B3A7E" w:rsidRPr="009B0E39" w:rsidTr="00B0134B">
        <w:trPr>
          <w:jc w:val="center"/>
        </w:trPr>
        <w:tc>
          <w:tcPr>
            <w:tcW w:w="1958" w:type="dxa"/>
            <w:shd w:val="clear" w:color="auto" w:fill="auto"/>
            <w:vAlign w:val="center"/>
          </w:tcPr>
          <w:p w:rsidR="001B3A7E" w:rsidRPr="009B0E39" w:rsidRDefault="000B7CCD" w:rsidP="00FB69DE">
            <w:pPr>
              <w:adjustRightInd w:val="0"/>
              <w:snapToGrid w:val="0"/>
              <w:jc w:val="center"/>
              <w:rPr>
                <w:sz w:val="21"/>
                <w:szCs w:val="21"/>
              </w:rPr>
            </w:pPr>
            <w:r w:rsidRPr="009B0E39">
              <w:rPr>
                <w:sz w:val="21"/>
                <w:szCs w:val="21"/>
              </w:rPr>
              <w:t>income</w:t>
            </w:r>
          </w:p>
        </w:tc>
        <w:tc>
          <w:tcPr>
            <w:tcW w:w="1922" w:type="dxa"/>
            <w:shd w:val="clear" w:color="auto" w:fill="auto"/>
            <w:vAlign w:val="center"/>
          </w:tcPr>
          <w:p w:rsidR="001B3A7E" w:rsidRPr="009B0E39" w:rsidRDefault="000B7CCD" w:rsidP="00FB69DE">
            <w:pPr>
              <w:adjustRightInd w:val="0"/>
              <w:snapToGrid w:val="0"/>
              <w:jc w:val="center"/>
              <w:rPr>
                <w:sz w:val="21"/>
                <w:szCs w:val="21"/>
              </w:rPr>
            </w:pPr>
            <w:r w:rsidRPr="009B0E39">
              <w:rPr>
                <w:sz w:val="21"/>
                <w:szCs w:val="21"/>
              </w:rPr>
              <w:t>int(11)</w:t>
            </w:r>
          </w:p>
        </w:tc>
        <w:tc>
          <w:tcPr>
            <w:tcW w:w="4341" w:type="dxa"/>
          </w:tcPr>
          <w:p w:rsidR="001B3A7E" w:rsidRPr="009B0E39" w:rsidRDefault="000B7CCD" w:rsidP="00FB69DE">
            <w:pPr>
              <w:adjustRightInd w:val="0"/>
              <w:snapToGrid w:val="0"/>
              <w:jc w:val="left"/>
              <w:rPr>
                <w:sz w:val="21"/>
                <w:szCs w:val="21"/>
              </w:rPr>
            </w:pPr>
            <w:r w:rsidRPr="009B0E39">
              <w:rPr>
                <w:sz w:val="21"/>
                <w:szCs w:val="21"/>
              </w:rPr>
              <w:t>收入水平</w:t>
            </w:r>
          </w:p>
        </w:tc>
      </w:tr>
      <w:tr w:rsidR="001B3A7E" w:rsidRPr="009B0E39" w:rsidTr="00B0134B">
        <w:trPr>
          <w:jc w:val="center"/>
        </w:trPr>
        <w:tc>
          <w:tcPr>
            <w:tcW w:w="1958" w:type="dxa"/>
            <w:shd w:val="clear" w:color="auto" w:fill="auto"/>
            <w:vAlign w:val="center"/>
          </w:tcPr>
          <w:p w:rsidR="001B3A7E" w:rsidRPr="009B0E39" w:rsidRDefault="000B7CCD" w:rsidP="00FB69DE">
            <w:pPr>
              <w:adjustRightInd w:val="0"/>
              <w:snapToGrid w:val="0"/>
              <w:jc w:val="center"/>
              <w:rPr>
                <w:sz w:val="21"/>
                <w:szCs w:val="21"/>
              </w:rPr>
            </w:pPr>
            <w:r w:rsidRPr="009B0E39">
              <w:rPr>
                <w:sz w:val="21"/>
                <w:szCs w:val="21"/>
              </w:rPr>
              <w:t>degree_code</w:t>
            </w:r>
          </w:p>
        </w:tc>
        <w:tc>
          <w:tcPr>
            <w:tcW w:w="1922" w:type="dxa"/>
            <w:shd w:val="clear" w:color="auto" w:fill="auto"/>
            <w:vAlign w:val="center"/>
          </w:tcPr>
          <w:p w:rsidR="001B3A7E" w:rsidRPr="009B0E39" w:rsidRDefault="000B7CCD" w:rsidP="00FB69DE">
            <w:pPr>
              <w:adjustRightInd w:val="0"/>
              <w:snapToGrid w:val="0"/>
              <w:jc w:val="center"/>
              <w:rPr>
                <w:sz w:val="21"/>
                <w:szCs w:val="21"/>
              </w:rPr>
            </w:pPr>
            <w:r w:rsidRPr="009B0E39">
              <w:rPr>
                <w:sz w:val="21"/>
                <w:szCs w:val="21"/>
              </w:rPr>
              <w:t>int(11)</w:t>
            </w:r>
          </w:p>
        </w:tc>
        <w:tc>
          <w:tcPr>
            <w:tcW w:w="4341" w:type="dxa"/>
          </w:tcPr>
          <w:p w:rsidR="001B3A7E" w:rsidRPr="009B0E39" w:rsidRDefault="000B7CCD" w:rsidP="00FB69DE">
            <w:pPr>
              <w:adjustRightInd w:val="0"/>
              <w:snapToGrid w:val="0"/>
              <w:jc w:val="left"/>
              <w:rPr>
                <w:sz w:val="21"/>
                <w:szCs w:val="21"/>
              </w:rPr>
            </w:pPr>
            <w:r w:rsidRPr="009B0E39">
              <w:rPr>
                <w:sz w:val="21"/>
                <w:szCs w:val="21"/>
              </w:rPr>
              <w:t>学历情况</w:t>
            </w:r>
          </w:p>
        </w:tc>
      </w:tr>
    </w:tbl>
    <w:p w:rsidR="000349A2" w:rsidRPr="009B0E39" w:rsidRDefault="000349A2" w:rsidP="000349A2">
      <w:pPr>
        <w:pStyle w:val="a1"/>
        <w:adjustRightInd w:val="0"/>
        <w:snapToGrid w:val="0"/>
        <w:spacing w:line="300" w:lineRule="auto"/>
        <w:ind w:firstLine="480"/>
      </w:pPr>
    </w:p>
    <w:p w:rsidR="00547779" w:rsidRPr="009B0E39" w:rsidRDefault="008D2EE1" w:rsidP="000349A2">
      <w:pPr>
        <w:pStyle w:val="a1"/>
        <w:adjustRightInd w:val="0"/>
        <w:snapToGrid w:val="0"/>
        <w:spacing w:line="300" w:lineRule="auto"/>
        <w:ind w:firstLine="480"/>
      </w:pPr>
      <w:r w:rsidRPr="009B0E39">
        <w:lastRenderedPageBreak/>
        <w:t>关于</w:t>
      </w:r>
      <w:r w:rsidRPr="009B0E39">
        <w:t>emotion</w:t>
      </w:r>
      <w:r w:rsidRPr="009B0E39">
        <w:t>表，则主要记录从社交平台爬取下来的评论，并存储情感判定结果，字段详细说明如表</w:t>
      </w:r>
      <w:r w:rsidRPr="009B0E39">
        <w:t>3-5</w:t>
      </w:r>
      <w:r w:rsidRPr="009B0E39">
        <w:t>所示：</w:t>
      </w:r>
    </w:p>
    <w:p w:rsidR="008D2EE1" w:rsidRPr="009B0E39" w:rsidRDefault="008D2EE1" w:rsidP="00EE399C">
      <w:pPr>
        <w:pStyle w:val="a1"/>
        <w:adjustRightInd w:val="0"/>
        <w:snapToGrid w:val="0"/>
        <w:spacing w:line="300" w:lineRule="auto"/>
        <w:ind w:firstLineChars="0" w:firstLine="0"/>
        <w:jc w:val="center"/>
      </w:pPr>
      <w:r w:rsidRPr="009B0E39">
        <w:rPr>
          <w:sz w:val="21"/>
        </w:rPr>
        <w:t>表</w:t>
      </w:r>
      <w:r w:rsidRPr="009B0E39">
        <w:rPr>
          <w:sz w:val="21"/>
        </w:rPr>
        <w:t>3-5 emotion</w:t>
      </w:r>
      <w:r w:rsidRPr="009B0E39">
        <w:rPr>
          <w:sz w:val="21"/>
        </w:rPr>
        <w:t>表字段说明</w:t>
      </w:r>
    </w:p>
    <w:tbl>
      <w:tblPr>
        <w:tblW w:w="0" w:type="auto"/>
        <w:jc w:val="center"/>
        <w:tblBorders>
          <w:top w:val="single" w:sz="12" w:space="0" w:color="auto"/>
          <w:bottom w:val="single" w:sz="12" w:space="0" w:color="auto"/>
          <w:insideH w:val="single" w:sz="4" w:space="0" w:color="auto"/>
          <w:insideV w:val="single" w:sz="4" w:space="0" w:color="auto"/>
        </w:tblBorders>
        <w:tblCellMar>
          <w:top w:w="28" w:type="dxa"/>
          <w:bottom w:w="28" w:type="dxa"/>
        </w:tblCellMar>
        <w:tblLook w:val="01E0" w:firstRow="1" w:lastRow="1" w:firstColumn="1" w:lastColumn="1" w:noHBand="0" w:noVBand="0"/>
      </w:tblPr>
      <w:tblGrid>
        <w:gridCol w:w="1943"/>
        <w:gridCol w:w="1941"/>
        <w:gridCol w:w="4337"/>
      </w:tblGrid>
      <w:tr w:rsidR="008D2EE1" w:rsidRPr="009B0E39" w:rsidTr="00D02190">
        <w:trPr>
          <w:jc w:val="center"/>
        </w:trPr>
        <w:tc>
          <w:tcPr>
            <w:tcW w:w="1986" w:type="dxa"/>
            <w:shd w:val="clear" w:color="auto" w:fill="auto"/>
            <w:vAlign w:val="center"/>
          </w:tcPr>
          <w:p w:rsidR="008D2EE1" w:rsidRPr="009B0E39" w:rsidRDefault="008D2EE1" w:rsidP="00D02190">
            <w:pPr>
              <w:adjustRightInd w:val="0"/>
              <w:snapToGrid w:val="0"/>
              <w:jc w:val="center"/>
              <w:rPr>
                <w:sz w:val="21"/>
              </w:rPr>
            </w:pPr>
            <w:r w:rsidRPr="009B0E39">
              <w:rPr>
                <w:sz w:val="21"/>
              </w:rPr>
              <w:t>字段名称</w:t>
            </w:r>
          </w:p>
        </w:tc>
        <w:tc>
          <w:tcPr>
            <w:tcW w:w="1968" w:type="dxa"/>
            <w:shd w:val="clear" w:color="auto" w:fill="auto"/>
            <w:vAlign w:val="center"/>
          </w:tcPr>
          <w:p w:rsidR="008D2EE1" w:rsidRPr="009B0E39" w:rsidRDefault="008D2EE1" w:rsidP="00D02190">
            <w:pPr>
              <w:adjustRightInd w:val="0"/>
              <w:snapToGrid w:val="0"/>
              <w:jc w:val="center"/>
              <w:rPr>
                <w:sz w:val="21"/>
              </w:rPr>
            </w:pPr>
            <w:r w:rsidRPr="009B0E39">
              <w:rPr>
                <w:sz w:val="21"/>
              </w:rPr>
              <w:t>字段类型</w:t>
            </w:r>
          </w:p>
        </w:tc>
        <w:tc>
          <w:tcPr>
            <w:tcW w:w="4483" w:type="dxa"/>
          </w:tcPr>
          <w:p w:rsidR="008D2EE1" w:rsidRPr="009B0E39" w:rsidRDefault="008D2EE1" w:rsidP="00D02190">
            <w:pPr>
              <w:adjustRightInd w:val="0"/>
              <w:snapToGrid w:val="0"/>
              <w:jc w:val="left"/>
              <w:rPr>
                <w:sz w:val="21"/>
              </w:rPr>
            </w:pPr>
            <w:r w:rsidRPr="009B0E39">
              <w:rPr>
                <w:sz w:val="21"/>
              </w:rPr>
              <w:t>字段含义</w:t>
            </w:r>
          </w:p>
        </w:tc>
      </w:tr>
      <w:tr w:rsidR="008D2EE1" w:rsidRPr="009B0E39" w:rsidTr="00D02190">
        <w:trPr>
          <w:jc w:val="center"/>
        </w:trPr>
        <w:tc>
          <w:tcPr>
            <w:tcW w:w="1986" w:type="dxa"/>
            <w:shd w:val="clear" w:color="auto" w:fill="auto"/>
            <w:vAlign w:val="center"/>
          </w:tcPr>
          <w:p w:rsidR="008D2EE1" w:rsidRPr="009B0E39" w:rsidRDefault="008D2EE1" w:rsidP="00D02190">
            <w:pPr>
              <w:adjustRightInd w:val="0"/>
              <w:snapToGrid w:val="0"/>
              <w:jc w:val="center"/>
              <w:rPr>
                <w:sz w:val="21"/>
                <w:szCs w:val="21"/>
              </w:rPr>
            </w:pPr>
            <w:r w:rsidRPr="009B0E39">
              <w:rPr>
                <w:sz w:val="21"/>
                <w:szCs w:val="21"/>
              </w:rPr>
              <w:t>id</w:t>
            </w:r>
          </w:p>
        </w:tc>
        <w:tc>
          <w:tcPr>
            <w:tcW w:w="1968" w:type="dxa"/>
            <w:shd w:val="clear" w:color="auto" w:fill="auto"/>
            <w:vAlign w:val="center"/>
          </w:tcPr>
          <w:p w:rsidR="008D2EE1" w:rsidRPr="009B0E39" w:rsidRDefault="008D2EE1" w:rsidP="00D02190">
            <w:pPr>
              <w:adjustRightInd w:val="0"/>
              <w:snapToGrid w:val="0"/>
              <w:jc w:val="center"/>
              <w:rPr>
                <w:sz w:val="21"/>
                <w:szCs w:val="21"/>
              </w:rPr>
            </w:pPr>
            <w:r w:rsidRPr="009B0E39">
              <w:rPr>
                <w:sz w:val="21"/>
                <w:szCs w:val="21"/>
              </w:rPr>
              <w:t>int(11)</w:t>
            </w:r>
          </w:p>
        </w:tc>
        <w:tc>
          <w:tcPr>
            <w:tcW w:w="4483" w:type="dxa"/>
          </w:tcPr>
          <w:p w:rsidR="008D2EE1" w:rsidRPr="009B0E39" w:rsidRDefault="008D2EE1" w:rsidP="00D02190">
            <w:pPr>
              <w:adjustRightInd w:val="0"/>
              <w:snapToGrid w:val="0"/>
              <w:jc w:val="left"/>
              <w:rPr>
                <w:sz w:val="21"/>
                <w:szCs w:val="21"/>
              </w:rPr>
            </w:pPr>
            <w:r w:rsidRPr="009B0E39">
              <w:rPr>
                <w:sz w:val="21"/>
                <w:szCs w:val="21"/>
              </w:rPr>
              <w:t>自增</w:t>
            </w:r>
            <w:r w:rsidRPr="009B0E39">
              <w:rPr>
                <w:sz w:val="21"/>
                <w:szCs w:val="21"/>
              </w:rPr>
              <w:t>id</w:t>
            </w:r>
          </w:p>
        </w:tc>
      </w:tr>
      <w:tr w:rsidR="008D2EE1" w:rsidRPr="009B0E39" w:rsidTr="00D02190">
        <w:trPr>
          <w:jc w:val="center"/>
        </w:trPr>
        <w:tc>
          <w:tcPr>
            <w:tcW w:w="1986" w:type="dxa"/>
            <w:shd w:val="clear" w:color="auto" w:fill="auto"/>
            <w:vAlign w:val="center"/>
          </w:tcPr>
          <w:p w:rsidR="008D2EE1" w:rsidRPr="009B0E39" w:rsidRDefault="008D2EE1" w:rsidP="00D02190">
            <w:pPr>
              <w:adjustRightInd w:val="0"/>
              <w:snapToGrid w:val="0"/>
              <w:jc w:val="center"/>
              <w:rPr>
                <w:sz w:val="21"/>
                <w:szCs w:val="21"/>
              </w:rPr>
            </w:pPr>
            <w:r w:rsidRPr="009B0E39">
              <w:rPr>
                <w:sz w:val="21"/>
                <w:szCs w:val="21"/>
              </w:rPr>
              <w:t>content</w:t>
            </w:r>
          </w:p>
        </w:tc>
        <w:tc>
          <w:tcPr>
            <w:tcW w:w="1968" w:type="dxa"/>
            <w:shd w:val="clear" w:color="auto" w:fill="auto"/>
            <w:vAlign w:val="center"/>
          </w:tcPr>
          <w:p w:rsidR="008D2EE1" w:rsidRPr="009B0E39" w:rsidRDefault="008D2EE1" w:rsidP="00D02190">
            <w:pPr>
              <w:adjustRightInd w:val="0"/>
              <w:snapToGrid w:val="0"/>
              <w:jc w:val="center"/>
              <w:rPr>
                <w:sz w:val="21"/>
                <w:szCs w:val="21"/>
              </w:rPr>
            </w:pPr>
            <w:r w:rsidRPr="009B0E39">
              <w:rPr>
                <w:sz w:val="21"/>
                <w:szCs w:val="21"/>
              </w:rPr>
              <w:t>text</w:t>
            </w:r>
          </w:p>
        </w:tc>
        <w:tc>
          <w:tcPr>
            <w:tcW w:w="4483" w:type="dxa"/>
          </w:tcPr>
          <w:p w:rsidR="008D2EE1" w:rsidRPr="009B0E39" w:rsidRDefault="008D2EE1" w:rsidP="00D02190">
            <w:pPr>
              <w:adjustRightInd w:val="0"/>
              <w:snapToGrid w:val="0"/>
              <w:jc w:val="left"/>
              <w:rPr>
                <w:sz w:val="21"/>
                <w:szCs w:val="21"/>
              </w:rPr>
            </w:pPr>
            <w:r w:rsidRPr="009B0E39">
              <w:rPr>
                <w:sz w:val="21"/>
                <w:szCs w:val="21"/>
              </w:rPr>
              <w:t>评论内容</w:t>
            </w:r>
          </w:p>
        </w:tc>
      </w:tr>
      <w:tr w:rsidR="008D2EE1" w:rsidRPr="009B0E39" w:rsidTr="00D02190">
        <w:trPr>
          <w:jc w:val="center"/>
        </w:trPr>
        <w:tc>
          <w:tcPr>
            <w:tcW w:w="1986" w:type="dxa"/>
            <w:shd w:val="clear" w:color="auto" w:fill="auto"/>
            <w:vAlign w:val="center"/>
          </w:tcPr>
          <w:p w:rsidR="008D2EE1" w:rsidRPr="009B0E39" w:rsidRDefault="008D2EE1" w:rsidP="00D02190">
            <w:pPr>
              <w:adjustRightInd w:val="0"/>
              <w:snapToGrid w:val="0"/>
              <w:jc w:val="center"/>
              <w:rPr>
                <w:sz w:val="21"/>
                <w:szCs w:val="21"/>
              </w:rPr>
            </w:pPr>
            <w:r w:rsidRPr="009B0E39">
              <w:rPr>
                <w:sz w:val="21"/>
                <w:szCs w:val="21"/>
              </w:rPr>
              <w:t>url</w:t>
            </w:r>
          </w:p>
        </w:tc>
        <w:tc>
          <w:tcPr>
            <w:tcW w:w="1968" w:type="dxa"/>
            <w:shd w:val="clear" w:color="auto" w:fill="auto"/>
            <w:vAlign w:val="center"/>
          </w:tcPr>
          <w:p w:rsidR="008D2EE1" w:rsidRPr="009B0E39" w:rsidRDefault="008D2EE1" w:rsidP="00D02190">
            <w:pPr>
              <w:adjustRightInd w:val="0"/>
              <w:snapToGrid w:val="0"/>
              <w:jc w:val="center"/>
              <w:rPr>
                <w:sz w:val="21"/>
                <w:szCs w:val="21"/>
              </w:rPr>
            </w:pPr>
            <w:r w:rsidRPr="009B0E39">
              <w:rPr>
                <w:sz w:val="21"/>
                <w:szCs w:val="21"/>
              </w:rPr>
              <w:t>varchar(256)</w:t>
            </w:r>
          </w:p>
        </w:tc>
        <w:tc>
          <w:tcPr>
            <w:tcW w:w="4483" w:type="dxa"/>
          </w:tcPr>
          <w:p w:rsidR="008D2EE1" w:rsidRPr="009B0E39" w:rsidRDefault="008D2EE1" w:rsidP="00D02190">
            <w:pPr>
              <w:adjustRightInd w:val="0"/>
              <w:snapToGrid w:val="0"/>
              <w:jc w:val="left"/>
              <w:rPr>
                <w:sz w:val="21"/>
                <w:szCs w:val="21"/>
              </w:rPr>
            </w:pPr>
            <w:r w:rsidRPr="009B0E39">
              <w:rPr>
                <w:sz w:val="21"/>
                <w:szCs w:val="21"/>
              </w:rPr>
              <w:t>评论</w:t>
            </w:r>
            <w:r w:rsidRPr="009B0E39">
              <w:rPr>
                <w:sz w:val="21"/>
                <w:szCs w:val="21"/>
              </w:rPr>
              <w:t>URL</w:t>
            </w:r>
          </w:p>
        </w:tc>
      </w:tr>
      <w:tr w:rsidR="008D2EE1" w:rsidRPr="009B0E39" w:rsidTr="00D02190">
        <w:trPr>
          <w:jc w:val="center"/>
        </w:trPr>
        <w:tc>
          <w:tcPr>
            <w:tcW w:w="1986" w:type="dxa"/>
            <w:shd w:val="clear" w:color="auto" w:fill="auto"/>
            <w:vAlign w:val="center"/>
          </w:tcPr>
          <w:p w:rsidR="008D2EE1" w:rsidRPr="009B0E39" w:rsidRDefault="008D2EE1" w:rsidP="00D02190">
            <w:pPr>
              <w:adjustRightInd w:val="0"/>
              <w:snapToGrid w:val="0"/>
              <w:jc w:val="center"/>
              <w:rPr>
                <w:sz w:val="21"/>
                <w:szCs w:val="21"/>
              </w:rPr>
            </w:pPr>
            <w:r w:rsidRPr="009B0E39">
              <w:rPr>
                <w:sz w:val="21"/>
                <w:szCs w:val="21"/>
              </w:rPr>
              <w:t>pubdate</w:t>
            </w:r>
          </w:p>
        </w:tc>
        <w:tc>
          <w:tcPr>
            <w:tcW w:w="1968" w:type="dxa"/>
            <w:shd w:val="clear" w:color="auto" w:fill="auto"/>
            <w:vAlign w:val="center"/>
          </w:tcPr>
          <w:p w:rsidR="008D2EE1" w:rsidRPr="009B0E39" w:rsidRDefault="008D2EE1" w:rsidP="00D02190">
            <w:pPr>
              <w:adjustRightInd w:val="0"/>
              <w:snapToGrid w:val="0"/>
              <w:jc w:val="center"/>
              <w:rPr>
                <w:sz w:val="21"/>
                <w:szCs w:val="21"/>
              </w:rPr>
            </w:pPr>
            <w:r w:rsidRPr="009B0E39">
              <w:rPr>
                <w:sz w:val="21"/>
                <w:szCs w:val="21"/>
              </w:rPr>
              <w:t>datetime</w:t>
            </w:r>
          </w:p>
        </w:tc>
        <w:tc>
          <w:tcPr>
            <w:tcW w:w="4483" w:type="dxa"/>
          </w:tcPr>
          <w:p w:rsidR="008D2EE1" w:rsidRPr="009B0E39" w:rsidRDefault="008D2EE1" w:rsidP="00D02190">
            <w:pPr>
              <w:adjustRightInd w:val="0"/>
              <w:snapToGrid w:val="0"/>
              <w:jc w:val="left"/>
              <w:rPr>
                <w:sz w:val="21"/>
                <w:szCs w:val="21"/>
              </w:rPr>
            </w:pPr>
            <w:r w:rsidRPr="009B0E39">
              <w:rPr>
                <w:sz w:val="21"/>
                <w:szCs w:val="21"/>
              </w:rPr>
              <w:t>发布时间</w:t>
            </w:r>
          </w:p>
        </w:tc>
      </w:tr>
      <w:tr w:rsidR="008D2EE1" w:rsidRPr="009B0E39" w:rsidTr="00D02190">
        <w:trPr>
          <w:jc w:val="center"/>
        </w:trPr>
        <w:tc>
          <w:tcPr>
            <w:tcW w:w="1986" w:type="dxa"/>
            <w:shd w:val="clear" w:color="auto" w:fill="auto"/>
            <w:vAlign w:val="center"/>
          </w:tcPr>
          <w:p w:rsidR="008D2EE1" w:rsidRPr="009B0E39" w:rsidRDefault="00480985" w:rsidP="00D02190">
            <w:pPr>
              <w:adjustRightInd w:val="0"/>
              <w:snapToGrid w:val="0"/>
              <w:jc w:val="center"/>
              <w:rPr>
                <w:sz w:val="21"/>
                <w:szCs w:val="21"/>
              </w:rPr>
            </w:pPr>
            <w:r w:rsidRPr="009B0E39">
              <w:rPr>
                <w:sz w:val="21"/>
                <w:szCs w:val="21"/>
              </w:rPr>
              <w:t>forward</w:t>
            </w:r>
          </w:p>
        </w:tc>
        <w:tc>
          <w:tcPr>
            <w:tcW w:w="1968" w:type="dxa"/>
            <w:shd w:val="clear" w:color="auto" w:fill="auto"/>
            <w:vAlign w:val="center"/>
          </w:tcPr>
          <w:p w:rsidR="008D2EE1" w:rsidRPr="009B0E39" w:rsidRDefault="00121FCE" w:rsidP="00D02190">
            <w:pPr>
              <w:adjustRightInd w:val="0"/>
              <w:snapToGrid w:val="0"/>
              <w:jc w:val="center"/>
              <w:rPr>
                <w:sz w:val="21"/>
                <w:szCs w:val="21"/>
              </w:rPr>
            </w:pPr>
            <w:r w:rsidRPr="009B0E39">
              <w:rPr>
                <w:sz w:val="21"/>
                <w:szCs w:val="21"/>
              </w:rPr>
              <w:t>int(11)</w:t>
            </w:r>
          </w:p>
        </w:tc>
        <w:tc>
          <w:tcPr>
            <w:tcW w:w="4483" w:type="dxa"/>
          </w:tcPr>
          <w:p w:rsidR="008D2EE1" w:rsidRPr="009B0E39" w:rsidRDefault="00121FCE" w:rsidP="00D02190">
            <w:pPr>
              <w:adjustRightInd w:val="0"/>
              <w:snapToGrid w:val="0"/>
              <w:jc w:val="left"/>
              <w:rPr>
                <w:sz w:val="21"/>
                <w:szCs w:val="21"/>
              </w:rPr>
            </w:pPr>
            <w:r w:rsidRPr="009B0E39">
              <w:rPr>
                <w:sz w:val="21"/>
                <w:szCs w:val="21"/>
              </w:rPr>
              <w:t>转发量</w:t>
            </w:r>
          </w:p>
        </w:tc>
      </w:tr>
      <w:tr w:rsidR="008D2EE1" w:rsidRPr="009B0E39" w:rsidTr="00D02190">
        <w:trPr>
          <w:jc w:val="center"/>
        </w:trPr>
        <w:tc>
          <w:tcPr>
            <w:tcW w:w="1986" w:type="dxa"/>
            <w:shd w:val="clear" w:color="auto" w:fill="auto"/>
            <w:vAlign w:val="center"/>
          </w:tcPr>
          <w:p w:rsidR="008D2EE1" w:rsidRPr="009B0E39" w:rsidRDefault="00821EA4" w:rsidP="00D02190">
            <w:pPr>
              <w:adjustRightInd w:val="0"/>
              <w:snapToGrid w:val="0"/>
              <w:jc w:val="center"/>
              <w:rPr>
                <w:sz w:val="21"/>
                <w:szCs w:val="21"/>
              </w:rPr>
            </w:pPr>
            <w:r w:rsidRPr="009B0E39">
              <w:rPr>
                <w:sz w:val="21"/>
                <w:szCs w:val="21"/>
              </w:rPr>
              <w:t>reply</w:t>
            </w:r>
          </w:p>
        </w:tc>
        <w:tc>
          <w:tcPr>
            <w:tcW w:w="1968" w:type="dxa"/>
            <w:shd w:val="clear" w:color="auto" w:fill="auto"/>
            <w:vAlign w:val="center"/>
          </w:tcPr>
          <w:p w:rsidR="008D2EE1" w:rsidRPr="009B0E39" w:rsidRDefault="008D2EE1" w:rsidP="00D02190">
            <w:pPr>
              <w:adjustRightInd w:val="0"/>
              <w:snapToGrid w:val="0"/>
              <w:jc w:val="center"/>
              <w:rPr>
                <w:sz w:val="21"/>
                <w:szCs w:val="21"/>
              </w:rPr>
            </w:pPr>
            <w:r w:rsidRPr="009B0E39">
              <w:rPr>
                <w:sz w:val="21"/>
                <w:szCs w:val="21"/>
              </w:rPr>
              <w:t>int(11)</w:t>
            </w:r>
          </w:p>
        </w:tc>
        <w:tc>
          <w:tcPr>
            <w:tcW w:w="4483" w:type="dxa"/>
          </w:tcPr>
          <w:p w:rsidR="008D2EE1" w:rsidRPr="009B0E39" w:rsidRDefault="00821EA4" w:rsidP="00D02190">
            <w:pPr>
              <w:adjustRightInd w:val="0"/>
              <w:snapToGrid w:val="0"/>
              <w:jc w:val="left"/>
              <w:rPr>
                <w:sz w:val="21"/>
                <w:szCs w:val="21"/>
              </w:rPr>
            </w:pPr>
            <w:r w:rsidRPr="009B0E39">
              <w:rPr>
                <w:sz w:val="21"/>
                <w:szCs w:val="21"/>
              </w:rPr>
              <w:t>回复量</w:t>
            </w:r>
          </w:p>
        </w:tc>
      </w:tr>
      <w:tr w:rsidR="008D2EE1" w:rsidRPr="009B0E39" w:rsidTr="00D02190">
        <w:trPr>
          <w:jc w:val="center"/>
        </w:trPr>
        <w:tc>
          <w:tcPr>
            <w:tcW w:w="1986" w:type="dxa"/>
            <w:shd w:val="clear" w:color="auto" w:fill="auto"/>
            <w:vAlign w:val="center"/>
          </w:tcPr>
          <w:p w:rsidR="008D2EE1" w:rsidRPr="009B0E39" w:rsidRDefault="00821EA4" w:rsidP="00D02190">
            <w:pPr>
              <w:adjustRightInd w:val="0"/>
              <w:snapToGrid w:val="0"/>
              <w:jc w:val="center"/>
              <w:rPr>
                <w:sz w:val="21"/>
                <w:szCs w:val="21"/>
              </w:rPr>
            </w:pPr>
            <w:r w:rsidRPr="009B0E39">
              <w:rPr>
                <w:sz w:val="21"/>
                <w:szCs w:val="21"/>
              </w:rPr>
              <w:t>nid</w:t>
            </w:r>
          </w:p>
        </w:tc>
        <w:tc>
          <w:tcPr>
            <w:tcW w:w="1968" w:type="dxa"/>
            <w:shd w:val="clear" w:color="auto" w:fill="auto"/>
            <w:vAlign w:val="center"/>
          </w:tcPr>
          <w:p w:rsidR="008D2EE1" w:rsidRPr="009B0E39" w:rsidRDefault="00821EA4" w:rsidP="00D02190">
            <w:pPr>
              <w:adjustRightInd w:val="0"/>
              <w:snapToGrid w:val="0"/>
              <w:jc w:val="center"/>
              <w:rPr>
                <w:sz w:val="21"/>
                <w:szCs w:val="21"/>
              </w:rPr>
            </w:pPr>
            <w:r w:rsidRPr="009B0E39">
              <w:rPr>
                <w:sz w:val="21"/>
                <w:szCs w:val="21"/>
              </w:rPr>
              <w:t>bigint(20)</w:t>
            </w:r>
          </w:p>
        </w:tc>
        <w:tc>
          <w:tcPr>
            <w:tcW w:w="4483" w:type="dxa"/>
          </w:tcPr>
          <w:p w:rsidR="008D2EE1" w:rsidRPr="009B0E39" w:rsidRDefault="00821EA4" w:rsidP="00D02190">
            <w:pPr>
              <w:adjustRightInd w:val="0"/>
              <w:snapToGrid w:val="0"/>
              <w:jc w:val="left"/>
              <w:rPr>
                <w:sz w:val="21"/>
                <w:szCs w:val="21"/>
              </w:rPr>
            </w:pPr>
            <w:r w:rsidRPr="009B0E39">
              <w:rPr>
                <w:sz w:val="21"/>
                <w:szCs w:val="21"/>
              </w:rPr>
              <w:t>发表评论用户</w:t>
            </w:r>
            <w:r w:rsidRPr="009B0E39">
              <w:rPr>
                <w:sz w:val="21"/>
                <w:szCs w:val="21"/>
              </w:rPr>
              <w:t>id</w:t>
            </w:r>
            <w:r w:rsidR="003A4370" w:rsidRPr="009B0E39">
              <w:rPr>
                <w:sz w:val="21"/>
                <w:szCs w:val="21"/>
              </w:rPr>
              <w:t>，对应</w:t>
            </w:r>
            <w:r w:rsidR="003A4370" w:rsidRPr="009B0E39">
              <w:rPr>
                <w:sz w:val="21"/>
                <w:szCs w:val="21"/>
              </w:rPr>
              <w:t>netizen</w:t>
            </w:r>
            <w:r w:rsidR="003A4370" w:rsidRPr="009B0E39">
              <w:rPr>
                <w:sz w:val="21"/>
                <w:szCs w:val="21"/>
              </w:rPr>
              <w:t>表的</w:t>
            </w:r>
            <w:r w:rsidR="003A4370" w:rsidRPr="009B0E39">
              <w:rPr>
                <w:sz w:val="21"/>
                <w:szCs w:val="21"/>
              </w:rPr>
              <w:t>id</w:t>
            </w:r>
          </w:p>
        </w:tc>
      </w:tr>
      <w:tr w:rsidR="00CB5EC3" w:rsidRPr="009B0E39" w:rsidTr="00D02190">
        <w:trPr>
          <w:jc w:val="center"/>
        </w:trPr>
        <w:tc>
          <w:tcPr>
            <w:tcW w:w="1986" w:type="dxa"/>
            <w:shd w:val="clear" w:color="auto" w:fill="auto"/>
            <w:vAlign w:val="center"/>
          </w:tcPr>
          <w:p w:rsidR="00CB5EC3" w:rsidRPr="009B0E39" w:rsidRDefault="00CB5EC3" w:rsidP="00D02190">
            <w:pPr>
              <w:adjustRightInd w:val="0"/>
              <w:snapToGrid w:val="0"/>
              <w:jc w:val="center"/>
              <w:rPr>
                <w:sz w:val="21"/>
                <w:szCs w:val="21"/>
              </w:rPr>
            </w:pPr>
            <w:r w:rsidRPr="009B0E39">
              <w:rPr>
                <w:sz w:val="21"/>
                <w:szCs w:val="21"/>
              </w:rPr>
              <w:t>score</w:t>
            </w:r>
          </w:p>
        </w:tc>
        <w:tc>
          <w:tcPr>
            <w:tcW w:w="1968" w:type="dxa"/>
            <w:shd w:val="clear" w:color="auto" w:fill="auto"/>
            <w:vAlign w:val="center"/>
          </w:tcPr>
          <w:p w:rsidR="00CB5EC3" w:rsidRPr="009B0E39" w:rsidRDefault="00CB5EC3" w:rsidP="00D02190">
            <w:pPr>
              <w:adjustRightInd w:val="0"/>
              <w:snapToGrid w:val="0"/>
              <w:jc w:val="center"/>
              <w:rPr>
                <w:sz w:val="21"/>
                <w:szCs w:val="21"/>
              </w:rPr>
            </w:pPr>
            <w:r w:rsidRPr="009B0E39">
              <w:rPr>
                <w:sz w:val="21"/>
                <w:szCs w:val="21"/>
              </w:rPr>
              <w:t>int(11)</w:t>
            </w:r>
          </w:p>
        </w:tc>
        <w:tc>
          <w:tcPr>
            <w:tcW w:w="4483" w:type="dxa"/>
          </w:tcPr>
          <w:p w:rsidR="00CB5EC3" w:rsidRPr="009B0E39" w:rsidRDefault="00CB5EC3" w:rsidP="00D02190">
            <w:pPr>
              <w:adjustRightInd w:val="0"/>
              <w:snapToGrid w:val="0"/>
              <w:jc w:val="left"/>
              <w:rPr>
                <w:sz w:val="21"/>
                <w:szCs w:val="21"/>
              </w:rPr>
            </w:pPr>
            <w:r w:rsidRPr="009B0E39">
              <w:rPr>
                <w:sz w:val="21"/>
                <w:szCs w:val="21"/>
              </w:rPr>
              <w:t>情感倾向</w:t>
            </w:r>
          </w:p>
        </w:tc>
      </w:tr>
    </w:tbl>
    <w:p w:rsidR="006C2468" w:rsidRPr="009B0E39" w:rsidRDefault="008F6176" w:rsidP="00EE399C">
      <w:pPr>
        <w:pStyle w:val="3"/>
        <w:adjustRightInd w:val="0"/>
        <w:snapToGrid w:val="0"/>
        <w:spacing w:beforeLines="50" w:before="120" w:afterLines="50" w:after="120" w:line="300" w:lineRule="auto"/>
        <w:rPr>
          <w:b w:val="0"/>
        </w:rPr>
      </w:pPr>
      <w:bookmarkStart w:id="44" w:name="_Toc455066821"/>
      <w:r w:rsidRPr="009B0E39">
        <w:rPr>
          <w:b w:val="0"/>
        </w:rPr>
        <w:t>影视</w:t>
      </w:r>
      <w:r w:rsidR="006D5691" w:rsidRPr="009B0E39">
        <w:rPr>
          <w:b w:val="0"/>
        </w:rPr>
        <w:t>作品</w:t>
      </w:r>
      <w:r w:rsidRPr="009B0E39">
        <w:rPr>
          <w:b w:val="0"/>
        </w:rPr>
        <w:t>信息</w:t>
      </w:r>
      <w:r w:rsidR="00C43347" w:rsidRPr="009B0E39">
        <w:rPr>
          <w:b w:val="0"/>
        </w:rPr>
        <w:t>存储</w:t>
      </w:r>
      <w:r w:rsidR="006C2468" w:rsidRPr="009B0E39">
        <w:rPr>
          <w:b w:val="0"/>
        </w:rPr>
        <w:t>设计</w:t>
      </w:r>
      <w:bookmarkEnd w:id="44"/>
    </w:p>
    <w:p w:rsidR="006C2468" w:rsidRPr="009B0E39" w:rsidRDefault="00F45226" w:rsidP="00EE399C">
      <w:pPr>
        <w:pStyle w:val="a1"/>
        <w:adjustRightInd w:val="0"/>
        <w:snapToGrid w:val="0"/>
        <w:spacing w:line="300" w:lineRule="auto"/>
        <w:ind w:firstLine="480"/>
      </w:pPr>
      <w:r w:rsidRPr="009B0E39">
        <w:t>影视作品信息存储主要涉及</w:t>
      </w:r>
      <w:r w:rsidR="006C2468" w:rsidRPr="009B0E39">
        <w:t>影片、影人及票房信息，</w:t>
      </w:r>
      <w:r w:rsidR="00256234" w:rsidRPr="009B0E39">
        <w:t>相应的信息存储</w:t>
      </w:r>
      <w:r w:rsidRPr="009B0E39">
        <w:t>设计如图</w:t>
      </w:r>
      <w:r w:rsidRPr="009B0E39">
        <w:t>3-2</w:t>
      </w:r>
      <w:r w:rsidRPr="009B0E39">
        <w:t>所示：</w:t>
      </w:r>
    </w:p>
    <w:p w:rsidR="006C2468" w:rsidRPr="009B0E39" w:rsidRDefault="00A11343" w:rsidP="00EE399C">
      <w:pPr>
        <w:pStyle w:val="a1"/>
        <w:adjustRightInd w:val="0"/>
        <w:snapToGrid w:val="0"/>
        <w:spacing w:line="300" w:lineRule="auto"/>
        <w:ind w:firstLineChars="0" w:firstLine="0"/>
        <w:jc w:val="center"/>
      </w:pPr>
      <w:r w:rsidRPr="009B0E39">
        <w:rPr>
          <w:noProof/>
        </w:rPr>
        <w:drawing>
          <wp:inline distT="0" distB="0" distL="0" distR="0">
            <wp:extent cx="4476115" cy="4403183"/>
            <wp:effectExtent l="0" t="0" r="635" b="0"/>
            <wp:docPr id="11" name="图片 11" descr="影视作品信息E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影视作品信息ER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493350" cy="4420137"/>
                    </a:xfrm>
                    <a:prstGeom prst="rect">
                      <a:avLst/>
                    </a:prstGeom>
                    <a:noFill/>
                    <a:ln>
                      <a:noFill/>
                    </a:ln>
                  </pic:spPr>
                </pic:pic>
              </a:graphicData>
            </a:graphic>
          </wp:inline>
        </w:drawing>
      </w:r>
    </w:p>
    <w:p w:rsidR="006C2468" w:rsidRPr="009B0E39" w:rsidRDefault="006C2468" w:rsidP="00EE399C">
      <w:pPr>
        <w:pStyle w:val="a1"/>
        <w:adjustRightInd w:val="0"/>
        <w:snapToGrid w:val="0"/>
        <w:spacing w:line="300" w:lineRule="auto"/>
        <w:ind w:firstLineChars="0" w:firstLine="0"/>
        <w:jc w:val="center"/>
        <w:rPr>
          <w:sz w:val="21"/>
        </w:rPr>
      </w:pPr>
      <w:r w:rsidRPr="009B0E39">
        <w:rPr>
          <w:sz w:val="21"/>
        </w:rPr>
        <w:t>图</w:t>
      </w:r>
      <w:r w:rsidR="007758E5" w:rsidRPr="009B0E39">
        <w:rPr>
          <w:sz w:val="21"/>
        </w:rPr>
        <w:t>3</w:t>
      </w:r>
      <w:r w:rsidRPr="009B0E39">
        <w:rPr>
          <w:sz w:val="21"/>
        </w:rPr>
        <w:t>-</w:t>
      </w:r>
      <w:r w:rsidR="00746229" w:rsidRPr="009B0E39">
        <w:rPr>
          <w:sz w:val="21"/>
        </w:rPr>
        <w:t>2</w:t>
      </w:r>
      <w:r w:rsidRPr="009B0E39">
        <w:rPr>
          <w:sz w:val="21"/>
        </w:rPr>
        <w:t xml:space="preserve"> </w:t>
      </w:r>
      <w:r w:rsidR="00ED5770" w:rsidRPr="009B0E39">
        <w:rPr>
          <w:sz w:val="21"/>
        </w:rPr>
        <w:t>影视</w:t>
      </w:r>
      <w:r w:rsidR="001525A1" w:rsidRPr="009B0E39">
        <w:rPr>
          <w:sz w:val="21"/>
        </w:rPr>
        <w:t>作品信息存储</w:t>
      </w:r>
      <w:r w:rsidR="00A07A39" w:rsidRPr="009B0E39">
        <w:rPr>
          <w:sz w:val="21"/>
        </w:rPr>
        <w:t>设计</w:t>
      </w:r>
    </w:p>
    <w:p w:rsidR="006C2468" w:rsidRPr="009B0E39" w:rsidRDefault="006C2468" w:rsidP="00B21EB4">
      <w:pPr>
        <w:adjustRightInd w:val="0"/>
        <w:snapToGrid w:val="0"/>
        <w:spacing w:line="300" w:lineRule="auto"/>
        <w:ind w:firstLineChars="200" w:firstLine="480"/>
      </w:pPr>
      <w:r w:rsidRPr="009B0E39">
        <w:lastRenderedPageBreak/>
        <w:t>影视信息核心数据表</w:t>
      </w:r>
      <w:r w:rsidRPr="009B0E39">
        <w:t>video</w:t>
      </w:r>
      <w:r w:rsidRPr="009B0E39">
        <w:t>，记录影片的相关信息以及票房信息，相关字段说明如表</w:t>
      </w:r>
      <w:r w:rsidR="000740D7" w:rsidRPr="009B0E39">
        <w:t>3</w:t>
      </w:r>
      <w:r w:rsidRPr="009B0E39">
        <w:t>-6</w:t>
      </w:r>
      <w:r w:rsidRPr="009B0E39">
        <w:t>所示：</w:t>
      </w:r>
    </w:p>
    <w:p w:rsidR="006C2468" w:rsidRPr="009B0E39" w:rsidRDefault="006C2468" w:rsidP="00EE399C">
      <w:pPr>
        <w:adjustRightInd w:val="0"/>
        <w:snapToGrid w:val="0"/>
        <w:spacing w:line="300" w:lineRule="auto"/>
        <w:jc w:val="center"/>
        <w:rPr>
          <w:sz w:val="21"/>
        </w:rPr>
      </w:pPr>
      <w:r w:rsidRPr="009B0E39">
        <w:rPr>
          <w:sz w:val="21"/>
        </w:rPr>
        <w:t>表</w:t>
      </w:r>
      <w:r w:rsidR="000740D7" w:rsidRPr="009B0E39">
        <w:rPr>
          <w:sz w:val="21"/>
        </w:rPr>
        <w:t>3</w:t>
      </w:r>
      <w:r w:rsidRPr="009B0E39">
        <w:rPr>
          <w:sz w:val="21"/>
        </w:rPr>
        <w:t>-6 video</w:t>
      </w:r>
      <w:r w:rsidRPr="009B0E39">
        <w:rPr>
          <w:sz w:val="21"/>
        </w:rPr>
        <w:t>表字段说明</w:t>
      </w:r>
    </w:p>
    <w:tbl>
      <w:tblPr>
        <w:tblW w:w="0" w:type="auto"/>
        <w:jc w:val="center"/>
        <w:tblBorders>
          <w:top w:val="single" w:sz="12" w:space="0" w:color="auto"/>
          <w:bottom w:val="single" w:sz="12" w:space="0" w:color="auto"/>
          <w:insideH w:val="single" w:sz="4" w:space="0" w:color="auto"/>
          <w:insideV w:val="single" w:sz="4" w:space="0" w:color="auto"/>
        </w:tblBorders>
        <w:tblCellMar>
          <w:top w:w="28" w:type="dxa"/>
          <w:bottom w:w="28" w:type="dxa"/>
        </w:tblCellMar>
        <w:tblLook w:val="01E0" w:firstRow="1" w:lastRow="1" w:firstColumn="1" w:lastColumn="1" w:noHBand="0" w:noVBand="0"/>
      </w:tblPr>
      <w:tblGrid>
        <w:gridCol w:w="1946"/>
        <w:gridCol w:w="1941"/>
        <w:gridCol w:w="4334"/>
      </w:tblGrid>
      <w:tr w:rsidR="006C2468" w:rsidRPr="009B0E39" w:rsidTr="00976AD3">
        <w:trPr>
          <w:jc w:val="center"/>
        </w:trPr>
        <w:tc>
          <w:tcPr>
            <w:tcW w:w="1946" w:type="dxa"/>
            <w:shd w:val="clear" w:color="auto" w:fill="auto"/>
            <w:vAlign w:val="center"/>
          </w:tcPr>
          <w:p w:rsidR="006C2468" w:rsidRPr="009B0E39" w:rsidRDefault="006C2468" w:rsidP="00860662">
            <w:pPr>
              <w:adjustRightInd w:val="0"/>
              <w:snapToGrid w:val="0"/>
              <w:jc w:val="center"/>
              <w:rPr>
                <w:sz w:val="21"/>
                <w:szCs w:val="21"/>
              </w:rPr>
            </w:pPr>
            <w:r w:rsidRPr="009B0E39">
              <w:rPr>
                <w:sz w:val="21"/>
                <w:szCs w:val="21"/>
              </w:rPr>
              <w:t>字段名称</w:t>
            </w:r>
          </w:p>
        </w:tc>
        <w:tc>
          <w:tcPr>
            <w:tcW w:w="1941" w:type="dxa"/>
            <w:shd w:val="clear" w:color="auto" w:fill="auto"/>
            <w:vAlign w:val="center"/>
          </w:tcPr>
          <w:p w:rsidR="006C2468" w:rsidRPr="009B0E39" w:rsidRDefault="006C2468" w:rsidP="00860662">
            <w:pPr>
              <w:adjustRightInd w:val="0"/>
              <w:snapToGrid w:val="0"/>
              <w:jc w:val="center"/>
              <w:rPr>
                <w:sz w:val="21"/>
                <w:szCs w:val="21"/>
              </w:rPr>
            </w:pPr>
            <w:r w:rsidRPr="009B0E39">
              <w:rPr>
                <w:sz w:val="21"/>
                <w:szCs w:val="21"/>
              </w:rPr>
              <w:t>字段类型</w:t>
            </w:r>
          </w:p>
        </w:tc>
        <w:tc>
          <w:tcPr>
            <w:tcW w:w="4334" w:type="dxa"/>
          </w:tcPr>
          <w:p w:rsidR="006C2468" w:rsidRPr="009B0E39" w:rsidRDefault="006C2468" w:rsidP="00860662">
            <w:pPr>
              <w:adjustRightInd w:val="0"/>
              <w:snapToGrid w:val="0"/>
              <w:jc w:val="left"/>
              <w:rPr>
                <w:sz w:val="21"/>
                <w:szCs w:val="21"/>
              </w:rPr>
            </w:pPr>
            <w:r w:rsidRPr="009B0E39">
              <w:rPr>
                <w:sz w:val="21"/>
                <w:szCs w:val="21"/>
              </w:rPr>
              <w:t>字段含义</w:t>
            </w:r>
          </w:p>
        </w:tc>
      </w:tr>
      <w:tr w:rsidR="006C2468" w:rsidRPr="009B0E39" w:rsidTr="00976AD3">
        <w:trPr>
          <w:jc w:val="center"/>
        </w:trPr>
        <w:tc>
          <w:tcPr>
            <w:tcW w:w="1946" w:type="dxa"/>
            <w:shd w:val="clear" w:color="auto" w:fill="auto"/>
            <w:vAlign w:val="center"/>
          </w:tcPr>
          <w:p w:rsidR="006C2468" w:rsidRPr="009B0E39" w:rsidRDefault="006C2468" w:rsidP="00860662">
            <w:pPr>
              <w:adjustRightInd w:val="0"/>
              <w:snapToGrid w:val="0"/>
              <w:jc w:val="center"/>
              <w:rPr>
                <w:sz w:val="21"/>
                <w:szCs w:val="21"/>
              </w:rPr>
            </w:pPr>
            <w:r w:rsidRPr="009B0E39">
              <w:rPr>
                <w:sz w:val="21"/>
                <w:szCs w:val="21"/>
              </w:rPr>
              <w:t>id</w:t>
            </w:r>
          </w:p>
        </w:tc>
        <w:tc>
          <w:tcPr>
            <w:tcW w:w="1941" w:type="dxa"/>
            <w:shd w:val="clear" w:color="auto" w:fill="auto"/>
            <w:vAlign w:val="center"/>
          </w:tcPr>
          <w:p w:rsidR="006C2468" w:rsidRPr="009B0E39" w:rsidRDefault="006C2468" w:rsidP="00860662">
            <w:pPr>
              <w:adjustRightInd w:val="0"/>
              <w:snapToGrid w:val="0"/>
              <w:jc w:val="center"/>
              <w:rPr>
                <w:sz w:val="21"/>
                <w:szCs w:val="21"/>
              </w:rPr>
            </w:pPr>
            <w:r w:rsidRPr="009B0E39">
              <w:rPr>
                <w:sz w:val="21"/>
                <w:szCs w:val="21"/>
              </w:rPr>
              <w:t>int(11)</w:t>
            </w:r>
          </w:p>
        </w:tc>
        <w:tc>
          <w:tcPr>
            <w:tcW w:w="4334" w:type="dxa"/>
          </w:tcPr>
          <w:p w:rsidR="006C2468" w:rsidRPr="009B0E39" w:rsidRDefault="006C2468" w:rsidP="00860662">
            <w:pPr>
              <w:adjustRightInd w:val="0"/>
              <w:snapToGrid w:val="0"/>
              <w:jc w:val="left"/>
              <w:rPr>
                <w:sz w:val="21"/>
                <w:szCs w:val="21"/>
              </w:rPr>
            </w:pPr>
            <w:r w:rsidRPr="009B0E39">
              <w:rPr>
                <w:sz w:val="21"/>
                <w:szCs w:val="21"/>
              </w:rPr>
              <w:t>影视</w:t>
            </w:r>
            <w:r w:rsidRPr="009B0E39">
              <w:rPr>
                <w:sz w:val="21"/>
                <w:szCs w:val="21"/>
              </w:rPr>
              <w:t>id</w:t>
            </w:r>
            <w:r w:rsidRPr="009B0E39">
              <w:rPr>
                <w:sz w:val="21"/>
                <w:szCs w:val="21"/>
              </w:rPr>
              <w:t>，自增长</w:t>
            </w:r>
          </w:p>
        </w:tc>
      </w:tr>
      <w:tr w:rsidR="006C2468" w:rsidRPr="009B0E39" w:rsidTr="00976AD3">
        <w:trPr>
          <w:jc w:val="center"/>
        </w:trPr>
        <w:tc>
          <w:tcPr>
            <w:tcW w:w="1946" w:type="dxa"/>
            <w:shd w:val="clear" w:color="auto" w:fill="auto"/>
            <w:vAlign w:val="center"/>
          </w:tcPr>
          <w:p w:rsidR="006C2468" w:rsidRPr="009B0E39" w:rsidRDefault="006C2468" w:rsidP="00860662">
            <w:pPr>
              <w:adjustRightInd w:val="0"/>
              <w:snapToGrid w:val="0"/>
              <w:jc w:val="center"/>
              <w:rPr>
                <w:sz w:val="21"/>
                <w:szCs w:val="21"/>
              </w:rPr>
            </w:pPr>
            <w:r w:rsidRPr="009B0E39">
              <w:rPr>
                <w:sz w:val="21"/>
                <w:szCs w:val="21"/>
              </w:rPr>
              <w:t>vpuid</w:t>
            </w:r>
          </w:p>
        </w:tc>
        <w:tc>
          <w:tcPr>
            <w:tcW w:w="1941" w:type="dxa"/>
            <w:shd w:val="clear" w:color="auto" w:fill="auto"/>
            <w:vAlign w:val="center"/>
          </w:tcPr>
          <w:p w:rsidR="006C2468" w:rsidRPr="009B0E39" w:rsidRDefault="006C2468" w:rsidP="00860662">
            <w:pPr>
              <w:adjustRightInd w:val="0"/>
              <w:snapToGrid w:val="0"/>
              <w:jc w:val="center"/>
              <w:rPr>
                <w:sz w:val="21"/>
                <w:szCs w:val="21"/>
              </w:rPr>
            </w:pPr>
            <w:r w:rsidRPr="009B0E39">
              <w:rPr>
                <w:sz w:val="21"/>
                <w:szCs w:val="21"/>
              </w:rPr>
              <w:t>bigint(20)</w:t>
            </w:r>
          </w:p>
        </w:tc>
        <w:tc>
          <w:tcPr>
            <w:tcW w:w="4334" w:type="dxa"/>
          </w:tcPr>
          <w:p w:rsidR="006C2468" w:rsidRPr="009B0E39" w:rsidRDefault="006C2468" w:rsidP="00860662">
            <w:pPr>
              <w:adjustRightInd w:val="0"/>
              <w:snapToGrid w:val="0"/>
              <w:jc w:val="left"/>
              <w:rPr>
                <w:sz w:val="21"/>
                <w:szCs w:val="21"/>
              </w:rPr>
            </w:pPr>
            <w:r w:rsidRPr="009B0E39">
              <w:rPr>
                <w:sz w:val="21"/>
                <w:szCs w:val="21"/>
              </w:rPr>
              <w:t>影视信息对应的爬虫任务</w:t>
            </w:r>
            <w:r w:rsidRPr="009B0E39">
              <w:rPr>
                <w:sz w:val="21"/>
                <w:szCs w:val="21"/>
              </w:rPr>
              <w:t>id</w:t>
            </w:r>
          </w:p>
        </w:tc>
      </w:tr>
      <w:tr w:rsidR="006C2468" w:rsidRPr="009B0E39" w:rsidTr="00976AD3">
        <w:trPr>
          <w:jc w:val="center"/>
        </w:trPr>
        <w:tc>
          <w:tcPr>
            <w:tcW w:w="1946" w:type="dxa"/>
            <w:shd w:val="clear" w:color="auto" w:fill="auto"/>
            <w:vAlign w:val="center"/>
          </w:tcPr>
          <w:p w:rsidR="006C2468" w:rsidRPr="009B0E39" w:rsidRDefault="006C2468" w:rsidP="00860662">
            <w:pPr>
              <w:adjustRightInd w:val="0"/>
              <w:snapToGrid w:val="0"/>
              <w:jc w:val="center"/>
              <w:rPr>
                <w:sz w:val="21"/>
                <w:szCs w:val="21"/>
              </w:rPr>
            </w:pPr>
            <w:r w:rsidRPr="009B0E39">
              <w:rPr>
                <w:sz w:val="21"/>
                <w:szCs w:val="21"/>
              </w:rPr>
              <w:t>name</w:t>
            </w:r>
          </w:p>
        </w:tc>
        <w:tc>
          <w:tcPr>
            <w:tcW w:w="1941" w:type="dxa"/>
            <w:shd w:val="clear" w:color="auto" w:fill="auto"/>
            <w:vAlign w:val="center"/>
          </w:tcPr>
          <w:p w:rsidR="006C2468" w:rsidRPr="009B0E39" w:rsidRDefault="006C2468" w:rsidP="00860662">
            <w:pPr>
              <w:adjustRightInd w:val="0"/>
              <w:snapToGrid w:val="0"/>
              <w:jc w:val="center"/>
              <w:rPr>
                <w:sz w:val="21"/>
                <w:szCs w:val="21"/>
              </w:rPr>
            </w:pPr>
            <w:r w:rsidRPr="009B0E39">
              <w:rPr>
                <w:sz w:val="21"/>
                <w:szCs w:val="21"/>
              </w:rPr>
              <w:t>varchar(255)</w:t>
            </w:r>
          </w:p>
        </w:tc>
        <w:tc>
          <w:tcPr>
            <w:tcW w:w="4334" w:type="dxa"/>
          </w:tcPr>
          <w:p w:rsidR="006C2468" w:rsidRPr="009B0E39" w:rsidRDefault="006C2468" w:rsidP="00860662">
            <w:pPr>
              <w:adjustRightInd w:val="0"/>
              <w:snapToGrid w:val="0"/>
              <w:jc w:val="left"/>
              <w:rPr>
                <w:sz w:val="21"/>
                <w:szCs w:val="21"/>
              </w:rPr>
            </w:pPr>
            <w:r w:rsidRPr="009B0E39">
              <w:rPr>
                <w:sz w:val="21"/>
                <w:szCs w:val="21"/>
              </w:rPr>
              <w:t>影视作品名</w:t>
            </w:r>
          </w:p>
        </w:tc>
      </w:tr>
      <w:tr w:rsidR="006C2468" w:rsidRPr="009B0E39" w:rsidTr="00976AD3">
        <w:trPr>
          <w:jc w:val="center"/>
        </w:trPr>
        <w:tc>
          <w:tcPr>
            <w:tcW w:w="1946" w:type="dxa"/>
            <w:shd w:val="clear" w:color="auto" w:fill="auto"/>
            <w:vAlign w:val="center"/>
          </w:tcPr>
          <w:p w:rsidR="006C2468" w:rsidRPr="009B0E39" w:rsidRDefault="006C2468" w:rsidP="00860662">
            <w:pPr>
              <w:adjustRightInd w:val="0"/>
              <w:snapToGrid w:val="0"/>
              <w:jc w:val="center"/>
              <w:rPr>
                <w:sz w:val="21"/>
                <w:szCs w:val="21"/>
              </w:rPr>
            </w:pPr>
            <w:r w:rsidRPr="009B0E39">
              <w:rPr>
                <w:sz w:val="21"/>
                <w:szCs w:val="21"/>
              </w:rPr>
              <w:t>name_en</w:t>
            </w:r>
          </w:p>
        </w:tc>
        <w:tc>
          <w:tcPr>
            <w:tcW w:w="1941" w:type="dxa"/>
            <w:shd w:val="clear" w:color="auto" w:fill="auto"/>
            <w:vAlign w:val="center"/>
          </w:tcPr>
          <w:p w:rsidR="006C2468" w:rsidRPr="009B0E39" w:rsidRDefault="006C2468" w:rsidP="00860662">
            <w:pPr>
              <w:adjustRightInd w:val="0"/>
              <w:snapToGrid w:val="0"/>
              <w:jc w:val="center"/>
              <w:rPr>
                <w:sz w:val="21"/>
                <w:szCs w:val="21"/>
              </w:rPr>
            </w:pPr>
            <w:r w:rsidRPr="009B0E39">
              <w:rPr>
                <w:sz w:val="21"/>
                <w:szCs w:val="21"/>
              </w:rPr>
              <w:t>varchar(255)</w:t>
            </w:r>
          </w:p>
        </w:tc>
        <w:tc>
          <w:tcPr>
            <w:tcW w:w="4334" w:type="dxa"/>
          </w:tcPr>
          <w:p w:rsidR="006C2468" w:rsidRPr="009B0E39" w:rsidRDefault="006C2468" w:rsidP="00860662">
            <w:pPr>
              <w:adjustRightInd w:val="0"/>
              <w:snapToGrid w:val="0"/>
              <w:jc w:val="left"/>
              <w:rPr>
                <w:sz w:val="21"/>
                <w:szCs w:val="21"/>
              </w:rPr>
            </w:pPr>
            <w:r w:rsidRPr="009B0E39">
              <w:rPr>
                <w:sz w:val="21"/>
                <w:szCs w:val="21"/>
              </w:rPr>
              <w:t>影视作品英文名</w:t>
            </w:r>
          </w:p>
        </w:tc>
      </w:tr>
      <w:tr w:rsidR="0031008C" w:rsidRPr="009B0E39" w:rsidTr="00976AD3">
        <w:trPr>
          <w:jc w:val="center"/>
        </w:trPr>
        <w:tc>
          <w:tcPr>
            <w:tcW w:w="1946" w:type="dxa"/>
            <w:shd w:val="clear" w:color="auto" w:fill="auto"/>
            <w:vAlign w:val="center"/>
          </w:tcPr>
          <w:p w:rsidR="0031008C" w:rsidRPr="009B0E39" w:rsidRDefault="0031008C" w:rsidP="00860662">
            <w:pPr>
              <w:adjustRightInd w:val="0"/>
              <w:snapToGrid w:val="0"/>
              <w:jc w:val="center"/>
              <w:rPr>
                <w:sz w:val="21"/>
                <w:szCs w:val="21"/>
              </w:rPr>
            </w:pPr>
            <w:r w:rsidRPr="009B0E39">
              <w:rPr>
                <w:sz w:val="21"/>
                <w:szCs w:val="21"/>
              </w:rPr>
              <w:t>type</w:t>
            </w:r>
          </w:p>
        </w:tc>
        <w:tc>
          <w:tcPr>
            <w:tcW w:w="1941" w:type="dxa"/>
            <w:shd w:val="clear" w:color="auto" w:fill="auto"/>
            <w:vAlign w:val="center"/>
          </w:tcPr>
          <w:p w:rsidR="0031008C" w:rsidRPr="009B0E39" w:rsidRDefault="0031008C" w:rsidP="00860662">
            <w:pPr>
              <w:adjustRightInd w:val="0"/>
              <w:snapToGrid w:val="0"/>
              <w:jc w:val="center"/>
              <w:rPr>
                <w:sz w:val="21"/>
                <w:szCs w:val="21"/>
              </w:rPr>
            </w:pPr>
            <w:r w:rsidRPr="009B0E39">
              <w:rPr>
                <w:sz w:val="21"/>
                <w:szCs w:val="21"/>
              </w:rPr>
              <w:t>varchar(255)</w:t>
            </w:r>
          </w:p>
        </w:tc>
        <w:tc>
          <w:tcPr>
            <w:tcW w:w="4334" w:type="dxa"/>
          </w:tcPr>
          <w:p w:rsidR="0031008C" w:rsidRPr="009B0E39" w:rsidRDefault="0031008C" w:rsidP="00860662">
            <w:pPr>
              <w:adjustRightInd w:val="0"/>
              <w:snapToGrid w:val="0"/>
              <w:jc w:val="left"/>
              <w:rPr>
                <w:sz w:val="21"/>
                <w:szCs w:val="21"/>
              </w:rPr>
            </w:pPr>
            <w:r w:rsidRPr="009B0E39">
              <w:rPr>
                <w:sz w:val="21"/>
                <w:szCs w:val="21"/>
              </w:rPr>
              <w:t>影视类型</w:t>
            </w:r>
          </w:p>
        </w:tc>
      </w:tr>
      <w:tr w:rsidR="0031008C" w:rsidRPr="009B0E39" w:rsidTr="00976AD3">
        <w:trPr>
          <w:jc w:val="center"/>
        </w:trPr>
        <w:tc>
          <w:tcPr>
            <w:tcW w:w="1946" w:type="dxa"/>
            <w:shd w:val="clear" w:color="auto" w:fill="auto"/>
            <w:vAlign w:val="center"/>
          </w:tcPr>
          <w:p w:rsidR="0031008C" w:rsidRPr="009B0E39" w:rsidRDefault="0031008C" w:rsidP="00860662">
            <w:pPr>
              <w:adjustRightInd w:val="0"/>
              <w:snapToGrid w:val="0"/>
              <w:jc w:val="center"/>
              <w:rPr>
                <w:sz w:val="21"/>
                <w:szCs w:val="21"/>
              </w:rPr>
            </w:pPr>
            <w:r w:rsidRPr="009B0E39">
              <w:rPr>
                <w:sz w:val="21"/>
                <w:szCs w:val="21"/>
              </w:rPr>
              <w:t>country</w:t>
            </w:r>
          </w:p>
        </w:tc>
        <w:tc>
          <w:tcPr>
            <w:tcW w:w="1941" w:type="dxa"/>
            <w:shd w:val="clear" w:color="auto" w:fill="auto"/>
            <w:vAlign w:val="center"/>
          </w:tcPr>
          <w:p w:rsidR="0031008C" w:rsidRPr="009B0E39" w:rsidRDefault="0031008C" w:rsidP="00860662">
            <w:pPr>
              <w:adjustRightInd w:val="0"/>
              <w:snapToGrid w:val="0"/>
              <w:jc w:val="center"/>
              <w:rPr>
                <w:sz w:val="21"/>
                <w:szCs w:val="21"/>
              </w:rPr>
            </w:pPr>
            <w:r w:rsidRPr="009B0E39">
              <w:rPr>
                <w:sz w:val="21"/>
                <w:szCs w:val="21"/>
              </w:rPr>
              <w:t>varchar(255)</w:t>
            </w:r>
          </w:p>
        </w:tc>
        <w:tc>
          <w:tcPr>
            <w:tcW w:w="4334" w:type="dxa"/>
          </w:tcPr>
          <w:p w:rsidR="0031008C" w:rsidRPr="009B0E39" w:rsidRDefault="0031008C" w:rsidP="00860662">
            <w:pPr>
              <w:adjustRightInd w:val="0"/>
              <w:snapToGrid w:val="0"/>
              <w:jc w:val="left"/>
              <w:rPr>
                <w:sz w:val="21"/>
                <w:szCs w:val="21"/>
              </w:rPr>
            </w:pPr>
            <w:r w:rsidRPr="009B0E39">
              <w:rPr>
                <w:sz w:val="21"/>
                <w:szCs w:val="21"/>
              </w:rPr>
              <w:t>发行地区</w:t>
            </w:r>
          </w:p>
        </w:tc>
      </w:tr>
      <w:tr w:rsidR="0031008C" w:rsidRPr="009B0E39" w:rsidTr="00976AD3">
        <w:trPr>
          <w:jc w:val="center"/>
        </w:trPr>
        <w:tc>
          <w:tcPr>
            <w:tcW w:w="1946" w:type="dxa"/>
            <w:shd w:val="clear" w:color="auto" w:fill="auto"/>
            <w:vAlign w:val="center"/>
          </w:tcPr>
          <w:p w:rsidR="0031008C" w:rsidRPr="009B0E39" w:rsidRDefault="0031008C" w:rsidP="00860662">
            <w:pPr>
              <w:adjustRightInd w:val="0"/>
              <w:snapToGrid w:val="0"/>
              <w:jc w:val="center"/>
              <w:rPr>
                <w:sz w:val="21"/>
                <w:szCs w:val="21"/>
              </w:rPr>
            </w:pPr>
            <w:r w:rsidRPr="009B0E39">
              <w:rPr>
                <w:sz w:val="21"/>
                <w:szCs w:val="21"/>
              </w:rPr>
              <w:t>runtime</w:t>
            </w:r>
          </w:p>
        </w:tc>
        <w:tc>
          <w:tcPr>
            <w:tcW w:w="1941" w:type="dxa"/>
            <w:shd w:val="clear" w:color="auto" w:fill="auto"/>
            <w:vAlign w:val="center"/>
          </w:tcPr>
          <w:p w:rsidR="0031008C" w:rsidRPr="009B0E39" w:rsidRDefault="0031008C" w:rsidP="00860662">
            <w:pPr>
              <w:adjustRightInd w:val="0"/>
              <w:snapToGrid w:val="0"/>
              <w:jc w:val="center"/>
              <w:rPr>
                <w:sz w:val="21"/>
                <w:szCs w:val="21"/>
              </w:rPr>
            </w:pPr>
            <w:r w:rsidRPr="009B0E39">
              <w:rPr>
                <w:sz w:val="21"/>
                <w:szCs w:val="21"/>
              </w:rPr>
              <w:t>varchar(255)</w:t>
            </w:r>
          </w:p>
        </w:tc>
        <w:tc>
          <w:tcPr>
            <w:tcW w:w="4334" w:type="dxa"/>
          </w:tcPr>
          <w:p w:rsidR="0031008C" w:rsidRPr="009B0E39" w:rsidRDefault="0031008C" w:rsidP="00860662">
            <w:pPr>
              <w:adjustRightInd w:val="0"/>
              <w:snapToGrid w:val="0"/>
              <w:jc w:val="left"/>
              <w:rPr>
                <w:sz w:val="21"/>
                <w:szCs w:val="21"/>
              </w:rPr>
            </w:pPr>
            <w:r w:rsidRPr="009B0E39">
              <w:rPr>
                <w:sz w:val="21"/>
                <w:szCs w:val="21"/>
              </w:rPr>
              <w:t>时长</w:t>
            </w:r>
          </w:p>
        </w:tc>
      </w:tr>
      <w:tr w:rsidR="0031008C" w:rsidRPr="009B0E39" w:rsidTr="00976AD3">
        <w:trPr>
          <w:jc w:val="center"/>
        </w:trPr>
        <w:tc>
          <w:tcPr>
            <w:tcW w:w="1946" w:type="dxa"/>
            <w:shd w:val="clear" w:color="auto" w:fill="auto"/>
            <w:vAlign w:val="center"/>
          </w:tcPr>
          <w:p w:rsidR="0031008C" w:rsidRPr="009B0E39" w:rsidRDefault="0031008C" w:rsidP="00860662">
            <w:pPr>
              <w:adjustRightInd w:val="0"/>
              <w:snapToGrid w:val="0"/>
              <w:jc w:val="center"/>
              <w:rPr>
                <w:sz w:val="21"/>
                <w:szCs w:val="21"/>
              </w:rPr>
            </w:pPr>
            <w:r w:rsidRPr="009B0E39">
              <w:rPr>
                <w:sz w:val="21"/>
                <w:szCs w:val="21"/>
              </w:rPr>
              <w:t>format</w:t>
            </w:r>
          </w:p>
        </w:tc>
        <w:tc>
          <w:tcPr>
            <w:tcW w:w="1941" w:type="dxa"/>
            <w:shd w:val="clear" w:color="auto" w:fill="auto"/>
            <w:vAlign w:val="center"/>
          </w:tcPr>
          <w:p w:rsidR="0031008C" w:rsidRPr="009B0E39" w:rsidRDefault="0031008C" w:rsidP="00860662">
            <w:pPr>
              <w:adjustRightInd w:val="0"/>
              <w:snapToGrid w:val="0"/>
              <w:jc w:val="center"/>
              <w:rPr>
                <w:sz w:val="21"/>
                <w:szCs w:val="21"/>
              </w:rPr>
            </w:pPr>
            <w:r w:rsidRPr="009B0E39">
              <w:rPr>
                <w:sz w:val="21"/>
                <w:szCs w:val="21"/>
              </w:rPr>
              <w:t>varchar(255)</w:t>
            </w:r>
          </w:p>
        </w:tc>
        <w:tc>
          <w:tcPr>
            <w:tcW w:w="4334" w:type="dxa"/>
          </w:tcPr>
          <w:p w:rsidR="0031008C" w:rsidRPr="009B0E39" w:rsidRDefault="0031008C" w:rsidP="00860662">
            <w:pPr>
              <w:adjustRightInd w:val="0"/>
              <w:snapToGrid w:val="0"/>
              <w:jc w:val="left"/>
              <w:rPr>
                <w:sz w:val="21"/>
                <w:szCs w:val="21"/>
              </w:rPr>
            </w:pPr>
            <w:r w:rsidRPr="009B0E39">
              <w:rPr>
                <w:sz w:val="21"/>
                <w:szCs w:val="21"/>
              </w:rPr>
              <w:t>影片制式，</w:t>
            </w:r>
            <w:r w:rsidRPr="009B0E39">
              <w:rPr>
                <w:sz w:val="21"/>
                <w:szCs w:val="21"/>
              </w:rPr>
              <w:t>2D/3D/IMAX</w:t>
            </w:r>
          </w:p>
        </w:tc>
      </w:tr>
      <w:tr w:rsidR="0031008C" w:rsidRPr="009B0E39" w:rsidTr="00976AD3">
        <w:trPr>
          <w:jc w:val="center"/>
        </w:trPr>
        <w:tc>
          <w:tcPr>
            <w:tcW w:w="1946" w:type="dxa"/>
            <w:shd w:val="clear" w:color="auto" w:fill="auto"/>
            <w:vAlign w:val="center"/>
          </w:tcPr>
          <w:p w:rsidR="0031008C" w:rsidRPr="009B0E39" w:rsidRDefault="0031008C" w:rsidP="00860662">
            <w:pPr>
              <w:adjustRightInd w:val="0"/>
              <w:snapToGrid w:val="0"/>
              <w:jc w:val="center"/>
              <w:rPr>
                <w:sz w:val="21"/>
                <w:szCs w:val="21"/>
              </w:rPr>
            </w:pPr>
            <w:r w:rsidRPr="009B0E39">
              <w:rPr>
                <w:sz w:val="21"/>
                <w:szCs w:val="21"/>
              </w:rPr>
              <w:t>releasetime</w:t>
            </w:r>
          </w:p>
        </w:tc>
        <w:tc>
          <w:tcPr>
            <w:tcW w:w="1941" w:type="dxa"/>
            <w:shd w:val="clear" w:color="auto" w:fill="auto"/>
            <w:vAlign w:val="center"/>
          </w:tcPr>
          <w:p w:rsidR="0031008C" w:rsidRPr="009B0E39" w:rsidRDefault="0031008C" w:rsidP="00860662">
            <w:pPr>
              <w:adjustRightInd w:val="0"/>
              <w:snapToGrid w:val="0"/>
              <w:jc w:val="center"/>
              <w:rPr>
                <w:sz w:val="21"/>
                <w:szCs w:val="21"/>
              </w:rPr>
            </w:pPr>
            <w:r w:rsidRPr="009B0E39">
              <w:rPr>
                <w:sz w:val="21"/>
                <w:szCs w:val="21"/>
              </w:rPr>
              <w:t>datetime</w:t>
            </w:r>
          </w:p>
        </w:tc>
        <w:tc>
          <w:tcPr>
            <w:tcW w:w="4334" w:type="dxa"/>
          </w:tcPr>
          <w:p w:rsidR="0031008C" w:rsidRPr="009B0E39" w:rsidRDefault="0031008C" w:rsidP="00860662">
            <w:pPr>
              <w:adjustRightInd w:val="0"/>
              <w:snapToGrid w:val="0"/>
              <w:jc w:val="left"/>
              <w:rPr>
                <w:sz w:val="21"/>
                <w:szCs w:val="21"/>
              </w:rPr>
            </w:pPr>
            <w:r w:rsidRPr="009B0E39">
              <w:rPr>
                <w:sz w:val="21"/>
                <w:szCs w:val="21"/>
              </w:rPr>
              <w:t>上映时间</w:t>
            </w:r>
          </w:p>
        </w:tc>
      </w:tr>
      <w:tr w:rsidR="00414B4F" w:rsidRPr="009B0E39" w:rsidTr="00976AD3">
        <w:trPr>
          <w:jc w:val="center"/>
        </w:trPr>
        <w:tc>
          <w:tcPr>
            <w:tcW w:w="1946" w:type="dxa"/>
            <w:tcBorders>
              <w:top w:val="single" w:sz="4" w:space="0" w:color="auto"/>
              <w:bottom w:val="single" w:sz="4" w:space="0" w:color="auto"/>
              <w:right w:val="single" w:sz="4" w:space="0" w:color="auto"/>
            </w:tcBorders>
            <w:shd w:val="clear" w:color="auto" w:fill="auto"/>
            <w:vAlign w:val="center"/>
          </w:tcPr>
          <w:p w:rsidR="00414B4F" w:rsidRPr="009B0E39" w:rsidRDefault="00414B4F" w:rsidP="00860662">
            <w:pPr>
              <w:adjustRightInd w:val="0"/>
              <w:snapToGrid w:val="0"/>
              <w:jc w:val="center"/>
              <w:rPr>
                <w:sz w:val="21"/>
                <w:szCs w:val="21"/>
              </w:rPr>
            </w:pPr>
            <w:r w:rsidRPr="009B0E39">
              <w:rPr>
                <w:sz w:val="21"/>
                <w:szCs w:val="21"/>
              </w:rPr>
              <w:t>byname</w:t>
            </w:r>
          </w:p>
        </w:tc>
        <w:tc>
          <w:tcPr>
            <w:tcW w:w="1941" w:type="dxa"/>
            <w:tcBorders>
              <w:top w:val="single" w:sz="4" w:space="0" w:color="auto"/>
              <w:left w:val="single" w:sz="4" w:space="0" w:color="auto"/>
              <w:bottom w:val="single" w:sz="4" w:space="0" w:color="auto"/>
              <w:right w:val="single" w:sz="4" w:space="0" w:color="auto"/>
            </w:tcBorders>
            <w:shd w:val="clear" w:color="auto" w:fill="auto"/>
            <w:vAlign w:val="center"/>
          </w:tcPr>
          <w:p w:rsidR="00414B4F" w:rsidRPr="009B0E39" w:rsidRDefault="00414B4F" w:rsidP="00860662">
            <w:pPr>
              <w:adjustRightInd w:val="0"/>
              <w:snapToGrid w:val="0"/>
              <w:jc w:val="center"/>
              <w:rPr>
                <w:sz w:val="21"/>
                <w:szCs w:val="21"/>
              </w:rPr>
            </w:pPr>
            <w:r w:rsidRPr="009B0E39">
              <w:rPr>
                <w:sz w:val="21"/>
                <w:szCs w:val="21"/>
              </w:rPr>
              <w:t>varchar(1024)</w:t>
            </w:r>
          </w:p>
        </w:tc>
        <w:tc>
          <w:tcPr>
            <w:tcW w:w="4334" w:type="dxa"/>
            <w:tcBorders>
              <w:top w:val="single" w:sz="4" w:space="0" w:color="auto"/>
              <w:left w:val="single" w:sz="4" w:space="0" w:color="auto"/>
              <w:bottom w:val="single" w:sz="4" w:space="0" w:color="auto"/>
            </w:tcBorders>
          </w:tcPr>
          <w:p w:rsidR="00414B4F" w:rsidRPr="009B0E39" w:rsidRDefault="00414B4F" w:rsidP="00860662">
            <w:pPr>
              <w:adjustRightInd w:val="0"/>
              <w:snapToGrid w:val="0"/>
              <w:jc w:val="left"/>
              <w:rPr>
                <w:sz w:val="21"/>
                <w:szCs w:val="21"/>
              </w:rPr>
            </w:pPr>
            <w:r w:rsidRPr="009B0E39">
              <w:rPr>
                <w:sz w:val="21"/>
                <w:szCs w:val="21"/>
              </w:rPr>
              <w:t>影片别名</w:t>
            </w:r>
          </w:p>
        </w:tc>
      </w:tr>
      <w:tr w:rsidR="00036437" w:rsidRPr="009B0E39" w:rsidTr="00040B84">
        <w:trPr>
          <w:jc w:val="center"/>
        </w:trPr>
        <w:tc>
          <w:tcPr>
            <w:tcW w:w="1946" w:type="dxa"/>
            <w:tcBorders>
              <w:top w:val="single" w:sz="4" w:space="0" w:color="auto"/>
              <w:bottom w:val="single" w:sz="4" w:space="0" w:color="auto"/>
              <w:right w:val="single" w:sz="4" w:space="0" w:color="auto"/>
            </w:tcBorders>
            <w:shd w:val="clear" w:color="auto" w:fill="auto"/>
            <w:vAlign w:val="center"/>
          </w:tcPr>
          <w:p w:rsidR="00036437" w:rsidRPr="009B0E39" w:rsidRDefault="00036437" w:rsidP="00036437">
            <w:pPr>
              <w:adjustRightInd w:val="0"/>
              <w:snapToGrid w:val="0"/>
              <w:jc w:val="center"/>
              <w:rPr>
                <w:sz w:val="21"/>
                <w:szCs w:val="21"/>
              </w:rPr>
            </w:pPr>
            <w:r w:rsidRPr="009B0E39">
              <w:rPr>
                <w:sz w:val="21"/>
                <w:szCs w:val="21"/>
              </w:rPr>
              <w:t>introduction</w:t>
            </w:r>
          </w:p>
        </w:tc>
        <w:tc>
          <w:tcPr>
            <w:tcW w:w="1941" w:type="dxa"/>
            <w:tcBorders>
              <w:top w:val="single" w:sz="4" w:space="0" w:color="auto"/>
              <w:left w:val="single" w:sz="4" w:space="0" w:color="auto"/>
              <w:bottom w:val="single" w:sz="4" w:space="0" w:color="auto"/>
              <w:right w:val="single" w:sz="4" w:space="0" w:color="auto"/>
            </w:tcBorders>
            <w:shd w:val="clear" w:color="auto" w:fill="auto"/>
            <w:vAlign w:val="center"/>
          </w:tcPr>
          <w:p w:rsidR="00036437" w:rsidRPr="009B0E39" w:rsidRDefault="00036437" w:rsidP="00036437">
            <w:pPr>
              <w:adjustRightInd w:val="0"/>
              <w:snapToGrid w:val="0"/>
              <w:jc w:val="center"/>
              <w:rPr>
                <w:sz w:val="21"/>
                <w:szCs w:val="21"/>
              </w:rPr>
            </w:pPr>
            <w:r w:rsidRPr="009B0E39">
              <w:rPr>
                <w:sz w:val="21"/>
                <w:szCs w:val="21"/>
              </w:rPr>
              <w:t>text</w:t>
            </w:r>
          </w:p>
        </w:tc>
        <w:tc>
          <w:tcPr>
            <w:tcW w:w="4334" w:type="dxa"/>
            <w:tcBorders>
              <w:top w:val="single" w:sz="4" w:space="0" w:color="auto"/>
              <w:left w:val="single" w:sz="4" w:space="0" w:color="auto"/>
              <w:bottom w:val="single" w:sz="4" w:space="0" w:color="auto"/>
            </w:tcBorders>
          </w:tcPr>
          <w:p w:rsidR="00036437" w:rsidRPr="009B0E39" w:rsidRDefault="00036437" w:rsidP="00036437">
            <w:pPr>
              <w:adjustRightInd w:val="0"/>
              <w:snapToGrid w:val="0"/>
              <w:jc w:val="left"/>
              <w:rPr>
                <w:sz w:val="21"/>
                <w:szCs w:val="21"/>
              </w:rPr>
            </w:pPr>
            <w:r w:rsidRPr="009B0E39">
              <w:rPr>
                <w:sz w:val="21"/>
                <w:szCs w:val="21"/>
              </w:rPr>
              <w:t>影视介绍</w:t>
            </w:r>
          </w:p>
        </w:tc>
      </w:tr>
      <w:tr w:rsidR="00036437" w:rsidRPr="009B0E39" w:rsidTr="00040B84">
        <w:trPr>
          <w:jc w:val="center"/>
        </w:trPr>
        <w:tc>
          <w:tcPr>
            <w:tcW w:w="1946" w:type="dxa"/>
            <w:tcBorders>
              <w:top w:val="single" w:sz="4" w:space="0" w:color="auto"/>
              <w:bottom w:val="single" w:sz="4" w:space="0" w:color="auto"/>
              <w:right w:val="single" w:sz="4" w:space="0" w:color="auto"/>
            </w:tcBorders>
            <w:shd w:val="clear" w:color="auto" w:fill="auto"/>
            <w:vAlign w:val="center"/>
          </w:tcPr>
          <w:p w:rsidR="00036437" w:rsidRPr="009B0E39" w:rsidRDefault="00036437" w:rsidP="00036437">
            <w:pPr>
              <w:adjustRightInd w:val="0"/>
              <w:snapToGrid w:val="0"/>
              <w:jc w:val="center"/>
              <w:rPr>
                <w:sz w:val="21"/>
                <w:szCs w:val="21"/>
              </w:rPr>
            </w:pPr>
            <w:r w:rsidRPr="009B0E39">
              <w:rPr>
                <w:sz w:val="21"/>
                <w:szCs w:val="21"/>
              </w:rPr>
              <w:t>series</w:t>
            </w:r>
          </w:p>
        </w:tc>
        <w:tc>
          <w:tcPr>
            <w:tcW w:w="1941" w:type="dxa"/>
            <w:tcBorders>
              <w:top w:val="single" w:sz="4" w:space="0" w:color="auto"/>
              <w:left w:val="single" w:sz="4" w:space="0" w:color="auto"/>
              <w:bottom w:val="single" w:sz="4" w:space="0" w:color="auto"/>
              <w:right w:val="single" w:sz="4" w:space="0" w:color="auto"/>
            </w:tcBorders>
            <w:shd w:val="clear" w:color="auto" w:fill="auto"/>
            <w:vAlign w:val="center"/>
          </w:tcPr>
          <w:p w:rsidR="00036437" w:rsidRPr="009B0E39" w:rsidRDefault="00036437" w:rsidP="00036437">
            <w:pPr>
              <w:adjustRightInd w:val="0"/>
              <w:snapToGrid w:val="0"/>
              <w:jc w:val="center"/>
              <w:rPr>
                <w:sz w:val="21"/>
                <w:szCs w:val="21"/>
              </w:rPr>
            </w:pPr>
            <w:r w:rsidRPr="009B0E39">
              <w:rPr>
                <w:sz w:val="21"/>
                <w:szCs w:val="21"/>
              </w:rPr>
              <w:t>int(11)</w:t>
            </w:r>
          </w:p>
        </w:tc>
        <w:tc>
          <w:tcPr>
            <w:tcW w:w="4334" w:type="dxa"/>
            <w:tcBorders>
              <w:top w:val="single" w:sz="4" w:space="0" w:color="auto"/>
              <w:left w:val="single" w:sz="4" w:space="0" w:color="auto"/>
              <w:bottom w:val="single" w:sz="4" w:space="0" w:color="auto"/>
            </w:tcBorders>
          </w:tcPr>
          <w:p w:rsidR="00036437" w:rsidRPr="009B0E39" w:rsidRDefault="00036437" w:rsidP="00036437">
            <w:pPr>
              <w:adjustRightInd w:val="0"/>
              <w:snapToGrid w:val="0"/>
              <w:jc w:val="left"/>
              <w:rPr>
                <w:sz w:val="21"/>
                <w:szCs w:val="21"/>
              </w:rPr>
            </w:pPr>
            <w:r w:rsidRPr="009B0E39">
              <w:rPr>
                <w:sz w:val="21"/>
                <w:szCs w:val="21"/>
              </w:rPr>
              <w:t>是否系列电影</w:t>
            </w:r>
          </w:p>
        </w:tc>
      </w:tr>
      <w:tr w:rsidR="00036437" w:rsidRPr="009B0E39" w:rsidTr="00040B84">
        <w:trPr>
          <w:jc w:val="center"/>
        </w:trPr>
        <w:tc>
          <w:tcPr>
            <w:tcW w:w="1946" w:type="dxa"/>
            <w:tcBorders>
              <w:top w:val="single" w:sz="4" w:space="0" w:color="auto"/>
              <w:bottom w:val="single" w:sz="4" w:space="0" w:color="auto"/>
              <w:right w:val="single" w:sz="4" w:space="0" w:color="auto"/>
            </w:tcBorders>
            <w:shd w:val="clear" w:color="auto" w:fill="auto"/>
            <w:vAlign w:val="center"/>
          </w:tcPr>
          <w:p w:rsidR="00036437" w:rsidRPr="009B0E39" w:rsidRDefault="00036437" w:rsidP="00036437">
            <w:pPr>
              <w:adjustRightInd w:val="0"/>
              <w:snapToGrid w:val="0"/>
              <w:jc w:val="center"/>
              <w:rPr>
                <w:sz w:val="21"/>
                <w:szCs w:val="21"/>
              </w:rPr>
            </w:pPr>
            <w:r w:rsidRPr="009B0E39">
              <w:rPr>
                <w:sz w:val="21"/>
                <w:szCs w:val="21"/>
              </w:rPr>
              <w:t>ip</w:t>
            </w:r>
          </w:p>
        </w:tc>
        <w:tc>
          <w:tcPr>
            <w:tcW w:w="1941" w:type="dxa"/>
            <w:tcBorders>
              <w:top w:val="single" w:sz="4" w:space="0" w:color="auto"/>
              <w:left w:val="single" w:sz="4" w:space="0" w:color="auto"/>
              <w:bottom w:val="single" w:sz="4" w:space="0" w:color="auto"/>
              <w:right w:val="single" w:sz="4" w:space="0" w:color="auto"/>
            </w:tcBorders>
            <w:shd w:val="clear" w:color="auto" w:fill="auto"/>
            <w:vAlign w:val="center"/>
          </w:tcPr>
          <w:p w:rsidR="00036437" w:rsidRPr="009B0E39" w:rsidRDefault="00036437" w:rsidP="00036437">
            <w:pPr>
              <w:adjustRightInd w:val="0"/>
              <w:snapToGrid w:val="0"/>
              <w:jc w:val="center"/>
              <w:rPr>
                <w:sz w:val="21"/>
                <w:szCs w:val="21"/>
              </w:rPr>
            </w:pPr>
            <w:r w:rsidRPr="009B0E39">
              <w:rPr>
                <w:sz w:val="21"/>
                <w:szCs w:val="21"/>
              </w:rPr>
              <w:t>int(11)</w:t>
            </w:r>
          </w:p>
        </w:tc>
        <w:tc>
          <w:tcPr>
            <w:tcW w:w="4334" w:type="dxa"/>
            <w:tcBorders>
              <w:top w:val="single" w:sz="4" w:space="0" w:color="auto"/>
              <w:left w:val="single" w:sz="4" w:space="0" w:color="auto"/>
              <w:bottom w:val="single" w:sz="4" w:space="0" w:color="auto"/>
            </w:tcBorders>
          </w:tcPr>
          <w:p w:rsidR="00036437" w:rsidRPr="009B0E39" w:rsidRDefault="00036437" w:rsidP="00036437">
            <w:pPr>
              <w:adjustRightInd w:val="0"/>
              <w:snapToGrid w:val="0"/>
              <w:jc w:val="left"/>
              <w:rPr>
                <w:sz w:val="21"/>
                <w:szCs w:val="21"/>
              </w:rPr>
            </w:pPr>
            <w:r w:rsidRPr="009B0E39">
              <w:rPr>
                <w:sz w:val="21"/>
                <w:szCs w:val="21"/>
              </w:rPr>
              <w:t>是否</w:t>
            </w:r>
            <w:r w:rsidRPr="009B0E39">
              <w:rPr>
                <w:sz w:val="21"/>
                <w:szCs w:val="21"/>
              </w:rPr>
              <w:t>ip</w:t>
            </w:r>
            <w:r w:rsidRPr="009B0E39">
              <w:rPr>
                <w:sz w:val="21"/>
                <w:szCs w:val="21"/>
              </w:rPr>
              <w:t>电影</w:t>
            </w:r>
          </w:p>
        </w:tc>
      </w:tr>
      <w:tr w:rsidR="00036437" w:rsidRPr="009B0E39" w:rsidTr="00040B84">
        <w:trPr>
          <w:jc w:val="center"/>
        </w:trPr>
        <w:tc>
          <w:tcPr>
            <w:tcW w:w="1946" w:type="dxa"/>
            <w:tcBorders>
              <w:top w:val="single" w:sz="4" w:space="0" w:color="auto"/>
              <w:bottom w:val="single" w:sz="4" w:space="0" w:color="auto"/>
              <w:right w:val="single" w:sz="4" w:space="0" w:color="auto"/>
            </w:tcBorders>
            <w:shd w:val="clear" w:color="auto" w:fill="auto"/>
            <w:vAlign w:val="center"/>
          </w:tcPr>
          <w:p w:rsidR="00036437" w:rsidRPr="009B0E39" w:rsidRDefault="00036437" w:rsidP="00036437">
            <w:pPr>
              <w:adjustRightInd w:val="0"/>
              <w:snapToGrid w:val="0"/>
              <w:jc w:val="center"/>
              <w:rPr>
                <w:sz w:val="21"/>
                <w:szCs w:val="21"/>
              </w:rPr>
            </w:pPr>
            <w:r w:rsidRPr="009B0E39">
              <w:rPr>
                <w:sz w:val="21"/>
                <w:szCs w:val="21"/>
              </w:rPr>
              <w:t>boxoffice</w:t>
            </w:r>
          </w:p>
        </w:tc>
        <w:tc>
          <w:tcPr>
            <w:tcW w:w="1941" w:type="dxa"/>
            <w:tcBorders>
              <w:top w:val="single" w:sz="4" w:space="0" w:color="auto"/>
              <w:left w:val="single" w:sz="4" w:space="0" w:color="auto"/>
              <w:bottom w:val="single" w:sz="4" w:space="0" w:color="auto"/>
              <w:right w:val="single" w:sz="4" w:space="0" w:color="auto"/>
            </w:tcBorders>
            <w:shd w:val="clear" w:color="auto" w:fill="auto"/>
            <w:vAlign w:val="center"/>
          </w:tcPr>
          <w:p w:rsidR="00036437" w:rsidRPr="009B0E39" w:rsidRDefault="00036437" w:rsidP="00036437">
            <w:pPr>
              <w:adjustRightInd w:val="0"/>
              <w:snapToGrid w:val="0"/>
              <w:jc w:val="center"/>
              <w:rPr>
                <w:sz w:val="21"/>
                <w:szCs w:val="21"/>
              </w:rPr>
            </w:pPr>
            <w:r w:rsidRPr="009B0E39">
              <w:rPr>
                <w:sz w:val="21"/>
                <w:szCs w:val="21"/>
              </w:rPr>
              <w:t>int(11)</w:t>
            </w:r>
          </w:p>
        </w:tc>
        <w:tc>
          <w:tcPr>
            <w:tcW w:w="4334" w:type="dxa"/>
            <w:tcBorders>
              <w:top w:val="single" w:sz="4" w:space="0" w:color="auto"/>
              <w:left w:val="single" w:sz="4" w:space="0" w:color="auto"/>
              <w:bottom w:val="single" w:sz="4" w:space="0" w:color="auto"/>
            </w:tcBorders>
          </w:tcPr>
          <w:p w:rsidR="00036437" w:rsidRPr="009B0E39" w:rsidRDefault="00036437" w:rsidP="00036437">
            <w:pPr>
              <w:adjustRightInd w:val="0"/>
              <w:snapToGrid w:val="0"/>
              <w:jc w:val="left"/>
              <w:rPr>
                <w:sz w:val="21"/>
                <w:szCs w:val="21"/>
              </w:rPr>
            </w:pPr>
            <w:r w:rsidRPr="009B0E39">
              <w:rPr>
                <w:sz w:val="21"/>
                <w:szCs w:val="21"/>
              </w:rPr>
              <w:t>电影票房</w:t>
            </w:r>
          </w:p>
        </w:tc>
      </w:tr>
      <w:tr w:rsidR="00036437" w:rsidRPr="009B0E39" w:rsidTr="00976AD3">
        <w:trPr>
          <w:jc w:val="center"/>
        </w:trPr>
        <w:tc>
          <w:tcPr>
            <w:tcW w:w="1946" w:type="dxa"/>
            <w:tcBorders>
              <w:top w:val="single" w:sz="4" w:space="0" w:color="auto"/>
              <w:bottom w:val="single" w:sz="12" w:space="0" w:color="auto"/>
              <w:right w:val="single" w:sz="4" w:space="0" w:color="auto"/>
            </w:tcBorders>
            <w:shd w:val="clear" w:color="auto" w:fill="auto"/>
            <w:vAlign w:val="center"/>
          </w:tcPr>
          <w:p w:rsidR="00036437" w:rsidRPr="009B0E39" w:rsidRDefault="00036437" w:rsidP="00036437">
            <w:pPr>
              <w:adjustRightInd w:val="0"/>
              <w:snapToGrid w:val="0"/>
              <w:jc w:val="center"/>
              <w:rPr>
                <w:sz w:val="21"/>
                <w:szCs w:val="21"/>
              </w:rPr>
            </w:pPr>
            <w:r w:rsidRPr="009B0E39">
              <w:rPr>
                <w:sz w:val="21"/>
                <w:szCs w:val="21"/>
              </w:rPr>
              <w:t>predict_boxoffice</w:t>
            </w:r>
          </w:p>
        </w:tc>
        <w:tc>
          <w:tcPr>
            <w:tcW w:w="1941" w:type="dxa"/>
            <w:tcBorders>
              <w:top w:val="single" w:sz="4" w:space="0" w:color="auto"/>
              <w:left w:val="single" w:sz="4" w:space="0" w:color="auto"/>
              <w:bottom w:val="single" w:sz="12" w:space="0" w:color="auto"/>
              <w:right w:val="single" w:sz="4" w:space="0" w:color="auto"/>
            </w:tcBorders>
            <w:shd w:val="clear" w:color="auto" w:fill="auto"/>
            <w:vAlign w:val="center"/>
          </w:tcPr>
          <w:p w:rsidR="00036437" w:rsidRPr="009B0E39" w:rsidRDefault="00036437" w:rsidP="00036437">
            <w:pPr>
              <w:adjustRightInd w:val="0"/>
              <w:snapToGrid w:val="0"/>
              <w:jc w:val="center"/>
              <w:rPr>
                <w:sz w:val="21"/>
                <w:szCs w:val="21"/>
              </w:rPr>
            </w:pPr>
            <w:r w:rsidRPr="009B0E39">
              <w:rPr>
                <w:sz w:val="21"/>
                <w:szCs w:val="21"/>
              </w:rPr>
              <w:t>int(11)</w:t>
            </w:r>
          </w:p>
        </w:tc>
        <w:tc>
          <w:tcPr>
            <w:tcW w:w="4334" w:type="dxa"/>
            <w:tcBorders>
              <w:top w:val="single" w:sz="4" w:space="0" w:color="auto"/>
              <w:left w:val="single" w:sz="4" w:space="0" w:color="auto"/>
              <w:bottom w:val="single" w:sz="12" w:space="0" w:color="auto"/>
            </w:tcBorders>
          </w:tcPr>
          <w:p w:rsidR="00036437" w:rsidRPr="009B0E39" w:rsidRDefault="00036437" w:rsidP="00036437">
            <w:pPr>
              <w:adjustRightInd w:val="0"/>
              <w:snapToGrid w:val="0"/>
              <w:jc w:val="left"/>
              <w:rPr>
                <w:sz w:val="21"/>
                <w:szCs w:val="21"/>
              </w:rPr>
            </w:pPr>
            <w:r w:rsidRPr="009B0E39">
              <w:rPr>
                <w:sz w:val="21"/>
                <w:szCs w:val="21"/>
              </w:rPr>
              <w:t>预测票房</w:t>
            </w:r>
          </w:p>
        </w:tc>
      </w:tr>
    </w:tbl>
    <w:p w:rsidR="006C2468" w:rsidRPr="009B0E39" w:rsidRDefault="006C2468" w:rsidP="00BB714E">
      <w:pPr>
        <w:adjustRightInd w:val="0"/>
        <w:snapToGrid w:val="0"/>
        <w:spacing w:line="300" w:lineRule="auto"/>
        <w:ind w:firstLineChars="200" w:firstLine="480"/>
      </w:pPr>
      <w:r w:rsidRPr="009B0E39">
        <w:t>影人信息核心数据表</w:t>
      </w:r>
      <w:r w:rsidRPr="009B0E39">
        <w:t>star</w:t>
      </w:r>
      <w:r w:rsidRPr="009B0E39">
        <w:t>，记录影人的基本信息及社交账号相关字段说明如表</w:t>
      </w:r>
      <w:r w:rsidR="000740D7" w:rsidRPr="009B0E39">
        <w:t>3</w:t>
      </w:r>
      <w:r w:rsidRPr="009B0E39">
        <w:t>-7</w:t>
      </w:r>
      <w:r w:rsidRPr="009B0E39">
        <w:t>所示：</w:t>
      </w:r>
    </w:p>
    <w:p w:rsidR="006C2468" w:rsidRPr="009B0E39" w:rsidRDefault="006C2468" w:rsidP="00EE399C">
      <w:pPr>
        <w:adjustRightInd w:val="0"/>
        <w:snapToGrid w:val="0"/>
        <w:spacing w:line="300" w:lineRule="auto"/>
        <w:jc w:val="center"/>
        <w:rPr>
          <w:sz w:val="21"/>
        </w:rPr>
      </w:pPr>
      <w:r w:rsidRPr="009B0E39">
        <w:rPr>
          <w:sz w:val="21"/>
        </w:rPr>
        <w:t>表</w:t>
      </w:r>
      <w:r w:rsidR="000740D7" w:rsidRPr="009B0E39">
        <w:rPr>
          <w:sz w:val="21"/>
        </w:rPr>
        <w:t>3</w:t>
      </w:r>
      <w:r w:rsidRPr="009B0E39">
        <w:rPr>
          <w:sz w:val="21"/>
        </w:rPr>
        <w:t>-7 star</w:t>
      </w:r>
      <w:r w:rsidRPr="009B0E39">
        <w:rPr>
          <w:sz w:val="21"/>
        </w:rPr>
        <w:t>表字段说明</w:t>
      </w:r>
    </w:p>
    <w:tbl>
      <w:tblPr>
        <w:tblW w:w="0" w:type="auto"/>
        <w:jc w:val="center"/>
        <w:tblBorders>
          <w:top w:val="single" w:sz="12" w:space="0" w:color="auto"/>
          <w:bottom w:val="single" w:sz="12" w:space="0" w:color="auto"/>
          <w:insideH w:val="single" w:sz="4" w:space="0" w:color="auto"/>
          <w:insideV w:val="single" w:sz="4" w:space="0" w:color="auto"/>
        </w:tblBorders>
        <w:tblCellMar>
          <w:top w:w="28" w:type="dxa"/>
          <w:bottom w:w="28" w:type="dxa"/>
        </w:tblCellMar>
        <w:tblLook w:val="01E0" w:firstRow="1" w:lastRow="1" w:firstColumn="1" w:lastColumn="1" w:noHBand="0" w:noVBand="0"/>
      </w:tblPr>
      <w:tblGrid>
        <w:gridCol w:w="1948"/>
        <w:gridCol w:w="1943"/>
        <w:gridCol w:w="4330"/>
      </w:tblGrid>
      <w:tr w:rsidR="006C2468" w:rsidRPr="009B0E39" w:rsidTr="004A7B12">
        <w:trPr>
          <w:jc w:val="center"/>
        </w:trPr>
        <w:tc>
          <w:tcPr>
            <w:tcW w:w="1948" w:type="dxa"/>
            <w:shd w:val="clear" w:color="auto" w:fill="auto"/>
            <w:vAlign w:val="center"/>
          </w:tcPr>
          <w:p w:rsidR="006C2468" w:rsidRPr="009B0E39" w:rsidRDefault="006C2468" w:rsidP="002F20F0">
            <w:pPr>
              <w:adjustRightInd w:val="0"/>
              <w:snapToGrid w:val="0"/>
              <w:jc w:val="center"/>
              <w:rPr>
                <w:sz w:val="21"/>
                <w:szCs w:val="21"/>
              </w:rPr>
            </w:pPr>
            <w:r w:rsidRPr="009B0E39">
              <w:rPr>
                <w:sz w:val="21"/>
                <w:szCs w:val="21"/>
              </w:rPr>
              <w:t>字段名称</w:t>
            </w:r>
          </w:p>
        </w:tc>
        <w:tc>
          <w:tcPr>
            <w:tcW w:w="1943" w:type="dxa"/>
            <w:shd w:val="clear" w:color="auto" w:fill="auto"/>
            <w:vAlign w:val="center"/>
          </w:tcPr>
          <w:p w:rsidR="006C2468" w:rsidRPr="009B0E39" w:rsidRDefault="006C2468" w:rsidP="002F20F0">
            <w:pPr>
              <w:adjustRightInd w:val="0"/>
              <w:snapToGrid w:val="0"/>
              <w:jc w:val="center"/>
              <w:rPr>
                <w:sz w:val="21"/>
                <w:szCs w:val="21"/>
              </w:rPr>
            </w:pPr>
            <w:r w:rsidRPr="009B0E39">
              <w:rPr>
                <w:sz w:val="21"/>
                <w:szCs w:val="21"/>
              </w:rPr>
              <w:t>字段类型</w:t>
            </w:r>
          </w:p>
        </w:tc>
        <w:tc>
          <w:tcPr>
            <w:tcW w:w="4330" w:type="dxa"/>
          </w:tcPr>
          <w:p w:rsidR="006C2468" w:rsidRPr="009B0E39" w:rsidRDefault="006C2468" w:rsidP="002F20F0">
            <w:pPr>
              <w:adjustRightInd w:val="0"/>
              <w:snapToGrid w:val="0"/>
              <w:jc w:val="left"/>
              <w:rPr>
                <w:sz w:val="21"/>
                <w:szCs w:val="21"/>
              </w:rPr>
            </w:pPr>
            <w:r w:rsidRPr="009B0E39">
              <w:rPr>
                <w:sz w:val="21"/>
                <w:szCs w:val="21"/>
              </w:rPr>
              <w:t>字段含义</w:t>
            </w:r>
          </w:p>
        </w:tc>
      </w:tr>
      <w:tr w:rsidR="006C2468" w:rsidRPr="009B0E39" w:rsidTr="004A7B12">
        <w:trPr>
          <w:jc w:val="center"/>
        </w:trPr>
        <w:tc>
          <w:tcPr>
            <w:tcW w:w="1948" w:type="dxa"/>
            <w:shd w:val="clear" w:color="auto" w:fill="auto"/>
            <w:vAlign w:val="center"/>
          </w:tcPr>
          <w:p w:rsidR="006C2468" w:rsidRPr="009B0E39" w:rsidRDefault="006C2468" w:rsidP="002F20F0">
            <w:pPr>
              <w:adjustRightInd w:val="0"/>
              <w:snapToGrid w:val="0"/>
              <w:jc w:val="center"/>
              <w:rPr>
                <w:sz w:val="21"/>
                <w:szCs w:val="21"/>
              </w:rPr>
            </w:pPr>
            <w:r w:rsidRPr="009B0E39">
              <w:rPr>
                <w:sz w:val="21"/>
                <w:szCs w:val="21"/>
              </w:rPr>
              <w:t>id</w:t>
            </w:r>
          </w:p>
        </w:tc>
        <w:tc>
          <w:tcPr>
            <w:tcW w:w="1943" w:type="dxa"/>
            <w:shd w:val="clear" w:color="auto" w:fill="auto"/>
            <w:vAlign w:val="center"/>
          </w:tcPr>
          <w:p w:rsidR="006C2468" w:rsidRPr="009B0E39" w:rsidRDefault="006C2468" w:rsidP="002F20F0">
            <w:pPr>
              <w:adjustRightInd w:val="0"/>
              <w:snapToGrid w:val="0"/>
              <w:jc w:val="center"/>
              <w:rPr>
                <w:sz w:val="21"/>
                <w:szCs w:val="21"/>
              </w:rPr>
            </w:pPr>
            <w:r w:rsidRPr="009B0E39">
              <w:rPr>
                <w:sz w:val="21"/>
                <w:szCs w:val="21"/>
              </w:rPr>
              <w:t>int(11)</w:t>
            </w:r>
          </w:p>
        </w:tc>
        <w:tc>
          <w:tcPr>
            <w:tcW w:w="4330" w:type="dxa"/>
          </w:tcPr>
          <w:p w:rsidR="006C2468" w:rsidRPr="009B0E39" w:rsidRDefault="006C2468" w:rsidP="002F20F0">
            <w:pPr>
              <w:adjustRightInd w:val="0"/>
              <w:snapToGrid w:val="0"/>
              <w:jc w:val="left"/>
              <w:rPr>
                <w:sz w:val="21"/>
                <w:szCs w:val="21"/>
              </w:rPr>
            </w:pPr>
            <w:r w:rsidRPr="009B0E39">
              <w:rPr>
                <w:sz w:val="21"/>
                <w:szCs w:val="21"/>
              </w:rPr>
              <w:t>影人</w:t>
            </w:r>
            <w:r w:rsidRPr="009B0E39">
              <w:rPr>
                <w:sz w:val="21"/>
                <w:szCs w:val="21"/>
              </w:rPr>
              <w:t>id</w:t>
            </w:r>
            <w:r w:rsidRPr="009B0E39">
              <w:rPr>
                <w:sz w:val="21"/>
                <w:szCs w:val="21"/>
              </w:rPr>
              <w:t>，自增长</w:t>
            </w:r>
          </w:p>
        </w:tc>
      </w:tr>
      <w:tr w:rsidR="006C2468" w:rsidRPr="009B0E39" w:rsidTr="004A7B12">
        <w:trPr>
          <w:jc w:val="center"/>
        </w:trPr>
        <w:tc>
          <w:tcPr>
            <w:tcW w:w="1948" w:type="dxa"/>
            <w:shd w:val="clear" w:color="auto" w:fill="auto"/>
            <w:vAlign w:val="center"/>
          </w:tcPr>
          <w:p w:rsidR="006C2468" w:rsidRPr="009B0E39" w:rsidRDefault="006C2468" w:rsidP="002F20F0">
            <w:pPr>
              <w:adjustRightInd w:val="0"/>
              <w:snapToGrid w:val="0"/>
              <w:jc w:val="center"/>
              <w:rPr>
                <w:sz w:val="21"/>
                <w:szCs w:val="21"/>
              </w:rPr>
            </w:pPr>
            <w:r w:rsidRPr="009B0E39">
              <w:rPr>
                <w:sz w:val="21"/>
                <w:szCs w:val="21"/>
              </w:rPr>
              <w:t>vpuid</w:t>
            </w:r>
          </w:p>
        </w:tc>
        <w:tc>
          <w:tcPr>
            <w:tcW w:w="1943" w:type="dxa"/>
            <w:shd w:val="clear" w:color="auto" w:fill="auto"/>
            <w:vAlign w:val="center"/>
          </w:tcPr>
          <w:p w:rsidR="006C2468" w:rsidRPr="009B0E39" w:rsidRDefault="006C2468" w:rsidP="002F20F0">
            <w:pPr>
              <w:adjustRightInd w:val="0"/>
              <w:snapToGrid w:val="0"/>
              <w:jc w:val="center"/>
              <w:rPr>
                <w:sz w:val="21"/>
                <w:szCs w:val="21"/>
              </w:rPr>
            </w:pPr>
            <w:r w:rsidRPr="009B0E39">
              <w:rPr>
                <w:sz w:val="21"/>
                <w:szCs w:val="21"/>
              </w:rPr>
              <w:t>bigint(20)</w:t>
            </w:r>
          </w:p>
        </w:tc>
        <w:tc>
          <w:tcPr>
            <w:tcW w:w="4330" w:type="dxa"/>
          </w:tcPr>
          <w:p w:rsidR="006C2468" w:rsidRPr="009B0E39" w:rsidRDefault="006C2468" w:rsidP="002F20F0">
            <w:pPr>
              <w:adjustRightInd w:val="0"/>
              <w:snapToGrid w:val="0"/>
              <w:jc w:val="left"/>
              <w:rPr>
                <w:sz w:val="21"/>
                <w:szCs w:val="21"/>
              </w:rPr>
            </w:pPr>
            <w:r w:rsidRPr="009B0E39">
              <w:rPr>
                <w:sz w:val="21"/>
                <w:szCs w:val="21"/>
              </w:rPr>
              <w:t>明星对应的</w:t>
            </w:r>
            <w:r w:rsidRPr="009B0E39">
              <w:rPr>
                <w:sz w:val="21"/>
                <w:szCs w:val="21"/>
              </w:rPr>
              <w:t>vpuid</w:t>
            </w:r>
            <w:r w:rsidRPr="009B0E39">
              <w:rPr>
                <w:sz w:val="21"/>
                <w:szCs w:val="21"/>
              </w:rPr>
              <w:t>，关联声量使用</w:t>
            </w:r>
          </w:p>
        </w:tc>
      </w:tr>
      <w:tr w:rsidR="006C2468" w:rsidRPr="009B0E39" w:rsidTr="004A7B12">
        <w:trPr>
          <w:jc w:val="center"/>
        </w:trPr>
        <w:tc>
          <w:tcPr>
            <w:tcW w:w="1948" w:type="dxa"/>
            <w:shd w:val="clear" w:color="auto" w:fill="auto"/>
            <w:vAlign w:val="center"/>
          </w:tcPr>
          <w:p w:rsidR="006C2468" w:rsidRPr="009B0E39" w:rsidRDefault="006C2468" w:rsidP="002F20F0">
            <w:pPr>
              <w:adjustRightInd w:val="0"/>
              <w:snapToGrid w:val="0"/>
              <w:jc w:val="center"/>
              <w:rPr>
                <w:sz w:val="21"/>
                <w:szCs w:val="21"/>
              </w:rPr>
            </w:pPr>
            <w:r w:rsidRPr="009B0E39">
              <w:rPr>
                <w:sz w:val="21"/>
                <w:szCs w:val="21"/>
              </w:rPr>
              <w:t>name</w:t>
            </w:r>
          </w:p>
        </w:tc>
        <w:tc>
          <w:tcPr>
            <w:tcW w:w="1943" w:type="dxa"/>
            <w:shd w:val="clear" w:color="auto" w:fill="auto"/>
            <w:vAlign w:val="center"/>
          </w:tcPr>
          <w:p w:rsidR="006C2468" w:rsidRPr="009B0E39" w:rsidRDefault="006C2468" w:rsidP="002F20F0">
            <w:pPr>
              <w:adjustRightInd w:val="0"/>
              <w:snapToGrid w:val="0"/>
              <w:jc w:val="center"/>
              <w:rPr>
                <w:sz w:val="21"/>
                <w:szCs w:val="21"/>
              </w:rPr>
            </w:pPr>
            <w:r w:rsidRPr="009B0E39">
              <w:rPr>
                <w:sz w:val="21"/>
                <w:szCs w:val="21"/>
              </w:rPr>
              <w:t>varchar(255)</w:t>
            </w:r>
          </w:p>
        </w:tc>
        <w:tc>
          <w:tcPr>
            <w:tcW w:w="4330" w:type="dxa"/>
          </w:tcPr>
          <w:p w:rsidR="006C2468" w:rsidRPr="009B0E39" w:rsidRDefault="006C2468" w:rsidP="002F20F0">
            <w:pPr>
              <w:adjustRightInd w:val="0"/>
              <w:snapToGrid w:val="0"/>
              <w:jc w:val="left"/>
              <w:rPr>
                <w:sz w:val="21"/>
                <w:szCs w:val="21"/>
              </w:rPr>
            </w:pPr>
            <w:r w:rsidRPr="009B0E39">
              <w:rPr>
                <w:sz w:val="21"/>
                <w:szCs w:val="21"/>
              </w:rPr>
              <w:t>明星姓名</w:t>
            </w:r>
          </w:p>
        </w:tc>
      </w:tr>
      <w:tr w:rsidR="006C2468" w:rsidRPr="009B0E39" w:rsidTr="004A7B12">
        <w:trPr>
          <w:jc w:val="center"/>
        </w:trPr>
        <w:tc>
          <w:tcPr>
            <w:tcW w:w="1948" w:type="dxa"/>
            <w:shd w:val="clear" w:color="auto" w:fill="auto"/>
            <w:vAlign w:val="center"/>
          </w:tcPr>
          <w:p w:rsidR="006C2468" w:rsidRPr="009B0E39" w:rsidRDefault="006C2468" w:rsidP="002F20F0">
            <w:pPr>
              <w:adjustRightInd w:val="0"/>
              <w:snapToGrid w:val="0"/>
              <w:jc w:val="center"/>
              <w:rPr>
                <w:sz w:val="21"/>
                <w:szCs w:val="21"/>
              </w:rPr>
            </w:pPr>
            <w:r w:rsidRPr="009B0E39">
              <w:rPr>
                <w:sz w:val="21"/>
                <w:szCs w:val="21"/>
              </w:rPr>
              <w:t>name_en</w:t>
            </w:r>
          </w:p>
        </w:tc>
        <w:tc>
          <w:tcPr>
            <w:tcW w:w="1943" w:type="dxa"/>
            <w:shd w:val="clear" w:color="auto" w:fill="auto"/>
            <w:vAlign w:val="center"/>
          </w:tcPr>
          <w:p w:rsidR="006C2468" w:rsidRPr="009B0E39" w:rsidRDefault="006C2468" w:rsidP="002F20F0">
            <w:pPr>
              <w:adjustRightInd w:val="0"/>
              <w:snapToGrid w:val="0"/>
              <w:jc w:val="center"/>
              <w:rPr>
                <w:sz w:val="21"/>
                <w:szCs w:val="21"/>
              </w:rPr>
            </w:pPr>
            <w:r w:rsidRPr="009B0E39">
              <w:rPr>
                <w:sz w:val="21"/>
                <w:szCs w:val="21"/>
              </w:rPr>
              <w:t>varchar(255)</w:t>
            </w:r>
          </w:p>
        </w:tc>
        <w:tc>
          <w:tcPr>
            <w:tcW w:w="4330" w:type="dxa"/>
          </w:tcPr>
          <w:p w:rsidR="006C2468" w:rsidRPr="009B0E39" w:rsidRDefault="006C2468" w:rsidP="002F20F0">
            <w:pPr>
              <w:adjustRightInd w:val="0"/>
              <w:snapToGrid w:val="0"/>
              <w:jc w:val="left"/>
              <w:rPr>
                <w:sz w:val="21"/>
                <w:szCs w:val="21"/>
              </w:rPr>
            </w:pPr>
            <w:r w:rsidRPr="009B0E39">
              <w:rPr>
                <w:sz w:val="21"/>
                <w:szCs w:val="21"/>
              </w:rPr>
              <w:t>明星英文名</w:t>
            </w:r>
          </w:p>
        </w:tc>
      </w:tr>
      <w:tr w:rsidR="006C2468" w:rsidRPr="009B0E39" w:rsidTr="004A7B12">
        <w:trPr>
          <w:jc w:val="center"/>
        </w:trPr>
        <w:tc>
          <w:tcPr>
            <w:tcW w:w="1948" w:type="dxa"/>
            <w:shd w:val="clear" w:color="auto" w:fill="auto"/>
            <w:vAlign w:val="center"/>
          </w:tcPr>
          <w:p w:rsidR="006C2468" w:rsidRPr="009B0E39" w:rsidRDefault="006C2468" w:rsidP="002F20F0">
            <w:pPr>
              <w:adjustRightInd w:val="0"/>
              <w:snapToGrid w:val="0"/>
              <w:jc w:val="center"/>
              <w:rPr>
                <w:sz w:val="21"/>
                <w:szCs w:val="21"/>
              </w:rPr>
            </w:pPr>
            <w:r w:rsidRPr="009B0E39">
              <w:rPr>
                <w:sz w:val="21"/>
                <w:szCs w:val="21"/>
              </w:rPr>
              <w:t>birthday</w:t>
            </w:r>
          </w:p>
        </w:tc>
        <w:tc>
          <w:tcPr>
            <w:tcW w:w="1943" w:type="dxa"/>
            <w:shd w:val="clear" w:color="auto" w:fill="auto"/>
            <w:vAlign w:val="center"/>
          </w:tcPr>
          <w:p w:rsidR="006C2468" w:rsidRPr="009B0E39" w:rsidRDefault="006C2468" w:rsidP="002F20F0">
            <w:pPr>
              <w:adjustRightInd w:val="0"/>
              <w:snapToGrid w:val="0"/>
              <w:jc w:val="center"/>
              <w:rPr>
                <w:sz w:val="21"/>
                <w:szCs w:val="21"/>
              </w:rPr>
            </w:pPr>
            <w:r w:rsidRPr="009B0E39">
              <w:rPr>
                <w:sz w:val="21"/>
                <w:szCs w:val="21"/>
              </w:rPr>
              <w:t>datetime</w:t>
            </w:r>
          </w:p>
        </w:tc>
        <w:tc>
          <w:tcPr>
            <w:tcW w:w="4330" w:type="dxa"/>
          </w:tcPr>
          <w:p w:rsidR="006C2468" w:rsidRPr="009B0E39" w:rsidRDefault="006C2468" w:rsidP="002F20F0">
            <w:pPr>
              <w:adjustRightInd w:val="0"/>
              <w:snapToGrid w:val="0"/>
              <w:jc w:val="left"/>
              <w:rPr>
                <w:sz w:val="21"/>
                <w:szCs w:val="21"/>
              </w:rPr>
            </w:pPr>
            <w:r w:rsidRPr="009B0E39">
              <w:rPr>
                <w:sz w:val="21"/>
                <w:szCs w:val="21"/>
              </w:rPr>
              <w:t>生日</w:t>
            </w:r>
          </w:p>
        </w:tc>
      </w:tr>
      <w:tr w:rsidR="006C2468" w:rsidRPr="009B0E39" w:rsidTr="004A7B12">
        <w:trPr>
          <w:jc w:val="center"/>
        </w:trPr>
        <w:tc>
          <w:tcPr>
            <w:tcW w:w="1948" w:type="dxa"/>
            <w:shd w:val="clear" w:color="auto" w:fill="auto"/>
            <w:vAlign w:val="center"/>
          </w:tcPr>
          <w:p w:rsidR="006C2468" w:rsidRPr="009B0E39" w:rsidRDefault="006C2468" w:rsidP="002F20F0">
            <w:pPr>
              <w:adjustRightInd w:val="0"/>
              <w:snapToGrid w:val="0"/>
              <w:jc w:val="center"/>
              <w:rPr>
                <w:sz w:val="21"/>
                <w:szCs w:val="21"/>
              </w:rPr>
            </w:pPr>
            <w:r w:rsidRPr="009B0E39">
              <w:rPr>
                <w:sz w:val="21"/>
                <w:szCs w:val="21"/>
              </w:rPr>
              <w:t>gender</w:t>
            </w:r>
          </w:p>
        </w:tc>
        <w:tc>
          <w:tcPr>
            <w:tcW w:w="1943" w:type="dxa"/>
            <w:shd w:val="clear" w:color="auto" w:fill="auto"/>
            <w:vAlign w:val="center"/>
          </w:tcPr>
          <w:p w:rsidR="006C2468" w:rsidRPr="009B0E39" w:rsidRDefault="006C2468" w:rsidP="002F20F0">
            <w:pPr>
              <w:adjustRightInd w:val="0"/>
              <w:snapToGrid w:val="0"/>
              <w:jc w:val="center"/>
              <w:rPr>
                <w:sz w:val="21"/>
                <w:szCs w:val="21"/>
              </w:rPr>
            </w:pPr>
            <w:r w:rsidRPr="009B0E39">
              <w:rPr>
                <w:sz w:val="21"/>
                <w:szCs w:val="21"/>
              </w:rPr>
              <w:t>varchar(1024)</w:t>
            </w:r>
          </w:p>
        </w:tc>
        <w:tc>
          <w:tcPr>
            <w:tcW w:w="4330" w:type="dxa"/>
          </w:tcPr>
          <w:p w:rsidR="006C2468" w:rsidRPr="009B0E39" w:rsidRDefault="006C2468" w:rsidP="002F20F0">
            <w:pPr>
              <w:adjustRightInd w:val="0"/>
              <w:snapToGrid w:val="0"/>
              <w:jc w:val="left"/>
              <w:rPr>
                <w:sz w:val="21"/>
                <w:szCs w:val="21"/>
              </w:rPr>
            </w:pPr>
            <w:r w:rsidRPr="009B0E39">
              <w:rPr>
                <w:sz w:val="21"/>
                <w:szCs w:val="21"/>
              </w:rPr>
              <w:t>性别</w:t>
            </w:r>
          </w:p>
        </w:tc>
      </w:tr>
      <w:tr w:rsidR="006C2468" w:rsidRPr="009B0E39" w:rsidTr="004A7B12">
        <w:trPr>
          <w:jc w:val="center"/>
        </w:trPr>
        <w:tc>
          <w:tcPr>
            <w:tcW w:w="1948" w:type="dxa"/>
            <w:shd w:val="clear" w:color="auto" w:fill="auto"/>
            <w:vAlign w:val="center"/>
          </w:tcPr>
          <w:p w:rsidR="006C2468" w:rsidRPr="009B0E39" w:rsidRDefault="006C2468" w:rsidP="002F20F0">
            <w:pPr>
              <w:adjustRightInd w:val="0"/>
              <w:snapToGrid w:val="0"/>
              <w:jc w:val="center"/>
              <w:rPr>
                <w:sz w:val="21"/>
                <w:szCs w:val="21"/>
              </w:rPr>
            </w:pPr>
            <w:r w:rsidRPr="009B0E39">
              <w:rPr>
                <w:sz w:val="21"/>
                <w:szCs w:val="21"/>
              </w:rPr>
              <w:t>homeplace</w:t>
            </w:r>
          </w:p>
        </w:tc>
        <w:tc>
          <w:tcPr>
            <w:tcW w:w="1943" w:type="dxa"/>
            <w:shd w:val="clear" w:color="auto" w:fill="auto"/>
            <w:vAlign w:val="center"/>
          </w:tcPr>
          <w:p w:rsidR="006C2468" w:rsidRPr="009B0E39" w:rsidRDefault="006C2468" w:rsidP="002F20F0">
            <w:pPr>
              <w:adjustRightInd w:val="0"/>
              <w:snapToGrid w:val="0"/>
              <w:jc w:val="center"/>
              <w:rPr>
                <w:sz w:val="21"/>
                <w:szCs w:val="21"/>
              </w:rPr>
            </w:pPr>
            <w:r w:rsidRPr="009B0E39">
              <w:rPr>
                <w:sz w:val="21"/>
                <w:szCs w:val="21"/>
              </w:rPr>
              <w:t>varchar(1024)</w:t>
            </w:r>
          </w:p>
        </w:tc>
        <w:tc>
          <w:tcPr>
            <w:tcW w:w="4330" w:type="dxa"/>
          </w:tcPr>
          <w:p w:rsidR="006C2468" w:rsidRPr="009B0E39" w:rsidRDefault="006C2468" w:rsidP="002F20F0">
            <w:pPr>
              <w:adjustRightInd w:val="0"/>
              <w:snapToGrid w:val="0"/>
              <w:jc w:val="left"/>
              <w:rPr>
                <w:sz w:val="21"/>
                <w:szCs w:val="21"/>
              </w:rPr>
            </w:pPr>
            <w:r w:rsidRPr="009B0E39">
              <w:rPr>
                <w:sz w:val="21"/>
                <w:szCs w:val="21"/>
              </w:rPr>
              <w:t>出生地</w:t>
            </w:r>
          </w:p>
        </w:tc>
      </w:tr>
      <w:tr w:rsidR="006C2468" w:rsidRPr="009B0E39" w:rsidTr="004A7B12">
        <w:trPr>
          <w:jc w:val="center"/>
        </w:trPr>
        <w:tc>
          <w:tcPr>
            <w:tcW w:w="1948" w:type="dxa"/>
            <w:shd w:val="clear" w:color="auto" w:fill="auto"/>
            <w:vAlign w:val="center"/>
          </w:tcPr>
          <w:p w:rsidR="006C2468" w:rsidRPr="009B0E39" w:rsidRDefault="006C2468" w:rsidP="002F20F0">
            <w:pPr>
              <w:adjustRightInd w:val="0"/>
              <w:snapToGrid w:val="0"/>
              <w:jc w:val="center"/>
              <w:rPr>
                <w:sz w:val="21"/>
                <w:szCs w:val="21"/>
              </w:rPr>
            </w:pPr>
            <w:r w:rsidRPr="009B0E39">
              <w:rPr>
                <w:sz w:val="21"/>
                <w:szCs w:val="21"/>
              </w:rPr>
              <w:t>socialmedia</w:t>
            </w:r>
          </w:p>
        </w:tc>
        <w:tc>
          <w:tcPr>
            <w:tcW w:w="1943" w:type="dxa"/>
            <w:shd w:val="clear" w:color="auto" w:fill="auto"/>
            <w:vAlign w:val="center"/>
          </w:tcPr>
          <w:p w:rsidR="006C2468" w:rsidRPr="009B0E39" w:rsidRDefault="006C2468" w:rsidP="002F20F0">
            <w:pPr>
              <w:adjustRightInd w:val="0"/>
              <w:snapToGrid w:val="0"/>
              <w:jc w:val="center"/>
              <w:rPr>
                <w:sz w:val="21"/>
                <w:szCs w:val="21"/>
              </w:rPr>
            </w:pPr>
            <w:r w:rsidRPr="009B0E39">
              <w:rPr>
                <w:sz w:val="21"/>
                <w:szCs w:val="21"/>
              </w:rPr>
              <w:t>varchar(1024)</w:t>
            </w:r>
          </w:p>
        </w:tc>
        <w:tc>
          <w:tcPr>
            <w:tcW w:w="4330" w:type="dxa"/>
          </w:tcPr>
          <w:p w:rsidR="006C2468" w:rsidRPr="009B0E39" w:rsidRDefault="006C2468" w:rsidP="002F20F0">
            <w:pPr>
              <w:adjustRightInd w:val="0"/>
              <w:snapToGrid w:val="0"/>
              <w:jc w:val="left"/>
              <w:rPr>
                <w:sz w:val="21"/>
                <w:szCs w:val="21"/>
              </w:rPr>
            </w:pPr>
            <w:proofErr w:type="gramStart"/>
            <w:r w:rsidRPr="009B0E39">
              <w:rPr>
                <w:sz w:val="21"/>
                <w:szCs w:val="21"/>
              </w:rPr>
              <w:t>微博</w:t>
            </w:r>
            <w:proofErr w:type="gramEnd"/>
            <w:r w:rsidRPr="009B0E39">
              <w:rPr>
                <w:sz w:val="21"/>
                <w:szCs w:val="21"/>
              </w:rPr>
              <w:t>url</w:t>
            </w:r>
          </w:p>
        </w:tc>
      </w:tr>
      <w:tr w:rsidR="006C2468" w:rsidRPr="009B0E39" w:rsidTr="004A7B12">
        <w:trPr>
          <w:jc w:val="center"/>
        </w:trPr>
        <w:tc>
          <w:tcPr>
            <w:tcW w:w="1948" w:type="dxa"/>
            <w:shd w:val="clear" w:color="auto" w:fill="auto"/>
            <w:vAlign w:val="center"/>
          </w:tcPr>
          <w:p w:rsidR="006C2468" w:rsidRPr="009B0E39" w:rsidRDefault="006C2468" w:rsidP="002F20F0">
            <w:pPr>
              <w:adjustRightInd w:val="0"/>
              <w:snapToGrid w:val="0"/>
              <w:jc w:val="center"/>
              <w:rPr>
                <w:sz w:val="21"/>
                <w:szCs w:val="21"/>
              </w:rPr>
            </w:pPr>
            <w:r w:rsidRPr="009B0E39">
              <w:rPr>
                <w:sz w:val="21"/>
                <w:szCs w:val="21"/>
              </w:rPr>
              <w:t>description</w:t>
            </w:r>
          </w:p>
        </w:tc>
        <w:tc>
          <w:tcPr>
            <w:tcW w:w="1943" w:type="dxa"/>
            <w:shd w:val="clear" w:color="auto" w:fill="auto"/>
            <w:vAlign w:val="center"/>
          </w:tcPr>
          <w:p w:rsidR="006C2468" w:rsidRPr="009B0E39" w:rsidRDefault="006C2468" w:rsidP="002F20F0">
            <w:pPr>
              <w:adjustRightInd w:val="0"/>
              <w:snapToGrid w:val="0"/>
              <w:jc w:val="center"/>
              <w:rPr>
                <w:sz w:val="21"/>
                <w:szCs w:val="21"/>
              </w:rPr>
            </w:pPr>
            <w:r w:rsidRPr="009B0E39">
              <w:rPr>
                <w:sz w:val="21"/>
                <w:szCs w:val="21"/>
              </w:rPr>
              <w:t>varchar(1024)</w:t>
            </w:r>
          </w:p>
        </w:tc>
        <w:tc>
          <w:tcPr>
            <w:tcW w:w="4330" w:type="dxa"/>
          </w:tcPr>
          <w:p w:rsidR="006C2468" w:rsidRPr="009B0E39" w:rsidRDefault="006C2468" w:rsidP="002F20F0">
            <w:pPr>
              <w:adjustRightInd w:val="0"/>
              <w:snapToGrid w:val="0"/>
              <w:jc w:val="left"/>
              <w:rPr>
                <w:sz w:val="21"/>
                <w:szCs w:val="21"/>
              </w:rPr>
            </w:pPr>
            <w:r w:rsidRPr="009B0E39">
              <w:rPr>
                <w:sz w:val="21"/>
                <w:szCs w:val="21"/>
              </w:rPr>
              <w:t>简介</w:t>
            </w:r>
          </w:p>
        </w:tc>
      </w:tr>
      <w:tr w:rsidR="006C2468" w:rsidRPr="009B0E39" w:rsidTr="004A7B12">
        <w:trPr>
          <w:jc w:val="center"/>
        </w:trPr>
        <w:tc>
          <w:tcPr>
            <w:tcW w:w="1948" w:type="dxa"/>
            <w:shd w:val="clear" w:color="auto" w:fill="auto"/>
            <w:vAlign w:val="center"/>
          </w:tcPr>
          <w:p w:rsidR="006C2468" w:rsidRPr="009B0E39" w:rsidRDefault="006C2468" w:rsidP="002F20F0">
            <w:pPr>
              <w:adjustRightInd w:val="0"/>
              <w:snapToGrid w:val="0"/>
              <w:jc w:val="center"/>
              <w:rPr>
                <w:sz w:val="21"/>
                <w:szCs w:val="21"/>
              </w:rPr>
            </w:pPr>
            <w:r w:rsidRPr="009B0E39">
              <w:rPr>
                <w:sz w:val="21"/>
                <w:szCs w:val="21"/>
              </w:rPr>
              <w:t>impact_index</w:t>
            </w:r>
          </w:p>
        </w:tc>
        <w:tc>
          <w:tcPr>
            <w:tcW w:w="1943" w:type="dxa"/>
            <w:shd w:val="clear" w:color="auto" w:fill="auto"/>
            <w:vAlign w:val="center"/>
          </w:tcPr>
          <w:p w:rsidR="006C2468" w:rsidRPr="009B0E39" w:rsidRDefault="006C2468" w:rsidP="002F20F0">
            <w:pPr>
              <w:adjustRightInd w:val="0"/>
              <w:snapToGrid w:val="0"/>
              <w:jc w:val="center"/>
              <w:rPr>
                <w:sz w:val="21"/>
                <w:szCs w:val="21"/>
              </w:rPr>
            </w:pPr>
            <w:r w:rsidRPr="009B0E39">
              <w:rPr>
                <w:sz w:val="21"/>
                <w:szCs w:val="21"/>
              </w:rPr>
              <w:t>double</w:t>
            </w:r>
          </w:p>
        </w:tc>
        <w:tc>
          <w:tcPr>
            <w:tcW w:w="4330" w:type="dxa"/>
          </w:tcPr>
          <w:p w:rsidR="006C2468" w:rsidRPr="009B0E39" w:rsidRDefault="006C2468" w:rsidP="002F20F0">
            <w:pPr>
              <w:adjustRightInd w:val="0"/>
              <w:snapToGrid w:val="0"/>
              <w:jc w:val="left"/>
              <w:rPr>
                <w:sz w:val="21"/>
                <w:szCs w:val="21"/>
              </w:rPr>
            </w:pPr>
            <w:r w:rsidRPr="009B0E39">
              <w:rPr>
                <w:sz w:val="21"/>
                <w:szCs w:val="21"/>
              </w:rPr>
              <w:t>演员票房影响力</w:t>
            </w:r>
            <w:r w:rsidRPr="009B0E39">
              <w:rPr>
                <w:sz w:val="21"/>
                <w:szCs w:val="21"/>
              </w:rPr>
              <w:t>(</w:t>
            </w:r>
            <w:r w:rsidRPr="009B0E39">
              <w:rPr>
                <w:sz w:val="21"/>
                <w:szCs w:val="21"/>
              </w:rPr>
              <w:t>运算生成</w:t>
            </w:r>
            <w:r w:rsidRPr="009B0E39">
              <w:rPr>
                <w:sz w:val="21"/>
                <w:szCs w:val="21"/>
              </w:rPr>
              <w:t>)</w:t>
            </w:r>
          </w:p>
        </w:tc>
      </w:tr>
      <w:tr w:rsidR="006C2468" w:rsidRPr="009B0E39" w:rsidTr="004A7B12">
        <w:trPr>
          <w:jc w:val="center"/>
        </w:trPr>
        <w:tc>
          <w:tcPr>
            <w:tcW w:w="1948" w:type="dxa"/>
            <w:shd w:val="clear" w:color="auto" w:fill="auto"/>
            <w:vAlign w:val="center"/>
          </w:tcPr>
          <w:p w:rsidR="006C2468" w:rsidRPr="009B0E39" w:rsidRDefault="006C2468" w:rsidP="002F20F0">
            <w:pPr>
              <w:adjustRightInd w:val="0"/>
              <w:snapToGrid w:val="0"/>
              <w:jc w:val="center"/>
              <w:rPr>
                <w:sz w:val="21"/>
                <w:szCs w:val="21"/>
              </w:rPr>
            </w:pPr>
            <w:r w:rsidRPr="009B0E39">
              <w:rPr>
                <w:sz w:val="21"/>
                <w:szCs w:val="21"/>
              </w:rPr>
              <w:t>social_index</w:t>
            </w:r>
          </w:p>
        </w:tc>
        <w:tc>
          <w:tcPr>
            <w:tcW w:w="1943" w:type="dxa"/>
            <w:shd w:val="clear" w:color="auto" w:fill="auto"/>
            <w:vAlign w:val="center"/>
          </w:tcPr>
          <w:p w:rsidR="006C2468" w:rsidRPr="009B0E39" w:rsidRDefault="006C2468" w:rsidP="002F20F0">
            <w:pPr>
              <w:adjustRightInd w:val="0"/>
              <w:snapToGrid w:val="0"/>
              <w:jc w:val="center"/>
              <w:rPr>
                <w:sz w:val="21"/>
                <w:szCs w:val="21"/>
              </w:rPr>
            </w:pPr>
            <w:r w:rsidRPr="009B0E39">
              <w:rPr>
                <w:sz w:val="21"/>
                <w:szCs w:val="21"/>
              </w:rPr>
              <w:t>double</w:t>
            </w:r>
          </w:p>
        </w:tc>
        <w:tc>
          <w:tcPr>
            <w:tcW w:w="4330" w:type="dxa"/>
          </w:tcPr>
          <w:p w:rsidR="006C2468" w:rsidRPr="009B0E39" w:rsidRDefault="006C2468" w:rsidP="002F20F0">
            <w:pPr>
              <w:adjustRightInd w:val="0"/>
              <w:snapToGrid w:val="0"/>
              <w:jc w:val="left"/>
              <w:rPr>
                <w:sz w:val="21"/>
                <w:szCs w:val="21"/>
              </w:rPr>
            </w:pPr>
            <w:r w:rsidRPr="009B0E39">
              <w:rPr>
                <w:sz w:val="21"/>
                <w:szCs w:val="21"/>
              </w:rPr>
              <w:t>演员社交影响力</w:t>
            </w:r>
            <w:r w:rsidRPr="009B0E39">
              <w:rPr>
                <w:sz w:val="21"/>
                <w:szCs w:val="21"/>
              </w:rPr>
              <w:t>(</w:t>
            </w:r>
            <w:r w:rsidRPr="009B0E39">
              <w:rPr>
                <w:sz w:val="21"/>
                <w:szCs w:val="21"/>
              </w:rPr>
              <w:t>运算生成</w:t>
            </w:r>
            <w:r w:rsidRPr="009B0E39">
              <w:rPr>
                <w:sz w:val="21"/>
                <w:szCs w:val="21"/>
              </w:rPr>
              <w:t>)</w:t>
            </w:r>
          </w:p>
        </w:tc>
      </w:tr>
      <w:tr w:rsidR="00171F56" w:rsidRPr="009B0E39" w:rsidTr="004A7B12">
        <w:trPr>
          <w:jc w:val="center"/>
        </w:trPr>
        <w:tc>
          <w:tcPr>
            <w:tcW w:w="1948" w:type="dxa"/>
            <w:shd w:val="clear" w:color="auto" w:fill="auto"/>
            <w:vAlign w:val="center"/>
          </w:tcPr>
          <w:p w:rsidR="00171F56" w:rsidRPr="009B0E39" w:rsidRDefault="00171F56" w:rsidP="002F20F0">
            <w:pPr>
              <w:adjustRightInd w:val="0"/>
              <w:snapToGrid w:val="0"/>
              <w:jc w:val="center"/>
              <w:rPr>
                <w:sz w:val="21"/>
                <w:szCs w:val="21"/>
              </w:rPr>
            </w:pPr>
            <w:r w:rsidRPr="009B0E39">
              <w:rPr>
                <w:sz w:val="21"/>
                <w:szCs w:val="21"/>
              </w:rPr>
              <w:t>updateOn</w:t>
            </w:r>
          </w:p>
        </w:tc>
        <w:tc>
          <w:tcPr>
            <w:tcW w:w="1943" w:type="dxa"/>
            <w:shd w:val="clear" w:color="auto" w:fill="auto"/>
            <w:vAlign w:val="center"/>
          </w:tcPr>
          <w:p w:rsidR="00171F56" w:rsidRPr="009B0E39" w:rsidRDefault="00171F56" w:rsidP="002F20F0">
            <w:pPr>
              <w:adjustRightInd w:val="0"/>
              <w:snapToGrid w:val="0"/>
              <w:jc w:val="center"/>
              <w:rPr>
                <w:sz w:val="21"/>
                <w:szCs w:val="21"/>
              </w:rPr>
            </w:pPr>
            <w:r w:rsidRPr="009B0E39">
              <w:rPr>
                <w:sz w:val="21"/>
                <w:szCs w:val="21"/>
              </w:rPr>
              <w:t>datetime</w:t>
            </w:r>
          </w:p>
        </w:tc>
        <w:tc>
          <w:tcPr>
            <w:tcW w:w="4330" w:type="dxa"/>
          </w:tcPr>
          <w:p w:rsidR="00171F56" w:rsidRPr="009B0E39" w:rsidRDefault="00171F56" w:rsidP="002F20F0">
            <w:pPr>
              <w:adjustRightInd w:val="0"/>
              <w:snapToGrid w:val="0"/>
              <w:jc w:val="left"/>
              <w:rPr>
                <w:sz w:val="21"/>
                <w:szCs w:val="21"/>
              </w:rPr>
            </w:pPr>
            <w:r w:rsidRPr="009B0E39">
              <w:rPr>
                <w:sz w:val="21"/>
                <w:szCs w:val="21"/>
              </w:rPr>
              <w:t>更新时间</w:t>
            </w:r>
          </w:p>
        </w:tc>
      </w:tr>
    </w:tbl>
    <w:p w:rsidR="006C2468" w:rsidRPr="009B0E39" w:rsidRDefault="006C2468" w:rsidP="004A7B12">
      <w:pPr>
        <w:adjustRightInd w:val="0"/>
        <w:snapToGrid w:val="0"/>
        <w:spacing w:line="300" w:lineRule="auto"/>
      </w:pPr>
      <w:r w:rsidRPr="009B0E39">
        <w:tab/>
      </w:r>
      <w:r w:rsidRPr="009B0E39">
        <w:t>影视信息与影人的关联表</w:t>
      </w:r>
      <w:r w:rsidRPr="009B0E39">
        <w:t>video_star_rel</w:t>
      </w:r>
      <w:r w:rsidRPr="009B0E39">
        <w:t>，每一条影片对应多条记录，影人所承担的角色也记录在该表中，字段说明如表</w:t>
      </w:r>
      <w:r w:rsidR="009254FE" w:rsidRPr="009B0E39">
        <w:t>3</w:t>
      </w:r>
      <w:r w:rsidRPr="009B0E39">
        <w:t>-8</w:t>
      </w:r>
      <w:r w:rsidRPr="009B0E39">
        <w:t>所示：</w:t>
      </w:r>
    </w:p>
    <w:p w:rsidR="006C2468" w:rsidRPr="009B0E39" w:rsidRDefault="006C2468" w:rsidP="00EE399C">
      <w:pPr>
        <w:adjustRightInd w:val="0"/>
        <w:snapToGrid w:val="0"/>
        <w:spacing w:line="300" w:lineRule="auto"/>
        <w:jc w:val="center"/>
        <w:rPr>
          <w:sz w:val="21"/>
        </w:rPr>
      </w:pPr>
      <w:r w:rsidRPr="009B0E39">
        <w:rPr>
          <w:sz w:val="21"/>
        </w:rPr>
        <w:lastRenderedPageBreak/>
        <w:t>表</w:t>
      </w:r>
      <w:r w:rsidR="009254FE" w:rsidRPr="009B0E39">
        <w:rPr>
          <w:sz w:val="21"/>
        </w:rPr>
        <w:t>3</w:t>
      </w:r>
      <w:r w:rsidRPr="009B0E39">
        <w:rPr>
          <w:sz w:val="21"/>
        </w:rPr>
        <w:t>-8 video_star_rel</w:t>
      </w:r>
      <w:r w:rsidRPr="009B0E39">
        <w:rPr>
          <w:sz w:val="21"/>
        </w:rPr>
        <w:t>表字段说明</w:t>
      </w:r>
    </w:p>
    <w:tbl>
      <w:tblPr>
        <w:tblW w:w="0" w:type="auto"/>
        <w:jc w:val="center"/>
        <w:tblBorders>
          <w:top w:val="single" w:sz="12" w:space="0" w:color="auto"/>
          <w:bottom w:val="single" w:sz="12" w:space="0" w:color="auto"/>
          <w:insideH w:val="single" w:sz="4" w:space="0" w:color="auto"/>
          <w:insideV w:val="single" w:sz="4" w:space="0" w:color="auto"/>
        </w:tblBorders>
        <w:tblCellMar>
          <w:top w:w="28" w:type="dxa"/>
          <w:bottom w:w="28" w:type="dxa"/>
        </w:tblCellMar>
        <w:tblLook w:val="01E0" w:firstRow="1" w:lastRow="1" w:firstColumn="1" w:lastColumn="1" w:noHBand="0" w:noVBand="0"/>
      </w:tblPr>
      <w:tblGrid>
        <w:gridCol w:w="1937"/>
        <w:gridCol w:w="1929"/>
        <w:gridCol w:w="4355"/>
      </w:tblGrid>
      <w:tr w:rsidR="006C2468" w:rsidRPr="009B0E39" w:rsidTr="00FA109C">
        <w:trPr>
          <w:jc w:val="center"/>
        </w:trPr>
        <w:tc>
          <w:tcPr>
            <w:tcW w:w="1985" w:type="dxa"/>
            <w:shd w:val="clear" w:color="auto" w:fill="auto"/>
            <w:vAlign w:val="center"/>
          </w:tcPr>
          <w:p w:rsidR="006C2468" w:rsidRPr="009B0E39" w:rsidRDefault="006C2468" w:rsidP="002F20F0">
            <w:pPr>
              <w:adjustRightInd w:val="0"/>
              <w:snapToGrid w:val="0"/>
              <w:jc w:val="center"/>
              <w:rPr>
                <w:sz w:val="21"/>
              </w:rPr>
            </w:pPr>
            <w:r w:rsidRPr="009B0E39">
              <w:rPr>
                <w:sz w:val="21"/>
              </w:rPr>
              <w:t>字段名称</w:t>
            </w:r>
          </w:p>
        </w:tc>
        <w:tc>
          <w:tcPr>
            <w:tcW w:w="1976" w:type="dxa"/>
            <w:shd w:val="clear" w:color="auto" w:fill="auto"/>
            <w:vAlign w:val="center"/>
          </w:tcPr>
          <w:p w:rsidR="006C2468" w:rsidRPr="009B0E39" w:rsidRDefault="006C2468" w:rsidP="002F20F0">
            <w:pPr>
              <w:adjustRightInd w:val="0"/>
              <w:snapToGrid w:val="0"/>
              <w:jc w:val="center"/>
              <w:rPr>
                <w:sz w:val="21"/>
              </w:rPr>
            </w:pPr>
            <w:r w:rsidRPr="009B0E39">
              <w:rPr>
                <w:sz w:val="21"/>
              </w:rPr>
              <w:t>字段类型</w:t>
            </w:r>
          </w:p>
        </w:tc>
        <w:tc>
          <w:tcPr>
            <w:tcW w:w="4543" w:type="dxa"/>
          </w:tcPr>
          <w:p w:rsidR="006C2468" w:rsidRPr="009B0E39" w:rsidRDefault="006C2468" w:rsidP="002F20F0">
            <w:pPr>
              <w:adjustRightInd w:val="0"/>
              <w:snapToGrid w:val="0"/>
              <w:jc w:val="left"/>
              <w:rPr>
                <w:sz w:val="21"/>
              </w:rPr>
            </w:pPr>
            <w:r w:rsidRPr="009B0E39">
              <w:rPr>
                <w:sz w:val="21"/>
              </w:rPr>
              <w:t>字段含义</w:t>
            </w:r>
          </w:p>
        </w:tc>
      </w:tr>
      <w:tr w:rsidR="006C2468" w:rsidRPr="009B0E39" w:rsidTr="00FA109C">
        <w:trPr>
          <w:jc w:val="center"/>
        </w:trPr>
        <w:tc>
          <w:tcPr>
            <w:tcW w:w="1985" w:type="dxa"/>
            <w:shd w:val="clear" w:color="auto" w:fill="auto"/>
            <w:vAlign w:val="center"/>
          </w:tcPr>
          <w:p w:rsidR="006C2468" w:rsidRPr="009B0E39" w:rsidRDefault="006C2468" w:rsidP="002F20F0">
            <w:pPr>
              <w:adjustRightInd w:val="0"/>
              <w:snapToGrid w:val="0"/>
              <w:jc w:val="center"/>
              <w:rPr>
                <w:sz w:val="21"/>
              </w:rPr>
            </w:pPr>
            <w:r w:rsidRPr="009B0E39">
              <w:rPr>
                <w:sz w:val="21"/>
              </w:rPr>
              <w:t>id</w:t>
            </w:r>
          </w:p>
        </w:tc>
        <w:tc>
          <w:tcPr>
            <w:tcW w:w="1976" w:type="dxa"/>
            <w:shd w:val="clear" w:color="auto" w:fill="auto"/>
            <w:vAlign w:val="center"/>
          </w:tcPr>
          <w:p w:rsidR="006C2468" w:rsidRPr="009B0E39" w:rsidRDefault="006C2468" w:rsidP="002F20F0">
            <w:pPr>
              <w:adjustRightInd w:val="0"/>
              <w:snapToGrid w:val="0"/>
              <w:jc w:val="center"/>
              <w:rPr>
                <w:sz w:val="21"/>
              </w:rPr>
            </w:pPr>
            <w:r w:rsidRPr="009B0E39">
              <w:rPr>
                <w:sz w:val="21"/>
              </w:rPr>
              <w:t>int(11)</w:t>
            </w:r>
          </w:p>
        </w:tc>
        <w:tc>
          <w:tcPr>
            <w:tcW w:w="4543" w:type="dxa"/>
          </w:tcPr>
          <w:p w:rsidR="006C2468" w:rsidRPr="009B0E39" w:rsidRDefault="006C2468" w:rsidP="002F20F0">
            <w:pPr>
              <w:adjustRightInd w:val="0"/>
              <w:snapToGrid w:val="0"/>
              <w:jc w:val="left"/>
              <w:rPr>
                <w:sz w:val="21"/>
              </w:rPr>
            </w:pPr>
            <w:r w:rsidRPr="009B0E39">
              <w:rPr>
                <w:sz w:val="21"/>
              </w:rPr>
              <w:t>主键，自增长</w:t>
            </w:r>
          </w:p>
        </w:tc>
      </w:tr>
      <w:tr w:rsidR="006C2468" w:rsidRPr="009B0E39" w:rsidTr="00FA109C">
        <w:trPr>
          <w:jc w:val="center"/>
        </w:trPr>
        <w:tc>
          <w:tcPr>
            <w:tcW w:w="1985" w:type="dxa"/>
            <w:shd w:val="clear" w:color="auto" w:fill="auto"/>
            <w:vAlign w:val="center"/>
          </w:tcPr>
          <w:p w:rsidR="006C2468" w:rsidRPr="009B0E39" w:rsidRDefault="006C2468" w:rsidP="002F20F0">
            <w:pPr>
              <w:adjustRightInd w:val="0"/>
              <w:snapToGrid w:val="0"/>
              <w:jc w:val="center"/>
              <w:rPr>
                <w:sz w:val="21"/>
              </w:rPr>
            </w:pPr>
            <w:r w:rsidRPr="009B0E39">
              <w:rPr>
                <w:sz w:val="21"/>
              </w:rPr>
              <w:t>movie_id</w:t>
            </w:r>
          </w:p>
        </w:tc>
        <w:tc>
          <w:tcPr>
            <w:tcW w:w="1976" w:type="dxa"/>
            <w:shd w:val="clear" w:color="auto" w:fill="auto"/>
            <w:vAlign w:val="center"/>
          </w:tcPr>
          <w:p w:rsidR="006C2468" w:rsidRPr="009B0E39" w:rsidRDefault="006C2468" w:rsidP="002F20F0">
            <w:pPr>
              <w:adjustRightInd w:val="0"/>
              <w:snapToGrid w:val="0"/>
              <w:jc w:val="center"/>
              <w:rPr>
                <w:sz w:val="21"/>
              </w:rPr>
            </w:pPr>
            <w:r w:rsidRPr="009B0E39">
              <w:rPr>
                <w:sz w:val="21"/>
              </w:rPr>
              <w:t>int(11)</w:t>
            </w:r>
          </w:p>
        </w:tc>
        <w:tc>
          <w:tcPr>
            <w:tcW w:w="4543" w:type="dxa"/>
          </w:tcPr>
          <w:p w:rsidR="006C2468" w:rsidRPr="009B0E39" w:rsidRDefault="006C2468" w:rsidP="002F20F0">
            <w:pPr>
              <w:adjustRightInd w:val="0"/>
              <w:snapToGrid w:val="0"/>
              <w:jc w:val="left"/>
              <w:rPr>
                <w:sz w:val="21"/>
              </w:rPr>
            </w:pPr>
            <w:r w:rsidRPr="009B0E39">
              <w:rPr>
                <w:sz w:val="21"/>
              </w:rPr>
              <w:t>video</w:t>
            </w:r>
            <w:r w:rsidRPr="009B0E39">
              <w:rPr>
                <w:sz w:val="21"/>
              </w:rPr>
              <w:t>表对应</w:t>
            </w:r>
            <w:r w:rsidRPr="009B0E39">
              <w:rPr>
                <w:sz w:val="21"/>
              </w:rPr>
              <w:t>id</w:t>
            </w:r>
            <w:r w:rsidRPr="009B0E39">
              <w:rPr>
                <w:sz w:val="21"/>
              </w:rPr>
              <w:t>，关联影片</w:t>
            </w:r>
          </w:p>
        </w:tc>
      </w:tr>
      <w:tr w:rsidR="006C2468" w:rsidRPr="009B0E39" w:rsidTr="00FA109C">
        <w:trPr>
          <w:jc w:val="center"/>
        </w:trPr>
        <w:tc>
          <w:tcPr>
            <w:tcW w:w="1985" w:type="dxa"/>
            <w:shd w:val="clear" w:color="auto" w:fill="auto"/>
            <w:vAlign w:val="center"/>
          </w:tcPr>
          <w:p w:rsidR="006C2468" w:rsidRPr="009B0E39" w:rsidRDefault="006C2468" w:rsidP="002F20F0">
            <w:pPr>
              <w:adjustRightInd w:val="0"/>
              <w:snapToGrid w:val="0"/>
              <w:jc w:val="center"/>
              <w:rPr>
                <w:sz w:val="21"/>
              </w:rPr>
            </w:pPr>
            <w:r w:rsidRPr="009B0E39">
              <w:rPr>
                <w:sz w:val="21"/>
              </w:rPr>
              <w:t>star_id</w:t>
            </w:r>
          </w:p>
        </w:tc>
        <w:tc>
          <w:tcPr>
            <w:tcW w:w="1976" w:type="dxa"/>
            <w:shd w:val="clear" w:color="auto" w:fill="auto"/>
            <w:vAlign w:val="center"/>
          </w:tcPr>
          <w:p w:rsidR="006C2468" w:rsidRPr="009B0E39" w:rsidRDefault="006C2468" w:rsidP="002F20F0">
            <w:pPr>
              <w:adjustRightInd w:val="0"/>
              <w:snapToGrid w:val="0"/>
              <w:jc w:val="center"/>
              <w:rPr>
                <w:sz w:val="21"/>
              </w:rPr>
            </w:pPr>
            <w:r w:rsidRPr="009B0E39">
              <w:rPr>
                <w:sz w:val="21"/>
              </w:rPr>
              <w:t>int(11)</w:t>
            </w:r>
          </w:p>
        </w:tc>
        <w:tc>
          <w:tcPr>
            <w:tcW w:w="4543" w:type="dxa"/>
          </w:tcPr>
          <w:p w:rsidR="006C2468" w:rsidRPr="009B0E39" w:rsidRDefault="006C2468" w:rsidP="002F20F0">
            <w:pPr>
              <w:adjustRightInd w:val="0"/>
              <w:snapToGrid w:val="0"/>
              <w:jc w:val="left"/>
              <w:rPr>
                <w:sz w:val="21"/>
              </w:rPr>
            </w:pPr>
            <w:r w:rsidRPr="009B0E39">
              <w:rPr>
                <w:sz w:val="21"/>
              </w:rPr>
              <w:t>star</w:t>
            </w:r>
            <w:r w:rsidRPr="009B0E39">
              <w:rPr>
                <w:sz w:val="21"/>
              </w:rPr>
              <w:t>表对应</w:t>
            </w:r>
            <w:r w:rsidRPr="009B0E39">
              <w:rPr>
                <w:sz w:val="21"/>
              </w:rPr>
              <w:t>id</w:t>
            </w:r>
            <w:r w:rsidRPr="009B0E39">
              <w:rPr>
                <w:sz w:val="21"/>
              </w:rPr>
              <w:t>，关联影人</w:t>
            </w:r>
          </w:p>
        </w:tc>
      </w:tr>
      <w:tr w:rsidR="006C2468" w:rsidRPr="009B0E39" w:rsidTr="00FA109C">
        <w:trPr>
          <w:jc w:val="center"/>
        </w:trPr>
        <w:tc>
          <w:tcPr>
            <w:tcW w:w="1985" w:type="dxa"/>
            <w:shd w:val="clear" w:color="auto" w:fill="auto"/>
            <w:vAlign w:val="center"/>
          </w:tcPr>
          <w:p w:rsidR="006C2468" w:rsidRPr="009B0E39" w:rsidRDefault="008302B3" w:rsidP="002F20F0">
            <w:pPr>
              <w:adjustRightInd w:val="0"/>
              <w:snapToGrid w:val="0"/>
              <w:jc w:val="center"/>
              <w:rPr>
                <w:sz w:val="21"/>
              </w:rPr>
            </w:pPr>
            <w:r w:rsidRPr="009B0E39">
              <w:rPr>
                <w:sz w:val="21"/>
              </w:rPr>
              <w:t>role</w:t>
            </w:r>
          </w:p>
        </w:tc>
        <w:tc>
          <w:tcPr>
            <w:tcW w:w="1976" w:type="dxa"/>
            <w:shd w:val="clear" w:color="auto" w:fill="auto"/>
            <w:vAlign w:val="center"/>
          </w:tcPr>
          <w:p w:rsidR="006C2468" w:rsidRPr="009B0E39" w:rsidRDefault="006C2468" w:rsidP="002F20F0">
            <w:pPr>
              <w:adjustRightInd w:val="0"/>
              <w:snapToGrid w:val="0"/>
              <w:jc w:val="center"/>
              <w:rPr>
                <w:sz w:val="21"/>
              </w:rPr>
            </w:pPr>
            <w:r w:rsidRPr="009B0E39">
              <w:rPr>
                <w:sz w:val="21"/>
              </w:rPr>
              <w:t>tinyint(3)</w:t>
            </w:r>
          </w:p>
        </w:tc>
        <w:tc>
          <w:tcPr>
            <w:tcW w:w="4543" w:type="dxa"/>
          </w:tcPr>
          <w:p w:rsidR="006C2468" w:rsidRPr="009B0E39" w:rsidRDefault="006C2468" w:rsidP="002F20F0">
            <w:pPr>
              <w:adjustRightInd w:val="0"/>
              <w:snapToGrid w:val="0"/>
              <w:jc w:val="left"/>
              <w:rPr>
                <w:sz w:val="21"/>
              </w:rPr>
            </w:pPr>
            <w:r w:rsidRPr="009B0E39">
              <w:rPr>
                <w:sz w:val="21"/>
              </w:rPr>
              <w:t>影人在该部影片中所扮演的身份</w:t>
            </w:r>
          </w:p>
        </w:tc>
      </w:tr>
      <w:tr w:rsidR="008302B3" w:rsidRPr="009B0E39" w:rsidTr="00FA109C">
        <w:trPr>
          <w:jc w:val="center"/>
        </w:trPr>
        <w:tc>
          <w:tcPr>
            <w:tcW w:w="1985" w:type="dxa"/>
            <w:shd w:val="clear" w:color="auto" w:fill="auto"/>
            <w:vAlign w:val="center"/>
          </w:tcPr>
          <w:p w:rsidR="008302B3" w:rsidRPr="009B0E39" w:rsidRDefault="008302B3" w:rsidP="002F20F0">
            <w:pPr>
              <w:adjustRightInd w:val="0"/>
              <w:snapToGrid w:val="0"/>
              <w:jc w:val="center"/>
              <w:rPr>
                <w:sz w:val="21"/>
              </w:rPr>
            </w:pPr>
            <w:r w:rsidRPr="009B0E39">
              <w:rPr>
                <w:sz w:val="21"/>
              </w:rPr>
              <w:t>rank</w:t>
            </w:r>
          </w:p>
        </w:tc>
        <w:tc>
          <w:tcPr>
            <w:tcW w:w="1976" w:type="dxa"/>
            <w:shd w:val="clear" w:color="auto" w:fill="auto"/>
            <w:vAlign w:val="center"/>
          </w:tcPr>
          <w:p w:rsidR="008302B3" w:rsidRPr="009B0E39" w:rsidRDefault="008302B3" w:rsidP="002F20F0">
            <w:pPr>
              <w:adjustRightInd w:val="0"/>
              <w:snapToGrid w:val="0"/>
              <w:jc w:val="center"/>
              <w:rPr>
                <w:sz w:val="21"/>
              </w:rPr>
            </w:pPr>
            <w:r w:rsidRPr="009B0E39">
              <w:rPr>
                <w:sz w:val="21"/>
              </w:rPr>
              <w:t>int(11)</w:t>
            </w:r>
          </w:p>
        </w:tc>
        <w:tc>
          <w:tcPr>
            <w:tcW w:w="4543" w:type="dxa"/>
          </w:tcPr>
          <w:p w:rsidR="008302B3" w:rsidRPr="009B0E39" w:rsidRDefault="002E43A3" w:rsidP="002F20F0">
            <w:pPr>
              <w:adjustRightInd w:val="0"/>
              <w:snapToGrid w:val="0"/>
              <w:jc w:val="left"/>
              <w:rPr>
                <w:sz w:val="21"/>
              </w:rPr>
            </w:pPr>
            <w:r w:rsidRPr="009B0E39">
              <w:rPr>
                <w:sz w:val="21"/>
              </w:rPr>
              <w:t>影人角色排名</w:t>
            </w:r>
          </w:p>
        </w:tc>
      </w:tr>
    </w:tbl>
    <w:p w:rsidR="006C2468" w:rsidRPr="009B0E39" w:rsidRDefault="006C2468" w:rsidP="001D6724">
      <w:pPr>
        <w:adjustRightInd w:val="0"/>
        <w:snapToGrid w:val="0"/>
        <w:spacing w:line="300" w:lineRule="auto"/>
        <w:ind w:firstLineChars="200" w:firstLine="480"/>
      </w:pPr>
      <w:r w:rsidRPr="009B0E39">
        <w:t>影视票房信息数据表</w:t>
      </w:r>
      <w:r w:rsidRPr="009B0E39">
        <w:t>boxoffice</w:t>
      </w:r>
      <w:r w:rsidRPr="009B0E39">
        <w:t>，记录排片、上座率等相关信息，字段说明如表</w:t>
      </w:r>
      <w:r w:rsidR="00907D57" w:rsidRPr="009B0E39">
        <w:t>3</w:t>
      </w:r>
      <w:r w:rsidRPr="009B0E39">
        <w:t>-9</w:t>
      </w:r>
      <w:r w:rsidRPr="009B0E39">
        <w:t>所示：</w:t>
      </w:r>
    </w:p>
    <w:p w:rsidR="006C2468" w:rsidRPr="009B0E39" w:rsidRDefault="006C2468" w:rsidP="00EE399C">
      <w:pPr>
        <w:adjustRightInd w:val="0"/>
        <w:snapToGrid w:val="0"/>
        <w:spacing w:line="300" w:lineRule="auto"/>
        <w:jc w:val="center"/>
        <w:rPr>
          <w:sz w:val="21"/>
        </w:rPr>
      </w:pPr>
      <w:r w:rsidRPr="009B0E39">
        <w:rPr>
          <w:sz w:val="21"/>
        </w:rPr>
        <w:t>表</w:t>
      </w:r>
      <w:r w:rsidR="00907D57" w:rsidRPr="009B0E39">
        <w:rPr>
          <w:sz w:val="21"/>
        </w:rPr>
        <w:t>3</w:t>
      </w:r>
      <w:r w:rsidRPr="009B0E39">
        <w:rPr>
          <w:sz w:val="21"/>
        </w:rPr>
        <w:t>-9 boxoffice</w:t>
      </w:r>
      <w:r w:rsidRPr="009B0E39">
        <w:rPr>
          <w:sz w:val="21"/>
        </w:rPr>
        <w:t>表字段说明</w:t>
      </w:r>
    </w:p>
    <w:tbl>
      <w:tblPr>
        <w:tblW w:w="0" w:type="auto"/>
        <w:jc w:val="center"/>
        <w:tblBorders>
          <w:top w:val="single" w:sz="12" w:space="0" w:color="auto"/>
          <w:bottom w:val="single" w:sz="12" w:space="0" w:color="auto"/>
          <w:insideH w:val="single" w:sz="4" w:space="0" w:color="auto"/>
          <w:insideV w:val="single" w:sz="4" w:space="0" w:color="auto"/>
        </w:tblBorders>
        <w:tblCellMar>
          <w:top w:w="28" w:type="dxa"/>
          <w:bottom w:w="28" w:type="dxa"/>
        </w:tblCellMar>
        <w:tblLook w:val="01E0" w:firstRow="1" w:lastRow="1" w:firstColumn="1" w:lastColumn="1" w:noHBand="0" w:noVBand="0"/>
      </w:tblPr>
      <w:tblGrid>
        <w:gridCol w:w="1960"/>
        <w:gridCol w:w="1938"/>
        <w:gridCol w:w="4323"/>
      </w:tblGrid>
      <w:tr w:rsidR="006C2468" w:rsidRPr="009B0E39" w:rsidTr="002B2DF2">
        <w:trPr>
          <w:jc w:val="center"/>
        </w:trPr>
        <w:tc>
          <w:tcPr>
            <w:tcW w:w="1985" w:type="dxa"/>
            <w:shd w:val="clear" w:color="auto" w:fill="auto"/>
            <w:vAlign w:val="center"/>
          </w:tcPr>
          <w:p w:rsidR="006C2468" w:rsidRPr="009B0E39" w:rsidRDefault="006C2468" w:rsidP="002B2DF2">
            <w:pPr>
              <w:adjustRightInd w:val="0"/>
              <w:snapToGrid w:val="0"/>
              <w:jc w:val="center"/>
              <w:rPr>
                <w:sz w:val="21"/>
              </w:rPr>
            </w:pPr>
            <w:r w:rsidRPr="009B0E39">
              <w:rPr>
                <w:sz w:val="21"/>
              </w:rPr>
              <w:t>字段名称</w:t>
            </w:r>
          </w:p>
        </w:tc>
        <w:tc>
          <w:tcPr>
            <w:tcW w:w="1976" w:type="dxa"/>
            <w:shd w:val="clear" w:color="auto" w:fill="auto"/>
            <w:vAlign w:val="center"/>
          </w:tcPr>
          <w:p w:rsidR="006C2468" w:rsidRPr="009B0E39" w:rsidRDefault="006C2468" w:rsidP="002B2DF2">
            <w:pPr>
              <w:adjustRightInd w:val="0"/>
              <w:snapToGrid w:val="0"/>
              <w:jc w:val="center"/>
              <w:rPr>
                <w:sz w:val="21"/>
              </w:rPr>
            </w:pPr>
            <w:r w:rsidRPr="009B0E39">
              <w:rPr>
                <w:sz w:val="21"/>
              </w:rPr>
              <w:t>字段类型</w:t>
            </w:r>
          </w:p>
        </w:tc>
        <w:tc>
          <w:tcPr>
            <w:tcW w:w="4543" w:type="dxa"/>
          </w:tcPr>
          <w:p w:rsidR="006C2468" w:rsidRPr="009B0E39" w:rsidRDefault="006C2468" w:rsidP="002B2DF2">
            <w:pPr>
              <w:adjustRightInd w:val="0"/>
              <w:snapToGrid w:val="0"/>
              <w:jc w:val="left"/>
              <w:rPr>
                <w:sz w:val="21"/>
              </w:rPr>
            </w:pPr>
            <w:r w:rsidRPr="009B0E39">
              <w:rPr>
                <w:sz w:val="21"/>
              </w:rPr>
              <w:t>字段含义</w:t>
            </w:r>
          </w:p>
        </w:tc>
      </w:tr>
      <w:tr w:rsidR="006C2468" w:rsidRPr="009B0E39" w:rsidTr="002B2DF2">
        <w:trPr>
          <w:jc w:val="center"/>
        </w:trPr>
        <w:tc>
          <w:tcPr>
            <w:tcW w:w="1985" w:type="dxa"/>
            <w:shd w:val="clear" w:color="auto" w:fill="auto"/>
            <w:vAlign w:val="center"/>
          </w:tcPr>
          <w:p w:rsidR="006C2468" w:rsidRPr="009B0E39" w:rsidRDefault="006C2468" w:rsidP="002B2DF2">
            <w:pPr>
              <w:adjustRightInd w:val="0"/>
              <w:snapToGrid w:val="0"/>
              <w:jc w:val="center"/>
              <w:rPr>
                <w:sz w:val="21"/>
              </w:rPr>
            </w:pPr>
            <w:r w:rsidRPr="009B0E39">
              <w:rPr>
                <w:sz w:val="21"/>
              </w:rPr>
              <w:t>id</w:t>
            </w:r>
          </w:p>
        </w:tc>
        <w:tc>
          <w:tcPr>
            <w:tcW w:w="1976" w:type="dxa"/>
            <w:shd w:val="clear" w:color="auto" w:fill="auto"/>
            <w:vAlign w:val="center"/>
          </w:tcPr>
          <w:p w:rsidR="006C2468" w:rsidRPr="009B0E39" w:rsidRDefault="006C2468" w:rsidP="002B2DF2">
            <w:pPr>
              <w:adjustRightInd w:val="0"/>
              <w:snapToGrid w:val="0"/>
              <w:jc w:val="center"/>
              <w:rPr>
                <w:sz w:val="21"/>
              </w:rPr>
            </w:pPr>
            <w:r w:rsidRPr="009B0E39">
              <w:rPr>
                <w:sz w:val="21"/>
              </w:rPr>
              <w:t>int(11)</w:t>
            </w:r>
          </w:p>
        </w:tc>
        <w:tc>
          <w:tcPr>
            <w:tcW w:w="4543" w:type="dxa"/>
          </w:tcPr>
          <w:p w:rsidR="006C2468" w:rsidRPr="009B0E39" w:rsidRDefault="006C2468" w:rsidP="002B2DF2">
            <w:pPr>
              <w:adjustRightInd w:val="0"/>
              <w:snapToGrid w:val="0"/>
              <w:jc w:val="left"/>
              <w:rPr>
                <w:sz w:val="21"/>
              </w:rPr>
            </w:pPr>
            <w:r w:rsidRPr="009B0E39">
              <w:rPr>
                <w:sz w:val="21"/>
              </w:rPr>
              <w:t>主键</w:t>
            </w:r>
            <w:r w:rsidR="00E60689" w:rsidRPr="009B0E39">
              <w:rPr>
                <w:sz w:val="21"/>
              </w:rPr>
              <w:t>，</w:t>
            </w:r>
            <w:r w:rsidRPr="009B0E39">
              <w:rPr>
                <w:sz w:val="21"/>
              </w:rPr>
              <w:t>自增</w:t>
            </w:r>
          </w:p>
        </w:tc>
      </w:tr>
      <w:tr w:rsidR="006C2468" w:rsidRPr="009B0E39" w:rsidTr="002B2DF2">
        <w:trPr>
          <w:jc w:val="center"/>
        </w:trPr>
        <w:tc>
          <w:tcPr>
            <w:tcW w:w="1985" w:type="dxa"/>
            <w:shd w:val="clear" w:color="auto" w:fill="auto"/>
            <w:vAlign w:val="center"/>
          </w:tcPr>
          <w:p w:rsidR="006C2468" w:rsidRPr="009B0E39" w:rsidRDefault="006C2468" w:rsidP="002B2DF2">
            <w:pPr>
              <w:adjustRightInd w:val="0"/>
              <w:snapToGrid w:val="0"/>
              <w:jc w:val="center"/>
              <w:rPr>
                <w:sz w:val="21"/>
              </w:rPr>
            </w:pPr>
            <w:r w:rsidRPr="009B0E39">
              <w:rPr>
                <w:sz w:val="21"/>
              </w:rPr>
              <w:t>movie_id</w:t>
            </w:r>
          </w:p>
        </w:tc>
        <w:tc>
          <w:tcPr>
            <w:tcW w:w="1976" w:type="dxa"/>
            <w:shd w:val="clear" w:color="auto" w:fill="auto"/>
            <w:vAlign w:val="center"/>
          </w:tcPr>
          <w:p w:rsidR="006C2468" w:rsidRPr="009B0E39" w:rsidRDefault="006C2468" w:rsidP="002B2DF2">
            <w:pPr>
              <w:adjustRightInd w:val="0"/>
              <w:snapToGrid w:val="0"/>
              <w:jc w:val="center"/>
              <w:rPr>
                <w:sz w:val="21"/>
              </w:rPr>
            </w:pPr>
            <w:r w:rsidRPr="009B0E39">
              <w:rPr>
                <w:sz w:val="21"/>
              </w:rPr>
              <w:t>int(11)</w:t>
            </w:r>
          </w:p>
        </w:tc>
        <w:tc>
          <w:tcPr>
            <w:tcW w:w="4543" w:type="dxa"/>
          </w:tcPr>
          <w:p w:rsidR="006C2468" w:rsidRPr="009B0E39" w:rsidRDefault="006C2468" w:rsidP="002B2DF2">
            <w:pPr>
              <w:adjustRightInd w:val="0"/>
              <w:snapToGrid w:val="0"/>
              <w:jc w:val="left"/>
              <w:rPr>
                <w:sz w:val="21"/>
              </w:rPr>
            </w:pPr>
            <w:r w:rsidRPr="009B0E39">
              <w:rPr>
                <w:sz w:val="21"/>
              </w:rPr>
              <w:t>关联的影片</w:t>
            </w:r>
            <w:r w:rsidRPr="009B0E39">
              <w:rPr>
                <w:sz w:val="21"/>
              </w:rPr>
              <w:t>id</w:t>
            </w:r>
          </w:p>
        </w:tc>
      </w:tr>
      <w:tr w:rsidR="006C2468" w:rsidRPr="009B0E39" w:rsidTr="002B2DF2">
        <w:trPr>
          <w:jc w:val="center"/>
        </w:trPr>
        <w:tc>
          <w:tcPr>
            <w:tcW w:w="1985" w:type="dxa"/>
            <w:shd w:val="clear" w:color="auto" w:fill="auto"/>
            <w:vAlign w:val="center"/>
          </w:tcPr>
          <w:p w:rsidR="006C2468" w:rsidRPr="009B0E39" w:rsidRDefault="006C2468" w:rsidP="002B2DF2">
            <w:pPr>
              <w:adjustRightInd w:val="0"/>
              <w:snapToGrid w:val="0"/>
              <w:jc w:val="center"/>
              <w:rPr>
                <w:sz w:val="21"/>
              </w:rPr>
            </w:pPr>
            <w:r w:rsidRPr="009B0E39">
              <w:rPr>
                <w:sz w:val="21"/>
              </w:rPr>
              <w:t>session</w:t>
            </w:r>
          </w:p>
        </w:tc>
        <w:tc>
          <w:tcPr>
            <w:tcW w:w="1976" w:type="dxa"/>
            <w:shd w:val="clear" w:color="auto" w:fill="auto"/>
            <w:vAlign w:val="center"/>
          </w:tcPr>
          <w:p w:rsidR="006C2468" w:rsidRPr="009B0E39" w:rsidRDefault="006C2468" w:rsidP="002B2DF2">
            <w:pPr>
              <w:adjustRightInd w:val="0"/>
              <w:snapToGrid w:val="0"/>
              <w:jc w:val="center"/>
              <w:rPr>
                <w:sz w:val="21"/>
              </w:rPr>
            </w:pPr>
            <w:r w:rsidRPr="009B0E39">
              <w:rPr>
                <w:sz w:val="21"/>
              </w:rPr>
              <w:t>int(11)</w:t>
            </w:r>
          </w:p>
        </w:tc>
        <w:tc>
          <w:tcPr>
            <w:tcW w:w="4543" w:type="dxa"/>
          </w:tcPr>
          <w:p w:rsidR="006C2468" w:rsidRPr="009B0E39" w:rsidRDefault="006C2468" w:rsidP="002B2DF2">
            <w:pPr>
              <w:adjustRightInd w:val="0"/>
              <w:snapToGrid w:val="0"/>
              <w:jc w:val="left"/>
              <w:rPr>
                <w:sz w:val="21"/>
              </w:rPr>
            </w:pPr>
            <w:r w:rsidRPr="009B0E39">
              <w:rPr>
                <w:sz w:val="21"/>
              </w:rPr>
              <w:t>统计场次</w:t>
            </w:r>
          </w:p>
        </w:tc>
      </w:tr>
      <w:tr w:rsidR="006C2468" w:rsidRPr="009B0E39" w:rsidTr="002B2DF2">
        <w:trPr>
          <w:jc w:val="center"/>
        </w:trPr>
        <w:tc>
          <w:tcPr>
            <w:tcW w:w="1985" w:type="dxa"/>
            <w:shd w:val="clear" w:color="auto" w:fill="auto"/>
            <w:vAlign w:val="center"/>
          </w:tcPr>
          <w:p w:rsidR="006C2468" w:rsidRPr="009B0E39" w:rsidRDefault="006C2468" w:rsidP="002B2DF2">
            <w:pPr>
              <w:adjustRightInd w:val="0"/>
              <w:snapToGrid w:val="0"/>
              <w:jc w:val="center"/>
              <w:rPr>
                <w:sz w:val="21"/>
              </w:rPr>
            </w:pPr>
            <w:r w:rsidRPr="009B0E39">
              <w:rPr>
                <w:sz w:val="21"/>
              </w:rPr>
              <w:t>total_session</w:t>
            </w:r>
          </w:p>
        </w:tc>
        <w:tc>
          <w:tcPr>
            <w:tcW w:w="1976" w:type="dxa"/>
            <w:shd w:val="clear" w:color="auto" w:fill="auto"/>
            <w:vAlign w:val="center"/>
          </w:tcPr>
          <w:p w:rsidR="006C2468" w:rsidRPr="009B0E39" w:rsidRDefault="006C2468" w:rsidP="002B2DF2">
            <w:pPr>
              <w:adjustRightInd w:val="0"/>
              <w:snapToGrid w:val="0"/>
              <w:jc w:val="center"/>
              <w:rPr>
                <w:sz w:val="21"/>
              </w:rPr>
            </w:pPr>
            <w:r w:rsidRPr="009B0E39">
              <w:rPr>
                <w:sz w:val="21"/>
              </w:rPr>
              <w:t>int(11)</w:t>
            </w:r>
          </w:p>
        </w:tc>
        <w:tc>
          <w:tcPr>
            <w:tcW w:w="4543" w:type="dxa"/>
          </w:tcPr>
          <w:p w:rsidR="006C2468" w:rsidRPr="009B0E39" w:rsidRDefault="006C2468" w:rsidP="002B2DF2">
            <w:pPr>
              <w:adjustRightInd w:val="0"/>
              <w:snapToGrid w:val="0"/>
              <w:jc w:val="left"/>
              <w:rPr>
                <w:sz w:val="21"/>
              </w:rPr>
            </w:pPr>
            <w:r w:rsidRPr="009B0E39">
              <w:rPr>
                <w:sz w:val="21"/>
              </w:rPr>
              <w:t>总场次</w:t>
            </w:r>
          </w:p>
        </w:tc>
      </w:tr>
      <w:tr w:rsidR="006C2468" w:rsidRPr="009B0E39" w:rsidTr="002B2DF2">
        <w:trPr>
          <w:jc w:val="center"/>
        </w:trPr>
        <w:tc>
          <w:tcPr>
            <w:tcW w:w="1985" w:type="dxa"/>
            <w:shd w:val="clear" w:color="auto" w:fill="auto"/>
            <w:vAlign w:val="center"/>
          </w:tcPr>
          <w:p w:rsidR="006C2468" w:rsidRPr="009B0E39" w:rsidRDefault="006C2468" w:rsidP="002B2DF2">
            <w:pPr>
              <w:adjustRightInd w:val="0"/>
              <w:snapToGrid w:val="0"/>
              <w:jc w:val="center"/>
              <w:rPr>
                <w:sz w:val="21"/>
              </w:rPr>
            </w:pPr>
            <w:r w:rsidRPr="009B0E39">
              <w:rPr>
                <w:sz w:val="21"/>
              </w:rPr>
              <w:t>person_time</w:t>
            </w:r>
          </w:p>
        </w:tc>
        <w:tc>
          <w:tcPr>
            <w:tcW w:w="1976" w:type="dxa"/>
            <w:shd w:val="clear" w:color="auto" w:fill="auto"/>
            <w:vAlign w:val="center"/>
          </w:tcPr>
          <w:p w:rsidR="006C2468" w:rsidRPr="009B0E39" w:rsidRDefault="006C2468" w:rsidP="002B2DF2">
            <w:pPr>
              <w:adjustRightInd w:val="0"/>
              <w:snapToGrid w:val="0"/>
              <w:jc w:val="center"/>
              <w:rPr>
                <w:sz w:val="21"/>
              </w:rPr>
            </w:pPr>
            <w:r w:rsidRPr="009B0E39">
              <w:rPr>
                <w:sz w:val="21"/>
              </w:rPr>
              <w:t>int(11)</w:t>
            </w:r>
          </w:p>
        </w:tc>
        <w:tc>
          <w:tcPr>
            <w:tcW w:w="4543" w:type="dxa"/>
          </w:tcPr>
          <w:p w:rsidR="006C2468" w:rsidRPr="009B0E39" w:rsidRDefault="006C2468" w:rsidP="002B2DF2">
            <w:pPr>
              <w:adjustRightInd w:val="0"/>
              <w:snapToGrid w:val="0"/>
              <w:jc w:val="left"/>
              <w:rPr>
                <w:sz w:val="21"/>
              </w:rPr>
            </w:pPr>
            <w:r w:rsidRPr="009B0E39">
              <w:rPr>
                <w:sz w:val="21"/>
              </w:rPr>
              <w:t>人次</w:t>
            </w:r>
          </w:p>
        </w:tc>
      </w:tr>
      <w:tr w:rsidR="006C2468" w:rsidRPr="009B0E39" w:rsidTr="002B2DF2">
        <w:trPr>
          <w:jc w:val="center"/>
        </w:trPr>
        <w:tc>
          <w:tcPr>
            <w:tcW w:w="1985" w:type="dxa"/>
            <w:shd w:val="clear" w:color="auto" w:fill="auto"/>
            <w:vAlign w:val="center"/>
          </w:tcPr>
          <w:p w:rsidR="006C2468" w:rsidRPr="009B0E39" w:rsidRDefault="006C2468" w:rsidP="002B2DF2">
            <w:pPr>
              <w:adjustRightInd w:val="0"/>
              <w:snapToGrid w:val="0"/>
              <w:jc w:val="center"/>
              <w:rPr>
                <w:sz w:val="21"/>
              </w:rPr>
            </w:pPr>
            <w:r w:rsidRPr="009B0E39">
              <w:rPr>
                <w:sz w:val="21"/>
              </w:rPr>
              <w:t>attendance_rate</w:t>
            </w:r>
          </w:p>
        </w:tc>
        <w:tc>
          <w:tcPr>
            <w:tcW w:w="1976" w:type="dxa"/>
            <w:shd w:val="clear" w:color="auto" w:fill="auto"/>
            <w:vAlign w:val="center"/>
          </w:tcPr>
          <w:p w:rsidR="006C2468" w:rsidRPr="009B0E39" w:rsidRDefault="006C2468" w:rsidP="002B2DF2">
            <w:pPr>
              <w:adjustRightInd w:val="0"/>
              <w:snapToGrid w:val="0"/>
              <w:jc w:val="center"/>
              <w:rPr>
                <w:sz w:val="21"/>
              </w:rPr>
            </w:pPr>
            <w:r w:rsidRPr="009B0E39">
              <w:rPr>
                <w:sz w:val="21"/>
              </w:rPr>
              <w:t>varchar(255)</w:t>
            </w:r>
          </w:p>
        </w:tc>
        <w:tc>
          <w:tcPr>
            <w:tcW w:w="4543" w:type="dxa"/>
          </w:tcPr>
          <w:p w:rsidR="006C2468" w:rsidRPr="009B0E39" w:rsidRDefault="006C2468" w:rsidP="002B2DF2">
            <w:pPr>
              <w:adjustRightInd w:val="0"/>
              <w:snapToGrid w:val="0"/>
              <w:jc w:val="left"/>
              <w:rPr>
                <w:sz w:val="21"/>
              </w:rPr>
            </w:pPr>
            <w:r w:rsidRPr="009B0E39">
              <w:rPr>
                <w:sz w:val="21"/>
              </w:rPr>
              <w:t>上座率</w:t>
            </w:r>
          </w:p>
        </w:tc>
      </w:tr>
      <w:tr w:rsidR="006C2468" w:rsidRPr="009B0E39" w:rsidTr="002B2DF2">
        <w:trPr>
          <w:jc w:val="center"/>
        </w:trPr>
        <w:tc>
          <w:tcPr>
            <w:tcW w:w="1985" w:type="dxa"/>
            <w:shd w:val="clear" w:color="auto" w:fill="auto"/>
            <w:vAlign w:val="center"/>
          </w:tcPr>
          <w:p w:rsidR="006C2468" w:rsidRPr="009B0E39" w:rsidRDefault="006C2468" w:rsidP="002B2DF2">
            <w:pPr>
              <w:adjustRightInd w:val="0"/>
              <w:snapToGrid w:val="0"/>
              <w:jc w:val="center"/>
              <w:rPr>
                <w:sz w:val="21"/>
              </w:rPr>
            </w:pPr>
            <w:r w:rsidRPr="009B0E39">
              <w:rPr>
                <w:sz w:val="21"/>
              </w:rPr>
              <w:t>price</w:t>
            </w:r>
          </w:p>
        </w:tc>
        <w:tc>
          <w:tcPr>
            <w:tcW w:w="1976" w:type="dxa"/>
            <w:shd w:val="clear" w:color="auto" w:fill="auto"/>
            <w:vAlign w:val="center"/>
          </w:tcPr>
          <w:p w:rsidR="006C2468" w:rsidRPr="009B0E39" w:rsidRDefault="006C2468" w:rsidP="002B2DF2">
            <w:pPr>
              <w:adjustRightInd w:val="0"/>
              <w:snapToGrid w:val="0"/>
              <w:jc w:val="center"/>
              <w:rPr>
                <w:sz w:val="21"/>
              </w:rPr>
            </w:pPr>
            <w:r w:rsidRPr="009B0E39">
              <w:rPr>
                <w:sz w:val="21"/>
              </w:rPr>
              <w:t>smallint(6)</w:t>
            </w:r>
          </w:p>
        </w:tc>
        <w:tc>
          <w:tcPr>
            <w:tcW w:w="4543" w:type="dxa"/>
          </w:tcPr>
          <w:p w:rsidR="006C2468" w:rsidRPr="009B0E39" w:rsidRDefault="006C2468" w:rsidP="002B2DF2">
            <w:pPr>
              <w:adjustRightInd w:val="0"/>
              <w:snapToGrid w:val="0"/>
              <w:jc w:val="left"/>
              <w:rPr>
                <w:sz w:val="21"/>
              </w:rPr>
            </w:pPr>
            <w:r w:rsidRPr="009B0E39">
              <w:rPr>
                <w:sz w:val="21"/>
              </w:rPr>
              <w:t>票价</w:t>
            </w:r>
          </w:p>
        </w:tc>
      </w:tr>
      <w:tr w:rsidR="006C2468" w:rsidRPr="009B0E39" w:rsidTr="002B2DF2">
        <w:trPr>
          <w:jc w:val="center"/>
        </w:trPr>
        <w:tc>
          <w:tcPr>
            <w:tcW w:w="1985" w:type="dxa"/>
            <w:shd w:val="clear" w:color="auto" w:fill="auto"/>
            <w:vAlign w:val="center"/>
          </w:tcPr>
          <w:p w:rsidR="006C2468" w:rsidRPr="009B0E39" w:rsidRDefault="006C2468" w:rsidP="002B2DF2">
            <w:pPr>
              <w:adjustRightInd w:val="0"/>
              <w:snapToGrid w:val="0"/>
              <w:jc w:val="center"/>
              <w:rPr>
                <w:sz w:val="21"/>
              </w:rPr>
            </w:pPr>
            <w:r w:rsidRPr="009B0E39">
              <w:rPr>
                <w:sz w:val="21"/>
              </w:rPr>
              <w:t>boxoffice</w:t>
            </w:r>
          </w:p>
        </w:tc>
        <w:tc>
          <w:tcPr>
            <w:tcW w:w="1976" w:type="dxa"/>
            <w:shd w:val="clear" w:color="auto" w:fill="auto"/>
            <w:vAlign w:val="center"/>
          </w:tcPr>
          <w:p w:rsidR="006C2468" w:rsidRPr="009B0E39" w:rsidRDefault="006C2468" w:rsidP="002B2DF2">
            <w:pPr>
              <w:adjustRightInd w:val="0"/>
              <w:snapToGrid w:val="0"/>
              <w:jc w:val="center"/>
              <w:rPr>
                <w:sz w:val="21"/>
              </w:rPr>
            </w:pPr>
            <w:r w:rsidRPr="009B0E39">
              <w:rPr>
                <w:sz w:val="21"/>
              </w:rPr>
              <w:t>int(11)</w:t>
            </w:r>
          </w:p>
        </w:tc>
        <w:tc>
          <w:tcPr>
            <w:tcW w:w="4543" w:type="dxa"/>
          </w:tcPr>
          <w:p w:rsidR="006C2468" w:rsidRPr="009B0E39" w:rsidRDefault="006C2468" w:rsidP="002B2DF2">
            <w:pPr>
              <w:adjustRightInd w:val="0"/>
              <w:snapToGrid w:val="0"/>
              <w:jc w:val="left"/>
              <w:rPr>
                <w:sz w:val="21"/>
              </w:rPr>
            </w:pPr>
            <w:r w:rsidRPr="009B0E39">
              <w:rPr>
                <w:sz w:val="21"/>
              </w:rPr>
              <w:t>日票房</w:t>
            </w:r>
          </w:p>
        </w:tc>
      </w:tr>
      <w:tr w:rsidR="006C2468" w:rsidRPr="009B0E39" w:rsidTr="002B2DF2">
        <w:trPr>
          <w:jc w:val="center"/>
        </w:trPr>
        <w:tc>
          <w:tcPr>
            <w:tcW w:w="1985" w:type="dxa"/>
            <w:shd w:val="clear" w:color="auto" w:fill="auto"/>
            <w:vAlign w:val="center"/>
          </w:tcPr>
          <w:p w:rsidR="006C2468" w:rsidRPr="009B0E39" w:rsidRDefault="006C2468" w:rsidP="002B2DF2">
            <w:pPr>
              <w:adjustRightInd w:val="0"/>
              <w:snapToGrid w:val="0"/>
              <w:jc w:val="center"/>
              <w:rPr>
                <w:sz w:val="21"/>
              </w:rPr>
            </w:pPr>
            <w:r w:rsidRPr="009B0E39">
              <w:rPr>
                <w:sz w:val="21"/>
              </w:rPr>
              <w:t>pubdate</w:t>
            </w:r>
          </w:p>
        </w:tc>
        <w:tc>
          <w:tcPr>
            <w:tcW w:w="1976" w:type="dxa"/>
            <w:shd w:val="clear" w:color="auto" w:fill="auto"/>
            <w:vAlign w:val="center"/>
          </w:tcPr>
          <w:p w:rsidR="006C2468" w:rsidRPr="009B0E39" w:rsidRDefault="006C2468" w:rsidP="002B2DF2">
            <w:pPr>
              <w:adjustRightInd w:val="0"/>
              <w:snapToGrid w:val="0"/>
              <w:jc w:val="center"/>
              <w:rPr>
                <w:sz w:val="21"/>
              </w:rPr>
            </w:pPr>
            <w:r w:rsidRPr="009B0E39">
              <w:rPr>
                <w:sz w:val="21"/>
              </w:rPr>
              <w:t>datetime</w:t>
            </w:r>
          </w:p>
        </w:tc>
        <w:tc>
          <w:tcPr>
            <w:tcW w:w="4543" w:type="dxa"/>
          </w:tcPr>
          <w:p w:rsidR="006C2468" w:rsidRPr="009B0E39" w:rsidRDefault="006C2468" w:rsidP="002B2DF2">
            <w:pPr>
              <w:adjustRightInd w:val="0"/>
              <w:snapToGrid w:val="0"/>
              <w:jc w:val="left"/>
              <w:rPr>
                <w:sz w:val="21"/>
              </w:rPr>
            </w:pPr>
            <w:r w:rsidRPr="009B0E39">
              <w:rPr>
                <w:sz w:val="21"/>
              </w:rPr>
              <w:t>日期</w:t>
            </w:r>
          </w:p>
        </w:tc>
      </w:tr>
    </w:tbl>
    <w:p w:rsidR="005651CD" w:rsidRPr="009B0E39" w:rsidRDefault="005651CD" w:rsidP="002B2DF2">
      <w:pPr>
        <w:adjustRightInd w:val="0"/>
        <w:snapToGrid w:val="0"/>
        <w:spacing w:line="300" w:lineRule="auto"/>
        <w:ind w:firstLineChars="200" w:firstLine="480"/>
      </w:pPr>
      <w:r w:rsidRPr="009B0E39">
        <w:t>影视票房地域详细信息数据表</w:t>
      </w:r>
      <w:r w:rsidRPr="009B0E39">
        <w:t>boxoffice_detail</w:t>
      </w:r>
      <w:r w:rsidRPr="009B0E39">
        <w:t>，记录不同城市排片、上座率等相关信息，字段说明如表</w:t>
      </w:r>
      <w:r w:rsidRPr="009B0E39">
        <w:t>3-10</w:t>
      </w:r>
      <w:r w:rsidRPr="009B0E39">
        <w:t>所示：</w:t>
      </w:r>
    </w:p>
    <w:p w:rsidR="005651CD" w:rsidRPr="009B0E39" w:rsidRDefault="005651CD" w:rsidP="00EE399C">
      <w:pPr>
        <w:adjustRightInd w:val="0"/>
        <w:snapToGrid w:val="0"/>
        <w:spacing w:line="300" w:lineRule="auto"/>
        <w:jc w:val="center"/>
        <w:rPr>
          <w:sz w:val="21"/>
        </w:rPr>
      </w:pPr>
      <w:r w:rsidRPr="009B0E39">
        <w:rPr>
          <w:sz w:val="21"/>
        </w:rPr>
        <w:t>表</w:t>
      </w:r>
      <w:r w:rsidRPr="009B0E39">
        <w:rPr>
          <w:sz w:val="21"/>
        </w:rPr>
        <w:t>3-10 boxoffice</w:t>
      </w:r>
      <w:r w:rsidR="00080E70" w:rsidRPr="009B0E39">
        <w:rPr>
          <w:sz w:val="21"/>
        </w:rPr>
        <w:t>_detail</w:t>
      </w:r>
      <w:r w:rsidRPr="009B0E39">
        <w:rPr>
          <w:sz w:val="21"/>
        </w:rPr>
        <w:t>表字段说明</w:t>
      </w:r>
    </w:p>
    <w:tbl>
      <w:tblPr>
        <w:tblW w:w="0" w:type="auto"/>
        <w:jc w:val="center"/>
        <w:tblBorders>
          <w:top w:val="single" w:sz="12" w:space="0" w:color="auto"/>
          <w:bottom w:val="single" w:sz="12" w:space="0" w:color="auto"/>
          <w:insideH w:val="single" w:sz="4" w:space="0" w:color="auto"/>
          <w:insideV w:val="single" w:sz="4" w:space="0" w:color="auto"/>
        </w:tblBorders>
        <w:tblCellMar>
          <w:top w:w="28" w:type="dxa"/>
          <w:bottom w:w="28" w:type="dxa"/>
        </w:tblCellMar>
        <w:tblLook w:val="01E0" w:firstRow="1" w:lastRow="1" w:firstColumn="1" w:lastColumn="1" w:noHBand="0" w:noVBand="0"/>
      </w:tblPr>
      <w:tblGrid>
        <w:gridCol w:w="1958"/>
        <w:gridCol w:w="1935"/>
        <w:gridCol w:w="4328"/>
      </w:tblGrid>
      <w:tr w:rsidR="005651CD" w:rsidRPr="009B0E39" w:rsidTr="002B2DF2">
        <w:trPr>
          <w:jc w:val="center"/>
        </w:trPr>
        <w:tc>
          <w:tcPr>
            <w:tcW w:w="1985" w:type="dxa"/>
            <w:shd w:val="clear" w:color="auto" w:fill="auto"/>
            <w:vAlign w:val="center"/>
          </w:tcPr>
          <w:p w:rsidR="005651CD" w:rsidRPr="009B0E39" w:rsidRDefault="005651CD" w:rsidP="002B2DF2">
            <w:pPr>
              <w:adjustRightInd w:val="0"/>
              <w:snapToGrid w:val="0"/>
              <w:jc w:val="center"/>
              <w:rPr>
                <w:sz w:val="21"/>
                <w:szCs w:val="21"/>
              </w:rPr>
            </w:pPr>
            <w:r w:rsidRPr="009B0E39">
              <w:rPr>
                <w:sz w:val="21"/>
                <w:szCs w:val="21"/>
              </w:rPr>
              <w:t>字段名称</w:t>
            </w:r>
          </w:p>
        </w:tc>
        <w:tc>
          <w:tcPr>
            <w:tcW w:w="1976" w:type="dxa"/>
            <w:shd w:val="clear" w:color="auto" w:fill="auto"/>
            <w:vAlign w:val="center"/>
          </w:tcPr>
          <w:p w:rsidR="005651CD" w:rsidRPr="009B0E39" w:rsidRDefault="005651CD" w:rsidP="002B2DF2">
            <w:pPr>
              <w:adjustRightInd w:val="0"/>
              <w:snapToGrid w:val="0"/>
              <w:jc w:val="center"/>
              <w:rPr>
                <w:sz w:val="21"/>
                <w:szCs w:val="21"/>
              </w:rPr>
            </w:pPr>
            <w:r w:rsidRPr="009B0E39">
              <w:rPr>
                <w:sz w:val="21"/>
                <w:szCs w:val="21"/>
              </w:rPr>
              <w:t>字段类型</w:t>
            </w:r>
          </w:p>
        </w:tc>
        <w:tc>
          <w:tcPr>
            <w:tcW w:w="4543" w:type="dxa"/>
          </w:tcPr>
          <w:p w:rsidR="005651CD" w:rsidRPr="009B0E39" w:rsidRDefault="005651CD" w:rsidP="002B2DF2">
            <w:pPr>
              <w:adjustRightInd w:val="0"/>
              <w:snapToGrid w:val="0"/>
              <w:jc w:val="left"/>
              <w:rPr>
                <w:sz w:val="21"/>
                <w:szCs w:val="21"/>
              </w:rPr>
            </w:pPr>
            <w:r w:rsidRPr="009B0E39">
              <w:rPr>
                <w:sz w:val="21"/>
                <w:szCs w:val="21"/>
              </w:rPr>
              <w:t>字段含义</w:t>
            </w:r>
          </w:p>
        </w:tc>
      </w:tr>
      <w:tr w:rsidR="005651CD" w:rsidRPr="009B0E39" w:rsidTr="002B2DF2">
        <w:trPr>
          <w:jc w:val="center"/>
        </w:trPr>
        <w:tc>
          <w:tcPr>
            <w:tcW w:w="1985" w:type="dxa"/>
            <w:shd w:val="clear" w:color="auto" w:fill="auto"/>
            <w:vAlign w:val="center"/>
          </w:tcPr>
          <w:p w:rsidR="005651CD" w:rsidRPr="009B0E39" w:rsidRDefault="005651CD" w:rsidP="002B2DF2">
            <w:pPr>
              <w:adjustRightInd w:val="0"/>
              <w:snapToGrid w:val="0"/>
              <w:jc w:val="center"/>
              <w:rPr>
                <w:sz w:val="21"/>
                <w:szCs w:val="21"/>
              </w:rPr>
            </w:pPr>
            <w:r w:rsidRPr="009B0E39">
              <w:rPr>
                <w:sz w:val="21"/>
                <w:szCs w:val="21"/>
              </w:rPr>
              <w:t>id</w:t>
            </w:r>
          </w:p>
        </w:tc>
        <w:tc>
          <w:tcPr>
            <w:tcW w:w="1976" w:type="dxa"/>
            <w:shd w:val="clear" w:color="auto" w:fill="auto"/>
            <w:vAlign w:val="center"/>
          </w:tcPr>
          <w:p w:rsidR="005651CD" w:rsidRPr="009B0E39" w:rsidRDefault="005651CD" w:rsidP="002B2DF2">
            <w:pPr>
              <w:adjustRightInd w:val="0"/>
              <w:snapToGrid w:val="0"/>
              <w:jc w:val="center"/>
              <w:rPr>
                <w:sz w:val="21"/>
                <w:szCs w:val="21"/>
              </w:rPr>
            </w:pPr>
            <w:r w:rsidRPr="009B0E39">
              <w:rPr>
                <w:sz w:val="21"/>
                <w:szCs w:val="21"/>
              </w:rPr>
              <w:t>int(11)</w:t>
            </w:r>
          </w:p>
        </w:tc>
        <w:tc>
          <w:tcPr>
            <w:tcW w:w="4543" w:type="dxa"/>
          </w:tcPr>
          <w:p w:rsidR="005651CD" w:rsidRPr="009B0E39" w:rsidRDefault="005651CD" w:rsidP="002B2DF2">
            <w:pPr>
              <w:adjustRightInd w:val="0"/>
              <w:snapToGrid w:val="0"/>
              <w:jc w:val="left"/>
              <w:rPr>
                <w:sz w:val="21"/>
                <w:szCs w:val="21"/>
              </w:rPr>
            </w:pPr>
            <w:r w:rsidRPr="009B0E39">
              <w:rPr>
                <w:sz w:val="21"/>
                <w:szCs w:val="21"/>
              </w:rPr>
              <w:t>主键</w:t>
            </w:r>
            <w:r w:rsidRPr="009B0E39">
              <w:rPr>
                <w:sz w:val="21"/>
                <w:szCs w:val="21"/>
              </w:rPr>
              <w:t xml:space="preserve"> </w:t>
            </w:r>
            <w:r w:rsidRPr="009B0E39">
              <w:rPr>
                <w:sz w:val="21"/>
                <w:szCs w:val="21"/>
              </w:rPr>
              <w:t>自增</w:t>
            </w:r>
          </w:p>
        </w:tc>
      </w:tr>
      <w:tr w:rsidR="005651CD" w:rsidRPr="009B0E39" w:rsidTr="002B2DF2">
        <w:trPr>
          <w:jc w:val="center"/>
        </w:trPr>
        <w:tc>
          <w:tcPr>
            <w:tcW w:w="1985" w:type="dxa"/>
            <w:shd w:val="clear" w:color="auto" w:fill="auto"/>
            <w:vAlign w:val="center"/>
          </w:tcPr>
          <w:p w:rsidR="005651CD" w:rsidRPr="009B0E39" w:rsidRDefault="00A84785" w:rsidP="002B2DF2">
            <w:pPr>
              <w:adjustRightInd w:val="0"/>
              <w:snapToGrid w:val="0"/>
              <w:jc w:val="center"/>
              <w:rPr>
                <w:sz w:val="21"/>
                <w:szCs w:val="21"/>
              </w:rPr>
            </w:pPr>
            <w:r w:rsidRPr="009B0E39">
              <w:rPr>
                <w:sz w:val="21"/>
                <w:szCs w:val="21"/>
              </w:rPr>
              <w:t>boxoffice</w:t>
            </w:r>
            <w:r w:rsidR="005651CD" w:rsidRPr="009B0E39">
              <w:rPr>
                <w:sz w:val="21"/>
                <w:szCs w:val="21"/>
              </w:rPr>
              <w:t>_id</w:t>
            </w:r>
          </w:p>
        </w:tc>
        <w:tc>
          <w:tcPr>
            <w:tcW w:w="1976" w:type="dxa"/>
            <w:shd w:val="clear" w:color="auto" w:fill="auto"/>
            <w:vAlign w:val="center"/>
          </w:tcPr>
          <w:p w:rsidR="005651CD" w:rsidRPr="009B0E39" w:rsidRDefault="005651CD" w:rsidP="002B2DF2">
            <w:pPr>
              <w:adjustRightInd w:val="0"/>
              <w:snapToGrid w:val="0"/>
              <w:jc w:val="center"/>
              <w:rPr>
                <w:sz w:val="21"/>
                <w:szCs w:val="21"/>
              </w:rPr>
            </w:pPr>
            <w:r w:rsidRPr="009B0E39">
              <w:rPr>
                <w:sz w:val="21"/>
                <w:szCs w:val="21"/>
              </w:rPr>
              <w:t>int(11)</w:t>
            </w:r>
          </w:p>
        </w:tc>
        <w:tc>
          <w:tcPr>
            <w:tcW w:w="4543" w:type="dxa"/>
          </w:tcPr>
          <w:p w:rsidR="005651CD" w:rsidRPr="009B0E39" w:rsidRDefault="00A84785" w:rsidP="002B2DF2">
            <w:pPr>
              <w:adjustRightInd w:val="0"/>
              <w:snapToGrid w:val="0"/>
              <w:jc w:val="left"/>
              <w:rPr>
                <w:sz w:val="21"/>
                <w:szCs w:val="21"/>
              </w:rPr>
            </w:pPr>
            <w:r w:rsidRPr="009B0E39">
              <w:rPr>
                <w:sz w:val="21"/>
                <w:szCs w:val="21"/>
              </w:rPr>
              <w:t>对应</w:t>
            </w:r>
            <w:r w:rsidRPr="009B0E39">
              <w:rPr>
                <w:sz w:val="21"/>
                <w:szCs w:val="21"/>
              </w:rPr>
              <w:t>boxoffice</w:t>
            </w:r>
            <w:r w:rsidRPr="009B0E39">
              <w:rPr>
                <w:sz w:val="21"/>
                <w:szCs w:val="21"/>
              </w:rPr>
              <w:t>表</w:t>
            </w:r>
            <w:r w:rsidRPr="009B0E39">
              <w:rPr>
                <w:sz w:val="21"/>
                <w:szCs w:val="21"/>
              </w:rPr>
              <w:t>id</w:t>
            </w:r>
          </w:p>
        </w:tc>
      </w:tr>
      <w:tr w:rsidR="005651CD" w:rsidRPr="009B0E39" w:rsidTr="002B2DF2">
        <w:trPr>
          <w:jc w:val="center"/>
        </w:trPr>
        <w:tc>
          <w:tcPr>
            <w:tcW w:w="1985" w:type="dxa"/>
            <w:shd w:val="clear" w:color="auto" w:fill="auto"/>
            <w:vAlign w:val="center"/>
          </w:tcPr>
          <w:p w:rsidR="005651CD" w:rsidRPr="009B0E39" w:rsidRDefault="005651CD" w:rsidP="002B2DF2">
            <w:pPr>
              <w:adjustRightInd w:val="0"/>
              <w:snapToGrid w:val="0"/>
              <w:jc w:val="center"/>
              <w:rPr>
                <w:sz w:val="21"/>
                <w:szCs w:val="21"/>
              </w:rPr>
            </w:pPr>
            <w:r w:rsidRPr="009B0E39">
              <w:rPr>
                <w:sz w:val="21"/>
                <w:szCs w:val="21"/>
              </w:rPr>
              <w:t>session</w:t>
            </w:r>
          </w:p>
        </w:tc>
        <w:tc>
          <w:tcPr>
            <w:tcW w:w="1976" w:type="dxa"/>
            <w:shd w:val="clear" w:color="auto" w:fill="auto"/>
            <w:vAlign w:val="center"/>
          </w:tcPr>
          <w:p w:rsidR="005651CD" w:rsidRPr="009B0E39" w:rsidRDefault="005651CD" w:rsidP="002B2DF2">
            <w:pPr>
              <w:adjustRightInd w:val="0"/>
              <w:snapToGrid w:val="0"/>
              <w:jc w:val="center"/>
              <w:rPr>
                <w:sz w:val="21"/>
                <w:szCs w:val="21"/>
              </w:rPr>
            </w:pPr>
            <w:r w:rsidRPr="009B0E39">
              <w:rPr>
                <w:sz w:val="21"/>
                <w:szCs w:val="21"/>
              </w:rPr>
              <w:t>int(11)</w:t>
            </w:r>
          </w:p>
        </w:tc>
        <w:tc>
          <w:tcPr>
            <w:tcW w:w="4543" w:type="dxa"/>
          </w:tcPr>
          <w:p w:rsidR="005651CD" w:rsidRPr="009B0E39" w:rsidRDefault="005651CD" w:rsidP="002B2DF2">
            <w:pPr>
              <w:adjustRightInd w:val="0"/>
              <w:snapToGrid w:val="0"/>
              <w:jc w:val="left"/>
              <w:rPr>
                <w:sz w:val="21"/>
                <w:szCs w:val="21"/>
              </w:rPr>
            </w:pPr>
            <w:r w:rsidRPr="009B0E39">
              <w:rPr>
                <w:sz w:val="21"/>
                <w:szCs w:val="21"/>
              </w:rPr>
              <w:t>统计场次</w:t>
            </w:r>
          </w:p>
        </w:tc>
      </w:tr>
      <w:tr w:rsidR="005651CD" w:rsidRPr="009B0E39" w:rsidTr="002B2DF2">
        <w:trPr>
          <w:jc w:val="center"/>
        </w:trPr>
        <w:tc>
          <w:tcPr>
            <w:tcW w:w="1985" w:type="dxa"/>
            <w:shd w:val="clear" w:color="auto" w:fill="auto"/>
            <w:vAlign w:val="center"/>
          </w:tcPr>
          <w:p w:rsidR="005651CD" w:rsidRPr="009B0E39" w:rsidRDefault="005651CD" w:rsidP="002B2DF2">
            <w:pPr>
              <w:adjustRightInd w:val="0"/>
              <w:snapToGrid w:val="0"/>
              <w:jc w:val="center"/>
              <w:rPr>
                <w:sz w:val="21"/>
                <w:szCs w:val="21"/>
              </w:rPr>
            </w:pPr>
            <w:r w:rsidRPr="009B0E39">
              <w:rPr>
                <w:sz w:val="21"/>
                <w:szCs w:val="21"/>
              </w:rPr>
              <w:t>total_session</w:t>
            </w:r>
          </w:p>
        </w:tc>
        <w:tc>
          <w:tcPr>
            <w:tcW w:w="1976" w:type="dxa"/>
            <w:shd w:val="clear" w:color="auto" w:fill="auto"/>
            <w:vAlign w:val="center"/>
          </w:tcPr>
          <w:p w:rsidR="005651CD" w:rsidRPr="009B0E39" w:rsidRDefault="005651CD" w:rsidP="002B2DF2">
            <w:pPr>
              <w:adjustRightInd w:val="0"/>
              <w:snapToGrid w:val="0"/>
              <w:jc w:val="center"/>
              <w:rPr>
                <w:sz w:val="21"/>
                <w:szCs w:val="21"/>
              </w:rPr>
            </w:pPr>
            <w:r w:rsidRPr="009B0E39">
              <w:rPr>
                <w:sz w:val="21"/>
                <w:szCs w:val="21"/>
              </w:rPr>
              <w:t>int(11)</w:t>
            </w:r>
          </w:p>
        </w:tc>
        <w:tc>
          <w:tcPr>
            <w:tcW w:w="4543" w:type="dxa"/>
          </w:tcPr>
          <w:p w:rsidR="005651CD" w:rsidRPr="009B0E39" w:rsidRDefault="005651CD" w:rsidP="002B2DF2">
            <w:pPr>
              <w:adjustRightInd w:val="0"/>
              <w:snapToGrid w:val="0"/>
              <w:jc w:val="left"/>
              <w:rPr>
                <w:sz w:val="21"/>
                <w:szCs w:val="21"/>
              </w:rPr>
            </w:pPr>
            <w:r w:rsidRPr="009B0E39">
              <w:rPr>
                <w:sz w:val="21"/>
                <w:szCs w:val="21"/>
              </w:rPr>
              <w:t>总场次</w:t>
            </w:r>
          </w:p>
        </w:tc>
      </w:tr>
      <w:tr w:rsidR="005651CD" w:rsidRPr="009B0E39" w:rsidTr="002B2DF2">
        <w:trPr>
          <w:jc w:val="center"/>
        </w:trPr>
        <w:tc>
          <w:tcPr>
            <w:tcW w:w="1985" w:type="dxa"/>
            <w:shd w:val="clear" w:color="auto" w:fill="auto"/>
            <w:vAlign w:val="center"/>
          </w:tcPr>
          <w:p w:rsidR="005651CD" w:rsidRPr="009B0E39" w:rsidRDefault="005651CD" w:rsidP="002B2DF2">
            <w:pPr>
              <w:adjustRightInd w:val="0"/>
              <w:snapToGrid w:val="0"/>
              <w:jc w:val="center"/>
              <w:rPr>
                <w:sz w:val="21"/>
                <w:szCs w:val="21"/>
              </w:rPr>
            </w:pPr>
            <w:r w:rsidRPr="009B0E39">
              <w:rPr>
                <w:sz w:val="21"/>
                <w:szCs w:val="21"/>
              </w:rPr>
              <w:t>person_time</w:t>
            </w:r>
          </w:p>
        </w:tc>
        <w:tc>
          <w:tcPr>
            <w:tcW w:w="1976" w:type="dxa"/>
            <w:shd w:val="clear" w:color="auto" w:fill="auto"/>
            <w:vAlign w:val="center"/>
          </w:tcPr>
          <w:p w:rsidR="005651CD" w:rsidRPr="009B0E39" w:rsidRDefault="005651CD" w:rsidP="002B2DF2">
            <w:pPr>
              <w:adjustRightInd w:val="0"/>
              <w:snapToGrid w:val="0"/>
              <w:jc w:val="center"/>
              <w:rPr>
                <w:sz w:val="21"/>
                <w:szCs w:val="21"/>
              </w:rPr>
            </w:pPr>
            <w:r w:rsidRPr="009B0E39">
              <w:rPr>
                <w:sz w:val="21"/>
                <w:szCs w:val="21"/>
              </w:rPr>
              <w:t>int(11)</w:t>
            </w:r>
          </w:p>
        </w:tc>
        <w:tc>
          <w:tcPr>
            <w:tcW w:w="4543" w:type="dxa"/>
          </w:tcPr>
          <w:p w:rsidR="005651CD" w:rsidRPr="009B0E39" w:rsidRDefault="005651CD" w:rsidP="002B2DF2">
            <w:pPr>
              <w:adjustRightInd w:val="0"/>
              <w:snapToGrid w:val="0"/>
              <w:jc w:val="left"/>
              <w:rPr>
                <w:sz w:val="21"/>
                <w:szCs w:val="21"/>
              </w:rPr>
            </w:pPr>
            <w:r w:rsidRPr="009B0E39">
              <w:rPr>
                <w:sz w:val="21"/>
                <w:szCs w:val="21"/>
              </w:rPr>
              <w:t>人次</w:t>
            </w:r>
          </w:p>
        </w:tc>
      </w:tr>
      <w:tr w:rsidR="005651CD" w:rsidRPr="009B0E39" w:rsidTr="002B2DF2">
        <w:trPr>
          <w:jc w:val="center"/>
        </w:trPr>
        <w:tc>
          <w:tcPr>
            <w:tcW w:w="1985" w:type="dxa"/>
            <w:shd w:val="clear" w:color="auto" w:fill="auto"/>
            <w:vAlign w:val="center"/>
          </w:tcPr>
          <w:p w:rsidR="005651CD" w:rsidRPr="009B0E39" w:rsidRDefault="005651CD" w:rsidP="002B2DF2">
            <w:pPr>
              <w:adjustRightInd w:val="0"/>
              <w:snapToGrid w:val="0"/>
              <w:jc w:val="center"/>
              <w:rPr>
                <w:sz w:val="21"/>
                <w:szCs w:val="21"/>
              </w:rPr>
            </w:pPr>
            <w:r w:rsidRPr="009B0E39">
              <w:rPr>
                <w:sz w:val="21"/>
                <w:szCs w:val="21"/>
              </w:rPr>
              <w:t>attendance_rate</w:t>
            </w:r>
          </w:p>
        </w:tc>
        <w:tc>
          <w:tcPr>
            <w:tcW w:w="1976" w:type="dxa"/>
            <w:shd w:val="clear" w:color="auto" w:fill="auto"/>
            <w:vAlign w:val="center"/>
          </w:tcPr>
          <w:p w:rsidR="005651CD" w:rsidRPr="009B0E39" w:rsidRDefault="005651CD" w:rsidP="002B2DF2">
            <w:pPr>
              <w:adjustRightInd w:val="0"/>
              <w:snapToGrid w:val="0"/>
              <w:jc w:val="center"/>
              <w:rPr>
                <w:sz w:val="21"/>
                <w:szCs w:val="21"/>
              </w:rPr>
            </w:pPr>
            <w:r w:rsidRPr="009B0E39">
              <w:rPr>
                <w:sz w:val="21"/>
                <w:szCs w:val="21"/>
              </w:rPr>
              <w:t>varchar(255)</w:t>
            </w:r>
          </w:p>
        </w:tc>
        <w:tc>
          <w:tcPr>
            <w:tcW w:w="4543" w:type="dxa"/>
          </w:tcPr>
          <w:p w:rsidR="005651CD" w:rsidRPr="009B0E39" w:rsidRDefault="005651CD" w:rsidP="002B2DF2">
            <w:pPr>
              <w:adjustRightInd w:val="0"/>
              <w:snapToGrid w:val="0"/>
              <w:jc w:val="left"/>
              <w:rPr>
                <w:sz w:val="21"/>
                <w:szCs w:val="21"/>
              </w:rPr>
            </w:pPr>
            <w:r w:rsidRPr="009B0E39">
              <w:rPr>
                <w:sz w:val="21"/>
                <w:szCs w:val="21"/>
              </w:rPr>
              <w:t>上座率</w:t>
            </w:r>
          </w:p>
        </w:tc>
      </w:tr>
      <w:tr w:rsidR="005651CD" w:rsidRPr="009B0E39" w:rsidTr="002B2DF2">
        <w:trPr>
          <w:jc w:val="center"/>
        </w:trPr>
        <w:tc>
          <w:tcPr>
            <w:tcW w:w="1985" w:type="dxa"/>
            <w:shd w:val="clear" w:color="auto" w:fill="auto"/>
            <w:vAlign w:val="center"/>
          </w:tcPr>
          <w:p w:rsidR="005651CD" w:rsidRPr="009B0E39" w:rsidRDefault="005651CD" w:rsidP="002B2DF2">
            <w:pPr>
              <w:adjustRightInd w:val="0"/>
              <w:snapToGrid w:val="0"/>
              <w:jc w:val="center"/>
              <w:rPr>
                <w:sz w:val="21"/>
                <w:szCs w:val="21"/>
              </w:rPr>
            </w:pPr>
            <w:r w:rsidRPr="009B0E39">
              <w:rPr>
                <w:sz w:val="21"/>
                <w:szCs w:val="21"/>
              </w:rPr>
              <w:t>price</w:t>
            </w:r>
          </w:p>
        </w:tc>
        <w:tc>
          <w:tcPr>
            <w:tcW w:w="1976" w:type="dxa"/>
            <w:shd w:val="clear" w:color="auto" w:fill="auto"/>
            <w:vAlign w:val="center"/>
          </w:tcPr>
          <w:p w:rsidR="005651CD" w:rsidRPr="009B0E39" w:rsidRDefault="005651CD" w:rsidP="002B2DF2">
            <w:pPr>
              <w:adjustRightInd w:val="0"/>
              <w:snapToGrid w:val="0"/>
              <w:jc w:val="center"/>
              <w:rPr>
                <w:sz w:val="21"/>
                <w:szCs w:val="21"/>
              </w:rPr>
            </w:pPr>
            <w:r w:rsidRPr="009B0E39">
              <w:rPr>
                <w:sz w:val="21"/>
                <w:szCs w:val="21"/>
              </w:rPr>
              <w:t>smallint(6)</w:t>
            </w:r>
          </w:p>
        </w:tc>
        <w:tc>
          <w:tcPr>
            <w:tcW w:w="4543" w:type="dxa"/>
          </w:tcPr>
          <w:p w:rsidR="005651CD" w:rsidRPr="009B0E39" w:rsidRDefault="005651CD" w:rsidP="002B2DF2">
            <w:pPr>
              <w:adjustRightInd w:val="0"/>
              <w:snapToGrid w:val="0"/>
              <w:jc w:val="left"/>
              <w:rPr>
                <w:sz w:val="21"/>
                <w:szCs w:val="21"/>
              </w:rPr>
            </w:pPr>
            <w:r w:rsidRPr="009B0E39">
              <w:rPr>
                <w:sz w:val="21"/>
                <w:szCs w:val="21"/>
              </w:rPr>
              <w:t>票价</w:t>
            </w:r>
          </w:p>
        </w:tc>
      </w:tr>
      <w:tr w:rsidR="005651CD" w:rsidRPr="009B0E39" w:rsidTr="002B2DF2">
        <w:trPr>
          <w:jc w:val="center"/>
        </w:trPr>
        <w:tc>
          <w:tcPr>
            <w:tcW w:w="1985" w:type="dxa"/>
            <w:shd w:val="clear" w:color="auto" w:fill="auto"/>
            <w:vAlign w:val="center"/>
          </w:tcPr>
          <w:p w:rsidR="005651CD" w:rsidRPr="009B0E39" w:rsidRDefault="005651CD" w:rsidP="002B2DF2">
            <w:pPr>
              <w:adjustRightInd w:val="0"/>
              <w:snapToGrid w:val="0"/>
              <w:jc w:val="center"/>
              <w:rPr>
                <w:sz w:val="21"/>
                <w:szCs w:val="21"/>
              </w:rPr>
            </w:pPr>
            <w:r w:rsidRPr="009B0E39">
              <w:rPr>
                <w:sz w:val="21"/>
                <w:szCs w:val="21"/>
              </w:rPr>
              <w:t>boxoffice</w:t>
            </w:r>
          </w:p>
        </w:tc>
        <w:tc>
          <w:tcPr>
            <w:tcW w:w="1976" w:type="dxa"/>
            <w:shd w:val="clear" w:color="auto" w:fill="auto"/>
            <w:vAlign w:val="center"/>
          </w:tcPr>
          <w:p w:rsidR="005651CD" w:rsidRPr="009B0E39" w:rsidRDefault="005651CD" w:rsidP="002B2DF2">
            <w:pPr>
              <w:adjustRightInd w:val="0"/>
              <w:snapToGrid w:val="0"/>
              <w:jc w:val="center"/>
              <w:rPr>
                <w:sz w:val="21"/>
                <w:szCs w:val="21"/>
              </w:rPr>
            </w:pPr>
            <w:r w:rsidRPr="009B0E39">
              <w:rPr>
                <w:sz w:val="21"/>
                <w:szCs w:val="21"/>
              </w:rPr>
              <w:t>int(11)</w:t>
            </w:r>
          </w:p>
        </w:tc>
        <w:tc>
          <w:tcPr>
            <w:tcW w:w="4543" w:type="dxa"/>
          </w:tcPr>
          <w:p w:rsidR="005651CD" w:rsidRPr="009B0E39" w:rsidRDefault="005651CD" w:rsidP="002B2DF2">
            <w:pPr>
              <w:adjustRightInd w:val="0"/>
              <w:snapToGrid w:val="0"/>
              <w:jc w:val="left"/>
              <w:rPr>
                <w:sz w:val="21"/>
                <w:szCs w:val="21"/>
              </w:rPr>
            </w:pPr>
            <w:r w:rsidRPr="009B0E39">
              <w:rPr>
                <w:sz w:val="21"/>
                <w:szCs w:val="21"/>
              </w:rPr>
              <w:t>日票房</w:t>
            </w:r>
          </w:p>
        </w:tc>
      </w:tr>
      <w:tr w:rsidR="005651CD" w:rsidRPr="009B0E39" w:rsidTr="002B2DF2">
        <w:trPr>
          <w:jc w:val="center"/>
        </w:trPr>
        <w:tc>
          <w:tcPr>
            <w:tcW w:w="1985" w:type="dxa"/>
            <w:shd w:val="clear" w:color="auto" w:fill="auto"/>
            <w:vAlign w:val="center"/>
          </w:tcPr>
          <w:p w:rsidR="005651CD" w:rsidRPr="009B0E39" w:rsidRDefault="00A84785" w:rsidP="002B2DF2">
            <w:pPr>
              <w:adjustRightInd w:val="0"/>
              <w:snapToGrid w:val="0"/>
              <w:jc w:val="center"/>
              <w:rPr>
                <w:sz w:val="21"/>
                <w:szCs w:val="21"/>
              </w:rPr>
            </w:pPr>
            <w:r w:rsidRPr="009B0E39">
              <w:rPr>
                <w:sz w:val="21"/>
                <w:szCs w:val="21"/>
              </w:rPr>
              <w:t>city</w:t>
            </w:r>
          </w:p>
        </w:tc>
        <w:tc>
          <w:tcPr>
            <w:tcW w:w="1976" w:type="dxa"/>
            <w:shd w:val="clear" w:color="auto" w:fill="auto"/>
            <w:vAlign w:val="center"/>
          </w:tcPr>
          <w:p w:rsidR="005651CD" w:rsidRPr="009B0E39" w:rsidRDefault="00A84785" w:rsidP="002B2DF2">
            <w:pPr>
              <w:adjustRightInd w:val="0"/>
              <w:snapToGrid w:val="0"/>
              <w:jc w:val="center"/>
              <w:rPr>
                <w:sz w:val="21"/>
                <w:szCs w:val="21"/>
              </w:rPr>
            </w:pPr>
            <w:r w:rsidRPr="009B0E39">
              <w:rPr>
                <w:sz w:val="21"/>
                <w:szCs w:val="21"/>
              </w:rPr>
              <w:t>varchar(255)</w:t>
            </w:r>
          </w:p>
        </w:tc>
        <w:tc>
          <w:tcPr>
            <w:tcW w:w="4543" w:type="dxa"/>
          </w:tcPr>
          <w:p w:rsidR="005651CD" w:rsidRPr="009B0E39" w:rsidRDefault="00A84785" w:rsidP="002B2DF2">
            <w:pPr>
              <w:adjustRightInd w:val="0"/>
              <w:snapToGrid w:val="0"/>
              <w:jc w:val="left"/>
              <w:rPr>
                <w:sz w:val="21"/>
                <w:szCs w:val="21"/>
              </w:rPr>
            </w:pPr>
            <w:r w:rsidRPr="009B0E39">
              <w:rPr>
                <w:sz w:val="21"/>
                <w:szCs w:val="21"/>
              </w:rPr>
              <w:t>城市</w:t>
            </w:r>
          </w:p>
        </w:tc>
      </w:tr>
    </w:tbl>
    <w:p w:rsidR="000E7F8B" w:rsidRPr="009B0E39" w:rsidRDefault="00B00640" w:rsidP="00FF6B73">
      <w:pPr>
        <w:adjustRightInd w:val="0"/>
        <w:snapToGrid w:val="0"/>
        <w:spacing w:line="300" w:lineRule="auto"/>
        <w:ind w:firstLineChars="200" w:firstLine="480"/>
      </w:pPr>
      <w:r w:rsidRPr="009B0E39">
        <w:t>影视作品预告片信息数据表</w:t>
      </w:r>
      <w:r w:rsidRPr="009B0E39">
        <w:t>video_trailer</w:t>
      </w:r>
      <w:r w:rsidRPr="009B0E39">
        <w:t>，记录影片在不同视频平台下的预告片播放情况，相关字段说明如表</w:t>
      </w:r>
      <w:r w:rsidRPr="009B0E39">
        <w:t>3-</w:t>
      </w:r>
      <w:r w:rsidR="00A744DD" w:rsidRPr="009B0E39">
        <w:t>11</w:t>
      </w:r>
      <w:r w:rsidRPr="009B0E39">
        <w:t>所示：</w:t>
      </w:r>
    </w:p>
    <w:p w:rsidR="000E7F8B" w:rsidRDefault="000E7F8B" w:rsidP="00EE399C">
      <w:pPr>
        <w:adjustRightInd w:val="0"/>
        <w:snapToGrid w:val="0"/>
        <w:spacing w:line="300" w:lineRule="auto"/>
        <w:jc w:val="center"/>
        <w:rPr>
          <w:sz w:val="21"/>
        </w:rPr>
      </w:pPr>
    </w:p>
    <w:p w:rsidR="00F16D8E" w:rsidRPr="00230506" w:rsidRDefault="00F16D8E" w:rsidP="00EE399C">
      <w:pPr>
        <w:adjustRightInd w:val="0"/>
        <w:snapToGrid w:val="0"/>
        <w:spacing w:line="300" w:lineRule="auto"/>
        <w:jc w:val="center"/>
        <w:rPr>
          <w:sz w:val="21"/>
        </w:rPr>
      </w:pPr>
    </w:p>
    <w:p w:rsidR="00B00640" w:rsidRPr="009B0E39" w:rsidRDefault="00B00640" w:rsidP="00EE399C">
      <w:pPr>
        <w:adjustRightInd w:val="0"/>
        <w:snapToGrid w:val="0"/>
        <w:spacing w:line="300" w:lineRule="auto"/>
        <w:jc w:val="center"/>
        <w:rPr>
          <w:sz w:val="21"/>
        </w:rPr>
      </w:pPr>
      <w:r w:rsidRPr="009B0E39">
        <w:rPr>
          <w:sz w:val="21"/>
        </w:rPr>
        <w:lastRenderedPageBreak/>
        <w:t>表</w:t>
      </w:r>
      <w:r w:rsidRPr="009B0E39">
        <w:rPr>
          <w:sz w:val="21"/>
        </w:rPr>
        <w:t>3-</w:t>
      </w:r>
      <w:r w:rsidR="00A744DD" w:rsidRPr="009B0E39">
        <w:rPr>
          <w:sz w:val="21"/>
        </w:rPr>
        <w:t>11</w:t>
      </w:r>
      <w:r w:rsidRPr="009B0E39">
        <w:rPr>
          <w:sz w:val="21"/>
        </w:rPr>
        <w:t xml:space="preserve"> video</w:t>
      </w:r>
      <w:r w:rsidRPr="009B0E39">
        <w:rPr>
          <w:sz w:val="21"/>
        </w:rPr>
        <w:t>表字段说明</w:t>
      </w:r>
    </w:p>
    <w:tbl>
      <w:tblPr>
        <w:tblW w:w="0" w:type="auto"/>
        <w:jc w:val="center"/>
        <w:tblBorders>
          <w:top w:val="single" w:sz="12" w:space="0" w:color="auto"/>
          <w:bottom w:val="single" w:sz="12" w:space="0" w:color="auto"/>
          <w:insideH w:val="single" w:sz="4" w:space="0" w:color="auto"/>
          <w:insideV w:val="single" w:sz="4" w:space="0" w:color="auto"/>
        </w:tblBorders>
        <w:tblCellMar>
          <w:top w:w="28" w:type="dxa"/>
          <w:bottom w:w="28" w:type="dxa"/>
        </w:tblCellMar>
        <w:tblLook w:val="01E0" w:firstRow="1" w:lastRow="1" w:firstColumn="1" w:lastColumn="1" w:noHBand="0" w:noVBand="0"/>
      </w:tblPr>
      <w:tblGrid>
        <w:gridCol w:w="1939"/>
        <w:gridCol w:w="1947"/>
        <w:gridCol w:w="4335"/>
      </w:tblGrid>
      <w:tr w:rsidR="00B00640" w:rsidRPr="009B0E39" w:rsidTr="002B2DF2">
        <w:trPr>
          <w:jc w:val="center"/>
        </w:trPr>
        <w:tc>
          <w:tcPr>
            <w:tcW w:w="1986" w:type="dxa"/>
            <w:shd w:val="clear" w:color="auto" w:fill="auto"/>
            <w:vAlign w:val="center"/>
          </w:tcPr>
          <w:p w:rsidR="00B00640" w:rsidRPr="009B0E39" w:rsidRDefault="00B00640" w:rsidP="002B2DF2">
            <w:pPr>
              <w:adjustRightInd w:val="0"/>
              <w:snapToGrid w:val="0"/>
              <w:jc w:val="center"/>
              <w:rPr>
                <w:sz w:val="21"/>
                <w:szCs w:val="21"/>
              </w:rPr>
            </w:pPr>
            <w:r w:rsidRPr="009B0E39">
              <w:rPr>
                <w:sz w:val="21"/>
                <w:szCs w:val="21"/>
              </w:rPr>
              <w:t>字段名称</w:t>
            </w:r>
          </w:p>
        </w:tc>
        <w:tc>
          <w:tcPr>
            <w:tcW w:w="1968" w:type="dxa"/>
            <w:shd w:val="clear" w:color="auto" w:fill="auto"/>
            <w:vAlign w:val="center"/>
          </w:tcPr>
          <w:p w:rsidR="00B00640" w:rsidRPr="009B0E39" w:rsidRDefault="00B00640" w:rsidP="002B2DF2">
            <w:pPr>
              <w:adjustRightInd w:val="0"/>
              <w:snapToGrid w:val="0"/>
              <w:jc w:val="center"/>
              <w:rPr>
                <w:sz w:val="21"/>
                <w:szCs w:val="21"/>
              </w:rPr>
            </w:pPr>
            <w:r w:rsidRPr="009B0E39">
              <w:rPr>
                <w:sz w:val="21"/>
                <w:szCs w:val="21"/>
              </w:rPr>
              <w:t>字段类型</w:t>
            </w:r>
          </w:p>
        </w:tc>
        <w:tc>
          <w:tcPr>
            <w:tcW w:w="4483" w:type="dxa"/>
          </w:tcPr>
          <w:p w:rsidR="00B00640" w:rsidRPr="009B0E39" w:rsidRDefault="00B00640" w:rsidP="002B2DF2">
            <w:pPr>
              <w:adjustRightInd w:val="0"/>
              <w:snapToGrid w:val="0"/>
              <w:jc w:val="left"/>
              <w:rPr>
                <w:sz w:val="21"/>
                <w:szCs w:val="21"/>
              </w:rPr>
            </w:pPr>
            <w:r w:rsidRPr="009B0E39">
              <w:rPr>
                <w:sz w:val="21"/>
                <w:szCs w:val="21"/>
              </w:rPr>
              <w:t>字段含义</w:t>
            </w:r>
          </w:p>
        </w:tc>
      </w:tr>
      <w:tr w:rsidR="00B00640" w:rsidRPr="009B0E39" w:rsidTr="002B2DF2">
        <w:trPr>
          <w:jc w:val="center"/>
        </w:trPr>
        <w:tc>
          <w:tcPr>
            <w:tcW w:w="1986" w:type="dxa"/>
            <w:shd w:val="clear" w:color="auto" w:fill="auto"/>
            <w:vAlign w:val="center"/>
          </w:tcPr>
          <w:p w:rsidR="00B00640" w:rsidRPr="009B0E39" w:rsidRDefault="00B00640" w:rsidP="002B2DF2">
            <w:pPr>
              <w:adjustRightInd w:val="0"/>
              <w:snapToGrid w:val="0"/>
              <w:jc w:val="center"/>
              <w:rPr>
                <w:sz w:val="21"/>
                <w:szCs w:val="21"/>
              </w:rPr>
            </w:pPr>
            <w:r w:rsidRPr="009B0E39">
              <w:rPr>
                <w:sz w:val="21"/>
                <w:szCs w:val="21"/>
              </w:rPr>
              <w:t>id</w:t>
            </w:r>
          </w:p>
        </w:tc>
        <w:tc>
          <w:tcPr>
            <w:tcW w:w="1968" w:type="dxa"/>
            <w:shd w:val="clear" w:color="auto" w:fill="auto"/>
            <w:vAlign w:val="center"/>
          </w:tcPr>
          <w:p w:rsidR="00B00640" w:rsidRPr="009B0E39" w:rsidRDefault="00080E70" w:rsidP="002B2DF2">
            <w:pPr>
              <w:adjustRightInd w:val="0"/>
              <w:snapToGrid w:val="0"/>
              <w:jc w:val="center"/>
              <w:rPr>
                <w:sz w:val="21"/>
                <w:szCs w:val="21"/>
              </w:rPr>
            </w:pPr>
            <w:r w:rsidRPr="009B0E39">
              <w:rPr>
                <w:sz w:val="21"/>
                <w:szCs w:val="21"/>
              </w:rPr>
              <w:t>bigint</w:t>
            </w:r>
            <w:r w:rsidR="00B00640" w:rsidRPr="009B0E39">
              <w:rPr>
                <w:sz w:val="21"/>
                <w:szCs w:val="21"/>
              </w:rPr>
              <w:t>(</w:t>
            </w:r>
            <w:r w:rsidR="003C3629" w:rsidRPr="009B0E39">
              <w:rPr>
                <w:sz w:val="21"/>
                <w:szCs w:val="21"/>
              </w:rPr>
              <w:t>20</w:t>
            </w:r>
            <w:r w:rsidR="00B00640" w:rsidRPr="009B0E39">
              <w:rPr>
                <w:sz w:val="21"/>
                <w:szCs w:val="21"/>
              </w:rPr>
              <w:t>)</w:t>
            </w:r>
          </w:p>
        </w:tc>
        <w:tc>
          <w:tcPr>
            <w:tcW w:w="4483" w:type="dxa"/>
          </w:tcPr>
          <w:p w:rsidR="00B00640" w:rsidRPr="009B0E39" w:rsidRDefault="00B00640" w:rsidP="002B2DF2">
            <w:pPr>
              <w:adjustRightInd w:val="0"/>
              <w:snapToGrid w:val="0"/>
              <w:jc w:val="left"/>
              <w:rPr>
                <w:sz w:val="21"/>
                <w:szCs w:val="21"/>
              </w:rPr>
            </w:pPr>
            <w:r w:rsidRPr="009B0E39">
              <w:rPr>
                <w:sz w:val="21"/>
                <w:szCs w:val="21"/>
              </w:rPr>
              <w:t>自增</w:t>
            </w:r>
            <w:r w:rsidR="003C3629" w:rsidRPr="009B0E39">
              <w:rPr>
                <w:sz w:val="21"/>
                <w:szCs w:val="21"/>
              </w:rPr>
              <w:t>id</w:t>
            </w:r>
          </w:p>
        </w:tc>
      </w:tr>
      <w:tr w:rsidR="00B00640" w:rsidRPr="009B0E39" w:rsidTr="002B2DF2">
        <w:trPr>
          <w:jc w:val="center"/>
        </w:trPr>
        <w:tc>
          <w:tcPr>
            <w:tcW w:w="1986" w:type="dxa"/>
            <w:shd w:val="clear" w:color="auto" w:fill="auto"/>
            <w:vAlign w:val="center"/>
          </w:tcPr>
          <w:p w:rsidR="00B00640" w:rsidRPr="009B0E39" w:rsidRDefault="003C3629" w:rsidP="002B2DF2">
            <w:pPr>
              <w:adjustRightInd w:val="0"/>
              <w:snapToGrid w:val="0"/>
              <w:jc w:val="center"/>
              <w:rPr>
                <w:sz w:val="21"/>
                <w:szCs w:val="21"/>
              </w:rPr>
            </w:pPr>
            <w:r w:rsidRPr="009B0E39">
              <w:rPr>
                <w:sz w:val="21"/>
                <w:szCs w:val="21"/>
              </w:rPr>
              <w:t>mid</w:t>
            </w:r>
          </w:p>
        </w:tc>
        <w:tc>
          <w:tcPr>
            <w:tcW w:w="1968" w:type="dxa"/>
            <w:shd w:val="clear" w:color="auto" w:fill="auto"/>
            <w:vAlign w:val="center"/>
          </w:tcPr>
          <w:p w:rsidR="00B00640" w:rsidRPr="009B0E39" w:rsidRDefault="00B00640" w:rsidP="002B2DF2">
            <w:pPr>
              <w:adjustRightInd w:val="0"/>
              <w:snapToGrid w:val="0"/>
              <w:jc w:val="center"/>
              <w:rPr>
                <w:sz w:val="21"/>
                <w:szCs w:val="21"/>
              </w:rPr>
            </w:pPr>
            <w:r w:rsidRPr="009B0E39">
              <w:rPr>
                <w:sz w:val="21"/>
                <w:szCs w:val="21"/>
              </w:rPr>
              <w:t>bigint(20)</w:t>
            </w:r>
          </w:p>
        </w:tc>
        <w:tc>
          <w:tcPr>
            <w:tcW w:w="4483" w:type="dxa"/>
          </w:tcPr>
          <w:p w:rsidR="00B00640" w:rsidRPr="009B0E39" w:rsidRDefault="003C3629" w:rsidP="002B2DF2">
            <w:pPr>
              <w:adjustRightInd w:val="0"/>
              <w:snapToGrid w:val="0"/>
              <w:jc w:val="left"/>
              <w:rPr>
                <w:sz w:val="21"/>
                <w:szCs w:val="21"/>
              </w:rPr>
            </w:pPr>
            <w:r w:rsidRPr="009B0E39">
              <w:rPr>
                <w:sz w:val="21"/>
                <w:szCs w:val="21"/>
              </w:rPr>
              <w:t>关联影片</w:t>
            </w:r>
            <w:r w:rsidRPr="009B0E39">
              <w:rPr>
                <w:sz w:val="21"/>
                <w:szCs w:val="21"/>
              </w:rPr>
              <w:t>id</w:t>
            </w:r>
          </w:p>
        </w:tc>
      </w:tr>
      <w:tr w:rsidR="00B00640" w:rsidRPr="009B0E39" w:rsidTr="002B2DF2">
        <w:trPr>
          <w:jc w:val="center"/>
        </w:trPr>
        <w:tc>
          <w:tcPr>
            <w:tcW w:w="1986" w:type="dxa"/>
            <w:shd w:val="clear" w:color="auto" w:fill="auto"/>
            <w:vAlign w:val="center"/>
          </w:tcPr>
          <w:p w:rsidR="00B00640" w:rsidRPr="009B0E39" w:rsidRDefault="003C3629" w:rsidP="002B2DF2">
            <w:pPr>
              <w:adjustRightInd w:val="0"/>
              <w:snapToGrid w:val="0"/>
              <w:jc w:val="center"/>
              <w:rPr>
                <w:sz w:val="21"/>
                <w:szCs w:val="21"/>
              </w:rPr>
            </w:pPr>
            <w:r w:rsidRPr="009B0E39">
              <w:rPr>
                <w:sz w:val="21"/>
                <w:szCs w:val="21"/>
              </w:rPr>
              <w:t>url</w:t>
            </w:r>
          </w:p>
        </w:tc>
        <w:tc>
          <w:tcPr>
            <w:tcW w:w="1968" w:type="dxa"/>
            <w:shd w:val="clear" w:color="auto" w:fill="auto"/>
            <w:vAlign w:val="center"/>
          </w:tcPr>
          <w:p w:rsidR="00B00640" w:rsidRPr="009B0E39" w:rsidRDefault="00B00640" w:rsidP="002B2DF2">
            <w:pPr>
              <w:adjustRightInd w:val="0"/>
              <w:snapToGrid w:val="0"/>
              <w:jc w:val="center"/>
              <w:rPr>
                <w:sz w:val="21"/>
                <w:szCs w:val="21"/>
              </w:rPr>
            </w:pPr>
            <w:r w:rsidRPr="009B0E39">
              <w:rPr>
                <w:sz w:val="21"/>
                <w:szCs w:val="21"/>
              </w:rPr>
              <w:t>varchar(</w:t>
            </w:r>
            <w:r w:rsidR="003C3629" w:rsidRPr="009B0E39">
              <w:rPr>
                <w:sz w:val="21"/>
                <w:szCs w:val="21"/>
              </w:rPr>
              <w:t>1024</w:t>
            </w:r>
            <w:r w:rsidRPr="009B0E39">
              <w:rPr>
                <w:sz w:val="21"/>
                <w:szCs w:val="21"/>
              </w:rPr>
              <w:t>)</w:t>
            </w:r>
          </w:p>
        </w:tc>
        <w:tc>
          <w:tcPr>
            <w:tcW w:w="4483" w:type="dxa"/>
          </w:tcPr>
          <w:p w:rsidR="00B00640" w:rsidRPr="009B0E39" w:rsidRDefault="003C3629" w:rsidP="002B2DF2">
            <w:pPr>
              <w:adjustRightInd w:val="0"/>
              <w:snapToGrid w:val="0"/>
              <w:jc w:val="left"/>
              <w:rPr>
                <w:sz w:val="21"/>
                <w:szCs w:val="21"/>
              </w:rPr>
            </w:pPr>
            <w:r w:rsidRPr="009B0E39">
              <w:rPr>
                <w:sz w:val="21"/>
                <w:szCs w:val="21"/>
              </w:rPr>
              <w:t>预告片连接地址</w:t>
            </w:r>
          </w:p>
        </w:tc>
      </w:tr>
      <w:tr w:rsidR="00B00640" w:rsidRPr="009B0E39" w:rsidTr="002B2DF2">
        <w:trPr>
          <w:jc w:val="center"/>
        </w:trPr>
        <w:tc>
          <w:tcPr>
            <w:tcW w:w="1986" w:type="dxa"/>
            <w:shd w:val="clear" w:color="auto" w:fill="auto"/>
            <w:vAlign w:val="center"/>
          </w:tcPr>
          <w:p w:rsidR="00B00640" w:rsidRPr="009B0E39" w:rsidRDefault="003C3629" w:rsidP="002B2DF2">
            <w:pPr>
              <w:adjustRightInd w:val="0"/>
              <w:snapToGrid w:val="0"/>
              <w:jc w:val="center"/>
              <w:rPr>
                <w:sz w:val="21"/>
                <w:szCs w:val="21"/>
              </w:rPr>
            </w:pPr>
            <w:r w:rsidRPr="009B0E39">
              <w:rPr>
                <w:sz w:val="21"/>
                <w:szCs w:val="21"/>
              </w:rPr>
              <w:t>type</w:t>
            </w:r>
          </w:p>
        </w:tc>
        <w:tc>
          <w:tcPr>
            <w:tcW w:w="1968" w:type="dxa"/>
            <w:shd w:val="clear" w:color="auto" w:fill="auto"/>
            <w:vAlign w:val="center"/>
          </w:tcPr>
          <w:p w:rsidR="00B00640" w:rsidRPr="009B0E39" w:rsidRDefault="00B00640" w:rsidP="002B2DF2">
            <w:pPr>
              <w:adjustRightInd w:val="0"/>
              <w:snapToGrid w:val="0"/>
              <w:jc w:val="center"/>
              <w:rPr>
                <w:sz w:val="21"/>
                <w:szCs w:val="21"/>
              </w:rPr>
            </w:pPr>
            <w:r w:rsidRPr="009B0E39">
              <w:rPr>
                <w:sz w:val="21"/>
                <w:szCs w:val="21"/>
              </w:rPr>
              <w:t>varchar(255)</w:t>
            </w:r>
          </w:p>
        </w:tc>
        <w:tc>
          <w:tcPr>
            <w:tcW w:w="4483" w:type="dxa"/>
          </w:tcPr>
          <w:p w:rsidR="00B00640" w:rsidRPr="009B0E39" w:rsidRDefault="003C3629" w:rsidP="002B2DF2">
            <w:pPr>
              <w:adjustRightInd w:val="0"/>
              <w:snapToGrid w:val="0"/>
              <w:jc w:val="left"/>
              <w:rPr>
                <w:sz w:val="21"/>
                <w:szCs w:val="21"/>
              </w:rPr>
            </w:pPr>
            <w:r w:rsidRPr="009B0E39">
              <w:rPr>
                <w:sz w:val="21"/>
                <w:szCs w:val="21"/>
              </w:rPr>
              <w:t>类型</w:t>
            </w:r>
          </w:p>
        </w:tc>
      </w:tr>
      <w:tr w:rsidR="00B00640" w:rsidRPr="009B0E39" w:rsidTr="002B2DF2">
        <w:trPr>
          <w:jc w:val="center"/>
        </w:trPr>
        <w:tc>
          <w:tcPr>
            <w:tcW w:w="1986" w:type="dxa"/>
            <w:shd w:val="clear" w:color="auto" w:fill="auto"/>
            <w:vAlign w:val="center"/>
          </w:tcPr>
          <w:p w:rsidR="00B00640" w:rsidRPr="009B0E39" w:rsidRDefault="003C3629" w:rsidP="002B2DF2">
            <w:pPr>
              <w:adjustRightInd w:val="0"/>
              <w:snapToGrid w:val="0"/>
              <w:jc w:val="center"/>
              <w:rPr>
                <w:sz w:val="21"/>
                <w:szCs w:val="21"/>
              </w:rPr>
            </w:pPr>
            <w:r w:rsidRPr="009B0E39">
              <w:rPr>
                <w:sz w:val="21"/>
                <w:szCs w:val="21"/>
              </w:rPr>
              <w:t>title</w:t>
            </w:r>
          </w:p>
        </w:tc>
        <w:tc>
          <w:tcPr>
            <w:tcW w:w="1968" w:type="dxa"/>
            <w:shd w:val="clear" w:color="auto" w:fill="auto"/>
            <w:vAlign w:val="center"/>
          </w:tcPr>
          <w:p w:rsidR="00B00640" w:rsidRPr="009B0E39" w:rsidRDefault="003C3629" w:rsidP="002B2DF2">
            <w:pPr>
              <w:adjustRightInd w:val="0"/>
              <w:snapToGrid w:val="0"/>
              <w:jc w:val="center"/>
              <w:rPr>
                <w:sz w:val="21"/>
                <w:szCs w:val="21"/>
              </w:rPr>
            </w:pPr>
            <w:r w:rsidRPr="009B0E39">
              <w:rPr>
                <w:sz w:val="21"/>
                <w:szCs w:val="21"/>
              </w:rPr>
              <w:t>varchar(1024)</w:t>
            </w:r>
          </w:p>
        </w:tc>
        <w:tc>
          <w:tcPr>
            <w:tcW w:w="4483" w:type="dxa"/>
          </w:tcPr>
          <w:p w:rsidR="00B00640" w:rsidRPr="009B0E39" w:rsidRDefault="003C3629" w:rsidP="002B2DF2">
            <w:pPr>
              <w:adjustRightInd w:val="0"/>
              <w:snapToGrid w:val="0"/>
              <w:jc w:val="left"/>
              <w:rPr>
                <w:sz w:val="21"/>
                <w:szCs w:val="21"/>
              </w:rPr>
            </w:pPr>
            <w:r w:rsidRPr="009B0E39">
              <w:rPr>
                <w:sz w:val="21"/>
                <w:szCs w:val="21"/>
              </w:rPr>
              <w:t>预告片全名</w:t>
            </w:r>
          </w:p>
        </w:tc>
      </w:tr>
      <w:tr w:rsidR="00B00640" w:rsidRPr="009B0E39" w:rsidTr="002B2DF2">
        <w:trPr>
          <w:jc w:val="center"/>
        </w:trPr>
        <w:tc>
          <w:tcPr>
            <w:tcW w:w="1986" w:type="dxa"/>
            <w:shd w:val="clear" w:color="auto" w:fill="auto"/>
            <w:vAlign w:val="center"/>
          </w:tcPr>
          <w:p w:rsidR="00B00640" w:rsidRPr="009B0E39" w:rsidRDefault="003C3629" w:rsidP="002B2DF2">
            <w:pPr>
              <w:adjustRightInd w:val="0"/>
              <w:snapToGrid w:val="0"/>
              <w:jc w:val="center"/>
              <w:rPr>
                <w:sz w:val="21"/>
                <w:szCs w:val="21"/>
              </w:rPr>
            </w:pPr>
            <w:r w:rsidRPr="009B0E39">
              <w:rPr>
                <w:sz w:val="21"/>
                <w:szCs w:val="21"/>
              </w:rPr>
              <w:t>statics</w:t>
            </w:r>
          </w:p>
        </w:tc>
        <w:tc>
          <w:tcPr>
            <w:tcW w:w="1968" w:type="dxa"/>
            <w:shd w:val="clear" w:color="auto" w:fill="auto"/>
            <w:vAlign w:val="center"/>
          </w:tcPr>
          <w:p w:rsidR="00B00640" w:rsidRPr="009B0E39" w:rsidRDefault="003C3629" w:rsidP="002B2DF2">
            <w:pPr>
              <w:adjustRightInd w:val="0"/>
              <w:snapToGrid w:val="0"/>
              <w:jc w:val="center"/>
              <w:rPr>
                <w:sz w:val="21"/>
                <w:szCs w:val="21"/>
              </w:rPr>
            </w:pPr>
            <w:r w:rsidRPr="009B0E39">
              <w:rPr>
                <w:sz w:val="21"/>
                <w:szCs w:val="21"/>
              </w:rPr>
              <w:t>mediumtext</w:t>
            </w:r>
          </w:p>
        </w:tc>
        <w:tc>
          <w:tcPr>
            <w:tcW w:w="4483" w:type="dxa"/>
          </w:tcPr>
          <w:p w:rsidR="00B00640" w:rsidRPr="009B0E39" w:rsidRDefault="003C3629" w:rsidP="002B2DF2">
            <w:pPr>
              <w:adjustRightInd w:val="0"/>
              <w:snapToGrid w:val="0"/>
              <w:jc w:val="left"/>
              <w:rPr>
                <w:sz w:val="21"/>
                <w:szCs w:val="21"/>
              </w:rPr>
            </w:pPr>
            <w:r w:rsidRPr="009B0E39">
              <w:rPr>
                <w:sz w:val="21"/>
                <w:szCs w:val="21"/>
              </w:rPr>
              <w:t>Json</w:t>
            </w:r>
            <w:r w:rsidRPr="009B0E39">
              <w:rPr>
                <w:sz w:val="21"/>
                <w:szCs w:val="21"/>
              </w:rPr>
              <w:t>格式播放量统计信息</w:t>
            </w:r>
          </w:p>
        </w:tc>
      </w:tr>
    </w:tbl>
    <w:p w:rsidR="00AF063C" w:rsidRPr="009B0E39" w:rsidRDefault="0013604F" w:rsidP="00EE399C">
      <w:pPr>
        <w:pStyle w:val="2"/>
        <w:adjustRightInd w:val="0"/>
        <w:snapToGrid w:val="0"/>
        <w:spacing w:beforeLines="50" w:afterLines="50" w:line="300" w:lineRule="auto"/>
        <w:ind w:left="2818" w:hanging="2818"/>
        <w:rPr>
          <w:b w:val="0"/>
        </w:rPr>
      </w:pPr>
      <w:bookmarkStart w:id="45" w:name="_Toc455066822"/>
      <w:r w:rsidRPr="009B0E39">
        <w:rPr>
          <w:b w:val="0"/>
        </w:rPr>
        <w:t>影视票房预测系统核心算法设计</w:t>
      </w:r>
      <w:bookmarkEnd w:id="45"/>
    </w:p>
    <w:p w:rsidR="005D1266" w:rsidRPr="009B0E39" w:rsidRDefault="00CE2C2F" w:rsidP="00EE399C">
      <w:pPr>
        <w:pStyle w:val="3"/>
        <w:adjustRightInd w:val="0"/>
        <w:snapToGrid w:val="0"/>
        <w:spacing w:beforeLines="50" w:before="120" w:afterLines="50" w:after="120" w:line="300" w:lineRule="auto"/>
        <w:rPr>
          <w:b w:val="0"/>
        </w:rPr>
      </w:pPr>
      <w:r w:rsidRPr="009B0E39">
        <w:rPr>
          <w:b w:val="0"/>
        </w:rPr>
        <w:t xml:space="preserve"> </w:t>
      </w:r>
      <w:bookmarkStart w:id="46" w:name="_Toc455066823"/>
      <w:r w:rsidR="00D35C6F" w:rsidRPr="009B0E39">
        <w:rPr>
          <w:b w:val="0"/>
        </w:rPr>
        <w:t>影评情感分析</w:t>
      </w:r>
      <w:r w:rsidR="00C66D34" w:rsidRPr="009B0E39">
        <w:rPr>
          <w:b w:val="0"/>
        </w:rPr>
        <w:t>算法</w:t>
      </w:r>
      <w:r w:rsidR="00B25068" w:rsidRPr="009B0E39">
        <w:rPr>
          <w:b w:val="0"/>
        </w:rPr>
        <w:t>设计</w:t>
      </w:r>
      <w:bookmarkEnd w:id="46"/>
    </w:p>
    <w:p w:rsidR="00424AB3" w:rsidRPr="009B0E39" w:rsidRDefault="00424AB3" w:rsidP="00EE399C">
      <w:pPr>
        <w:adjustRightInd w:val="0"/>
        <w:snapToGrid w:val="0"/>
        <w:spacing w:line="300" w:lineRule="auto"/>
        <w:ind w:firstLineChars="200" w:firstLine="480"/>
      </w:pPr>
      <w:r w:rsidRPr="009B0E39">
        <w:t>如图</w:t>
      </w:r>
      <w:r w:rsidR="004E0565" w:rsidRPr="009B0E39">
        <w:t>3-3</w:t>
      </w:r>
      <w:r w:rsidRPr="009B0E39">
        <w:t>所示，影视评论情感分析</w:t>
      </w:r>
      <w:r w:rsidR="00267F8D" w:rsidRPr="009B0E39">
        <w:t>算法实现整体</w:t>
      </w:r>
      <w:r w:rsidRPr="009B0E39">
        <w:t>流程</w:t>
      </w:r>
      <w:r w:rsidR="001C5FCC" w:rsidRPr="009B0E39">
        <w:t>设计</w:t>
      </w:r>
      <w:r w:rsidRPr="009B0E39">
        <w:t>如下，涉及数据收集、中文分词、特征选取、机器学习等相关工作。</w:t>
      </w:r>
    </w:p>
    <w:p w:rsidR="00424AB3" w:rsidRPr="009B0E39" w:rsidRDefault="00417B18" w:rsidP="00EE399C">
      <w:pPr>
        <w:pStyle w:val="a1"/>
        <w:adjustRightInd w:val="0"/>
        <w:snapToGrid w:val="0"/>
        <w:spacing w:line="300" w:lineRule="auto"/>
        <w:ind w:firstLineChars="0" w:firstLine="0"/>
        <w:jc w:val="center"/>
      </w:pPr>
      <w:r w:rsidRPr="009B0E39">
        <w:rPr>
          <w:noProof/>
        </w:rPr>
        <w:drawing>
          <wp:inline distT="0" distB="0" distL="0" distR="0">
            <wp:extent cx="3951798" cy="3632573"/>
            <wp:effectExtent l="0" t="0" r="0" b="6350"/>
            <wp:docPr id="6" name="图片 6" descr="C:\Users\GigaLiu\Desktop\影视评论情感分析流程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GigaLiu\Desktop\影视评论情感分析流程图.png"/>
                    <pic:cNvPicPr>
                      <a:picLocks noChangeAspect="1" noChangeArrowheads="1"/>
                    </pic:cNvPicPr>
                  </pic:nvPicPr>
                  <pic:blipFill rotWithShape="1">
                    <a:blip r:embed="rId17">
                      <a:extLst>
                        <a:ext uri="{28A0092B-C50C-407E-A947-70E740481C1C}">
                          <a14:useLocalDpi xmlns:a14="http://schemas.microsoft.com/office/drawing/2010/main" val="0"/>
                        </a:ext>
                      </a:extLst>
                    </a:blip>
                    <a:srcRect t="2841" b="2302"/>
                    <a:stretch/>
                  </pic:blipFill>
                  <pic:spPr bwMode="auto">
                    <a:xfrm>
                      <a:off x="0" y="0"/>
                      <a:ext cx="3966675" cy="3646248"/>
                    </a:xfrm>
                    <a:prstGeom prst="rect">
                      <a:avLst/>
                    </a:prstGeom>
                    <a:noFill/>
                    <a:ln>
                      <a:noFill/>
                    </a:ln>
                    <a:extLst>
                      <a:ext uri="{53640926-AAD7-44D8-BBD7-CCE9431645EC}">
                        <a14:shadowObscured xmlns:a14="http://schemas.microsoft.com/office/drawing/2010/main"/>
                      </a:ext>
                    </a:extLst>
                  </pic:spPr>
                </pic:pic>
              </a:graphicData>
            </a:graphic>
          </wp:inline>
        </w:drawing>
      </w:r>
    </w:p>
    <w:p w:rsidR="00424AB3" w:rsidRPr="009B0E39" w:rsidRDefault="00424AB3" w:rsidP="00EE399C">
      <w:pPr>
        <w:adjustRightInd w:val="0"/>
        <w:snapToGrid w:val="0"/>
        <w:spacing w:line="300" w:lineRule="auto"/>
        <w:jc w:val="center"/>
        <w:rPr>
          <w:sz w:val="21"/>
        </w:rPr>
      </w:pPr>
      <w:r w:rsidRPr="009B0E39">
        <w:rPr>
          <w:sz w:val="21"/>
        </w:rPr>
        <w:t>图</w:t>
      </w:r>
      <w:r w:rsidR="00144E93" w:rsidRPr="009B0E39">
        <w:rPr>
          <w:sz w:val="21"/>
        </w:rPr>
        <w:t>3-3</w:t>
      </w:r>
      <w:r w:rsidRPr="009B0E39">
        <w:rPr>
          <w:sz w:val="21"/>
        </w:rPr>
        <w:t xml:space="preserve"> </w:t>
      </w:r>
      <w:r w:rsidRPr="009B0E39">
        <w:rPr>
          <w:sz w:val="21"/>
        </w:rPr>
        <w:t>影视评论情感分析流程图</w:t>
      </w:r>
    </w:p>
    <w:p w:rsidR="00424AB3" w:rsidRPr="009B0E39" w:rsidRDefault="00424AB3" w:rsidP="00DD4F66">
      <w:pPr>
        <w:pStyle w:val="a1"/>
        <w:numPr>
          <w:ilvl w:val="0"/>
          <w:numId w:val="15"/>
        </w:numPr>
        <w:adjustRightInd w:val="0"/>
        <w:snapToGrid w:val="0"/>
        <w:spacing w:line="300" w:lineRule="auto"/>
        <w:ind w:firstLineChars="0"/>
        <w:rPr>
          <w:rFonts w:eastAsia="黑体"/>
        </w:rPr>
      </w:pPr>
      <w:r w:rsidRPr="009B0E39">
        <w:rPr>
          <w:rFonts w:eastAsia="黑体"/>
        </w:rPr>
        <w:t>数据收集</w:t>
      </w:r>
    </w:p>
    <w:p w:rsidR="00424AB3" w:rsidRPr="009B0E39" w:rsidRDefault="00424AB3" w:rsidP="00F746A3">
      <w:pPr>
        <w:adjustRightInd w:val="0"/>
        <w:snapToGrid w:val="0"/>
        <w:spacing w:line="300" w:lineRule="auto"/>
        <w:ind w:firstLineChars="200" w:firstLine="480"/>
      </w:pPr>
      <w:r w:rsidRPr="009B0E39">
        <w:t>影评情感倾向分析的训练语料主要来自新</w:t>
      </w:r>
      <w:proofErr w:type="gramStart"/>
      <w:r w:rsidRPr="009B0E39">
        <w:t>浪微博上</w:t>
      </w:r>
      <w:proofErr w:type="gramEnd"/>
      <w:r w:rsidRPr="009B0E39">
        <w:t>的影评信息，具体开展过程中，收集数据库中</w:t>
      </w:r>
      <w:r w:rsidRPr="009B0E39">
        <w:t>2013~2015</w:t>
      </w:r>
      <w:r w:rsidRPr="009B0E39">
        <w:t>年的电影评论，累计记录</w:t>
      </w:r>
      <w:r w:rsidRPr="009B0E39">
        <w:t>40w+</w:t>
      </w:r>
      <w:r w:rsidRPr="009B0E39">
        <w:t>，为了防止大量评论来自同一部电影，从中随机抽取</w:t>
      </w:r>
      <w:r w:rsidRPr="009B0E39">
        <w:t>1w</w:t>
      </w:r>
      <w:r w:rsidRPr="009B0E39">
        <w:t>条语料作为初始训练数据。</w:t>
      </w:r>
    </w:p>
    <w:p w:rsidR="00424AB3" w:rsidRPr="009B0E39" w:rsidRDefault="00424AB3" w:rsidP="00DD4F66">
      <w:pPr>
        <w:pStyle w:val="a1"/>
        <w:numPr>
          <w:ilvl w:val="0"/>
          <w:numId w:val="15"/>
        </w:numPr>
        <w:adjustRightInd w:val="0"/>
        <w:snapToGrid w:val="0"/>
        <w:spacing w:line="300" w:lineRule="auto"/>
        <w:ind w:firstLineChars="0"/>
        <w:rPr>
          <w:rFonts w:eastAsia="黑体"/>
        </w:rPr>
      </w:pPr>
      <w:r w:rsidRPr="009B0E39">
        <w:rPr>
          <w:rFonts w:eastAsia="黑体"/>
        </w:rPr>
        <w:t>数据去噪</w:t>
      </w:r>
    </w:p>
    <w:p w:rsidR="00424AB3" w:rsidRPr="009B0E39" w:rsidRDefault="00424AB3" w:rsidP="00EE399C">
      <w:pPr>
        <w:adjustRightInd w:val="0"/>
        <w:snapToGrid w:val="0"/>
        <w:spacing w:line="300" w:lineRule="auto"/>
        <w:ind w:firstLineChars="200" w:firstLine="480"/>
      </w:pPr>
      <w:r w:rsidRPr="009B0E39">
        <w:lastRenderedPageBreak/>
        <w:t>由于</w:t>
      </w:r>
      <w:proofErr w:type="gramStart"/>
      <w:r w:rsidRPr="009B0E39">
        <w:t>微博属于</w:t>
      </w:r>
      <w:proofErr w:type="gramEnd"/>
      <w:r w:rsidRPr="009B0E39">
        <w:t>大众媒体平台，用户群体中也会存在部分非真实用户，常常发布宣传与广告性的相关微博，同时</w:t>
      </w:r>
      <w:proofErr w:type="gramStart"/>
      <w:r w:rsidRPr="009B0E39">
        <w:t>由于微博的</w:t>
      </w:r>
      <w:proofErr w:type="gramEnd"/>
      <w:r w:rsidRPr="009B0E39">
        <w:t>社交因素，评论语料中也会存在许多</w:t>
      </w:r>
      <w:r w:rsidRPr="009B0E39">
        <w:t>@</w:t>
      </w:r>
      <w:r w:rsidRPr="009B0E39">
        <w:t>交互的内容。因此，为了提升影视评论情感分析的准确性，对于初始语料，需要开展以下工作：</w:t>
      </w:r>
    </w:p>
    <w:p w:rsidR="00424AB3" w:rsidRPr="009B0E39" w:rsidRDefault="00424AB3" w:rsidP="00DD4F66">
      <w:pPr>
        <w:numPr>
          <w:ilvl w:val="0"/>
          <w:numId w:val="16"/>
        </w:numPr>
        <w:adjustRightInd w:val="0"/>
        <w:snapToGrid w:val="0"/>
        <w:spacing w:line="300" w:lineRule="auto"/>
      </w:pPr>
      <w:r w:rsidRPr="009B0E39">
        <w:t>过滤广告宣传性微博</w:t>
      </w:r>
    </w:p>
    <w:p w:rsidR="00424AB3" w:rsidRPr="009B0E39" w:rsidRDefault="00424AB3" w:rsidP="00DD4F66">
      <w:pPr>
        <w:numPr>
          <w:ilvl w:val="0"/>
          <w:numId w:val="16"/>
        </w:numPr>
        <w:adjustRightInd w:val="0"/>
        <w:snapToGrid w:val="0"/>
        <w:spacing w:line="300" w:lineRule="auto"/>
      </w:pPr>
      <w:proofErr w:type="gramStart"/>
      <w:r w:rsidRPr="009B0E39">
        <w:t>删除微博评论</w:t>
      </w:r>
      <w:proofErr w:type="gramEnd"/>
      <w:r w:rsidRPr="009B0E39">
        <w:t>中的</w:t>
      </w:r>
      <w:r w:rsidRPr="009B0E39">
        <w:t>URL</w:t>
      </w:r>
    </w:p>
    <w:p w:rsidR="00424AB3" w:rsidRPr="009B0E39" w:rsidRDefault="00424AB3" w:rsidP="00DD4F66">
      <w:pPr>
        <w:numPr>
          <w:ilvl w:val="0"/>
          <w:numId w:val="16"/>
        </w:numPr>
        <w:adjustRightInd w:val="0"/>
        <w:snapToGrid w:val="0"/>
        <w:spacing w:line="300" w:lineRule="auto"/>
      </w:pPr>
      <w:r w:rsidRPr="009B0E39">
        <w:t>删除用户</w:t>
      </w:r>
      <w:r w:rsidRPr="009B0E39">
        <w:t>@</w:t>
      </w:r>
      <w:r w:rsidRPr="009B0E39">
        <w:t>其他用户的文本内容</w:t>
      </w:r>
    </w:p>
    <w:p w:rsidR="00424AB3" w:rsidRPr="009B0E39" w:rsidRDefault="00424AB3" w:rsidP="00DD4F66">
      <w:pPr>
        <w:numPr>
          <w:ilvl w:val="0"/>
          <w:numId w:val="16"/>
        </w:numPr>
        <w:adjustRightInd w:val="0"/>
        <w:snapToGrid w:val="0"/>
        <w:spacing w:line="300" w:lineRule="auto"/>
      </w:pPr>
      <w:proofErr w:type="gramStart"/>
      <w:r w:rsidRPr="009B0E39">
        <w:t>提取微博中</w:t>
      </w:r>
      <w:proofErr w:type="gramEnd"/>
      <w:r w:rsidRPr="009B0E39">
        <w:t>的表情信息</w:t>
      </w:r>
      <w:r w:rsidRPr="009B0E39">
        <w:t>(</w:t>
      </w:r>
      <w:r w:rsidRPr="009B0E39">
        <w:t>中括号中文本</w:t>
      </w:r>
      <w:r w:rsidRPr="009B0E39">
        <w:t>)</w:t>
      </w:r>
      <w:r w:rsidRPr="009B0E39">
        <w:t>，以便后续分析使用</w:t>
      </w:r>
    </w:p>
    <w:p w:rsidR="00424AB3" w:rsidRPr="009B0E39" w:rsidRDefault="00424AB3" w:rsidP="00DD4F66">
      <w:pPr>
        <w:pStyle w:val="a1"/>
        <w:numPr>
          <w:ilvl w:val="0"/>
          <w:numId w:val="15"/>
        </w:numPr>
        <w:adjustRightInd w:val="0"/>
        <w:snapToGrid w:val="0"/>
        <w:spacing w:line="300" w:lineRule="auto"/>
        <w:ind w:firstLineChars="0"/>
        <w:rPr>
          <w:rFonts w:eastAsia="黑体"/>
        </w:rPr>
      </w:pPr>
      <w:r w:rsidRPr="009B0E39">
        <w:rPr>
          <w:rFonts w:eastAsia="黑体"/>
        </w:rPr>
        <w:t>数据标注</w:t>
      </w:r>
    </w:p>
    <w:p w:rsidR="00230F25" w:rsidRPr="009B0E39" w:rsidRDefault="00424AB3" w:rsidP="00B00A2A">
      <w:pPr>
        <w:adjustRightInd w:val="0"/>
        <w:snapToGrid w:val="0"/>
        <w:spacing w:line="300" w:lineRule="auto"/>
        <w:ind w:firstLineChars="200" w:firstLine="480"/>
      </w:pPr>
      <w:r w:rsidRPr="009B0E39">
        <w:t>数据标注过程中，需要将影视评论最终划分为中性、积极、消极三种情感倾向。其中，正向</w:t>
      </w:r>
      <w:r w:rsidRPr="009B0E39">
        <w:t>/</w:t>
      </w:r>
      <w:r w:rsidRPr="009B0E39">
        <w:t>积极评论，标注为</w:t>
      </w:r>
      <w:r w:rsidRPr="009B0E39">
        <w:t>1</w:t>
      </w:r>
      <w:r w:rsidRPr="009B0E39">
        <w:t>；逆向</w:t>
      </w:r>
      <w:r w:rsidRPr="009B0E39">
        <w:t>/</w:t>
      </w:r>
      <w:r w:rsidRPr="009B0E39">
        <w:t>消极评论，标注为</w:t>
      </w:r>
      <w:r w:rsidRPr="009B0E39">
        <w:t>-1</w:t>
      </w:r>
      <w:r w:rsidRPr="009B0E39">
        <w:t>；中性评论</w:t>
      </w:r>
      <w:r w:rsidRPr="009B0E39">
        <w:t>(</w:t>
      </w:r>
      <w:r w:rsidRPr="009B0E39">
        <w:t>感情色彩并不强烈</w:t>
      </w:r>
      <w:r w:rsidRPr="009B0E39">
        <w:t>)</w:t>
      </w:r>
      <w:r w:rsidRPr="009B0E39">
        <w:t>，标注为</w:t>
      </w:r>
      <w:r w:rsidRPr="009B0E39">
        <w:t>0</w:t>
      </w:r>
      <w:r w:rsidRPr="009B0E39">
        <w:t>。同时在数据标注过程中，同时开展数据过滤的工作，对于相关性较差的评论进行人工过滤。</w:t>
      </w:r>
      <w:r w:rsidR="00230F25" w:rsidRPr="009B0E39">
        <w:t>过滤规则如下：</w:t>
      </w:r>
    </w:p>
    <w:p w:rsidR="00230F25" w:rsidRPr="009B0E39" w:rsidRDefault="00230F25" w:rsidP="00DD4F66">
      <w:pPr>
        <w:numPr>
          <w:ilvl w:val="0"/>
          <w:numId w:val="20"/>
        </w:numPr>
        <w:adjustRightInd w:val="0"/>
        <w:snapToGrid w:val="0"/>
        <w:spacing w:line="300" w:lineRule="auto"/>
      </w:pPr>
      <w:r w:rsidRPr="009B0E39">
        <w:t>语料中存在大量的符号或者乱码</w:t>
      </w:r>
    </w:p>
    <w:p w:rsidR="00230F25" w:rsidRPr="009B0E39" w:rsidRDefault="00230F25" w:rsidP="00DD4F66">
      <w:pPr>
        <w:numPr>
          <w:ilvl w:val="0"/>
          <w:numId w:val="20"/>
        </w:numPr>
        <w:adjustRightInd w:val="0"/>
        <w:snapToGrid w:val="0"/>
        <w:spacing w:line="300" w:lineRule="auto"/>
      </w:pPr>
      <w:r w:rsidRPr="009B0E39">
        <w:t>评论内容为电影的官方宣传或公告信息</w:t>
      </w:r>
    </w:p>
    <w:p w:rsidR="00230F25" w:rsidRPr="009B0E39" w:rsidRDefault="00230F25" w:rsidP="00DD4F66">
      <w:pPr>
        <w:numPr>
          <w:ilvl w:val="0"/>
          <w:numId w:val="20"/>
        </w:numPr>
        <w:adjustRightInd w:val="0"/>
        <w:snapToGrid w:val="0"/>
        <w:spacing w:line="300" w:lineRule="auto"/>
      </w:pPr>
      <w:r w:rsidRPr="009B0E39">
        <w:t>评论内容与影视相关度较低</w:t>
      </w:r>
    </w:p>
    <w:p w:rsidR="00230F25" w:rsidRPr="009B0E39" w:rsidRDefault="00230F25" w:rsidP="00DD4F66">
      <w:pPr>
        <w:numPr>
          <w:ilvl w:val="0"/>
          <w:numId w:val="20"/>
        </w:numPr>
        <w:adjustRightInd w:val="0"/>
        <w:snapToGrid w:val="0"/>
        <w:spacing w:line="300" w:lineRule="auto"/>
      </w:pPr>
      <w:proofErr w:type="gramStart"/>
      <w:r w:rsidRPr="009B0E39">
        <w:t>微博评论</w:t>
      </w:r>
      <w:proofErr w:type="gramEnd"/>
      <w:r w:rsidRPr="009B0E39">
        <w:t>中相互</w:t>
      </w:r>
      <w:r w:rsidRPr="009B0E39">
        <w:t>@</w:t>
      </w:r>
      <w:r w:rsidRPr="009B0E39">
        <w:t>转发回复的内容</w:t>
      </w:r>
    </w:p>
    <w:p w:rsidR="00424AB3" w:rsidRPr="009B0E39" w:rsidRDefault="00424AB3" w:rsidP="00DD4F66">
      <w:pPr>
        <w:pStyle w:val="a1"/>
        <w:numPr>
          <w:ilvl w:val="0"/>
          <w:numId w:val="15"/>
        </w:numPr>
        <w:adjustRightInd w:val="0"/>
        <w:snapToGrid w:val="0"/>
        <w:spacing w:line="300" w:lineRule="auto"/>
        <w:ind w:firstLineChars="0"/>
        <w:rPr>
          <w:rFonts w:eastAsia="黑体"/>
        </w:rPr>
      </w:pPr>
      <w:r w:rsidRPr="009B0E39">
        <w:rPr>
          <w:rFonts w:eastAsia="黑体"/>
        </w:rPr>
        <w:t>中文分词</w:t>
      </w:r>
    </w:p>
    <w:p w:rsidR="00424AB3" w:rsidRPr="009B0E39" w:rsidRDefault="00424AB3" w:rsidP="00B00A2A">
      <w:pPr>
        <w:pStyle w:val="a1"/>
        <w:adjustRightInd w:val="0"/>
        <w:snapToGrid w:val="0"/>
        <w:spacing w:line="300" w:lineRule="auto"/>
        <w:ind w:firstLine="480"/>
      </w:pPr>
      <w:r w:rsidRPr="009B0E39">
        <w:t>采用</w:t>
      </w:r>
      <w:r w:rsidRPr="009B0E39">
        <w:t>IKAnalyzer</w:t>
      </w:r>
      <w:r w:rsidRPr="009B0E39">
        <w:t>及</w:t>
      </w:r>
      <w:r w:rsidRPr="009B0E39">
        <w:t>Hanlp</w:t>
      </w:r>
      <w:r w:rsidRPr="009B0E39">
        <w:t>分词</w:t>
      </w:r>
      <w:proofErr w:type="gramStart"/>
      <w:r w:rsidRPr="009B0E39">
        <w:t>器开展</w:t>
      </w:r>
      <w:proofErr w:type="gramEnd"/>
      <w:r w:rsidRPr="009B0E39">
        <w:t>中文分词，具体在分词过程中，引入命名实体识别，针对文本出现的人名、地名、组织名进行识别和处理，提高分词的准确度。分词后的语料</w:t>
      </w:r>
      <w:proofErr w:type="gramStart"/>
      <w:r w:rsidRPr="009B0E39">
        <w:t>样例如</w:t>
      </w:r>
      <w:proofErr w:type="gramEnd"/>
      <w:r w:rsidRPr="009B0E39">
        <w:t>图</w:t>
      </w:r>
      <w:r w:rsidR="00924FDD" w:rsidRPr="009B0E39">
        <w:t>3</w:t>
      </w:r>
      <w:r w:rsidRPr="009B0E39">
        <w:t>-</w:t>
      </w:r>
      <w:r w:rsidR="00EC6729" w:rsidRPr="009B0E39">
        <w:t>4</w:t>
      </w:r>
      <w:r w:rsidRPr="009B0E39">
        <w:t>所示：</w:t>
      </w:r>
    </w:p>
    <w:p w:rsidR="00424AB3" w:rsidRPr="009B0E39" w:rsidRDefault="00A11343" w:rsidP="00EE399C">
      <w:pPr>
        <w:pStyle w:val="a1"/>
        <w:adjustRightInd w:val="0"/>
        <w:snapToGrid w:val="0"/>
        <w:spacing w:line="300" w:lineRule="auto"/>
        <w:ind w:firstLineChars="0" w:firstLine="0"/>
        <w:jc w:val="center"/>
      </w:pPr>
      <w:r w:rsidRPr="009B0E39">
        <w:rPr>
          <w:noProof/>
        </w:rPr>
        <w:drawing>
          <wp:inline distT="0" distB="0" distL="0" distR="0">
            <wp:extent cx="5057140" cy="958291"/>
            <wp:effectExtent l="0" t="0" r="0" b="0"/>
            <wp:docPr id="35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pic:cNvPicPr>
                      <a:picLocks noChangeAspect="1" noChangeArrowheads="1"/>
                    </pic:cNvPicPr>
                  </pic:nvPicPr>
                  <pic:blipFill rotWithShape="1">
                    <a:blip r:embed="rId18">
                      <a:extLst>
                        <a:ext uri="{28A0092B-C50C-407E-A947-70E740481C1C}">
                          <a14:useLocalDpi xmlns:a14="http://schemas.microsoft.com/office/drawing/2010/main" val="0"/>
                        </a:ext>
                      </a:extLst>
                    </a:blip>
                    <a:srcRect t="3416" b="44166"/>
                    <a:stretch/>
                  </pic:blipFill>
                  <pic:spPr bwMode="auto">
                    <a:xfrm>
                      <a:off x="0" y="0"/>
                      <a:ext cx="5057140" cy="958291"/>
                    </a:xfrm>
                    <a:prstGeom prst="rect">
                      <a:avLst/>
                    </a:prstGeom>
                    <a:noFill/>
                    <a:ln>
                      <a:noFill/>
                    </a:ln>
                    <a:extLst>
                      <a:ext uri="{53640926-AAD7-44D8-BBD7-CCE9431645EC}">
                        <a14:shadowObscured xmlns:a14="http://schemas.microsoft.com/office/drawing/2010/main"/>
                      </a:ext>
                    </a:extLst>
                  </pic:spPr>
                </pic:pic>
              </a:graphicData>
            </a:graphic>
          </wp:inline>
        </w:drawing>
      </w:r>
    </w:p>
    <w:p w:rsidR="00424AB3" w:rsidRPr="009B0E39" w:rsidRDefault="00424AB3" w:rsidP="00EE399C">
      <w:pPr>
        <w:pStyle w:val="a1"/>
        <w:adjustRightInd w:val="0"/>
        <w:snapToGrid w:val="0"/>
        <w:spacing w:line="300" w:lineRule="auto"/>
        <w:ind w:firstLineChars="0" w:firstLine="0"/>
        <w:jc w:val="center"/>
        <w:rPr>
          <w:sz w:val="21"/>
        </w:rPr>
      </w:pPr>
      <w:r w:rsidRPr="009B0E39">
        <w:rPr>
          <w:sz w:val="21"/>
        </w:rPr>
        <w:t>图</w:t>
      </w:r>
      <w:r w:rsidR="00924FDD" w:rsidRPr="009B0E39">
        <w:rPr>
          <w:sz w:val="21"/>
        </w:rPr>
        <w:t>3</w:t>
      </w:r>
      <w:r w:rsidRPr="009B0E39">
        <w:rPr>
          <w:sz w:val="21"/>
        </w:rPr>
        <w:t>-</w:t>
      </w:r>
      <w:r w:rsidR="00F62C70" w:rsidRPr="009B0E39">
        <w:rPr>
          <w:sz w:val="21"/>
        </w:rPr>
        <w:t>4</w:t>
      </w:r>
      <w:r w:rsidRPr="009B0E39">
        <w:rPr>
          <w:sz w:val="21"/>
        </w:rPr>
        <w:t xml:space="preserve"> </w:t>
      </w:r>
      <w:r w:rsidRPr="009B0E39">
        <w:rPr>
          <w:sz w:val="21"/>
        </w:rPr>
        <w:t>分词后语料样例</w:t>
      </w:r>
    </w:p>
    <w:p w:rsidR="00424AB3" w:rsidRPr="009B0E39" w:rsidRDefault="00424AB3" w:rsidP="00DD4F66">
      <w:pPr>
        <w:pStyle w:val="a1"/>
        <w:numPr>
          <w:ilvl w:val="0"/>
          <w:numId w:val="15"/>
        </w:numPr>
        <w:adjustRightInd w:val="0"/>
        <w:snapToGrid w:val="0"/>
        <w:spacing w:line="300" w:lineRule="auto"/>
        <w:ind w:firstLineChars="0"/>
        <w:rPr>
          <w:rFonts w:eastAsia="黑体"/>
        </w:rPr>
      </w:pPr>
      <w:r w:rsidRPr="009B0E39">
        <w:rPr>
          <w:rFonts w:eastAsia="黑体"/>
        </w:rPr>
        <w:t>核心情感词典扩充</w:t>
      </w:r>
    </w:p>
    <w:p w:rsidR="00424AB3" w:rsidRPr="009B0E39" w:rsidRDefault="00424AB3" w:rsidP="00E30C96">
      <w:pPr>
        <w:pStyle w:val="a1"/>
        <w:adjustRightInd w:val="0"/>
        <w:snapToGrid w:val="0"/>
        <w:spacing w:line="300" w:lineRule="auto"/>
        <w:ind w:firstLine="480"/>
      </w:pPr>
      <w:r w:rsidRPr="009B0E39">
        <w:t>在许多文本情感分析的文章中，都有提及情感词典。结合情感词典特征，一方面可以从语义角度分析句子的情感倾向，另一方面也为机器学习算法提供有力的数据特征。在个人实施过程中，借助了中文情感词典有大连理工的</w:t>
      </w:r>
      <w:r w:rsidRPr="009B0E39">
        <w:t>DUTSD(2008)</w:t>
      </w:r>
      <w:r w:rsidRPr="009B0E39">
        <w:t>，台湾大学的</w:t>
      </w:r>
      <w:r w:rsidRPr="009B0E39">
        <w:t>NTUSD(2006)</w:t>
      </w:r>
      <w:r w:rsidRPr="009B0E39">
        <w:t>，但最终发现，结合</w:t>
      </w:r>
      <w:r w:rsidRPr="009B0E39">
        <w:t>DUTSD</w:t>
      </w:r>
      <w:r w:rsidRPr="009B0E39">
        <w:t>以及基于分词语料整理的领域情感</w:t>
      </w:r>
      <w:proofErr w:type="gramStart"/>
      <w:r w:rsidRPr="009B0E39">
        <w:t>词效果</w:t>
      </w:r>
      <w:proofErr w:type="gramEnd"/>
      <w:r w:rsidRPr="009B0E39">
        <w:t>最好，借助情感词典，在后续的分类过程中，辅助情感分类的初步划分，具体构造的情感词典如表</w:t>
      </w:r>
      <w:r w:rsidR="00177EC9" w:rsidRPr="009B0E39">
        <w:t>3-12</w:t>
      </w:r>
      <w:r w:rsidRPr="009B0E39">
        <w:t>所示，标注</w:t>
      </w:r>
      <w:r w:rsidR="00664566" w:rsidRPr="009B0E39">
        <w:t>情感</w:t>
      </w:r>
      <w:r w:rsidRPr="009B0E39">
        <w:t>倾向</w:t>
      </w:r>
      <w:r w:rsidRPr="009B0E39">
        <w:lastRenderedPageBreak/>
        <w:t>以及倾向程度。</w:t>
      </w:r>
    </w:p>
    <w:p w:rsidR="00424AB3" w:rsidRPr="009B0E39" w:rsidRDefault="00424AB3" w:rsidP="00EE399C">
      <w:pPr>
        <w:pStyle w:val="a1"/>
        <w:adjustRightInd w:val="0"/>
        <w:snapToGrid w:val="0"/>
        <w:spacing w:line="300" w:lineRule="auto"/>
        <w:ind w:firstLineChars="0" w:firstLine="0"/>
        <w:jc w:val="center"/>
      </w:pPr>
      <w:r w:rsidRPr="009B0E39">
        <w:rPr>
          <w:sz w:val="21"/>
          <w:szCs w:val="21"/>
        </w:rPr>
        <w:t>表</w:t>
      </w:r>
      <w:r w:rsidR="00177EC9" w:rsidRPr="009B0E39">
        <w:rPr>
          <w:sz w:val="21"/>
          <w:szCs w:val="21"/>
        </w:rPr>
        <w:t>3</w:t>
      </w:r>
      <w:r w:rsidRPr="009B0E39">
        <w:rPr>
          <w:sz w:val="21"/>
          <w:szCs w:val="21"/>
        </w:rPr>
        <w:t>-1</w:t>
      </w:r>
      <w:r w:rsidR="00177EC9" w:rsidRPr="009B0E39">
        <w:rPr>
          <w:sz w:val="21"/>
          <w:szCs w:val="21"/>
        </w:rPr>
        <w:t>2</w:t>
      </w:r>
      <w:r w:rsidRPr="009B0E39">
        <w:rPr>
          <w:sz w:val="21"/>
          <w:szCs w:val="21"/>
        </w:rPr>
        <w:t xml:space="preserve"> </w:t>
      </w:r>
      <w:r w:rsidRPr="009B0E39">
        <w:rPr>
          <w:sz w:val="21"/>
          <w:szCs w:val="21"/>
        </w:rPr>
        <w:t>情感词典样例表</w:t>
      </w:r>
    </w:p>
    <w:tbl>
      <w:tblPr>
        <w:tblW w:w="0" w:type="auto"/>
        <w:jc w:val="center"/>
        <w:tblBorders>
          <w:top w:val="single" w:sz="12" w:space="0" w:color="auto"/>
          <w:bottom w:val="single" w:sz="12" w:space="0" w:color="auto"/>
          <w:insideH w:val="single" w:sz="4" w:space="0" w:color="auto"/>
          <w:insideV w:val="single" w:sz="4" w:space="0" w:color="auto"/>
        </w:tblBorders>
        <w:tblCellMar>
          <w:top w:w="28" w:type="dxa"/>
          <w:bottom w:w="28" w:type="dxa"/>
        </w:tblCellMar>
        <w:tblLook w:val="01E0" w:firstRow="1" w:lastRow="1" w:firstColumn="1" w:lastColumn="1" w:noHBand="0" w:noVBand="0"/>
      </w:tblPr>
      <w:tblGrid>
        <w:gridCol w:w="2445"/>
        <w:gridCol w:w="1513"/>
        <w:gridCol w:w="4122"/>
      </w:tblGrid>
      <w:tr w:rsidR="00424AB3" w:rsidRPr="009B0E39" w:rsidTr="007C528E">
        <w:trPr>
          <w:jc w:val="center"/>
        </w:trPr>
        <w:tc>
          <w:tcPr>
            <w:tcW w:w="2445" w:type="dxa"/>
            <w:shd w:val="clear" w:color="auto" w:fill="auto"/>
            <w:vAlign w:val="center"/>
          </w:tcPr>
          <w:p w:rsidR="00424AB3" w:rsidRPr="009B0E39" w:rsidRDefault="00424AB3" w:rsidP="007C528E">
            <w:pPr>
              <w:adjustRightInd w:val="0"/>
              <w:snapToGrid w:val="0"/>
              <w:jc w:val="center"/>
              <w:rPr>
                <w:sz w:val="21"/>
                <w:szCs w:val="21"/>
              </w:rPr>
            </w:pPr>
            <w:r w:rsidRPr="009B0E39">
              <w:rPr>
                <w:sz w:val="21"/>
                <w:szCs w:val="21"/>
              </w:rPr>
              <w:t>情感倾向</w:t>
            </w:r>
          </w:p>
        </w:tc>
        <w:tc>
          <w:tcPr>
            <w:tcW w:w="1513" w:type="dxa"/>
            <w:shd w:val="clear" w:color="auto" w:fill="auto"/>
            <w:vAlign w:val="center"/>
          </w:tcPr>
          <w:p w:rsidR="00424AB3" w:rsidRPr="009B0E39" w:rsidRDefault="00424AB3" w:rsidP="007C528E">
            <w:pPr>
              <w:adjustRightInd w:val="0"/>
              <w:snapToGrid w:val="0"/>
              <w:jc w:val="center"/>
              <w:rPr>
                <w:sz w:val="21"/>
                <w:szCs w:val="21"/>
              </w:rPr>
            </w:pPr>
            <w:r w:rsidRPr="009B0E39">
              <w:rPr>
                <w:sz w:val="21"/>
                <w:szCs w:val="21"/>
              </w:rPr>
              <w:t>倾向度</w:t>
            </w:r>
          </w:p>
        </w:tc>
        <w:tc>
          <w:tcPr>
            <w:tcW w:w="4122" w:type="dxa"/>
            <w:shd w:val="clear" w:color="auto" w:fill="auto"/>
            <w:vAlign w:val="center"/>
          </w:tcPr>
          <w:p w:rsidR="00424AB3" w:rsidRPr="009B0E39" w:rsidRDefault="00424AB3" w:rsidP="007C528E">
            <w:pPr>
              <w:adjustRightInd w:val="0"/>
              <w:snapToGrid w:val="0"/>
              <w:jc w:val="center"/>
              <w:rPr>
                <w:sz w:val="21"/>
                <w:szCs w:val="21"/>
              </w:rPr>
            </w:pPr>
            <w:r w:rsidRPr="009B0E39">
              <w:rPr>
                <w:sz w:val="21"/>
                <w:szCs w:val="21"/>
              </w:rPr>
              <w:t>样例</w:t>
            </w:r>
          </w:p>
        </w:tc>
      </w:tr>
      <w:tr w:rsidR="00424AB3" w:rsidRPr="009B0E39" w:rsidTr="007C528E">
        <w:trPr>
          <w:jc w:val="center"/>
        </w:trPr>
        <w:tc>
          <w:tcPr>
            <w:tcW w:w="2445" w:type="dxa"/>
            <w:vMerge w:val="restart"/>
            <w:shd w:val="clear" w:color="auto" w:fill="auto"/>
            <w:vAlign w:val="center"/>
          </w:tcPr>
          <w:p w:rsidR="00424AB3" w:rsidRPr="009B0E39" w:rsidRDefault="00424AB3" w:rsidP="007C528E">
            <w:pPr>
              <w:adjustRightInd w:val="0"/>
              <w:snapToGrid w:val="0"/>
              <w:jc w:val="center"/>
              <w:rPr>
                <w:sz w:val="21"/>
                <w:szCs w:val="21"/>
              </w:rPr>
            </w:pPr>
            <w:r w:rsidRPr="009B0E39">
              <w:rPr>
                <w:sz w:val="21"/>
                <w:szCs w:val="21"/>
              </w:rPr>
              <w:t>积极</w:t>
            </w:r>
          </w:p>
        </w:tc>
        <w:tc>
          <w:tcPr>
            <w:tcW w:w="1513" w:type="dxa"/>
            <w:shd w:val="clear" w:color="auto" w:fill="auto"/>
            <w:vAlign w:val="center"/>
          </w:tcPr>
          <w:p w:rsidR="00424AB3" w:rsidRPr="009B0E39" w:rsidRDefault="00424AB3" w:rsidP="007C528E">
            <w:pPr>
              <w:adjustRightInd w:val="0"/>
              <w:snapToGrid w:val="0"/>
              <w:jc w:val="center"/>
              <w:rPr>
                <w:sz w:val="21"/>
                <w:szCs w:val="21"/>
              </w:rPr>
            </w:pPr>
            <w:r w:rsidRPr="009B0E39">
              <w:rPr>
                <w:sz w:val="21"/>
                <w:szCs w:val="21"/>
              </w:rPr>
              <w:t>4</w:t>
            </w:r>
          </w:p>
        </w:tc>
        <w:tc>
          <w:tcPr>
            <w:tcW w:w="4122" w:type="dxa"/>
            <w:shd w:val="clear" w:color="auto" w:fill="auto"/>
            <w:vAlign w:val="center"/>
          </w:tcPr>
          <w:p w:rsidR="00424AB3" w:rsidRPr="009B0E39" w:rsidRDefault="00424AB3" w:rsidP="007C528E">
            <w:pPr>
              <w:adjustRightInd w:val="0"/>
              <w:snapToGrid w:val="0"/>
              <w:rPr>
                <w:sz w:val="21"/>
                <w:szCs w:val="21"/>
              </w:rPr>
            </w:pPr>
            <w:r w:rsidRPr="009B0E39">
              <w:rPr>
                <w:sz w:val="21"/>
                <w:szCs w:val="21"/>
              </w:rPr>
              <w:t>[</w:t>
            </w:r>
            <w:r w:rsidRPr="009B0E39">
              <w:rPr>
                <w:sz w:val="21"/>
                <w:szCs w:val="21"/>
              </w:rPr>
              <w:t>震撼</w:t>
            </w:r>
            <w:r w:rsidRPr="009B0E39">
              <w:rPr>
                <w:sz w:val="21"/>
                <w:szCs w:val="21"/>
              </w:rPr>
              <w:t xml:space="preserve">,4.0] </w:t>
            </w:r>
            <w:r w:rsidRPr="009B0E39">
              <w:t xml:space="preserve"> </w:t>
            </w:r>
            <w:r w:rsidRPr="009B0E39">
              <w:rPr>
                <w:sz w:val="21"/>
                <w:szCs w:val="21"/>
              </w:rPr>
              <w:t>[</w:t>
            </w:r>
            <w:r w:rsidRPr="009B0E39">
              <w:rPr>
                <w:sz w:val="21"/>
                <w:szCs w:val="21"/>
              </w:rPr>
              <w:t>非常好</w:t>
            </w:r>
            <w:r w:rsidRPr="009B0E39">
              <w:rPr>
                <w:sz w:val="21"/>
                <w:szCs w:val="21"/>
              </w:rPr>
              <w:t>,4.0]</w:t>
            </w:r>
          </w:p>
          <w:p w:rsidR="00424AB3" w:rsidRPr="009B0E39" w:rsidRDefault="00424AB3" w:rsidP="007C528E">
            <w:pPr>
              <w:adjustRightInd w:val="0"/>
              <w:snapToGrid w:val="0"/>
              <w:rPr>
                <w:sz w:val="21"/>
                <w:szCs w:val="21"/>
              </w:rPr>
            </w:pPr>
            <w:r w:rsidRPr="009B0E39">
              <w:rPr>
                <w:sz w:val="21"/>
                <w:szCs w:val="21"/>
              </w:rPr>
              <w:t>[</w:t>
            </w:r>
            <w:r w:rsidRPr="009B0E39">
              <w:rPr>
                <w:sz w:val="21"/>
                <w:szCs w:val="21"/>
              </w:rPr>
              <w:t>美好</w:t>
            </w:r>
            <w:r w:rsidRPr="009B0E39">
              <w:rPr>
                <w:sz w:val="21"/>
                <w:szCs w:val="21"/>
              </w:rPr>
              <w:t xml:space="preserve">,4.0] </w:t>
            </w:r>
            <w:r w:rsidRPr="009B0E39">
              <w:t xml:space="preserve"> </w:t>
            </w:r>
            <w:r w:rsidRPr="009B0E39">
              <w:rPr>
                <w:sz w:val="21"/>
                <w:szCs w:val="21"/>
              </w:rPr>
              <w:t>[</w:t>
            </w:r>
            <w:r w:rsidRPr="009B0E39">
              <w:rPr>
                <w:sz w:val="21"/>
                <w:szCs w:val="21"/>
              </w:rPr>
              <w:t>唯美</w:t>
            </w:r>
            <w:r w:rsidRPr="009B0E39">
              <w:rPr>
                <w:sz w:val="21"/>
                <w:szCs w:val="21"/>
              </w:rPr>
              <w:t>,4.0]</w:t>
            </w:r>
          </w:p>
        </w:tc>
      </w:tr>
      <w:tr w:rsidR="00424AB3" w:rsidRPr="009B0E39" w:rsidTr="007C528E">
        <w:trPr>
          <w:jc w:val="center"/>
        </w:trPr>
        <w:tc>
          <w:tcPr>
            <w:tcW w:w="2445" w:type="dxa"/>
            <w:vMerge/>
            <w:shd w:val="clear" w:color="auto" w:fill="auto"/>
            <w:vAlign w:val="center"/>
          </w:tcPr>
          <w:p w:rsidR="00424AB3" w:rsidRPr="009B0E39" w:rsidRDefault="00424AB3" w:rsidP="007C528E">
            <w:pPr>
              <w:adjustRightInd w:val="0"/>
              <w:snapToGrid w:val="0"/>
              <w:jc w:val="center"/>
              <w:rPr>
                <w:sz w:val="21"/>
                <w:szCs w:val="21"/>
              </w:rPr>
            </w:pPr>
          </w:p>
        </w:tc>
        <w:tc>
          <w:tcPr>
            <w:tcW w:w="1513" w:type="dxa"/>
            <w:shd w:val="clear" w:color="auto" w:fill="auto"/>
            <w:vAlign w:val="center"/>
          </w:tcPr>
          <w:p w:rsidR="00424AB3" w:rsidRPr="009B0E39" w:rsidRDefault="00424AB3" w:rsidP="007C528E">
            <w:pPr>
              <w:adjustRightInd w:val="0"/>
              <w:snapToGrid w:val="0"/>
              <w:jc w:val="center"/>
              <w:rPr>
                <w:sz w:val="21"/>
                <w:szCs w:val="21"/>
              </w:rPr>
            </w:pPr>
            <w:r w:rsidRPr="009B0E39">
              <w:rPr>
                <w:sz w:val="21"/>
                <w:szCs w:val="21"/>
              </w:rPr>
              <w:t>3</w:t>
            </w:r>
          </w:p>
        </w:tc>
        <w:tc>
          <w:tcPr>
            <w:tcW w:w="4122" w:type="dxa"/>
            <w:shd w:val="clear" w:color="auto" w:fill="auto"/>
            <w:vAlign w:val="center"/>
          </w:tcPr>
          <w:p w:rsidR="00424AB3" w:rsidRPr="009B0E39" w:rsidRDefault="00424AB3" w:rsidP="007C528E">
            <w:pPr>
              <w:tabs>
                <w:tab w:val="left" w:pos="317"/>
              </w:tabs>
              <w:adjustRightInd w:val="0"/>
              <w:snapToGrid w:val="0"/>
              <w:rPr>
                <w:sz w:val="21"/>
                <w:szCs w:val="21"/>
              </w:rPr>
            </w:pPr>
            <w:r w:rsidRPr="009B0E39">
              <w:rPr>
                <w:sz w:val="21"/>
                <w:szCs w:val="21"/>
              </w:rPr>
              <w:t>[</w:t>
            </w:r>
            <w:r w:rsidRPr="009B0E39">
              <w:rPr>
                <w:sz w:val="21"/>
                <w:szCs w:val="21"/>
              </w:rPr>
              <w:t>有趣</w:t>
            </w:r>
            <w:r w:rsidRPr="009B0E39">
              <w:rPr>
                <w:sz w:val="21"/>
                <w:szCs w:val="21"/>
              </w:rPr>
              <w:t>,3.0]</w:t>
            </w:r>
            <w:r w:rsidRPr="009B0E39">
              <w:t xml:space="preserve">  </w:t>
            </w:r>
            <w:r w:rsidRPr="009B0E39">
              <w:rPr>
                <w:sz w:val="21"/>
                <w:szCs w:val="21"/>
              </w:rPr>
              <w:t>[</w:t>
            </w:r>
            <w:r w:rsidRPr="009B0E39">
              <w:rPr>
                <w:sz w:val="21"/>
                <w:szCs w:val="21"/>
              </w:rPr>
              <w:t>感动</w:t>
            </w:r>
            <w:r w:rsidRPr="009B0E39">
              <w:rPr>
                <w:sz w:val="21"/>
                <w:szCs w:val="21"/>
              </w:rPr>
              <w:t>,3.0]</w:t>
            </w:r>
          </w:p>
          <w:p w:rsidR="00424AB3" w:rsidRPr="009B0E39" w:rsidRDefault="00424AB3" w:rsidP="007C528E">
            <w:pPr>
              <w:tabs>
                <w:tab w:val="left" w:pos="317"/>
              </w:tabs>
              <w:adjustRightInd w:val="0"/>
              <w:snapToGrid w:val="0"/>
              <w:rPr>
                <w:sz w:val="21"/>
                <w:szCs w:val="21"/>
              </w:rPr>
            </w:pPr>
            <w:r w:rsidRPr="009B0E39">
              <w:rPr>
                <w:sz w:val="21"/>
                <w:szCs w:val="21"/>
              </w:rPr>
              <w:t>[</w:t>
            </w:r>
            <w:r w:rsidRPr="009B0E39">
              <w:rPr>
                <w:sz w:val="21"/>
                <w:szCs w:val="21"/>
              </w:rPr>
              <w:t>很美</w:t>
            </w:r>
            <w:r w:rsidRPr="009B0E39">
              <w:rPr>
                <w:sz w:val="21"/>
                <w:szCs w:val="21"/>
              </w:rPr>
              <w:t>,3.0]</w:t>
            </w:r>
            <w:r w:rsidRPr="009B0E39">
              <w:t xml:space="preserve">  </w:t>
            </w:r>
            <w:r w:rsidRPr="009B0E39">
              <w:rPr>
                <w:sz w:val="21"/>
                <w:szCs w:val="21"/>
              </w:rPr>
              <w:t>[</w:t>
            </w:r>
            <w:r w:rsidRPr="009B0E39">
              <w:rPr>
                <w:sz w:val="21"/>
                <w:szCs w:val="21"/>
              </w:rPr>
              <w:t>可爱</w:t>
            </w:r>
            <w:r w:rsidRPr="009B0E39">
              <w:rPr>
                <w:sz w:val="21"/>
                <w:szCs w:val="21"/>
              </w:rPr>
              <w:t>,3.0]</w:t>
            </w:r>
          </w:p>
        </w:tc>
      </w:tr>
      <w:tr w:rsidR="00424AB3" w:rsidRPr="009B0E39" w:rsidTr="007C528E">
        <w:trPr>
          <w:jc w:val="center"/>
        </w:trPr>
        <w:tc>
          <w:tcPr>
            <w:tcW w:w="2445" w:type="dxa"/>
            <w:vMerge/>
            <w:shd w:val="clear" w:color="auto" w:fill="auto"/>
            <w:vAlign w:val="center"/>
          </w:tcPr>
          <w:p w:rsidR="00424AB3" w:rsidRPr="009B0E39" w:rsidRDefault="00424AB3" w:rsidP="007C528E">
            <w:pPr>
              <w:adjustRightInd w:val="0"/>
              <w:snapToGrid w:val="0"/>
              <w:jc w:val="center"/>
              <w:rPr>
                <w:sz w:val="21"/>
                <w:szCs w:val="21"/>
              </w:rPr>
            </w:pPr>
          </w:p>
        </w:tc>
        <w:tc>
          <w:tcPr>
            <w:tcW w:w="1513" w:type="dxa"/>
            <w:shd w:val="clear" w:color="auto" w:fill="auto"/>
            <w:vAlign w:val="center"/>
          </w:tcPr>
          <w:p w:rsidR="00424AB3" w:rsidRPr="009B0E39" w:rsidRDefault="00424AB3" w:rsidP="007C528E">
            <w:pPr>
              <w:adjustRightInd w:val="0"/>
              <w:snapToGrid w:val="0"/>
              <w:jc w:val="center"/>
              <w:rPr>
                <w:sz w:val="21"/>
                <w:szCs w:val="21"/>
              </w:rPr>
            </w:pPr>
            <w:r w:rsidRPr="009B0E39">
              <w:rPr>
                <w:sz w:val="21"/>
                <w:szCs w:val="21"/>
              </w:rPr>
              <w:t>2</w:t>
            </w:r>
          </w:p>
        </w:tc>
        <w:tc>
          <w:tcPr>
            <w:tcW w:w="4122" w:type="dxa"/>
            <w:shd w:val="clear" w:color="auto" w:fill="auto"/>
            <w:vAlign w:val="center"/>
          </w:tcPr>
          <w:p w:rsidR="00424AB3" w:rsidRPr="009B0E39" w:rsidRDefault="00424AB3" w:rsidP="007C528E">
            <w:pPr>
              <w:tabs>
                <w:tab w:val="left" w:pos="317"/>
              </w:tabs>
              <w:adjustRightInd w:val="0"/>
              <w:snapToGrid w:val="0"/>
              <w:rPr>
                <w:sz w:val="21"/>
                <w:szCs w:val="21"/>
              </w:rPr>
            </w:pPr>
            <w:r w:rsidRPr="009B0E39">
              <w:rPr>
                <w:sz w:val="21"/>
                <w:szCs w:val="21"/>
              </w:rPr>
              <w:t>[</w:t>
            </w:r>
            <w:r w:rsidRPr="009B0E39">
              <w:rPr>
                <w:sz w:val="21"/>
                <w:szCs w:val="21"/>
              </w:rPr>
              <w:t>福利</w:t>
            </w:r>
            <w:r w:rsidRPr="009B0E39">
              <w:rPr>
                <w:sz w:val="21"/>
                <w:szCs w:val="21"/>
              </w:rPr>
              <w:t>,2.0]</w:t>
            </w:r>
            <w:r w:rsidRPr="009B0E39">
              <w:t xml:space="preserve">  </w:t>
            </w:r>
            <w:r w:rsidRPr="009B0E39">
              <w:rPr>
                <w:sz w:val="21"/>
                <w:szCs w:val="21"/>
              </w:rPr>
              <w:t>[</w:t>
            </w:r>
            <w:r w:rsidRPr="009B0E39">
              <w:rPr>
                <w:sz w:val="21"/>
                <w:szCs w:val="21"/>
              </w:rPr>
              <w:t>挺好</w:t>
            </w:r>
            <w:r w:rsidRPr="009B0E39">
              <w:rPr>
                <w:sz w:val="21"/>
                <w:szCs w:val="21"/>
              </w:rPr>
              <w:t>,2.0]</w:t>
            </w:r>
          </w:p>
          <w:p w:rsidR="00424AB3" w:rsidRPr="009B0E39" w:rsidRDefault="00424AB3" w:rsidP="007C528E">
            <w:pPr>
              <w:tabs>
                <w:tab w:val="left" w:pos="317"/>
              </w:tabs>
              <w:adjustRightInd w:val="0"/>
              <w:snapToGrid w:val="0"/>
              <w:rPr>
                <w:sz w:val="21"/>
                <w:szCs w:val="21"/>
              </w:rPr>
            </w:pPr>
            <w:r w:rsidRPr="009B0E39">
              <w:rPr>
                <w:sz w:val="21"/>
                <w:szCs w:val="21"/>
              </w:rPr>
              <w:t>[</w:t>
            </w:r>
            <w:r w:rsidRPr="009B0E39">
              <w:rPr>
                <w:sz w:val="21"/>
                <w:szCs w:val="21"/>
              </w:rPr>
              <w:t>佩服</w:t>
            </w:r>
            <w:r w:rsidRPr="009B0E39">
              <w:rPr>
                <w:sz w:val="21"/>
                <w:szCs w:val="21"/>
              </w:rPr>
              <w:t>,2.0]</w:t>
            </w:r>
            <w:r w:rsidRPr="009B0E39">
              <w:t xml:space="preserve">  </w:t>
            </w:r>
            <w:r w:rsidRPr="009B0E39">
              <w:rPr>
                <w:sz w:val="21"/>
                <w:szCs w:val="21"/>
              </w:rPr>
              <w:t>[</w:t>
            </w:r>
            <w:r w:rsidRPr="009B0E39">
              <w:rPr>
                <w:sz w:val="21"/>
                <w:szCs w:val="21"/>
              </w:rPr>
              <w:t>强大</w:t>
            </w:r>
            <w:r w:rsidRPr="009B0E39">
              <w:rPr>
                <w:sz w:val="21"/>
                <w:szCs w:val="21"/>
              </w:rPr>
              <w:t>,2.0]</w:t>
            </w:r>
          </w:p>
        </w:tc>
      </w:tr>
      <w:tr w:rsidR="00424AB3" w:rsidRPr="009B0E39" w:rsidTr="007C528E">
        <w:trPr>
          <w:jc w:val="center"/>
        </w:trPr>
        <w:tc>
          <w:tcPr>
            <w:tcW w:w="2445" w:type="dxa"/>
            <w:vMerge/>
            <w:shd w:val="clear" w:color="auto" w:fill="auto"/>
            <w:vAlign w:val="center"/>
          </w:tcPr>
          <w:p w:rsidR="00424AB3" w:rsidRPr="009B0E39" w:rsidRDefault="00424AB3" w:rsidP="007C528E">
            <w:pPr>
              <w:adjustRightInd w:val="0"/>
              <w:snapToGrid w:val="0"/>
              <w:jc w:val="center"/>
              <w:rPr>
                <w:sz w:val="21"/>
                <w:szCs w:val="21"/>
              </w:rPr>
            </w:pPr>
          </w:p>
        </w:tc>
        <w:tc>
          <w:tcPr>
            <w:tcW w:w="1513" w:type="dxa"/>
            <w:shd w:val="clear" w:color="auto" w:fill="auto"/>
            <w:vAlign w:val="center"/>
          </w:tcPr>
          <w:p w:rsidR="00424AB3" w:rsidRPr="009B0E39" w:rsidRDefault="00424AB3" w:rsidP="007C528E">
            <w:pPr>
              <w:adjustRightInd w:val="0"/>
              <w:snapToGrid w:val="0"/>
              <w:jc w:val="center"/>
              <w:rPr>
                <w:sz w:val="21"/>
                <w:szCs w:val="21"/>
              </w:rPr>
            </w:pPr>
            <w:r w:rsidRPr="009B0E39">
              <w:rPr>
                <w:sz w:val="21"/>
                <w:szCs w:val="21"/>
              </w:rPr>
              <w:t>1</w:t>
            </w:r>
          </w:p>
        </w:tc>
        <w:tc>
          <w:tcPr>
            <w:tcW w:w="4122" w:type="dxa"/>
            <w:shd w:val="clear" w:color="auto" w:fill="auto"/>
            <w:vAlign w:val="center"/>
          </w:tcPr>
          <w:p w:rsidR="00424AB3" w:rsidRPr="009B0E39" w:rsidRDefault="00424AB3" w:rsidP="007C528E">
            <w:pPr>
              <w:adjustRightInd w:val="0"/>
              <w:snapToGrid w:val="0"/>
              <w:rPr>
                <w:sz w:val="21"/>
                <w:szCs w:val="21"/>
              </w:rPr>
            </w:pPr>
            <w:r w:rsidRPr="009B0E39">
              <w:rPr>
                <w:sz w:val="21"/>
                <w:szCs w:val="21"/>
              </w:rPr>
              <w:t>[</w:t>
            </w:r>
            <w:r w:rsidRPr="009B0E39">
              <w:rPr>
                <w:sz w:val="21"/>
                <w:szCs w:val="21"/>
              </w:rPr>
              <w:t>贡献</w:t>
            </w:r>
            <w:r w:rsidRPr="009B0E39">
              <w:rPr>
                <w:sz w:val="21"/>
                <w:szCs w:val="21"/>
              </w:rPr>
              <w:t>,1.0]</w:t>
            </w:r>
            <w:r w:rsidRPr="009B0E39">
              <w:t xml:space="preserve">  </w:t>
            </w:r>
            <w:r w:rsidRPr="009B0E39">
              <w:rPr>
                <w:sz w:val="21"/>
                <w:szCs w:val="21"/>
              </w:rPr>
              <w:t>[</w:t>
            </w:r>
            <w:r w:rsidRPr="009B0E39">
              <w:rPr>
                <w:sz w:val="21"/>
                <w:szCs w:val="21"/>
              </w:rPr>
              <w:t>珍惜</w:t>
            </w:r>
            <w:r w:rsidRPr="009B0E39">
              <w:rPr>
                <w:sz w:val="21"/>
                <w:szCs w:val="21"/>
              </w:rPr>
              <w:t>,1.0]</w:t>
            </w:r>
          </w:p>
          <w:p w:rsidR="00424AB3" w:rsidRPr="009B0E39" w:rsidRDefault="00424AB3" w:rsidP="007C528E">
            <w:pPr>
              <w:adjustRightInd w:val="0"/>
              <w:snapToGrid w:val="0"/>
              <w:rPr>
                <w:sz w:val="21"/>
                <w:szCs w:val="21"/>
              </w:rPr>
            </w:pPr>
            <w:r w:rsidRPr="009B0E39">
              <w:rPr>
                <w:sz w:val="21"/>
                <w:szCs w:val="21"/>
              </w:rPr>
              <w:t>[</w:t>
            </w:r>
            <w:r w:rsidRPr="009B0E39">
              <w:rPr>
                <w:sz w:val="21"/>
                <w:szCs w:val="21"/>
              </w:rPr>
              <w:t>坚守</w:t>
            </w:r>
            <w:r w:rsidRPr="009B0E39">
              <w:rPr>
                <w:sz w:val="21"/>
                <w:szCs w:val="21"/>
              </w:rPr>
              <w:t>,1.0]</w:t>
            </w:r>
            <w:r w:rsidRPr="009B0E39">
              <w:t xml:space="preserve">  </w:t>
            </w:r>
            <w:r w:rsidRPr="009B0E39">
              <w:rPr>
                <w:sz w:val="21"/>
                <w:szCs w:val="21"/>
              </w:rPr>
              <w:t>[</w:t>
            </w:r>
            <w:r w:rsidRPr="009B0E39">
              <w:rPr>
                <w:sz w:val="21"/>
                <w:szCs w:val="21"/>
              </w:rPr>
              <w:t>风采</w:t>
            </w:r>
            <w:r w:rsidRPr="009B0E39">
              <w:rPr>
                <w:sz w:val="21"/>
                <w:szCs w:val="21"/>
              </w:rPr>
              <w:t>,1.0]</w:t>
            </w:r>
          </w:p>
        </w:tc>
      </w:tr>
      <w:tr w:rsidR="00424AB3" w:rsidRPr="009B0E39" w:rsidTr="007C528E">
        <w:trPr>
          <w:jc w:val="center"/>
        </w:trPr>
        <w:tc>
          <w:tcPr>
            <w:tcW w:w="2445" w:type="dxa"/>
            <w:vMerge w:val="restart"/>
            <w:shd w:val="clear" w:color="auto" w:fill="auto"/>
            <w:vAlign w:val="center"/>
          </w:tcPr>
          <w:p w:rsidR="00424AB3" w:rsidRPr="009B0E39" w:rsidRDefault="00424AB3" w:rsidP="007C528E">
            <w:pPr>
              <w:adjustRightInd w:val="0"/>
              <w:snapToGrid w:val="0"/>
              <w:jc w:val="center"/>
              <w:rPr>
                <w:sz w:val="21"/>
                <w:szCs w:val="21"/>
              </w:rPr>
            </w:pPr>
            <w:r w:rsidRPr="009B0E39">
              <w:rPr>
                <w:sz w:val="21"/>
                <w:szCs w:val="21"/>
              </w:rPr>
              <w:t>消极</w:t>
            </w:r>
          </w:p>
        </w:tc>
        <w:tc>
          <w:tcPr>
            <w:tcW w:w="1513" w:type="dxa"/>
            <w:shd w:val="clear" w:color="auto" w:fill="auto"/>
            <w:vAlign w:val="center"/>
          </w:tcPr>
          <w:p w:rsidR="00424AB3" w:rsidRPr="009B0E39" w:rsidRDefault="00424AB3" w:rsidP="007C528E">
            <w:pPr>
              <w:adjustRightInd w:val="0"/>
              <w:snapToGrid w:val="0"/>
              <w:jc w:val="center"/>
              <w:rPr>
                <w:sz w:val="21"/>
                <w:szCs w:val="21"/>
              </w:rPr>
            </w:pPr>
            <w:r w:rsidRPr="009B0E39">
              <w:rPr>
                <w:sz w:val="21"/>
                <w:szCs w:val="21"/>
              </w:rPr>
              <w:t>-4</w:t>
            </w:r>
          </w:p>
        </w:tc>
        <w:tc>
          <w:tcPr>
            <w:tcW w:w="4122" w:type="dxa"/>
            <w:shd w:val="clear" w:color="auto" w:fill="auto"/>
            <w:vAlign w:val="center"/>
          </w:tcPr>
          <w:p w:rsidR="00424AB3" w:rsidRPr="009B0E39" w:rsidRDefault="00424AB3" w:rsidP="007C528E">
            <w:pPr>
              <w:adjustRightInd w:val="0"/>
              <w:snapToGrid w:val="0"/>
              <w:jc w:val="left"/>
              <w:rPr>
                <w:sz w:val="21"/>
                <w:szCs w:val="21"/>
              </w:rPr>
            </w:pPr>
            <w:r w:rsidRPr="009B0E39">
              <w:rPr>
                <w:sz w:val="21"/>
                <w:szCs w:val="21"/>
              </w:rPr>
              <w:t>[</w:t>
            </w:r>
            <w:r w:rsidRPr="009B0E39">
              <w:rPr>
                <w:sz w:val="21"/>
                <w:szCs w:val="21"/>
              </w:rPr>
              <w:t>糟糕</w:t>
            </w:r>
            <w:r w:rsidRPr="009B0E39">
              <w:rPr>
                <w:sz w:val="21"/>
                <w:szCs w:val="21"/>
              </w:rPr>
              <w:t>,-4.0]</w:t>
            </w:r>
            <w:r w:rsidRPr="009B0E39">
              <w:t xml:space="preserve">  </w:t>
            </w:r>
            <w:r w:rsidRPr="009B0E39">
              <w:rPr>
                <w:sz w:val="21"/>
                <w:szCs w:val="21"/>
              </w:rPr>
              <w:t>[</w:t>
            </w:r>
            <w:r w:rsidRPr="009B0E39">
              <w:rPr>
                <w:sz w:val="21"/>
                <w:szCs w:val="21"/>
              </w:rPr>
              <w:t>无耻</w:t>
            </w:r>
            <w:r w:rsidRPr="009B0E39">
              <w:rPr>
                <w:sz w:val="21"/>
                <w:szCs w:val="21"/>
              </w:rPr>
              <w:t>,-4.0]</w:t>
            </w:r>
          </w:p>
          <w:p w:rsidR="00424AB3" w:rsidRPr="009B0E39" w:rsidRDefault="00424AB3" w:rsidP="007C528E">
            <w:pPr>
              <w:adjustRightInd w:val="0"/>
              <w:snapToGrid w:val="0"/>
              <w:jc w:val="left"/>
              <w:rPr>
                <w:sz w:val="21"/>
                <w:szCs w:val="21"/>
              </w:rPr>
            </w:pPr>
            <w:r w:rsidRPr="009B0E39">
              <w:rPr>
                <w:sz w:val="21"/>
                <w:szCs w:val="21"/>
              </w:rPr>
              <w:t>[</w:t>
            </w:r>
            <w:r w:rsidRPr="009B0E39">
              <w:rPr>
                <w:sz w:val="21"/>
                <w:szCs w:val="21"/>
              </w:rPr>
              <w:t>垃圾</w:t>
            </w:r>
            <w:r w:rsidRPr="009B0E39">
              <w:rPr>
                <w:sz w:val="21"/>
                <w:szCs w:val="21"/>
              </w:rPr>
              <w:t>,-4.0]</w:t>
            </w:r>
            <w:r w:rsidRPr="009B0E39">
              <w:t xml:space="preserve">  </w:t>
            </w:r>
            <w:r w:rsidRPr="009B0E39">
              <w:rPr>
                <w:sz w:val="21"/>
                <w:szCs w:val="21"/>
              </w:rPr>
              <w:t>[</w:t>
            </w:r>
            <w:r w:rsidRPr="009B0E39">
              <w:rPr>
                <w:sz w:val="21"/>
                <w:szCs w:val="21"/>
              </w:rPr>
              <w:t>恶心</w:t>
            </w:r>
            <w:r w:rsidRPr="009B0E39">
              <w:rPr>
                <w:sz w:val="21"/>
                <w:szCs w:val="21"/>
              </w:rPr>
              <w:t>,-4.0]</w:t>
            </w:r>
          </w:p>
        </w:tc>
      </w:tr>
      <w:tr w:rsidR="00424AB3" w:rsidRPr="009B0E39" w:rsidTr="007C528E">
        <w:trPr>
          <w:jc w:val="center"/>
        </w:trPr>
        <w:tc>
          <w:tcPr>
            <w:tcW w:w="2445" w:type="dxa"/>
            <w:vMerge/>
            <w:shd w:val="clear" w:color="auto" w:fill="auto"/>
            <w:vAlign w:val="center"/>
          </w:tcPr>
          <w:p w:rsidR="00424AB3" w:rsidRPr="009B0E39" w:rsidRDefault="00424AB3" w:rsidP="007C528E">
            <w:pPr>
              <w:adjustRightInd w:val="0"/>
              <w:snapToGrid w:val="0"/>
              <w:jc w:val="center"/>
              <w:rPr>
                <w:sz w:val="21"/>
                <w:szCs w:val="21"/>
              </w:rPr>
            </w:pPr>
          </w:p>
        </w:tc>
        <w:tc>
          <w:tcPr>
            <w:tcW w:w="1513" w:type="dxa"/>
            <w:shd w:val="clear" w:color="auto" w:fill="auto"/>
            <w:vAlign w:val="center"/>
          </w:tcPr>
          <w:p w:rsidR="00424AB3" w:rsidRPr="009B0E39" w:rsidRDefault="00424AB3" w:rsidP="007C528E">
            <w:pPr>
              <w:adjustRightInd w:val="0"/>
              <w:snapToGrid w:val="0"/>
              <w:jc w:val="center"/>
              <w:rPr>
                <w:sz w:val="21"/>
                <w:szCs w:val="21"/>
              </w:rPr>
            </w:pPr>
            <w:r w:rsidRPr="009B0E39">
              <w:rPr>
                <w:sz w:val="21"/>
                <w:szCs w:val="21"/>
              </w:rPr>
              <w:t>-3</w:t>
            </w:r>
          </w:p>
        </w:tc>
        <w:tc>
          <w:tcPr>
            <w:tcW w:w="4122" w:type="dxa"/>
            <w:shd w:val="clear" w:color="auto" w:fill="auto"/>
            <w:vAlign w:val="center"/>
          </w:tcPr>
          <w:p w:rsidR="00424AB3" w:rsidRPr="009B0E39" w:rsidRDefault="00424AB3" w:rsidP="007C528E">
            <w:pPr>
              <w:adjustRightInd w:val="0"/>
              <w:snapToGrid w:val="0"/>
              <w:jc w:val="left"/>
              <w:rPr>
                <w:sz w:val="21"/>
                <w:szCs w:val="21"/>
              </w:rPr>
            </w:pPr>
            <w:r w:rsidRPr="009B0E39">
              <w:rPr>
                <w:sz w:val="21"/>
                <w:szCs w:val="21"/>
              </w:rPr>
              <w:t>[</w:t>
            </w:r>
            <w:r w:rsidRPr="009B0E39">
              <w:rPr>
                <w:sz w:val="21"/>
                <w:szCs w:val="21"/>
              </w:rPr>
              <w:t>浪费</w:t>
            </w:r>
            <w:r w:rsidRPr="009B0E39">
              <w:rPr>
                <w:sz w:val="21"/>
                <w:szCs w:val="21"/>
              </w:rPr>
              <w:t>,-3.0]</w:t>
            </w:r>
            <w:r w:rsidRPr="009B0E39">
              <w:t xml:space="preserve">  </w:t>
            </w:r>
            <w:r w:rsidRPr="009B0E39">
              <w:rPr>
                <w:sz w:val="21"/>
                <w:szCs w:val="21"/>
              </w:rPr>
              <w:t>[</w:t>
            </w:r>
            <w:r w:rsidRPr="009B0E39">
              <w:rPr>
                <w:sz w:val="21"/>
                <w:szCs w:val="21"/>
              </w:rPr>
              <w:t>幼稚</w:t>
            </w:r>
            <w:r w:rsidRPr="009B0E39">
              <w:rPr>
                <w:sz w:val="21"/>
                <w:szCs w:val="21"/>
              </w:rPr>
              <w:t>,-3.0]</w:t>
            </w:r>
          </w:p>
          <w:p w:rsidR="00424AB3" w:rsidRPr="009B0E39" w:rsidRDefault="00424AB3" w:rsidP="007C528E">
            <w:pPr>
              <w:adjustRightInd w:val="0"/>
              <w:snapToGrid w:val="0"/>
              <w:jc w:val="left"/>
              <w:rPr>
                <w:sz w:val="21"/>
                <w:szCs w:val="21"/>
              </w:rPr>
            </w:pPr>
            <w:r w:rsidRPr="009B0E39">
              <w:rPr>
                <w:sz w:val="21"/>
                <w:szCs w:val="21"/>
              </w:rPr>
              <w:t>[</w:t>
            </w:r>
            <w:r w:rsidRPr="009B0E39">
              <w:rPr>
                <w:sz w:val="21"/>
                <w:szCs w:val="21"/>
              </w:rPr>
              <w:t>不好</w:t>
            </w:r>
            <w:r w:rsidRPr="009B0E39">
              <w:rPr>
                <w:sz w:val="21"/>
                <w:szCs w:val="21"/>
              </w:rPr>
              <w:t>,-3.0]</w:t>
            </w:r>
            <w:r w:rsidRPr="009B0E39">
              <w:t xml:space="preserve">  </w:t>
            </w:r>
            <w:r w:rsidRPr="009B0E39">
              <w:rPr>
                <w:sz w:val="21"/>
                <w:szCs w:val="21"/>
              </w:rPr>
              <w:t>[</w:t>
            </w:r>
            <w:r w:rsidRPr="009B0E39">
              <w:rPr>
                <w:sz w:val="21"/>
                <w:szCs w:val="21"/>
              </w:rPr>
              <w:t>放屁</w:t>
            </w:r>
            <w:r w:rsidRPr="009B0E39">
              <w:rPr>
                <w:sz w:val="21"/>
                <w:szCs w:val="21"/>
              </w:rPr>
              <w:t>,-3.0]</w:t>
            </w:r>
          </w:p>
        </w:tc>
      </w:tr>
      <w:tr w:rsidR="00424AB3" w:rsidRPr="009B0E39" w:rsidTr="007C528E">
        <w:trPr>
          <w:jc w:val="center"/>
        </w:trPr>
        <w:tc>
          <w:tcPr>
            <w:tcW w:w="2445" w:type="dxa"/>
            <w:vMerge/>
            <w:shd w:val="clear" w:color="auto" w:fill="auto"/>
            <w:vAlign w:val="center"/>
          </w:tcPr>
          <w:p w:rsidR="00424AB3" w:rsidRPr="009B0E39" w:rsidRDefault="00424AB3" w:rsidP="007C528E">
            <w:pPr>
              <w:adjustRightInd w:val="0"/>
              <w:snapToGrid w:val="0"/>
              <w:jc w:val="center"/>
              <w:rPr>
                <w:sz w:val="21"/>
                <w:szCs w:val="21"/>
              </w:rPr>
            </w:pPr>
          </w:p>
        </w:tc>
        <w:tc>
          <w:tcPr>
            <w:tcW w:w="1513" w:type="dxa"/>
            <w:shd w:val="clear" w:color="auto" w:fill="auto"/>
            <w:vAlign w:val="center"/>
          </w:tcPr>
          <w:p w:rsidR="00424AB3" w:rsidRPr="009B0E39" w:rsidRDefault="00424AB3" w:rsidP="007C528E">
            <w:pPr>
              <w:adjustRightInd w:val="0"/>
              <w:snapToGrid w:val="0"/>
              <w:jc w:val="center"/>
              <w:rPr>
                <w:sz w:val="21"/>
                <w:szCs w:val="21"/>
              </w:rPr>
            </w:pPr>
            <w:r w:rsidRPr="009B0E39">
              <w:rPr>
                <w:sz w:val="21"/>
                <w:szCs w:val="21"/>
              </w:rPr>
              <w:t>-2</w:t>
            </w:r>
          </w:p>
        </w:tc>
        <w:tc>
          <w:tcPr>
            <w:tcW w:w="4122" w:type="dxa"/>
            <w:shd w:val="clear" w:color="auto" w:fill="auto"/>
            <w:vAlign w:val="center"/>
          </w:tcPr>
          <w:p w:rsidR="00424AB3" w:rsidRPr="009B0E39" w:rsidRDefault="00424AB3" w:rsidP="007C528E">
            <w:pPr>
              <w:adjustRightInd w:val="0"/>
              <w:snapToGrid w:val="0"/>
              <w:jc w:val="left"/>
              <w:rPr>
                <w:sz w:val="21"/>
                <w:szCs w:val="21"/>
              </w:rPr>
            </w:pPr>
            <w:r w:rsidRPr="009B0E39">
              <w:rPr>
                <w:sz w:val="21"/>
                <w:szCs w:val="21"/>
              </w:rPr>
              <w:t>[</w:t>
            </w:r>
            <w:r w:rsidRPr="009B0E39">
              <w:rPr>
                <w:sz w:val="21"/>
                <w:szCs w:val="21"/>
              </w:rPr>
              <w:t>曝光</w:t>
            </w:r>
            <w:r w:rsidRPr="009B0E39">
              <w:rPr>
                <w:sz w:val="21"/>
                <w:szCs w:val="21"/>
              </w:rPr>
              <w:t>,-2.0]</w:t>
            </w:r>
            <w:r w:rsidRPr="009B0E39">
              <w:t xml:space="preserve">  </w:t>
            </w:r>
            <w:r w:rsidRPr="009B0E39">
              <w:rPr>
                <w:sz w:val="21"/>
                <w:szCs w:val="21"/>
              </w:rPr>
              <w:t>[</w:t>
            </w:r>
            <w:r w:rsidRPr="009B0E39">
              <w:rPr>
                <w:sz w:val="21"/>
                <w:szCs w:val="21"/>
              </w:rPr>
              <w:t>自私</w:t>
            </w:r>
            <w:r w:rsidRPr="009B0E39">
              <w:rPr>
                <w:sz w:val="21"/>
                <w:szCs w:val="21"/>
              </w:rPr>
              <w:t>,-2.0]</w:t>
            </w:r>
          </w:p>
          <w:p w:rsidR="00424AB3" w:rsidRPr="009B0E39" w:rsidRDefault="00424AB3" w:rsidP="007C528E">
            <w:pPr>
              <w:adjustRightInd w:val="0"/>
              <w:snapToGrid w:val="0"/>
              <w:jc w:val="left"/>
              <w:rPr>
                <w:sz w:val="21"/>
                <w:szCs w:val="21"/>
              </w:rPr>
            </w:pPr>
            <w:r w:rsidRPr="009B0E39">
              <w:rPr>
                <w:sz w:val="21"/>
                <w:szCs w:val="21"/>
              </w:rPr>
              <w:t>[</w:t>
            </w:r>
            <w:r w:rsidRPr="009B0E39">
              <w:rPr>
                <w:sz w:val="21"/>
                <w:szCs w:val="21"/>
              </w:rPr>
              <w:t>不懂</w:t>
            </w:r>
            <w:r w:rsidRPr="009B0E39">
              <w:rPr>
                <w:sz w:val="21"/>
                <w:szCs w:val="21"/>
              </w:rPr>
              <w:t>,-2.0]</w:t>
            </w:r>
            <w:r w:rsidRPr="009B0E39">
              <w:t xml:space="preserve">  </w:t>
            </w:r>
            <w:r w:rsidRPr="009B0E39">
              <w:rPr>
                <w:sz w:val="21"/>
                <w:szCs w:val="21"/>
              </w:rPr>
              <w:t>[</w:t>
            </w:r>
            <w:r w:rsidRPr="009B0E39">
              <w:rPr>
                <w:sz w:val="21"/>
                <w:szCs w:val="21"/>
              </w:rPr>
              <w:t>鄙视</w:t>
            </w:r>
            <w:r w:rsidRPr="009B0E39">
              <w:rPr>
                <w:sz w:val="21"/>
                <w:szCs w:val="21"/>
              </w:rPr>
              <w:t>,-2.0]</w:t>
            </w:r>
          </w:p>
        </w:tc>
      </w:tr>
      <w:tr w:rsidR="00424AB3" w:rsidRPr="009B0E39" w:rsidTr="007C528E">
        <w:trPr>
          <w:jc w:val="center"/>
        </w:trPr>
        <w:tc>
          <w:tcPr>
            <w:tcW w:w="2445" w:type="dxa"/>
            <w:vMerge/>
            <w:shd w:val="clear" w:color="auto" w:fill="auto"/>
            <w:vAlign w:val="center"/>
          </w:tcPr>
          <w:p w:rsidR="00424AB3" w:rsidRPr="009B0E39" w:rsidRDefault="00424AB3" w:rsidP="007C528E">
            <w:pPr>
              <w:adjustRightInd w:val="0"/>
              <w:snapToGrid w:val="0"/>
              <w:jc w:val="center"/>
              <w:rPr>
                <w:sz w:val="21"/>
                <w:szCs w:val="21"/>
              </w:rPr>
            </w:pPr>
          </w:p>
        </w:tc>
        <w:tc>
          <w:tcPr>
            <w:tcW w:w="1513" w:type="dxa"/>
            <w:shd w:val="clear" w:color="auto" w:fill="auto"/>
            <w:vAlign w:val="center"/>
          </w:tcPr>
          <w:p w:rsidR="00424AB3" w:rsidRPr="009B0E39" w:rsidRDefault="00424AB3" w:rsidP="007C528E">
            <w:pPr>
              <w:adjustRightInd w:val="0"/>
              <w:snapToGrid w:val="0"/>
              <w:jc w:val="center"/>
              <w:rPr>
                <w:sz w:val="21"/>
                <w:szCs w:val="21"/>
              </w:rPr>
            </w:pPr>
            <w:r w:rsidRPr="009B0E39">
              <w:rPr>
                <w:sz w:val="21"/>
                <w:szCs w:val="21"/>
              </w:rPr>
              <w:t>-1</w:t>
            </w:r>
          </w:p>
        </w:tc>
        <w:tc>
          <w:tcPr>
            <w:tcW w:w="4122" w:type="dxa"/>
            <w:shd w:val="clear" w:color="auto" w:fill="auto"/>
            <w:vAlign w:val="center"/>
          </w:tcPr>
          <w:p w:rsidR="00424AB3" w:rsidRPr="009B0E39" w:rsidRDefault="00424AB3" w:rsidP="007C528E">
            <w:pPr>
              <w:adjustRightInd w:val="0"/>
              <w:snapToGrid w:val="0"/>
              <w:jc w:val="left"/>
              <w:rPr>
                <w:sz w:val="21"/>
                <w:szCs w:val="21"/>
              </w:rPr>
            </w:pPr>
            <w:r w:rsidRPr="009B0E39">
              <w:rPr>
                <w:sz w:val="21"/>
                <w:szCs w:val="21"/>
              </w:rPr>
              <w:t>[</w:t>
            </w:r>
            <w:r w:rsidRPr="009B0E39">
              <w:rPr>
                <w:sz w:val="21"/>
                <w:szCs w:val="21"/>
              </w:rPr>
              <w:t>可怕</w:t>
            </w:r>
            <w:r w:rsidRPr="009B0E39">
              <w:rPr>
                <w:sz w:val="21"/>
                <w:szCs w:val="21"/>
              </w:rPr>
              <w:t>,-1.0]</w:t>
            </w:r>
            <w:r w:rsidRPr="009B0E39">
              <w:t xml:space="preserve">  </w:t>
            </w:r>
            <w:r w:rsidRPr="009B0E39">
              <w:rPr>
                <w:sz w:val="21"/>
                <w:szCs w:val="21"/>
              </w:rPr>
              <w:t>[</w:t>
            </w:r>
            <w:r w:rsidRPr="009B0E39">
              <w:rPr>
                <w:sz w:val="21"/>
                <w:szCs w:val="21"/>
              </w:rPr>
              <w:t>勉强</w:t>
            </w:r>
            <w:r w:rsidRPr="009B0E39">
              <w:rPr>
                <w:sz w:val="21"/>
                <w:szCs w:val="21"/>
              </w:rPr>
              <w:t>,-1.0]</w:t>
            </w:r>
          </w:p>
          <w:p w:rsidR="00424AB3" w:rsidRPr="009B0E39" w:rsidRDefault="00424AB3" w:rsidP="007C528E">
            <w:pPr>
              <w:adjustRightInd w:val="0"/>
              <w:snapToGrid w:val="0"/>
              <w:jc w:val="left"/>
              <w:rPr>
                <w:sz w:val="21"/>
                <w:szCs w:val="21"/>
              </w:rPr>
            </w:pPr>
            <w:r w:rsidRPr="009B0E39">
              <w:rPr>
                <w:sz w:val="21"/>
                <w:szCs w:val="21"/>
              </w:rPr>
              <w:t>[</w:t>
            </w:r>
            <w:r w:rsidRPr="009B0E39">
              <w:rPr>
                <w:sz w:val="21"/>
                <w:szCs w:val="21"/>
              </w:rPr>
              <w:t>害怕</w:t>
            </w:r>
            <w:r w:rsidRPr="009B0E39">
              <w:rPr>
                <w:sz w:val="21"/>
                <w:szCs w:val="21"/>
              </w:rPr>
              <w:t>,-1.0]</w:t>
            </w:r>
            <w:r w:rsidRPr="009B0E39">
              <w:t xml:space="preserve">  </w:t>
            </w:r>
            <w:r w:rsidRPr="009B0E39">
              <w:rPr>
                <w:sz w:val="21"/>
                <w:szCs w:val="21"/>
              </w:rPr>
              <w:t>[</w:t>
            </w:r>
            <w:r w:rsidRPr="009B0E39">
              <w:rPr>
                <w:sz w:val="21"/>
                <w:szCs w:val="21"/>
              </w:rPr>
              <w:t>娱乐</w:t>
            </w:r>
            <w:r w:rsidRPr="009B0E39">
              <w:rPr>
                <w:sz w:val="21"/>
                <w:szCs w:val="21"/>
              </w:rPr>
              <w:t>,-1.0]</w:t>
            </w:r>
          </w:p>
        </w:tc>
      </w:tr>
    </w:tbl>
    <w:p w:rsidR="00424AB3" w:rsidRPr="009B0E39" w:rsidRDefault="00424AB3" w:rsidP="00DD4F66">
      <w:pPr>
        <w:pStyle w:val="a1"/>
        <w:numPr>
          <w:ilvl w:val="0"/>
          <w:numId w:val="15"/>
        </w:numPr>
        <w:adjustRightInd w:val="0"/>
        <w:snapToGrid w:val="0"/>
        <w:spacing w:line="300" w:lineRule="auto"/>
        <w:ind w:firstLineChars="0"/>
        <w:rPr>
          <w:rFonts w:eastAsia="黑体"/>
        </w:rPr>
      </w:pPr>
      <w:r w:rsidRPr="009B0E39">
        <w:rPr>
          <w:rFonts w:eastAsia="黑体"/>
        </w:rPr>
        <w:t>数据特征选择</w:t>
      </w:r>
    </w:p>
    <w:p w:rsidR="00424AB3" w:rsidRPr="009B0E39" w:rsidRDefault="00424AB3" w:rsidP="00661D42">
      <w:pPr>
        <w:pStyle w:val="a1"/>
        <w:adjustRightInd w:val="0"/>
        <w:snapToGrid w:val="0"/>
        <w:spacing w:line="300" w:lineRule="auto"/>
        <w:ind w:firstLine="480"/>
      </w:pPr>
      <w:r w:rsidRPr="009B0E39">
        <w:t>由于整个文本情感分类模型，主要</w:t>
      </w:r>
      <w:proofErr w:type="gramStart"/>
      <w:r w:rsidRPr="009B0E39">
        <w:t>基于词袋模型</w:t>
      </w:r>
      <w:proofErr w:type="gramEnd"/>
      <w:r w:rsidRPr="009B0E39">
        <w:t>，则在具体词向量特征的选择上，主要考虑</w:t>
      </w:r>
      <w:proofErr w:type="gramStart"/>
      <w:r w:rsidRPr="009B0E39">
        <w:t>单词元以及双词</w:t>
      </w:r>
      <w:proofErr w:type="gramEnd"/>
      <w:r w:rsidRPr="009B0E39">
        <w:t>元，最终实验过程中，发现</w:t>
      </w:r>
      <w:proofErr w:type="gramStart"/>
      <w:r w:rsidRPr="009B0E39">
        <w:t>单词元结合双词</w:t>
      </w:r>
      <w:proofErr w:type="gramEnd"/>
      <w:r w:rsidRPr="009B0E39">
        <w:t>元的效果最好。</w:t>
      </w:r>
    </w:p>
    <w:p w:rsidR="00424AB3" w:rsidRPr="009B0E39" w:rsidRDefault="00424AB3" w:rsidP="00661D42">
      <w:pPr>
        <w:pStyle w:val="a1"/>
        <w:adjustRightInd w:val="0"/>
        <w:snapToGrid w:val="0"/>
        <w:spacing w:line="300" w:lineRule="auto"/>
        <w:ind w:firstLine="480"/>
      </w:pPr>
      <w:r w:rsidRPr="009B0E39">
        <w:t>在词向量的特征转换上，也主要尝试了以下三个方面：</w:t>
      </w:r>
    </w:p>
    <w:p w:rsidR="00424AB3" w:rsidRPr="009B0E39" w:rsidRDefault="00661D42" w:rsidP="00661D42">
      <w:pPr>
        <w:pStyle w:val="a1"/>
        <w:adjustRightInd w:val="0"/>
        <w:snapToGrid w:val="0"/>
        <w:spacing w:line="300" w:lineRule="auto"/>
        <w:ind w:firstLine="480"/>
      </w:pPr>
      <w:r w:rsidRPr="009B0E39">
        <w:t xml:space="preserve">a)  </w:t>
      </w:r>
      <w:r w:rsidR="00424AB3" w:rsidRPr="009B0E39">
        <w:t>01</w:t>
      </w:r>
      <w:r w:rsidR="00424AB3" w:rsidRPr="009B0E39">
        <w:t>词向量，将每条文本映射成分词的</w:t>
      </w:r>
      <w:r w:rsidR="00424AB3" w:rsidRPr="009B0E39">
        <w:t>01</w:t>
      </w:r>
      <w:r w:rsidR="00424AB3" w:rsidRPr="009B0E39">
        <w:t>向量，</w:t>
      </w:r>
      <w:r w:rsidR="00424AB3" w:rsidRPr="009B0E39">
        <w:t>1</w:t>
      </w:r>
      <w:r w:rsidR="00424AB3" w:rsidRPr="009B0E39">
        <w:t>表示文本中存在该分词</w:t>
      </w:r>
      <w:r w:rsidRPr="009B0E39">
        <w:t>；</w:t>
      </w:r>
    </w:p>
    <w:p w:rsidR="00424AB3" w:rsidRPr="009B0E39" w:rsidRDefault="00661D42" w:rsidP="00661D42">
      <w:pPr>
        <w:pStyle w:val="a1"/>
        <w:adjustRightInd w:val="0"/>
        <w:snapToGrid w:val="0"/>
        <w:spacing w:line="300" w:lineRule="auto"/>
        <w:ind w:firstLineChars="0"/>
      </w:pPr>
      <w:r w:rsidRPr="009B0E39">
        <w:t xml:space="preserve">b)  </w:t>
      </w:r>
      <w:r w:rsidR="00424AB3" w:rsidRPr="009B0E39">
        <w:t>TF-IDF</w:t>
      </w:r>
      <w:r w:rsidR="00424AB3" w:rsidRPr="009B0E39">
        <w:t>向量，统计训练语料中每个词的</w:t>
      </w:r>
      <w:r w:rsidR="00424AB3" w:rsidRPr="009B0E39">
        <w:t>TF-IDF</w:t>
      </w:r>
      <w:r w:rsidR="00424AB3" w:rsidRPr="009B0E39">
        <w:t>值，将文本转换为对应分词的</w:t>
      </w:r>
      <w:r w:rsidR="00424AB3" w:rsidRPr="009B0E39">
        <w:t>TF-IDF</w:t>
      </w:r>
      <w:r w:rsidR="00424AB3" w:rsidRPr="009B0E39">
        <w:t>向量</w:t>
      </w:r>
      <w:r w:rsidRPr="009B0E39">
        <w:t>；</w:t>
      </w:r>
    </w:p>
    <w:p w:rsidR="00424AB3" w:rsidRPr="009B0E39" w:rsidRDefault="00661D42" w:rsidP="00661D42">
      <w:pPr>
        <w:pStyle w:val="a1"/>
        <w:adjustRightInd w:val="0"/>
        <w:snapToGrid w:val="0"/>
        <w:spacing w:line="300" w:lineRule="auto"/>
        <w:ind w:firstLineChars="0"/>
        <w:rPr>
          <w:szCs w:val="24"/>
        </w:rPr>
      </w:pPr>
      <w:r w:rsidRPr="009B0E39">
        <w:t xml:space="preserve">c)  </w:t>
      </w:r>
      <w:r w:rsidR="00424AB3" w:rsidRPr="009B0E39">
        <w:t>情感分布向量，针对每个词，</w:t>
      </w:r>
      <w:r w:rsidR="0051360C" w:rsidRPr="009B0E39">
        <w:t>根据公式</w:t>
      </w:r>
      <w:r w:rsidR="0051360C" w:rsidRPr="009B0E39">
        <w:t>(</w:t>
      </w:r>
      <w:r w:rsidRPr="009B0E39">
        <w:t>3-</w:t>
      </w:r>
      <w:r w:rsidR="0051360C" w:rsidRPr="009B0E39">
        <w:t>1)</w:t>
      </w:r>
      <w:r w:rsidR="0051360C" w:rsidRPr="009B0E39">
        <w:t>，</w:t>
      </w:r>
      <w:r w:rsidR="00424AB3" w:rsidRPr="009B0E39">
        <w:t>统计在训练语料中不同情感分类中的概率分布，其中第</w:t>
      </w:r>
      <m:oMath>
        <m:r>
          <w:rPr>
            <w:rFonts w:ascii="Cambria Math" w:hAnsi="Cambria Math"/>
            <w:szCs w:val="24"/>
          </w:rPr>
          <m:t>i</m:t>
        </m:r>
      </m:oMath>
      <w:proofErr w:type="gramStart"/>
      <w:r w:rsidR="00424AB3" w:rsidRPr="009B0E39">
        <w:t>个</w:t>
      </w:r>
      <w:proofErr w:type="gramEnd"/>
      <w:r w:rsidR="00424AB3" w:rsidRPr="009B0E39">
        <w:t>词在第</w:t>
      </w:r>
      <m:oMath>
        <m:r>
          <w:rPr>
            <w:rFonts w:ascii="Cambria Math" w:hAnsi="Cambria Math"/>
          </w:rPr>
          <m:t>j</m:t>
        </m:r>
      </m:oMath>
      <w:proofErr w:type="gramStart"/>
      <w:r w:rsidR="00424AB3" w:rsidRPr="009B0E39">
        <w:t>个</w:t>
      </w:r>
      <w:proofErr w:type="gramEnd"/>
      <w:r w:rsidR="00424AB3" w:rsidRPr="009B0E39">
        <w:t>分类的概率分布为</w:t>
      </w:r>
      <m:oMath>
        <m:sSub>
          <m:sSubPr>
            <m:ctrlPr>
              <w:rPr>
                <w:rFonts w:ascii="Cambria Math" w:hAnsi="Cambria Math"/>
                <w:szCs w:val="24"/>
              </w:rPr>
            </m:ctrlPr>
          </m:sSubPr>
          <m:e>
            <m:r>
              <w:rPr>
                <w:rFonts w:ascii="Cambria Math" w:hAnsi="Cambria Math"/>
                <w:szCs w:val="24"/>
              </w:rPr>
              <m:t>P</m:t>
            </m:r>
          </m:e>
          <m:sub>
            <m:r>
              <w:rPr>
                <w:rFonts w:ascii="Cambria Math" w:hAnsi="Cambria Math"/>
                <w:szCs w:val="24"/>
              </w:rPr>
              <m:t>j</m:t>
            </m:r>
          </m:sub>
        </m:sSub>
        <m:d>
          <m:dPr>
            <m:ctrlPr>
              <w:rPr>
                <w:rFonts w:ascii="Cambria Math" w:hAnsi="Cambria Math"/>
                <w:szCs w:val="24"/>
              </w:rPr>
            </m:ctrlPr>
          </m:dPr>
          <m:e>
            <m:r>
              <w:rPr>
                <w:rFonts w:ascii="Cambria Math" w:hAnsi="Cambria Math"/>
                <w:szCs w:val="24"/>
              </w:rPr>
              <m:t>i</m:t>
            </m:r>
          </m:e>
        </m:d>
      </m:oMath>
      <w:r w:rsidR="00F34A18" w:rsidRPr="009B0E39">
        <w:t>：</w:t>
      </w:r>
    </w:p>
    <w:p w:rsidR="00424AB3" w:rsidRPr="009B0E39" w:rsidRDefault="000A1056" w:rsidP="00F34A18">
      <w:pPr>
        <w:pStyle w:val="a1"/>
        <w:wordWrap w:val="0"/>
        <w:adjustRightInd w:val="0"/>
        <w:snapToGrid w:val="0"/>
        <w:spacing w:line="300" w:lineRule="auto"/>
        <w:ind w:firstLineChars="0" w:firstLine="0"/>
        <w:jc w:val="right"/>
        <w:rPr>
          <w:szCs w:val="24"/>
        </w:rPr>
      </w:pPr>
      <m:oMath>
        <m:sSub>
          <m:sSubPr>
            <m:ctrlPr>
              <w:rPr>
                <w:rFonts w:ascii="Cambria Math" w:hAnsi="Cambria Math"/>
                <w:szCs w:val="24"/>
              </w:rPr>
            </m:ctrlPr>
          </m:sSubPr>
          <m:e>
            <m:r>
              <w:rPr>
                <w:rFonts w:ascii="Cambria Math" w:hAnsi="Cambria Math"/>
                <w:szCs w:val="24"/>
              </w:rPr>
              <m:t>P</m:t>
            </m:r>
          </m:e>
          <m:sub>
            <m:r>
              <w:rPr>
                <w:rFonts w:ascii="Cambria Math" w:hAnsi="Cambria Math"/>
                <w:szCs w:val="24"/>
              </w:rPr>
              <m:t>j</m:t>
            </m:r>
          </m:sub>
        </m:sSub>
        <m:d>
          <m:dPr>
            <m:ctrlPr>
              <w:rPr>
                <w:rFonts w:ascii="Cambria Math" w:hAnsi="Cambria Math"/>
                <w:szCs w:val="24"/>
              </w:rPr>
            </m:ctrlPr>
          </m:dPr>
          <m:e>
            <m:r>
              <w:rPr>
                <w:rFonts w:ascii="Cambria Math" w:hAnsi="Cambria Math"/>
                <w:szCs w:val="24"/>
              </w:rPr>
              <m:t>i</m:t>
            </m:r>
          </m:e>
        </m:d>
        <m:r>
          <w:rPr>
            <w:rFonts w:ascii="Cambria Math" w:hAnsi="Cambria Math"/>
            <w:szCs w:val="24"/>
          </w:rPr>
          <m:t>=</m:t>
        </m:r>
        <m:f>
          <m:fPr>
            <m:ctrlPr>
              <w:rPr>
                <w:rFonts w:ascii="Cambria Math" w:hAnsi="Cambria Math"/>
                <w:szCs w:val="24"/>
              </w:rPr>
            </m:ctrlPr>
          </m:fPr>
          <m:num>
            <m:sSub>
              <m:sSubPr>
                <m:ctrlPr>
                  <w:rPr>
                    <w:rFonts w:ascii="Cambria Math" w:hAnsi="Cambria Math"/>
                    <w:i/>
                    <w:szCs w:val="24"/>
                  </w:rPr>
                </m:ctrlPr>
              </m:sSubPr>
              <m:e>
                <m:r>
                  <w:rPr>
                    <w:rFonts w:ascii="Cambria Math" w:hAnsi="Cambria Math"/>
                    <w:szCs w:val="24"/>
                  </w:rPr>
                  <m:t>n</m:t>
                </m:r>
              </m:e>
              <m:sub>
                <m:r>
                  <w:rPr>
                    <w:rFonts w:ascii="Cambria Math" w:hAnsi="Cambria Math"/>
                    <w:szCs w:val="24"/>
                  </w:rPr>
                  <m:t>i,j</m:t>
                </m:r>
              </m:sub>
            </m:sSub>
          </m:num>
          <m:den>
            <m:nary>
              <m:naryPr>
                <m:chr m:val="∑"/>
                <m:limLoc m:val="undOvr"/>
                <m:supHide m:val="1"/>
                <m:ctrlPr>
                  <w:rPr>
                    <w:rFonts w:ascii="Cambria Math" w:hAnsi="Cambria Math"/>
                    <w:i/>
                    <w:szCs w:val="24"/>
                  </w:rPr>
                </m:ctrlPr>
              </m:naryPr>
              <m:sub>
                <m:r>
                  <w:rPr>
                    <w:rFonts w:ascii="Cambria Math" w:hAnsi="Cambria Math"/>
                    <w:szCs w:val="24"/>
                  </w:rPr>
                  <m:t>k</m:t>
                </m:r>
              </m:sub>
              <m:sup/>
              <m:e>
                <m:sSub>
                  <m:sSubPr>
                    <m:ctrlPr>
                      <w:rPr>
                        <w:rFonts w:ascii="Cambria Math" w:hAnsi="Cambria Math"/>
                        <w:i/>
                        <w:szCs w:val="24"/>
                      </w:rPr>
                    </m:ctrlPr>
                  </m:sSubPr>
                  <m:e>
                    <m:r>
                      <w:rPr>
                        <w:rFonts w:ascii="Cambria Math" w:hAnsi="Cambria Math"/>
                        <w:szCs w:val="24"/>
                      </w:rPr>
                      <m:t>n</m:t>
                    </m:r>
                  </m:e>
                  <m:sub>
                    <m:r>
                      <w:rPr>
                        <w:rFonts w:ascii="Cambria Math" w:hAnsi="Cambria Math"/>
                        <w:szCs w:val="24"/>
                      </w:rPr>
                      <m:t>i,k</m:t>
                    </m:r>
                  </m:sub>
                </m:sSub>
              </m:e>
            </m:nary>
          </m:den>
        </m:f>
      </m:oMath>
      <w:r w:rsidR="00780D4C" w:rsidRPr="009B0E39">
        <w:rPr>
          <w:szCs w:val="24"/>
        </w:rPr>
        <w:t xml:space="preserve">                       </w:t>
      </w:r>
      <w:r w:rsidR="00F34A18" w:rsidRPr="009B0E39">
        <w:rPr>
          <w:szCs w:val="24"/>
        </w:rPr>
        <w:t xml:space="preserve"> </w:t>
      </w:r>
      <w:r w:rsidR="00820D64" w:rsidRPr="009B0E39">
        <w:rPr>
          <w:szCs w:val="24"/>
        </w:rPr>
        <w:t xml:space="preserve"> </w:t>
      </w:r>
      <w:r w:rsidR="00780D4C" w:rsidRPr="009B0E39">
        <w:rPr>
          <w:szCs w:val="24"/>
        </w:rPr>
        <w:t>(</w:t>
      </w:r>
      <w:r w:rsidR="00CE2C2F" w:rsidRPr="009B0E39">
        <w:rPr>
          <w:szCs w:val="24"/>
        </w:rPr>
        <w:t>3-</w:t>
      </w:r>
      <w:r w:rsidR="00780D4C" w:rsidRPr="009B0E39">
        <w:rPr>
          <w:szCs w:val="24"/>
        </w:rPr>
        <w:t>1)</w:t>
      </w:r>
    </w:p>
    <w:p w:rsidR="00424AB3" w:rsidRPr="009B0E39" w:rsidRDefault="00424AB3" w:rsidP="00596DA2">
      <w:pPr>
        <w:pStyle w:val="a1"/>
        <w:adjustRightInd w:val="0"/>
        <w:snapToGrid w:val="0"/>
        <w:spacing w:line="300" w:lineRule="auto"/>
        <w:ind w:firstLineChars="0" w:firstLine="578"/>
        <w:jc w:val="left"/>
        <w:rPr>
          <w:szCs w:val="24"/>
        </w:rPr>
      </w:pPr>
      <w:r w:rsidRPr="009B0E39">
        <w:rPr>
          <w:szCs w:val="24"/>
        </w:rPr>
        <w:t>其中：</w:t>
      </w:r>
    </w:p>
    <w:p w:rsidR="00424AB3" w:rsidRPr="009B0E39" w:rsidRDefault="000A1056" w:rsidP="00DD4F66">
      <w:pPr>
        <w:pStyle w:val="a1"/>
        <w:numPr>
          <w:ilvl w:val="1"/>
          <w:numId w:val="17"/>
        </w:numPr>
        <w:adjustRightInd w:val="0"/>
        <w:snapToGrid w:val="0"/>
        <w:spacing w:line="300" w:lineRule="auto"/>
        <w:ind w:leftChars="208" w:left="919" w:firstLineChars="0"/>
        <w:jc w:val="left"/>
        <w:rPr>
          <w:szCs w:val="24"/>
        </w:rPr>
      </w:pPr>
      <m:oMath>
        <m:sSub>
          <m:sSubPr>
            <m:ctrlPr>
              <w:rPr>
                <w:rFonts w:ascii="Cambria Math" w:hAnsi="Cambria Math"/>
                <w:i/>
              </w:rPr>
            </m:ctrlPr>
          </m:sSubPr>
          <m:e>
            <m:r>
              <w:rPr>
                <w:rFonts w:ascii="Cambria Math" w:hAnsi="Cambria Math"/>
              </w:rPr>
              <m:t>n</m:t>
            </m:r>
          </m:e>
          <m:sub>
            <m:r>
              <w:rPr>
                <w:rFonts w:ascii="Cambria Math" w:hAnsi="Cambria Math"/>
              </w:rPr>
              <m:t>i,j</m:t>
            </m:r>
          </m:sub>
        </m:sSub>
      </m:oMath>
      <w:r w:rsidR="00424AB3" w:rsidRPr="009B0E39">
        <w:t>为第</w:t>
      </w:r>
      <w:r w:rsidR="00424AB3" w:rsidRPr="009B0E39">
        <w:rPr>
          <w:i/>
        </w:rPr>
        <w:t>i</w:t>
      </w:r>
      <w:proofErr w:type="gramStart"/>
      <w:r w:rsidR="00424AB3" w:rsidRPr="009B0E39">
        <w:t>个</w:t>
      </w:r>
      <w:proofErr w:type="gramEnd"/>
      <w:r w:rsidR="00424AB3" w:rsidRPr="009B0E39">
        <w:t>词在第</w:t>
      </w:r>
      <w:r w:rsidR="00424AB3" w:rsidRPr="009B0E39">
        <w:rPr>
          <w:i/>
        </w:rPr>
        <w:t>j</w:t>
      </w:r>
      <w:r w:rsidR="00424AB3" w:rsidRPr="009B0E39">
        <w:t>类中的词频计数</w:t>
      </w:r>
      <w:r w:rsidR="00274BE7" w:rsidRPr="009B0E39">
        <w:t>；</w:t>
      </w:r>
    </w:p>
    <w:p w:rsidR="00424AB3" w:rsidRPr="009B0E39" w:rsidRDefault="000A1056" w:rsidP="00DD4F66">
      <w:pPr>
        <w:pStyle w:val="a1"/>
        <w:numPr>
          <w:ilvl w:val="1"/>
          <w:numId w:val="17"/>
        </w:numPr>
        <w:adjustRightInd w:val="0"/>
        <w:snapToGrid w:val="0"/>
        <w:spacing w:line="300" w:lineRule="auto"/>
        <w:ind w:leftChars="208" w:left="919" w:firstLineChars="0"/>
        <w:jc w:val="left"/>
        <w:rPr>
          <w:szCs w:val="24"/>
        </w:rPr>
      </w:pPr>
      <m:oMath>
        <m:nary>
          <m:naryPr>
            <m:chr m:val="∑"/>
            <m:limLoc m:val="undOvr"/>
            <m:supHide m:val="1"/>
            <m:ctrlPr>
              <w:rPr>
                <w:rFonts w:ascii="Cambria Math" w:hAnsi="Cambria Math"/>
                <w:i/>
                <w:szCs w:val="24"/>
              </w:rPr>
            </m:ctrlPr>
          </m:naryPr>
          <m:sub>
            <m:r>
              <w:rPr>
                <w:rFonts w:ascii="Cambria Math" w:hAnsi="Cambria Math"/>
                <w:szCs w:val="24"/>
              </w:rPr>
              <m:t>k</m:t>
            </m:r>
          </m:sub>
          <m:sup/>
          <m:e>
            <m:sSub>
              <m:sSubPr>
                <m:ctrlPr>
                  <w:rPr>
                    <w:rFonts w:ascii="Cambria Math" w:hAnsi="Cambria Math"/>
                    <w:i/>
                    <w:szCs w:val="24"/>
                  </w:rPr>
                </m:ctrlPr>
              </m:sSubPr>
              <m:e>
                <m:r>
                  <w:rPr>
                    <w:rFonts w:ascii="Cambria Math" w:hAnsi="Cambria Math"/>
                    <w:szCs w:val="24"/>
                  </w:rPr>
                  <m:t>n</m:t>
                </m:r>
              </m:e>
              <m:sub>
                <m:r>
                  <w:rPr>
                    <w:rFonts w:ascii="Cambria Math" w:hAnsi="Cambria Math"/>
                    <w:szCs w:val="24"/>
                  </w:rPr>
                  <m:t>i,k</m:t>
                </m:r>
              </m:sub>
            </m:sSub>
          </m:e>
        </m:nary>
      </m:oMath>
      <w:r w:rsidR="00424AB3" w:rsidRPr="009B0E39">
        <w:rPr>
          <w:szCs w:val="24"/>
        </w:rPr>
        <w:t>为第</w:t>
      </w:r>
      <w:r w:rsidR="00424AB3" w:rsidRPr="009B0E39">
        <w:rPr>
          <w:i/>
          <w:szCs w:val="24"/>
        </w:rPr>
        <w:t>i</w:t>
      </w:r>
      <w:proofErr w:type="gramStart"/>
      <w:r w:rsidR="00424AB3" w:rsidRPr="009B0E39">
        <w:rPr>
          <w:szCs w:val="24"/>
        </w:rPr>
        <w:t>个</w:t>
      </w:r>
      <w:proofErr w:type="gramEnd"/>
      <w:r w:rsidR="00424AB3" w:rsidRPr="009B0E39">
        <w:rPr>
          <w:szCs w:val="24"/>
        </w:rPr>
        <w:t>词的总词频统计</w:t>
      </w:r>
      <w:r w:rsidR="00274BE7" w:rsidRPr="009B0E39">
        <w:rPr>
          <w:szCs w:val="24"/>
        </w:rPr>
        <w:t>；</w:t>
      </w:r>
    </w:p>
    <w:p w:rsidR="00A50659" w:rsidRPr="009B0E39" w:rsidRDefault="000A1056" w:rsidP="00DD4F66">
      <w:pPr>
        <w:pStyle w:val="a1"/>
        <w:numPr>
          <w:ilvl w:val="1"/>
          <w:numId w:val="17"/>
        </w:numPr>
        <w:adjustRightInd w:val="0"/>
        <w:snapToGrid w:val="0"/>
        <w:spacing w:line="300" w:lineRule="auto"/>
        <w:ind w:leftChars="208" w:left="919" w:firstLineChars="0"/>
        <w:jc w:val="left"/>
        <w:rPr>
          <w:szCs w:val="24"/>
        </w:rPr>
      </w:pPr>
      <m:oMath>
        <m:sSub>
          <m:sSubPr>
            <m:ctrlPr>
              <w:rPr>
                <w:rFonts w:ascii="Cambria Math" w:hAnsi="Cambria Math"/>
                <w:szCs w:val="24"/>
              </w:rPr>
            </m:ctrlPr>
          </m:sSubPr>
          <m:e>
            <m:r>
              <w:rPr>
                <w:rFonts w:ascii="Cambria Math" w:hAnsi="Cambria Math"/>
                <w:szCs w:val="24"/>
              </w:rPr>
              <m:t>P</m:t>
            </m:r>
          </m:e>
          <m:sub>
            <m:r>
              <w:rPr>
                <w:rFonts w:ascii="Cambria Math" w:hAnsi="Cambria Math"/>
                <w:szCs w:val="24"/>
              </w:rPr>
              <m:t>j</m:t>
            </m:r>
          </m:sub>
        </m:sSub>
        <m:d>
          <m:dPr>
            <m:ctrlPr>
              <w:rPr>
                <w:rFonts w:ascii="Cambria Math" w:hAnsi="Cambria Math"/>
                <w:szCs w:val="24"/>
              </w:rPr>
            </m:ctrlPr>
          </m:dPr>
          <m:e>
            <m:r>
              <w:rPr>
                <w:rFonts w:ascii="Cambria Math" w:hAnsi="Cambria Math"/>
                <w:szCs w:val="24"/>
              </w:rPr>
              <m:t>i</m:t>
            </m:r>
          </m:e>
        </m:d>
      </m:oMath>
      <w:r w:rsidR="00424AB3" w:rsidRPr="009B0E39">
        <w:rPr>
          <w:szCs w:val="24"/>
        </w:rPr>
        <w:t>为第</w:t>
      </w:r>
      <w:r w:rsidR="00424AB3" w:rsidRPr="009B0E39">
        <w:rPr>
          <w:i/>
          <w:szCs w:val="24"/>
        </w:rPr>
        <w:t>i</w:t>
      </w:r>
      <w:proofErr w:type="gramStart"/>
      <w:r w:rsidR="00424AB3" w:rsidRPr="009B0E39">
        <w:rPr>
          <w:szCs w:val="24"/>
        </w:rPr>
        <w:t>个词第</w:t>
      </w:r>
      <w:proofErr w:type="gramEnd"/>
      <w:r w:rsidR="00424AB3" w:rsidRPr="009B0E39">
        <w:rPr>
          <w:i/>
          <w:szCs w:val="24"/>
        </w:rPr>
        <w:t>j</w:t>
      </w:r>
      <w:r w:rsidR="00424AB3" w:rsidRPr="009B0E39">
        <w:rPr>
          <w:szCs w:val="24"/>
        </w:rPr>
        <w:t>类的概率值</w:t>
      </w:r>
      <w:r w:rsidR="00274BE7" w:rsidRPr="009B0E39">
        <w:rPr>
          <w:szCs w:val="24"/>
        </w:rPr>
        <w:t>；</w:t>
      </w:r>
    </w:p>
    <w:p w:rsidR="00211C8B" w:rsidRPr="009B0E39" w:rsidRDefault="00211C8B" w:rsidP="00596DA2">
      <w:pPr>
        <w:pStyle w:val="a1"/>
        <w:adjustRightInd w:val="0"/>
        <w:snapToGrid w:val="0"/>
        <w:spacing w:line="300" w:lineRule="auto"/>
        <w:ind w:firstLine="480"/>
        <w:jc w:val="left"/>
        <w:rPr>
          <w:szCs w:val="24"/>
        </w:rPr>
      </w:pPr>
      <w:r w:rsidRPr="009B0E39">
        <w:t>整篇文本的特征向量，</w:t>
      </w:r>
      <w:r w:rsidR="003452CC" w:rsidRPr="009B0E39">
        <w:t>如公式</w:t>
      </w:r>
      <w:r w:rsidR="003452CC" w:rsidRPr="009B0E39">
        <w:t>(3-</w:t>
      </w:r>
      <w:r w:rsidR="00804AC8" w:rsidRPr="009B0E39">
        <w:t>2</w:t>
      </w:r>
      <w:r w:rsidR="003452CC" w:rsidRPr="009B0E39">
        <w:t>)</w:t>
      </w:r>
      <w:r w:rsidR="003452CC" w:rsidRPr="009B0E39">
        <w:t>，</w:t>
      </w:r>
      <w:r w:rsidR="00C103CD" w:rsidRPr="009B0E39">
        <w:t>为每个词的情感分布向量</w:t>
      </w:r>
      <w:r w:rsidRPr="009B0E39">
        <w:t>累和获得，</w:t>
      </w:r>
      <w:r w:rsidRPr="009B0E39">
        <w:lastRenderedPageBreak/>
        <w:t>记为</w:t>
      </w:r>
      <m:oMath>
        <m:sSub>
          <m:sSubPr>
            <m:ctrlPr>
              <w:rPr>
                <w:rFonts w:ascii="Cambria Math" w:hAnsi="Cambria Math"/>
                <w:szCs w:val="24"/>
              </w:rPr>
            </m:ctrlPr>
          </m:sSubPr>
          <m:e>
            <m:r>
              <w:rPr>
                <w:rFonts w:ascii="Cambria Math" w:hAnsi="Cambria Math"/>
                <w:szCs w:val="24"/>
              </w:rPr>
              <m:t>P</m:t>
            </m:r>
          </m:e>
          <m:sub>
            <m:r>
              <w:rPr>
                <w:rFonts w:ascii="Cambria Math" w:hAnsi="Cambria Math"/>
                <w:szCs w:val="24"/>
              </w:rPr>
              <m:t>j</m:t>
            </m:r>
          </m:sub>
        </m:sSub>
        <m:d>
          <m:dPr>
            <m:ctrlPr>
              <w:rPr>
                <w:rFonts w:ascii="Cambria Math" w:hAnsi="Cambria Math"/>
                <w:i/>
                <w:szCs w:val="24"/>
              </w:rPr>
            </m:ctrlPr>
          </m:dPr>
          <m:e>
            <m:r>
              <w:rPr>
                <w:rFonts w:ascii="Cambria Math" w:hAnsi="Cambria Math"/>
                <w:szCs w:val="24"/>
              </w:rPr>
              <m:t>d</m:t>
            </m:r>
          </m:e>
        </m:d>
      </m:oMath>
      <w:r w:rsidRPr="009B0E39">
        <w:t>：</w:t>
      </w:r>
    </w:p>
    <w:p w:rsidR="00424AB3" w:rsidRPr="009B0E39" w:rsidRDefault="000A1056" w:rsidP="00EE399C">
      <w:pPr>
        <w:pStyle w:val="a1"/>
        <w:adjustRightInd w:val="0"/>
        <w:snapToGrid w:val="0"/>
        <w:spacing w:line="300" w:lineRule="auto"/>
        <w:ind w:firstLineChars="0" w:firstLine="0"/>
        <w:jc w:val="right"/>
        <w:rPr>
          <w:szCs w:val="24"/>
        </w:rPr>
      </w:pPr>
      <m:oMath>
        <m:sSub>
          <m:sSubPr>
            <m:ctrlPr>
              <w:rPr>
                <w:rFonts w:ascii="Cambria Math" w:hAnsi="Cambria Math"/>
                <w:szCs w:val="24"/>
              </w:rPr>
            </m:ctrlPr>
          </m:sSubPr>
          <m:e>
            <m:r>
              <w:rPr>
                <w:rFonts w:ascii="Cambria Math" w:hAnsi="Cambria Math"/>
                <w:szCs w:val="24"/>
              </w:rPr>
              <m:t>P</m:t>
            </m:r>
          </m:e>
          <m:sub>
            <m:r>
              <w:rPr>
                <w:rFonts w:ascii="Cambria Math" w:hAnsi="Cambria Math"/>
                <w:szCs w:val="24"/>
              </w:rPr>
              <m:t>j</m:t>
            </m:r>
          </m:sub>
        </m:sSub>
        <m:d>
          <m:dPr>
            <m:ctrlPr>
              <w:rPr>
                <w:rFonts w:ascii="Cambria Math" w:hAnsi="Cambria Math"/>
                <w:i/>
                <w:szCs w:val="24"/>
              </w:rPr>
            </m:ctrlPr>
          </m:dPr>
          <m:e>
            <m:r>
              <w:rPr>
                <w:rFonts w:ascii="Cambria Math" w:hAnsi="Cambria Math"/>
                <w:szCs w:val="24"/>
              </w:rPr>
              <m:t>d</m:t>
            </m:r>
          </m:e>
        </m:d>
        <m:r>
          <w:rPr>
            <w:rFonts w:ascii="Cambria Math" w:hAnsi="Cambria Math"/>
            <w:szCs w:val="24"/>
          </w:rPr>
          <m:t>=</m:t>
        </m:r>
        <m:nary>
          <m:naryPr>
            <m:chr m:val="∑"/>
            <m:limLoc m:val="subSup"/>
            <m:ctrlPr>
              <w:rPr>
                <w:rFonts w:ascii="Cambria Math" w:hAnsi="Cambria Math"/>
                <w:i/>
                <w:szCs w:val="24"/>
              </w:rPr>
            </m:ctrlPr>
          </m:naryPr>
          <m:sub>
            <m:r>
              <w:rPr>
                <w:rFonts w:ascii="Cambria Math" w:hAnsi="Cambria Math"/>
                <w:szCs w:val="24"/>
              </w:rPr>
              <m:t>i=1</m:t>
            </m:r>
          </m:sub>
          <m:sup>
            <m:r>
              <w:rPr>
                <w:rFonts w:ascii="Cambria Math" w:hAnsi="Cambria Math"/>
                <w:szCs w:val="24"/>
              </w:rPr>
              <m:t>n</m:t>
            </m:r>
          </m:sup>
          <m:e>
            <m:sSub>
              <m:sSubPr>
                <m:ctrlPr>
                  <w:rPr>
                    <w:rFonts w:ascii="Cambria Math" w:hAnsi="Cambria Math"/>
                    <w:szCs w:val="24"/>
                  </w:rPr>
                </m:ctrlPr>
              </m:sSubPr>
              <m:e>
                <m:r>
                  <w:rPr>
                    <w:rFonts w:ascii="Cambria Math" w:hAnsi="Cambria Math"/>
                    <w:szCs w:val="24"/>
                  </w:rPr>
                  <m:t>P</m:t>
                </m:r>
              </m:e>
              <m:sub>
                <m:r>
                  <w:rPr>
                    <w:rFonts w:ascii="Cambria Math" w:hAnsi="Cambria Math"/>
                    <w:szCs w:val="24"/>
                  </w:rPr>
                  <m:t>j</m:t>
                </m:r>
              </m:sub>
            </m:sSub>
            <m:d>
              <m:dPr>
                <m:ctrlPr>
                  <w:rPr>
                    <w:rFonts w:ascii="Cambria Math" w:hAnsi="Cambria Math"/>
                    <w:szCs w:val="24"/>
                  </w:rPr>
                </m:ctrlPr>
              </m:dPr>
              <m:e>
                <m:r>
                  <w:rPr>
                    <w:rFonts w:ascii="Cambria Math" w:hAnsi="Cambria Math"/>
                    <w:szCs w:val="24"/>
                  </w:rPr>
                  <m:t>i</m:t>
                </m:r>
              </m:e>
            </m:d>
          </m:e>
        </m:nary>
      </m:oMath>
      <w:r w:rsidR="002709AD" w:rsidRPr="009B0E39">
        <w:rPr>
          <w:szCs w:val="24"/>
        </w:rPr>
        <w:t xml:space="preserve">                       (</w:t>
      </w:r>
      <w:r w:rsidR="00D822C0" w:rsidRPr="009B0E39">
        <w:rPr>
          <w:szCs w:val="24"/>
        </w:rPr>
        <w:t>3-</w:t>
      </w:r>
      <w:r w:rsidR="000D1E01" w:rsidRPr="009B0E39">
        <w:rPr>
          <w:szCs w:val="24"/>
        </w:rPr>
        <w:t>2</w:t>
      </w:r>
      <w:r w:rsidR="002709AD" w:rsidRPr="009B0E39">
        <w:rPr>
          <w:szCs w:val="24"/>
        </w:rPr>
        <w:t>)</w:t>
      </w:r>
    </w:p>
    <w:p w:rsidR="00211C8B" w:rsidRPr="009B0E39" w:rsidRDefault="00211C8B" w:rsidP="009803A3">
      <w:pPr>
        <w:pStyle w:val="a1"/>
        <w:adjustRightInd w:val="0"/>
        <w:snapToGrid w:val="0"/>
        <w:spacing w:line="300" w:lineRule="auto"/>
        <w:ind w:firstLineChars="0" w:firstLine="578"/>
        <w:jc w:val="left"/>
        <w:rPr>
          <w:szCs w:val="24"/>
        </w:rPr>
      </w:pPr>
      <w:r w:rsidRPr="009B0E39">
        <w:rPr>
          <w:szCs w:val="24"/>
        </w:rPr>
        <w:t>其中：</w:t>
      </w:r>
    </w:p>
    <w:p w:rsidR="00424AB3" w:rsidRPr="009B0E39" w:rsidRDefault="000A1056" w:rsidP="00DD4F66">
      <w:pPr>
        <w:pStyle w:val="a1"/>
        <w:numPr>
          <w:ilvl w:val="1"/>
          <w:numId w:val="17"/>
        </w:numPr>
        <w:adjustRightInd w:val="0"/>
        <w:snapToGrid w:val="0"/>
        <w:spacing w:line="300" w:lineRule="auto"/>
        <w:ind w:leftChars="208" w:left="919" w:firstLineChars="0"/>
        <w:jc w:val="left"/>
        <w:rPr>
          <w:szCs w:val="24"/>
        </w:rPr>
      </w:pPr>
      <m:oMath>
        <m:sSub>
          <m:sSubPr>
            <m:ctrlPr>
              <w:rPr>
                <w:rFonts w:ascii="Cambria Math" w:hAnsi="Cambria Math"/>
                <w:szCs w:val="24"/>
              </w:rPr>
            </m:ctrlPr>
          </m:sSubPr>
          <m:e>
            <m:r>
              <w:rPr>
                <w:rFonts w:ascii="Cambria Math" w:hAnsi="Cambria Math"/>
                <w:szCs w:val="24"/>
              </w:rPr>
              <m:t>P</m:t>
            </m:r>
          </m:e>
          <m:sub>
            <m:r>
              <w:rPr>
                <w:rFonts w:ascii="Cambria Math" w:hAnsi="Cambria Math"/>
                <w:szCs w:val="24"/>
              </w:rPr>
              <m:t>j</m:t>
            </m:r>
          </m:sub>
        </m:sSub>
        <m:d>
          <m:dPr>
            <m:ctrlPr>
              <w:rPr>
                <w:rFonts w:ascii="Cambria Math" w:hAnsi="Cambria Math"/>
                <w:i/>
                <w:szCs w:val="24"/>
              </w:rPr>
            </m:ctrlPr>
          </m:dPr>
          <m:e>
            <m:r>
              <w:rPr>
                <w:rFonts w:ascii="Cambria Math" w:hAnsi="Cambria Math"/>
                <w:szCs w:val="24"/>
              </w:rPr>
              <m:t>d</m:t>
            </m:r>
          </m:e>
        </m:d>
      </m:oMath>
      <w:r w:rsidR="00424AB3" w:rsidRPr="009B0E39">
        <w:rPr>
          <w:szCs w:val="24"/>
        </w:rPr>
        <w:t>为第</w:t>
      </w:r>
      <w:r w:rsidR="00424AB3" w:rsidRPr="009B0E39">
        <w:rPr>
          <w:i/>
          <w:szCs w:val="24"/>
        </w:rPr>
        <w:t>d</w:t>
      </w:r>
      <w:r w:rsidR="00424AB3" w:rsidRPr="009B0E39">
        <w:rPr>
          <w:szCs w:val="24"/>
        </w:rPr>
        <w:t>篇</w:t>
      </w:r>
      <w:proofErr w:type="gramStart"/>
      <w:r w:rsidR="00424AB3" w:rsidRPr="009B0E39">
        <w:rPr>
          <w:szCs w:val="24"/>
        </w:rPr>
        <w:t>文档第</w:t>
      </w:r>
      <w:proofErr w:type="gramEnd"/>
      <w:r w:rsidR="00424AB3" w:rsidRPr="009B0E39">
        <w:rPr>
          <w:i/>
          <w:szCs w:val="24"/>
        </w:rPr>
        <w:t>j</w:t>
      </w:r>
      <w:r w:rsidR="00424AB3" w:rsidRPr="009B0E39">
        <w:rPr>
          <w:szCs w:val="24"/>
        </w:rPr>
        <w:t>类的特征值</w:t>
      </w:r>
      <w:r w:rsidR="00253848" w:rsidRPr="009B0E39">
        <w:rPr>
          <w:szCs w:val="24"/>
        </w:rPr>
        <w:t>；</w:t>
      </w:r>
    </w:p>
    <w:p w:rsidR="00424AB3" w:rsidRPr="009B0E39" w:rsidRDefault="00424AB3" w:rsidP="00DD4F66">
      <w:pPr>
        <w:pStyle w:val="a1"/>
        <w:numPr>
          <w:ilvl w:val="1"/>
          <w:numId w:val="17"/>
        </w:numPr>
        <w:adjustRightInd w:val="0"/>
        <w:snapToGrid w:val="0"/>
        <w:spacing w:line="300" w:lineRule="auto"/>
        <w:ind w:leftChars="208" w:left="919" w:firstLineChars="0"/>
        <w:jc w:val="left"/>
        <w:rPr>
          <w:szCs w:val="24"/>
        </w:rPr>
      </w:pPr>
      <w:r w:rsidRPr="009B0E39">
        <w:rPr>
          <w:i/>
          <w:szCs w:val="24"/>
        </w:rPr>
        <w:t>n</w:t>
      </w:r>
      <w:r w:rsidRPr="009B0E39">
        <w:rPr>
          <w:szCs w:val="24"/>
        </w:rPr>
        <w:t>为该</w:t>
      </w:r>
      <w:r w:rsidR="0053392B" w:rsidRPr="009B0E39">
        <w:rPr>
          <w:szCs w:val="24"/>
        </w:rPr>
        <w:t>篇</w:t>
      </w:r>
      <w:r w:rsidRPr="009B0E39">
        <w:rPr>
          <w:szCs w:val="24"/>
        </w:rPr>
        <w:t>文档的分词个数</w:t>
      </w:r>
      <w:r w:rsidR="00253848" w:rsidRPr="009B0E39">
        <w:rPr>
          <w:szCs w:val="24"/>
        </w:rPr>
        <w:t>；</w:t>
      </w:r>
    </w:p>
    <w:p w:rsidR="00424AB3" w:rsidRPr="009B0E39" w:rsidRDefault="00424AB3" w:rsidP="00DD4F66">
      <w:pPr>
        <w:pStyle w:val="a1"/>
        <w:numPr>
          <w:ilvl w:val="0"/>
          <w:numId w:val="15"/>
        </w:numPr>
        <w:adjustRightInd w:val="0"/>
        <w:snapToGrid w:val="0"/>
        <w:spacing w:line="300" w:lineRule="auto"/>
        <w:ind w:firstLineChars="0"/>
        <w:rPr>
          <w:rFonts w:eastAsia="黑体"/>
        </w:rPr>
      </w:pPr>
      <w:r w:rsidRPr="009B0E39">
        <w:rPr>
          <w:rFonts w:eastAsia="黑体"/>
        </w:rPr>
        <w:t>模型训练和验证</w:t>
      </w:r>
    </w:p>
    <w:p w:rsidR="00424AB3" w:rsidRPr="009B0E39" w:rsidRDefault="00424AB3" w:rsidP="00EE399C">
      <w:pPr>
        <w:pStyle w:val="a1"/>
        <w:adjustRightInd w:val="0"/>
        <w:snapToGrid w:val="0"/>
        <w:spacing w:line="300" w:lineRule="auto"/>
        <w:ind w:firstLine="480"/>
      </w:pPr>
      <w:r w:rsidRPr="009B0E39">
        <w:t>模型选择上，主要采纳</w:t>
      </w:r>
      <w:r w:rsidRPr="009B0E39">
        <w:t>SVM</w:t>
      </w:r>
      <w:r w:rsidRPr="009B0E39">
        <w:t>、</w:t>
      </w:r>
      <w:r w:rsidRPr="009B0E39">
        <w:t>Naïve Bayes</w:t>
      </w:r>
      <w:r w:rsidRPr="009B0E39">
        <w:t>、</w:t>
      </w:r>
      <w:r w:rsidRPr="009B0E39">
        <w:t>Max Ent</w:t>
      </w:r>
      <w:r w:rsidRPr="009B0E39">
        <w:t>三类方法，</w:t>
      </w:r>
      <w:r w:rsidR="00BA50B0" w:rsidRPr="009B0E39">
        <w:t>同时</w:t>
      </w:r>
      <w:r w:rsidRPr="009B0E39">
        <w:t>针对</w:t>
      </w:r>
      <w:r w:rsidRPr="009B0E39">
        <w:t>SVM</w:t>
      </w:r>
      <w:r w:rsidR="00BA50B0" w:rsidRPr="009B0E39">
        <w:t>，</w:t>
      </w:r>
      <w:r w:rsidR="00E97EF3" w:rsidRPr="009B0E39">
        <w:t>尝试</w:t>
      </w:r>
      <w:r w:rsidRPr="009B0E39">
        <w:t>不同</w:t>
      </w:r>
      <w:r w:rsidRPr="009B0E39">
        <w:t>kernel</w:t>
      </w:r>
      <w:r w:rsidRPr="009B0E39">
        <w:t>的变换</w:t>
      </w:r>
      <w:r w:rsidR="00E97EF3" w:rsidRPr="009B0E39">
        <w:t>。</w:t>
      </w:r>
    </w:p>
    <w:p w:rsidR="00424AB3" w:rsidRPr="009B0E39" w:rsidRDefault="00424AB3" w:rsidP="00EE399C">
      <w:pPr>
        <w:pStyle w:val="a1"/>
        <w:adjustRightInd w:val="0"/>
        <w:snapToGrid w:val="0"/>
        <w:spacing w:line="300" w:lineRule="auto"/>
        <w:ind w:firstLine="480"/>
      </w:pPr>
      <w:r w:rsidRPr="009B0E39">
        <w:t>在算法模型的验证上，除了交叉验证，还主要考虑采用划分训练集和测试集的方式，采用</w:t>
      </w:r>
      <w:r w:rsidRPr="009B0E39">
        <w:t>7:3</w:t>
      </w:r>
      <w:r w:rsidRPr="009B0E39">
        <w:t>的比例，多次随机选择训练集和测试集，统计模型的准确率，并且结合</w:t>
      </w:r>
      <w:r w:rsidRPr="009B0E39">
        <w:t>precision, recall, F1 score</w:t>
      </w:r>
      <w:r w:rsidRPr="009B0E39">
        <w:t>，最终分析算法的性能和好坏。</w:t>
      </w:r>
    </w:p>
    <w:p w:rsidR="00424AB3" w:rsidRPr="009B0E39" w:rsidRDefault="00424AB3" w:rsidP="00DD4F66">
      <w:pPr>
        <w:pStyle w:val="a1"/>
        <w:numPr>
          <w:ilvl w:val="0"/>
          <w:numId w:val="15"/>
        </w:numPr>
        <w:adjustRightInd w:val="0"/>
        <w:snapToGrid w:val="0"/>
        <w:spacing w:line="300" w:lineRule="auto"/>
        <w:ind w:firstLineChars="0"/>
        <w:rPr>
          <w:rFonts w:eastAsia="黑体"/>
        </w:rPr>
      </w:pPr>
      <w:r w:rsidRPr="009B0E39">
        <w:rPr>
          <w:rFonts w:eastAsia="黑体"/>
        </w:rPr>
        <w:t>模型实现及应用</w:t>
      </w:r>
    </w:p>
    <w:p w:rsidR="005B12F7" w:rsidRPr="009B0E39" w:rsidRDefault="00424AB3" w:rsidP="00EE399C">
      <w:pPr>
        <w:pStyle w:val="a1"/>
        <w:adjustRightInd w:val="0"/>
        <w:snapToGrid w:val="0"/>
        <w:spacing w:line="300" w:lineRule="auto"/>
        <w:ind w:firstLine="480"/>
      </w:pPr>
      <w:r w:rsidRPr="009B0E39">
        <w:t>影评情感分析的核心模型具体实现则主要基于</w:t>
      </w:r>
      <w:r w:rsidRPr="009B0E39">
        <w:t>java</w:t>
      </w:r>
      <w:r w:rsidRPr="009B0E39">
        <w:t>代码，核心机器学习模型，则采用源码的方式调用</w:t>
      </w:r>
      <w:r w:rsidR="00074F14" w:rsidRPr="009B0E39">
        <w:t>机器学习工具包</w:t>
      </w:r>
      <w:r w:rsidRPr="009B0E39">
        <w:t>weka</w:t>
      </w:r>
      <w:r w:rsidR="005D1266" w:rsidRPr="009B0E39">
        <w:t>。</w:t>
      </w:r>
    </w:p>
    <w:p w:rsidR="005A6FB9" w:rsidRPr="009B0E39" w:rsidRDefault="00CE2C2F" w:rsidP="00EE399C">
      <w:pPr>
        <w:pStyle w:val="3"/>
        <w:adjustRightInd w:val="0"/>
        <w:snapToGrid w:val="0"/>
        <w:spacing w:beforeLines="50" w:before="120" w:afterLines="50" w:after="120" w:line="300" w:lineRule="auto"/>
        <w:rPr>
          <w:b w:val="0"/>
        </w:rPr>
      </w:pPr>
      <w:r w:rsidRPr="009B0E39">
        <w:rPr>
          <w:b w:val="0"/>
        </w:rPr>
        <w:t xml:space="preserve"> </w:t>
      </w:r>
      <w:bookmarkStart w:id="47" w:name="_Toc455066824"/>
      <w:r w:rsidR="005A6FB9" w:rsidRPr="009B0E39">
        <w:rPr>
          <w:b w:val="0"/>
        </w:rPr>
        <w:t>影评关键词提取算法设计</w:t>
      </w:r>
      <w:bookmarkEnd w:id="47"/>
    </w:p>
    <w:p w:rsidR="005A6FB9" w:rsidRPr="009B0E39" w:rsidRDefault="005A6FB9" w:rsidP="00EE399C">
      <w:pPr>
        <w:pStyle w:val="a1"/>
        <w:adjustRightInd w:val="0"/>
        <w:snapToGrid w:val="0"/>
        <w:spacing w:line="300" w:lineRule="auto"/>
        <w:ind w:firstLine="480"/>
      </w:pPr>
      <w:r w:rsidRPr="009B0E39">
        <w:t>谈起关键词提取算法，常见的并且最易实现的当属</w:t>
      </w:r>
      <w:r w:rsidRPr="009B0E39">
        <w:t>TF-IDF</w:t>
      </w:r>
      <w:r w:rsidRPr="009B0E39">
        <w:t>，但是</w:t>
      </w:r>
      <w:proofErr w:type="gramStart"/>
      <w:r w:rsidRPr="009B0E39">
        <w:t>对于微博影评</w:t>
      </w:r>
      <w:proofErr w:type="gramEnd"/>
      <w:r w:rsidRPr="009B0E39">
        <w:t>这样的短文本，</w:t>
      </w:r>
      <w:r w:rsidRPr="009B0E39">
        <w:t>TF-IDF</w:t>
      </w:r>
      <w:r w:rsidR="00C448DB" w:rsidRPr="009B0E39">
        <w:t>效果一般，因此采纳</w:t>
      </w:r>
      <w:r w:rsidR="00C448DB" w:rsidRPr="009B0E39">
        <w:t>TextRank</w:t>
      </w:r>
      <w:r w:rsidR="00C448DB" w:rsidRPr="009B0E39">
        <w:t>算法。</w:t>
      </w:r>
    </w:p>
    <w:p w:rsidR="005A6FB9" w:rsidRPr="009B0E39" w:rsidRDefault="005A6FB9" w:rsidP="00EE399C">
      <w:pPr>
        <w:pStyle w:val="a1"/>
        <w:adjustRightInd w:val="0"/>
        <w:snapToGrid w:val="0"/>
        <w:spacing w:line="300" w:lineRule="auto"/>
        <w:ind w:firstLineChars="0" w:firstLine="482"/>
      </w:pPr>
      <w:r w:rsidRPr="009B0E39">
        <w:t>TextRank</w:t>
      </w:r>
      <w:r w:rsidRPr="009B0E39">
        <w:t>是在</w:t>
      </w:r>
      <w:r w:rsidRPr="009B0E39">
        <w:t>Google</w:t>
      </w:r>
      <w:r w:rsidRPr="009B0E39">
        <w:t>的</w:t>
      </w:r>
      <w:r w:rsidRPr="009B0E39">
        <w:t>PageRank</w:t>
      </w:r>
      <w:r w:rsidRPr="009B0E39">
        <w:t>算法启发下，针对文本里的句子设计的权重算法，目标是自动摘要</w:t>
      </w:r>
      <w:r w:rsidR="002D45EB" w:rsidRPr="009B0E39">
        <w:t>和关键词提取</w:t>
      </w:r>
      <w:r w:rsidRPr="009B0E39">
        <w:t>。它利用投票的原理，让每一个单词给它的邻居（术语称窗口）投赞成票，票的权重取决于自己的票数。</w:t>
      </w:r>
    </w:p>
    <w:p w:rsidR="000B54BA" w:rsidRPr="009B0E39" w:rsidRDefault="003F1314" w:rsidP="00EE399C">
      <w:pPr>
        <w:pStyle w:val="a1"/>
        <w:adjustRightInd w:val="0"/>
        <w:snapToGrid w:val="0"/>
        <w:spacing w:line="300" w:lineRule="auto"/>
        <w:ind w:firstLineChars="0" w:firstLine="482"/>
      </w:pPr>
      <w:r w:rsidRPr="009B0E39">
        <w:t>首先，</w:t>
      </w:r>
      <w:r w:rsidR="000B54BA" w:rsidRPr="009B0E39">
        <w:t>PageRank</w:t>
      </w:r>
      <w:r w:rsidR="0043238C" w:rsidRPr="009B0E39">
        <w:t>的算法如公式</w:t>
      </w:r>
      <w:r w:rsidR="0043238C" w:rsidRPr="009B0E39">
        <w:t>(3-3)</w:t>
      </w:r>
      <w:r w:rsidR="0043238C" w:rsidRPr="009B0E39">
        <w:t>所示</w:t>
      </w:r>
      <w:r w:rsidR="000B54BA" w:rsidRPr="009B0E39">
        <w:t>：</w:t>
      </w:r>
    </w:p>
    <w:p w:rsidR="000B54BA" w:rsidRPr="009B0E39" w:rsidRDefault="001416C8" w:rsidP="00EE399C">
      <w:pPr>
        <w:pStyle w:val="a1"/>
        <w:adjustRightInd w:val="0"/>
        <w:snapToGrid w:val="0"/>
        <w:spacing w:line="300" w:lineRule="auto"/>
        <w:ind w:firstLineChars="0" w:firstLine="482"/>
        <w:jc w:val="right"/>
        <w:rPr>
          <w:szCs w:val="24"/>
        </w:rPr>
      </w:pPr>
      <m:oMath>
        <m:r>
          <m:rPr>
            <m:sty m:val="p"/>
          </m:rPr>
          <w:rPr>
            <w:rFonts w:ascii="Cambria Math" w:hAnsi="Cambria Math"/>
            <w:szCs w:val="24"/>
          </w:rPr>
          <m:t>S(</m:t>
        </m:r>
        <m:sSub>
          <m:sSubPr>
            <m:ctrlPr>
              <w:rPr>
                <w:rFonts w:ascii="Cambria Math" w:hAnsi="Cambria Math"/>
                <w:szCs w:val="24"/>
              </w:rPr>
            </m:ctrlPr>
          </m:sSubPr>
          <m:e>
            <m:r>
              <w:rPr>
                <w:rFonts w:ascii="Cambria Math" w:hAnsi="Cambria Math"/>
                <w:szCs w:val="24"/>
              </w:rPr>
              <m:t>V</m:t>
            </m:r>
          </m:e>
          <m:sub>
            <m:r>
              <w:rPr>
                <w:rFonts w:ascii="Cambria Math" w:hAnsi="Cambria Math"/>
                <w:szCs w:val="24"/>
              </w:rPr>
              <m:t>i</m:t>
            </m:r>
          </m:sub>
        </m:sSub>
        <m:r>
          <m:rPr>
            <m:sty m:val="p"/>
          </m:rPr>
          <w:rPr>
            <w:rFonts w:ascii="Cambria Math" w:hAnsi="Cambria Math"/>
            <w:szCs w:val="24"/>
          </w:rPr>
          <m:t>)=</m:t>
        </m:r>
        <m:d>
          <m:dPr>
            <m:ctrlPr>
              <w:rPr>
                <w:rFonts w:ascii="Cambria Math" w:hAnsi="Cambria Math"/>
                <w:szCs w:val="24"/>
              </w:rPr>
            </m:ctrlPr>
          </m:dPr>
          <m:e>
            <m:r>
              <m:rPr>
                <m:sty m:val="p"/>
              </m:rPr>
              <w:rPr>
                <w:rFonts w:ascii="Cambria Math" w:hAnsi="Cambria Math"/>
                <w:szCs w:val="24"/>
              </w:rPr>
              <m:t>1-d</m:t>
            </m:r>
          </m:e>
        </m:d>
        <m:r>
          <m:rPr>
            <m:sty m:val="p"/>
          </m:rPr>
          <w:rPr>
            <w:rFonts w:ascii="Cambria Math" w:hAnsi="Cambria Math"/>
            <w:szCs w:val="24"/>
          </w:rPr>
          <m:t>+d*</m:t>
        </m:r>
        <m:nary>
          <m:naryPr>
            <m:chr m:val="∑"/>
            <m:limLoc m:val="undOvr"/>
            <m:supHide m:val="1"/>
            <m:ctrlPr>
              <w:rPr>
                <w:rFonts w:ascii="Cambria Math" w:hAnsi="Cambria Math"/>
                <w:szCs w:val="24"/>
              </w:rPr>
            </m:ctrlPr>
          </m:naryPr>
          <m:sub>
            <m:r>
              <w:rPr>
                <w:rFonts w:ascii="Cambria Math" w:hAnsi="Cambria Math"/>
                <w:szCs w:val="24"/>
              </w:rPr>
              <m:t>j∈In(</m:t>
            </m:r>
            <m:sSub>
              <m:sSubPr>
                <m:ctrlPr>
                  <w:rPr>
                    <w:rFonts w:ascii="Cambria Math" w:hAnsi="Cambria Math"/>
                    <w:szCs w:val="24"/>
                  </w:rPr>
                </m:ctrlPr>
              </m:sSubPr>
              <m:e>
                <m:r>
                  <w:rPr>
                    <w:rFonts w:ascii="Cambria Math" w:hAnsi="Cambria Math"/>
                    <w:szCs w:val="24"/>
                  </w:rPr>
                  <m:t>V</m:t>
                </m:r>
              </m:e>
              <m:sub>
                <m:r>
                  <w:rPr>
                    <w:rFonts w:ascii="Cambria Math" w:hAnsi="Cambria Math"/>
                    <w:szCs w:val="24"/>
                  </w:rPr>
                  <m:t>i</m:t>
                </m:r>
              </m:sub>
            </m:sSub>
            <m:r>
              <w:rPr>
                <w:rFonts w:ascii="Cambria Math" w:hAnsi="Cambria Math"/>
                <w:szCs w:val="24"/>
              </w:rPr>
              <m:t>)</m:t>
            </m:r>
          </m:sub>
          <m:sup/>
          <m:e>
            <m:f>
              <m:fPr>
                <m:ctrlPr>
                  <w:rPr>
                    <w:rFonts w:ascii="Cambria Math" w:hAnsi="Cambria Math"/>
                    <w:i/>
                    <w:szCs w:val="24"/>
                  </w:rPr>
                </m:ctrlPr>
              </m:fPr>
              <m:num>
                <m:r>
                  <w:rPr>
                    <w:rFonts w:ascii="Cambria Math" w:hAnsi="Cambria Math"/>
                    <w:szCs w:val="24"/>
                  </w:rPr>
                  <m:t>1</m:t>
                </m:r>
              </m:num>
              <m:den>
                <m:d>
                  <m:dPr>
                    <m:begChr m:val="|"/>
                    <m:endChr m:val="|"/>
                    <m:ctrlPr>
                      <w:rPr>
                        <w:rFonts w:ascii="Cambria Math" w:hAnsi="Cambria Math"/>
                        <w:i/>
                        <w:szCs w:val="24"/>
                      </w:rPr>
                    </m:ctrlPr>
                  </m:dPr>
                  <m:e>
                    <m:r>
                      <w:rPr>
                        <w:rFonts w:ascii="Cambria Math" w:hAnsi="Cambria Math"/>
                        <w:szCs w:val="24"/>
                      </w:rPr>
                      <m:t>Out</m:t>
                    </m:r>
                    <m:d>
                      <m:dPr>
                        <m:ctrlPr>
                          <w:rPr>
                            <w:rFonts w:ascii="Cambria Math" w:hAnsi="Cambria Math"/>
                            <w:i/>
                            <w:szCs w:val="24"/>
                          </w:rPr>
                        </m:ctrlPr>
                      </m:dPr>
                      <m:e>
                        <m:sSub>
                          <m:sSubPr>
                            <m:ctrlPr>
                              <w:rPr>
                                <w:rFonts w:ascii="Cambria Math" w:hAnsi="Cambria Math"/>
                                <w:szCs w:val="24"/>
                              </w:rPr>
                            </m:ctrlPr>
                          </m:sSubPr>
                          <m:e>
                            <m:r>
                              <w:rPr>
                                <w:rFonts w:ascii="Cambria Math" w:hAnsi="Cambria Math"/>
                                <w:szCs w:val="24"/>
                              </w:rPr>
                              <m:t>V</m:t>
                            </m:r>
                          </m:e>
                          <m:sub>
                            <m:r>
                              <w:rPr>
                                <w:rFonts w:ascii="Cambria Math" w:hAnsi="Cambria Math"/>
                                <w:szCs w:val="24"/>
                              </w:rPr>
                              <m:t>j</m:t>
                            </m:r>
                          </m:sub>
                        </m:sSub>
                      </m:e>
                    </m:d>
                  </m:e>
                </m:d>
              </m:den>
            </m:f>
            <m:r>
              <w:rPr>
                <w:rFonts w:ascii="Cambria Math" w:hAnsi="Cambria Math"/>
                <w:szCs w:val="24"/>
              </w:rPr>
              <m:t>S(</m:t>
            </m:r>
            <m:sSub>
              <m:sSubPr>
                <m:ctrlPr>
                  <w:rPr>
                    <w:rFonts w:ascii="Cambria Math" w:hAnsi="Cambria Math"/>
                    <w:szCs w:val="24"/>
                  </w:rPr>
                </m:ctrlPr>
              </m:sSubPr>
              <m:e>
                <m:r>
                  <w:rPr>
                    <w:rFonts w:ascii="Cambria Math" w:hAnsi="Cambria Math"/>
                    <w:szCs w:val="24"/>
                  </w:rPr>
                  <m:t>V</m:t>
                </m:r>
              </m:e>
              <m:sub>
                <m:r>
                  <w:rPr>
                    <w:rFonts w:ascii="Cambria Math" w:hAnsi="Cambria Math"/>
                    <w:szCs w:val="24"/>
                  </w:rPr>
                  <m:t>j</m:t>
                </m:r>
              </m:sub>
            </m:sSub>
            <m:r>
              <w:rPr>
                <w:rFonts w:ascii="Cambria Math" w:hAnsi="Cambria Math"/>
                <w:szCs w:val="24"/>
              </w:rPr>
              <m:t>)</m:t>
            </m:r>
          </m:e>
        </m:nary>
      </m:oMath>
      <w:r w:rsidR="00FE7D2D" w:rsidRPr="009B0E39">
        <w:rPr>
          <w:szCs w:val="24"/>
        </w:rPr>
        <w:t xml:space="preserve">              (3</w:t>
      </w:r>
      <w:r w:rsidR="004D0055" w:rsidRPr="009B0E39">
        <w:rPr>
          <w:szCs w:val="24"/>
        </w:rPr>
        <w:t>-3</w:t>
      </w:r>
      <w:r w:rsidR="00FE7D2D" w:rsidRPr="009B0E39">
        <w:rPr>
          <w:szCs w:val="24"/>
        </w:rPr>
        <w:t>)</w:t>
      </w:r>
    </w:p>
    <w:p w:rsidR="000B54BA" w:rsidRPr="009B0E39" w:rsidRDefault="00F015C3" w:rsidP="00EE399C">
      <w:pPr>
        <w:pStyle w:val="a1"/>
        <w:adjustRightInd w:val="0"/>
        <w:snapToGrid w:val="0"/>
        <w:spacing w:line="300" w:lineRule="auto"/>
        <w:ind w:firstLineChars="0" w:firstLine="482"/>
      </w:pPr>
      <w:r w:rsidRPr="009B0E39">
        <w:t>而</w:t>
      </w:r>
      <w:r w:rsidR="000B54BA" w:rsidRPr="009B0E39">
        <w:t>TextRank</w:t>
      </w:r>
      <w:r w:rsidRPr="009B0E39">
        <w:t>算法则是</w:t>
      </w:r>
      <w:r w:rsidR="000B54BA" w:rsidRPr="009B0E39">
        <w:t>在</w:t>
      </w:r>
      <w:r w:rsidR="000B54BA" w:rsidRPr="009B0E39">
        <w:t>PageRank</w:t>
      </w:r>
      <w:r w:rsidR="000B54BA" w:rsidRPr="009B0E39">
        <w:t>的公式的基础上，引入了边的权值的概念，代表两个</w:t>
      </w:r>
      <w:r w:rsidR="001B2BB9" w:rsidRPr="009B0E39">
        <w:t>分词</w:t>
      </w:r>
      <w:r w:rsidR="0071580B" w:rsidRPr="009B0E39">
        <w:t>或者分句</w:t>
      </w:r>
      <w:r w:rsidR="00106996" w:rsidRPr="009B0E39">
        <w:t>的相似度。具体算法</w:t>
      </w:r>
      <w:r w:rsidR="000B54BA" w:rsidRPr="009B0E39">
        <w:t>如</w:t>
      </w:r>
      <w:r w:rsidR="00106996" w:rsidRPr="009B0E39">
        <w:t>公式</w:t>
      </w:r>
      <w:r w:rsidR="00106996" w:rsidRPr="009B0E39">
        <w:t>(3-4)</w:t>
      </w:r>
      <w:r w:rsidR="005B224E" w:rsidRPr="009B0E39">
        <w:t>所示</w:t>
      </w:r>
      <w:r w:rsidR="000B54BA" w:rsidRPr="009B0E39">
        <w:t>：</w:t>
      </w:r>
    </w:p>
    <w:p w:rsidR="000B54BA" w:rsidRPr="009B0E39" w:rsidRDefault="001416C8" w:rsidP="00EE399C">
      <w:pPr>
        <w:pStyle w:val="a1"/>
        <w:adjustRightInd w:val="0"/>
        <w:snapToGrid w:val="0"/>
        <w:spacing w:line="300" w:lineRule="auto"/>
        <w:ind w:firstLineChars="0" w:firstLine="482"/>
        <w:jc w:val="right"/>
        <w:rPr>
          <w:szCs w:val="24"/>
        </w:rPr>
      </w:pPr>
      <m:oMath>
        <m:r>
          <m:rPr>
            <m:sty m:val="p"/>
          </m:rPr>
          <w:rPr>
            <w:rFonts w:ascii="Cambria Math" w:hAnsi="Cambria Math"/>
            <w:szCs w:val="24"/>
          </w:rPr>
          <m:t>WS(</m:t>
        </m:r>
        <m:sSub>
          <m:sSubPr>
            <m:ctrlPr>
              <w:rPr>
                <w:rFonts w:ascii="Cambria Math" w:hAnsi="Cambria Math"/>
                <w:szCs w:val="24"/>
              </w:rPr>
            </m:ctrlPr>
          </m:sSubPr>
          <m:e>
            <m:r>
              <w:rPr>
                <w:rFonts w:ascii="Cambria Math" w:hAnsi="Cambria Math"/>
                <w:szCs w:val="24"/>
              </w:rPr>
              <m:t>V</m:t>
            </m:r>
          </m:e>
          <m:sub>
            <m:r>
              <w:rPr>
                <w:rFonts w:ascii="Cambria Math" w:hAnsi="Cambria Math"/>
                <w:szCs w:val="24"/>
              </w:rPr>
              <m:t>i</m:t>
            </m:r>
          </m:sub>
        </m:sSub>
        <m:r>
          <m:rPr>
            <m:sty m:val="p"/>
          </m:rPr>
          <w:rPr>
            <w:rFonts w:ascii="Cambria Math" w:hAnsi="Cambria Math"/>
            <w:szCs w:val="24"/>
          </w:rPr>
          <m:t>)=</m:t>
        </m:r>
        <m:d>
          <m:dPr>
            <m:ctrlPr>
              <w:rPr>
                <w:rFonts w:ascii="Cambria Math" w:hAnsi="Cambria Math"/>
                <w:szCs w:val="24"/>
              </w:rPr>
            </m:ctrlPr>
          </m:dPr>
          <m:e>
            <m:r>
              <m:rPr>
                <m:sty m:val="p"/>
              </m:rPr>
              <w:rPr>
                <w:rFonts w:ascii="Cambria Math" w:hAnsi="Cambria Math"/>
                <w:szCs w:val="24"/>
              </w:rPr>
              <m:t>1-d</m:t>
            </m:r>
          </m:e>
        </m:d>
        <m:r>
          <m:rPr>
            <m:sty m:val="p"/>
          </m:rPr>
          <w:rPr>
            <w:rFonts w:ascii="Cambria Math" w:hAnsi="Cambria Math"/>
            <w:szCs w:val="24"/>
          </w:rPr>
          <m:t>+d*</m:t>
        </m:r>
        <m:nary>
          <m:naryPr>
            <m:chr m:val="∑"/>
            <m:limLoc m:val="undOvr"/>
            <m:supHide m:val="1"/>
            <m:ctrlPr>
              <w:rPr>
                <w:rFonts w:ascii="Cambria Math" w:hAnsi="Cambria Math"/>
                <w:szCs w:val="24"/>
              </w:rPr>
            </m:ctrlPr>
          </m:naryPr>
          <m:sub>
            <m:sSub>
              <m:sSubPr>
                <m:ctrlPr>
                  <w:rPr>
                    <w:rFonts w:ascii="Cambria Math" w:hAnsi="Cambria Math"/>
                    <w:szCs w:val="24"/>
                  </w:rPr>
                </m:ctrlPr>
              </m:sSubPr>
              <m:e>
                <m:r>
                  <w:rPr>
                    <w:rFonts w:ascii="Cambria Math" w:hAnsi="Cambria Math"/>
                    <w:szCs w:val="24"/>
                  </w:rPr>
                  <m:t>V</m:t>
                </m:r>
              </m:e>
              <m:sub>
                <m:r>
                  <w:rPr>
                    <w:rFonts w:ascii="Cambria Math" w:hAnsi="Cambria Math"/>
                    <w:szCs w:val="24"/>
                  </w:rPr>
                  <m:t>j</m:t>
                </m:r>
              </m:sub>
            </m:sSub>
            <m:r>
              <w:rPr>
                <w:rFonts w:ascii="Cambria Math" w:hAnsi="Cambria Math"/>
                <w:szCs w:val="24"/>
              </w:rPr>
              <m:t>∈In(</m:t>
            </m:r>
            <m:sSub>
              <m:sSubPr>
                <m:ctrlPr>
                  <w:rPr>
                    <w:rFonts w:ascii="Cambria Math" w:hAnsi="Cambria Math"/>
                    <w:szCs w:val="24"/>
                  </w:rPr>
                </m:ctrlPr>
              </m:sSubPr>
              <m:e>
                <m:r>
                  <w:rPr>
                    <w:rFonts w:ascii="Cambria Math" w:hAnsi="Cambria Math"/>
                    <w:szCs w:val="24"/>
                  </w:rPr>
                  <m:t>V</m:t>
                </m:r>
              </m:e>
              <m:sub>
                <m:r>
                  <w:rPr>
                    <w:rFonts w:ascii="Cambria Math" w:hAnsi="Cambria Math"/>
                    <w:szCs w:val="24"/>
                  </w:rPr>
                  <m:t>i</m:t>
                </m:r>
              </m:sub>
            </m:sSub>
            <m:r>
              <w:rPr>
                <w:rFonts w:ascii="Cambria Math" w:hAnsi="Cambria Math"/>
                <w:szCs w:val="24"/>
              </w:rPr>
              <m:t>)</m:t>
            </m:r>
          </m:sub>
          <m:sup/>
          <m:e>
            <m:f>
              <m:fPr>
                <m:ctrlPr>
                  <w:rPr>
                    <w:rFonts w:ascii="Cambria Math" w:hAnsi="Cambria Math"/>
                    <w:i/>
                    <w:szCs w:val="24"/>
                  </w:rPr>
                </m:ctrlPr>
              </m:fPr>
              <m:num>
                <m:sSub>
                  <m:sSubPr>
                    <m:ctrlPr>
                      <w:rPr>
                        <w:rFonts w:ascii="Cambria Math" w:hAnsi="Cambria Math"/>
                        <w:szCs w:val="24"/>
                      </w:rPr>
                    </m:ctrlPr>
                  </m:sSubPr>
                  <m:e>
                    <m:r>
                      <w:rPr>
                        <w:rFonts w:ascii="Cambria Math" w:hAnsi="Cambria Math"/>
                        <w:szCs w:val="24"/>
                      </w:rPr>
                      <m:t>W</m:t>
                    </m:r>
                  </m:e>
                  <m:sub>
                    <m:r>
                      <w:rPr>
                        <w:rFonts w:ascii="Cambria Math" w:hAnsi="Cambria Math"/>
                        <w:szCs w:val="24"/>
                      </w:rPr>
                      <m:t>ji</m:t>
                    </m:r>
                  </m:sub>
                </m:sSub>
              </m:num>
              <m:den>
                <m:nary>
                  <m:naryPr>
                    <m:chr m:val="∑"/>
                    <m:limLoc m:val="undOvr"/>
                    <m:supHide m:val="1"/>
                    <m:ctrlPr>
                      <w:rPr>
                        <w:rFonts w:ascii="Cambria Math" w:hAnsi="Cambria Math"/>
                        <w:i/>
                        <w:szCs w:val="24"/>
                      </w:rPr>
                    </m:ctrlPr>
                  </m:naryPr>
                  <m:sub>
                    <m:sSub>
                      <m:sSubPr>
                        <m:ctrlPr>
                          <w:rPr>
                            <w:rFonts w:ascii="Cambria Math" w:hAnsi="Cambria Math"/>
                            <w:szCs w:val="24"/>
                          </w:rPr>
                        </m:ctrlPr>
                      </m:sSubPr>
                      <m:e>
                        <m:r>
                          <w:rPr>
                            <w:rFonts w:ascii="Cambria Math" w:hAnsi="Cambria Math"/>
                            <w:szCs w:val="24"/>
                          </w:rPr>
                          <m:t>V</m:t>
                        </m:r>
                      </m:e>
                      <m:sub>
                        <m:r>
                          <w:rPr>
                            <w:rFonts w:ascii="Cambria Math" w:hAnsi="Cambria Math"/>
                            <w:szCs w:val="24"/>
                          </w:rPr>
                          <m:t>k</m:t>
                        </m:r>
                      </m:sub>
                    </m:sSub>
                    <m:r>
                      <w:rPr>
                        <w:rFonts w:ascii="Cambria Math" w:hAnsi="Cambria Math"/>
                        <w:szCs w:val="24"/>
                      </w:rPr>
                      <m:t>∈Out(</m:t>
                    </m:r>
                    <m:sSub>
                      <m:sSubPr>
                        <m:ctrlPr>
                          <w:rPr>
                            <w:rFonts w:ascii="Cambria Math" w:hAnsi="Cambria Math"/>
                            <w:szCs w:val="24"/>
                          </w:rPr>
                        </m:ctrlPr>
                      </m:sSubPr>
                      <m:e>
                        <m:r>
                          <w:rPr>
                            <w:rFonts w:ascii="Cambria Math" w:hAnsi="Cambria Math"/>
                            <w:szCs w:val="24"/>
                          </w:rPr>
                          <m:t>V</m:t>
                        </m:r>
                      </m:e>
                      <m:sub>
                        <m:r>
                          <w:rPr>
                            <w:rFonts w:ascii="Cambria Math" w:hAnsi="Cambria Math"/>
                            <w:szCs w:val="24"/>
                          </w:rPr>
                          <m:t>j</m:t>
                        </m:r>
                      </m:sub>
                    </m:sSub>
                    <m:r>
                      <w:rPr>
                        <w:rFonts w:ascii="Cambria Math" w:hAnsi="Cambria Math"/>
                        <w:szCs w:val="24"/>
                      </w:rPr>
                      <m:t>)</m:t>
                    </m:r>
                  </m:sub>
                  <m:sup/>
                  <m:e>
                    <m:sSub>
                      <m:sSubPr>
                        <m:ctrlPr>
                          <w:rPr>
                            <w:rFonts w:ascii="Cambria Math" w:hAnsi="Cambria Math"/>
                            <w:i/>
                            <w:szCs w:val="24"/>
                          </w:rPr>
                        </m:ctrlPr>
                      </m:sSubPr>
                      <m:e>
                        <m:r>
                          <w:rPr>
                            <w:rFonts w:ascii="Cambria Math" w:hAnsi="Cambria Math"/>
                            <w:szCs w:val="24"/>
                          </w:rPr>
                          <m:t>W</m:t>
                        </m:r>
                      </m:e>
                      <m:sub>
                        <m:r>
                          <w:rPr>
                            <w:rFonts w:ascii="Cambria Math" w:hAnsi="Cambria Math"/>
                            <w:szCs w:val="24"/>
                          </w:rPr>
                          <m:t>jk</m:t>
                        </m:r>
                      </m:sub>
                    </m:sSub>
                  </m:e>
                </m:nary>
              </m:den>
            </m:f>
            <m:r>
              <w:rPr>
                <w:rFonts w:ascii="Cambria Math" w:hAnsi="Cambria Math"/>
                <w:szCs w:val="24"/>
              </w:rPr>
              <m:t>WS(</m:t>
            </m:r>
            <m:sSub>
              <m:sSubPr>
                <m:ctrlPr>
                  <w:rPr>
                    <w:rFonts w:ascii="Cambria Math" w:hAnsi="Cambria Math"/>
                    <w:szCs w:val="24"/>
                  </w:rPr>
                </m:ctrlPr>
              </m:sSubPr>
              <m:e>
                <m:r>
                  <w:rPr>
                    <w:rFonts w:ascii="Cambria Math" w:hAnsi="Cambria Math"/>
                    <w:szCs w:val="24"/>
                  </w:rPr>
                  <m:t>V</m:t>
                </m:r>
              </m:e>
              <m:sub>
                <m:r>
                  <w:rPr>
                    <w:rFonts w:ascii="Cambria Math" w:hAnsi="Cambria Math"/>
                    <w:szCs w:val="24"/>
                  </w:rPr>
                  <m:t>j</m:t>
                </m:r>
              </m:sub>
            </m:sSub>
            <m:r>
              <w:rPr>
                <w:rFonts w:ascii="Cambria Math" w:hAnsi="Cambria Math"/>
                <w:szCs w:val="24"/>
              </w:rPr>
              <m:t>)</m:t>
            </m:r>
          </m:e>
        </m:nary>
      </m:oMath>
      <w:r w:rsidR="005601CB" w:rsidRPr="009B0E39">
        <w:rPr>
          <w:szCs w:val="24"/>
        </w:rPr>
        <w:t xml:space="preserve">         (</w:t>
      </w:r>
      <w:r w:rsidR="004D0055" w:rsidRPr="009B0E39">
        <w:rPr>
          <w:szCs w:val="24"/>
        </w:rPr>
        <w:t>3-</w:t>
      </w:r>
      <w:r w:rsidR="005601CB" w:rsidRPr="009B0E39">
        <w:rPr>
          <w:szCs w:val="24"/>
        </w:rPr>
        <w:t>4)</w:t>
      </w:r>
    </w:p>
    <w:p w:rsidR="006B70CF" w:rsidRPr="009B0E39" w:rsidRDefault="006B70CF" w:rsidP="006B70CF">
      <w:pPr>
        <w:pStyle w:val="a1"/>
        <w:adjustRightInd w:val="0"/>
        <w:snapToGrid w:val="0"/>
        <w:spacing w:line="300" w:lineRule="auto"/>
        <w:ind w:right="240" w:firstLine="480"/>
        <w:jc w:val="left"/>
        <w:rPr>
          <w:szCs w:val="24"/>
        </w:rPr>
      </w:pPr>
      <w:r w:rsidRPr="009B0E39">
        <w:rPr>
          <w:szCs w:val="24"/>
        </w:rPr>
        <w:t>其中：</w:t>
      </w:r>
    </w:p>
    <w:p w:rsidR="000B54BA" w:rsidRPr="009B0E39" w:rsidRDefault="00AF0DF9" w:rsidP="00AF0DF9">
      <w:pPr>
        <w:pStyle w:val="a1"/>
        <w:adjustRightInd w:val="0"/>
        <w:snapToGrid w:val="0"/>
        <w:spacing w:line="300" w:lineRule="auto"/>
        <w:ind w:firstLineChars="0"/>
      </w:pPr>
      <w:r>
        <w:rPr>
          <w:rFonts w:hint="eastAsia"/>
        </w:rPr>
        <w:t xml:space="preserve">a) </w:t>
      </w:r>
      <w:r>
        <w:t xml:space="preserve"> </w:t>
      </w:r>
      <m:oMath>
        <m:r>
          <m:rPr>
            <m:sty m:val="p"/>
          </m:rPr>
          <w:rPr>
            <w:rFonts w:ascii="Cambria Math" w:hAnsi="Cambria Math"/>
          </w:rPr>
          <m:t>WS(</m:t>
        </m:r>
        <m:sSub>
          <m:sSubPr>
            <m:ctrlPr>
              <w:rPr>
                <w:rFonts w:ascii="Cambria Math" w:hAnsi="Cambria Math"/>
              </w:rPr>
            </m:ctrlPr>
          </m:sSubPr>
          <m:e>
            <m:r>
              <w:rPr>
                <w:rFonts w:ascii="Cambria Math" w:hAnsi="Cambria Math"/>
              </w:rPr>
              <m:t>V</m:t>
            </m:r>
          </m:e>
          <m:sub>
            <m:r>
              <w:rPr>
                <w:rFonts w:ascii="Cambria Math" w:hAnsi="Cambria Math"/>
              </w:rPr>
              <m:t>i</m:t>
            </m:r>
          </m:sub>
        </m:sSub>
        <m:r>
          <m:rPr>
            <m:sty m:val="p"/>
          </m:rPr>
          <w:rPr>
            <w:rFonts w:ascii="Cambria Math" w:hAnsi="Cambria Math"/>
          </w:rPr>
          <m:t>)</m:t>
        </m:r>
      </m:oMath>
      <w:r w:rsidR="00C9052E" w:rsidRPr="009B0E39">
        <w:t>是第</w:t>
      </w:r>
      <w:r w:rsidR="00C9052E" w:rsidRPr="009B0E39">
        <w:rPr>
          <w:i/>
        </w:rPr>
        <w:t>i</w:t>
      </w:r>
      <w:proofErr w:type="gramStart"/>
      <w:r w:rsidR="00C9052E" w:rsidRPr="009B0E39">
        <w:t>个</w:t>
      </w:r>
      <w:proofErr w:type="gramEnd"/>
      <w:r w:rsidR="00C9052E" w:rsidRPr="009B0E39">
        <w:t>单词的权值</w:t>
      </w:r>
      <w:r w:rsidR="00C435E8" w:rsidRPr="009B0E39">
        <w:t>；</w:t>
      </w:r>
    </w:p>
    <w:p w:rsidR="00C9052E" w:rsidRPr="009B0E39" w:rsidRDefault="00AF0DF9" w:rsidP="00AF0DF9">
      <w:pPr>
        <w:pStyle w:val="a1"/>
        <w:adjustRightInd w:val="0"/>
        <w:snapToGrid w:val="0"/>
        <w:spacing w:line="300" w:lineRule="auto"/>
        <w:ind w:firstLineChars="0"/>
      </w:pPr>
      <w:r>
        <w:t xml:space="preserve">b) </w:t>
      </w:r>
      <w:r w:rsidR="00814363">
        <w:t xml:space="preserve"> </w:t>
      </w:r>
      <w:r w:rsidR="00C9052E" w:rsidRPr="009B0E39">
        <w:t>d</w:t>
      </w:r>
      <w:r w:rsidR="00C9052E" w:rsidRPr="009B0E39">
        <w:t>为阻尼系数，常数</w:t>
      </w:r>
      <w:r w:rsidR="00C435E8" w:rsidRPr="009B0E39">
        <w:t>；</w:t>
      </w:r>
    </w:p>
    <w:p w:rsidR="00C9052E" w:rsidRPr="009B0E39" w:rsidRDefault="00AF0DF9" w:rsidP="00AF0DF9">
      <w:pPr>
        <w:pStyle w:val="a1"/>
        <w:adjustRightInd w:val="0"/>
        <w:snapToGrid w:val="0"/>
        <w:spacing w:line="300" w:lineRule="auto"/>
        <w:ind w:firstLineChars="0"/>
      </w:pPr>
      <w:r>
        <w:rPr>
          <w:rFonts w:hint="eastAsia"/>
        </w:rPr>
        <w:t xml:space="preserve">c) </w:t>
      </w:r>
      <w:r>
        <w:t xml:space="preserve"> </w:t>
      </w:r>
      <m:oMath>
        <m:r>
          <w:rPr>
            <w:rFonts w:ascii="Cambria Math" w:hAnsi="Cambria Math"/>
          </w:rPr>
          <m:t>In(</m:t>
        </m:r>
        <m:sSub>
          <m:sSubPr>
            <m:ctrlPr>
              <w:rPr>
                <w:rFonts w:ascii="Cambria Math" w:hAnsi="Cambria Math"/>
              </w:rPr>
            </m:ctrlPr>
          </m:sSubPr>
          <m:e>
            <m:r>
              <w:rPr>
                <w:rFonts w:ascii="Cambria Math" w:hAnsi="Cambria Math"/>
              </w:rPr>
              <m:t>V</m:t>
            </m:r>
          </m:e>
          <m:sub>
            <m:r>
              <w:rPr>
                <w:rFonts w:ascii="Cambria Math" w:hAnsi="Cambria Math"/>
              </w:rPr>
              <m:t>i</m:t>
            </m:r>
          </m:sub>
        </m:sSub>
        <m:r>
          <w:rPr>
            <w:rFonts w:ascii="Cambria Math" w:hAnsi="Cambria Math"/>
          </w:rPr>
          <m:t>)</m:t>
        </m:r>
      </m:oMath>
      <w:r w:rsidR="00C9052E" w:rsidRPr="009B0E39">
        <w:t>、</w:t>
      </w:r>
      <m:oMath>
        <m:r>
          <w:rPr>
            <w:rFonts w:ascii="Cambria Math" w:hAnsi="Cambria Math"/>
          </w:rPr>
          <m:t>Out(</m:t>
        </m:r>
        <m:sSub>
          <m:sSubPr>
            <m:ctrlPr>
              <w:rPr>
                <w:rFonts w:ascii="Cambria Math" w:hAnsi="Cambria Math"/>
              </w:rPr>
            </m:ctrlPr>
          </m:sSubPr>
          <m:e>
            <m:r>
              <w:rPr>
                <w:rFonts w:ascii="Cambria Math" w:hAnsi="Cambria Math"/>
              </w:rPr>
              <m:t>V</m:t>
            </m:r>
          </m:e>
          <m:sub>
            <m:r>
              <w:rPr>
                <w:rFonts w:ascii="Cambria Math" w:hAnsi="Cambria Math"/>
              </w:rPr>
              <m:t>i</m:t>
            </m:r>
          </m:sub>
        </m:sSub>
        <m:r>
          <w:rPr>
            <w:rFonts w:ascii="Cambria Math" w:hAnsi="Cambria Math"/>
          </w:rPr>
          <m:t>)</m:t>
        </m:r>
      </m:oMath>
      <w:r w:rsidR="00C9052E" w:rsidRPr="009B0E39">
        <w:t>表示指向第</w:t>
      </w:r>
      <w:r w:rsidR="00C9052E" w:rsidRPr="009B0E39">
        <w:t>i</w:t>
      </w:r>
      <w:r w:rsidR="00C9052E" w:rsidRPr="009B0E39">
        <w:t>个单词的集合和第</w:t>
      </w:r>
      <w:r w:rsidR="00C9052E" w:rsidRPr="009B0E39">
        <w:t>i</w:t>
      </w:r>
      <w:r w:rsidR="00C9052E" w:rsidRPr="009B0E39">
        <w:t>个单词指向的集合，在</w:t>
      </w:r>
      <w:r w:rsidR="00C9052E" w:rsidRPr="009B0E39">
        <w:t>TextRank</w:t>
      </w:r>
      <w:r w:rsidR="00C9052E" w:rsidRPr="009B0E39">
        <w:t>算法中，两个集合可以相同，在特定</w:t>
      </w:r>
      <w:r w:rsidR="000802FB" w:rsidRPr="009B0E39">
        <w:t>窗口</w:t>
      </w:r>
      <w:r w:rsidR="00C9052E" w:rsidRPr="009B0E39">
        <w:t>距离之间的词都在集合之内；</w:t>
      </w:r>
    </w:p>
    <w:p w:rsidR="00C9052E" w:rsidRPr="009B0E39" w:rsidRDefault="00AB0F63" w:rsidP="00AB0F63">
      <w:pPr>
        <w:pStyle w:val="a1"/>
        <w:adjustRightInd w:val="0"/>
        <w:snapToGrid w:val="0"/>
        <w:spacing w:line="300" w:lineRule="auto"/>
        <w:ind w:firstLineChars="0"/>
      </w:pPr>
      <w:r>
        <w:lastRenderedPageBreak/>
        <w:t xml:space="preserve">d)  </w:t>
      </w:r>
      <w:r w:rsidR="00C9052E" w:rsidRPr="009B0E39">
        <w:t>初始时，可以设置每个词的权重为</w:t>
      </w:r>
      <w:r w:rsidR="00C9052E" w:rsidRPr="009B0E39">
        <w:t>1</w:t>
      </w:r>
      <w:r w:rsidR="00C9052E" w:rsidRPr="009B0E39">
        <w:t>，经过多伦迭代后，词权重稳定后，按照词权重的大小排序，即可提取关键词</w:t>
      </w:r>
      <w:r w:rsidR="00F015C3" w:rsidRPr="009B0E39">
        <w:t>；</w:t>
      </w:r>
    </w:p>
    <w:p w:rsidR="00F015C3" w:rsidRPr="009B0E39" w:rsidRDefault="00F015C3" w:rsidP="00AD188C">
      <w:pPr>
        <w:pStyle w:val="a1"/>
        <w:adjustRightInd w:val="0"/>
        <w:snapToGrid w:val="0"/>
        <w:spacing w:line="300" w:lineRule="auto"/>
        <w:ind w:firstLine="480"/>
      </w:pPr>
      <w:r w:rsidRPr="009B0E39">
        <w:t>具体在系统应用时，</w:t>
      </w:r>
      <w:r w:rsidR="00812D61" w:rsidRPr="009B0E39">
        <w:t>基于</w:t>
      </w:r>
      <w:r w:rsidR="00812D61" w:rsidRPr="009B0E39">
        <w:t>TextRank</w:t>
      </w:r>
      <w:r w:rsidR="00812D61" w:rsidRPr="009B0E39">
        <w:t>的影评关键词算法流程则如图</w:t>
      </w:r>
      <w:r w:rsidR="00812D61" w:rsidRPr="009B0E39">
        <w:t>3-</w:t>
      </w:r>
      <w:r w:rsidR="00F62C70" w:rsidRPr="009B0E39">
        <w:t>5</w:t>
      </w:r>
      <w:r w:rsidR="00812D61" w:rsidRPr="009B0E39">
        <w:t>所示</w:t>
      </w:r>
      <w:r w:rsidRPr="009B0E39">
        <w:t>：</w:t>
      </w:r>
    </w:p>
    <w:p w:rsidR="00417B18" w:rsidRPr="009B0E39" w:rsidRDefault="001E6E93" w:rsidP="00EE399C">
      <w:pPr>
        <w:pStyle w:val="a1"/>
        <w:adjustRightInd w:val="0"/>
        <w:snapToGrid w:val="0"/>
        <w:spacing w:line="300" w:lineRule="auto"/>
        <w:ind w:firstLineChars="0" w:firstLine="0"/>
        <w:jc w:val="center"/>
      </w:pPr>
      <w:r w:rsidRPr="009B0E39">
        <w:rPr>
          <w:noProof/>
        </w:rPr>
        <w:drawing>
          <wp:inline distT="0" distB="0" distL="0" distR="0">
            <wp:extent cx="3096024" cy="2235505"/>
            <wp:effectExtent l="0" t="0" r="0" b="0"/>
            <wp:docPr id="36" name="图片 36" descr="E:\study\毕业设计\毕业论文\TextRank流程设计(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E:\study\毕业设计\毕业论文\TextRank流程设计(1).png"/>
                    <pic:cNvPicPr>
                      <a:picLocks noChangeAspect="1" noChangeArrowheads="1"/>
                    </pic:cNvPicPr>
                  </pic:nvPicPr>
                  <pic:blipFill rotWithShape="1">
                    <a:blip r:embed="rId19">
                      <a:extLst>
                        <a:ext uri="{28A0092B-C50C-407E-A947-70E740481C1C}">
                          <a14:useLocalDpi xmlns:a14="http://schemas.microsoft.com/office/drawing/2010/main" val="0"/>
                        </a:ext>
                      </a:extLst>
                    </a:blip>
                    <a:srcRect t="9535" b="5180"/>
                    <a:stretch/>
                  </pic:blipFill>
                  <pic:spPr bwMode="auto">
                    <a:xfrm>
                      <a:off x="0" y="0"/>
                      <a:ext cx="3131216" cy="2260915"/>
                    </a:xfrm>
                    <a:prstGeom prst="rect">
                      <a:avLst/>
                    </a:prstGeom>
                    <a:noFill/>
                    <a:ln>
                      <a:noFill/>
                    </a:ln>
                    <a:extLst>
                      <a:ext uri="{53640926-AAD7-44D8-BBD7-CCE9431645EC}">
                        <a14:shadowObscured xmlns:a14="http://schemas.microsoft.com/office/drawing/2010/main"/>
                      </a:ext>
                    </a:extLst>
                  </pic:spPr>
                </pic:pic>
              </a:graphicData>
            </a:graphic>
          </wp:inline>
        </w:drawing>
      </w:r>
    </w:p>
    <w:p w:rsidR="003A29BB" w:rsidRPr="009B0E39" w:rsidRDefault="003A29BB" w:rsidP="00EE399C">
      <w:pPr>
        <w:pStyle w:val="a1"/>
        <w:adjustRightInd w:val="0"/>
        <w:snapToGrid w:val="0"/>
        <w:spacing w:line="300" w:lineRule="auto"/>
        <w:ind w:firstLineChars="0" w:firstLine="0"/>
        <w:jc w:val="center"/>
        <w:rPr>
          <w:sz w:val="21"/>
        </w:rPr>
      </w:pPr>
      <w:r w:rsidRPr="009B0E39">
        <w:rPr>
          <w:sz w:val="21"/>
        </w:rPr>
        <w:t>图</w:t>
      </w:r>
      <w:r w:rsidRPr="009B0E39">
        <w:rPr>
          <w:sz w:val="21"/>
        </w:rPr>
        <w:t>3-</w:t>
      </w:r>
      <w:r w:rsidR="00F62C70" w:rsidRPr="009B0E39">
        <w:rPr>
          <w:sz w:val="21"/>
        </w:rPr>
        <w:t>5</w:t>
      </w:r>
      <w:r w:rsidRPr="009B0E39">
        <w:rPr>
          <w:sz w:val="21"/>
        </w:rPr>
        <w:t xml:space="preserve"> </w:t>
      </w:r>
      <w:r w:rsidRPr="009B0E39">
        <w:rPr>
          <w:sz w:val="21"/>
        </w:rPr>
        <w:t>影评关键词提取算法流程设计</w:t>
      </w:r>
    </w:p>
    <w:p w:rsidR="000615A9" w:rsidRPr="009B0E39" w:rsidRDefault="006F5EBA" w:rsidP="00EE399C">
      <w:pPr>
        <w:pStyle w:val="3"/>
        <w:adjustRightInd w:val="0"/>
        <w:snapToGrid w:val="0"/>
        <w:spacing w:beforeLines="50" w:before="120" w:afterLines="50" w:after="120" w:line="300" w:lineRule="auto"/>
        <w:rPr>
          <w:b w:val="0"/>
        </w:rPr>
      </w:pPr>
      <w:r w:rsidRPr="009B0E39">
        <w:rPr>
          <w:b w:val="0"/>
        </w:rPr>
        <w:t xml:space="preserve"> </w:t>
      </w:r>
      <w:bookmarkStart w:id="48" w:name="_Toc455066825"/>
      <w:r w:rsidR="000615A9" w:rsidRPr="009B0E39">
        <w:rPr>
          <w:b w:val="0"/>
        </w:rPr>
        <w:t>主创指数算法设计</w:t>
      </w:r>
      <w:bookmarkEnd w:id="48"/>
    </w:p>
    <w:p w:rsidR="00D2760B" w:rsidRPr="009B0E39" w:rsidRDefault="00D2760B" w:rsidP="00DD4F66">
      <w:pPr>
        <w:pStyle w:val="a1"/>
        <w:numPr>
          <w:ilvl w:val="0"/>
          <w:numId w:val="19"/>
        </w:numPr>
        <w:adjustRightInd w:val="0"/>
        <w:snapToGrid w:val="0"/>
        <w:spacing w:line="300" w:lineRule="auto"/>
        <w:ind w:firstLineChars="0"/>
        <w:rPr>
          <w:rFonts w:eastAsia="黑体"/>
        </w:rPr>
      </w:pPr>
      <w:r w:rsidRPr="009B0E39">
        <w:rPr>
          <w:rFonts w:eastAsia="黑体"/>
        </w:rPr>
        <w:t>主创票房矩阵</w:t>
      </w:r>
    </w:p>
    <w:p w:rsidR="00D2760B" w:rsidRPr="009B0E39" w:rsidRDefault="00D2760B" w:rsidP="00CF1106">
      <w:pPr>
        <w:widowControl/>
        <w:adjustRightInd w:val="0"/>
        <w:snapToGrid w:val="0"/>
        <w:spacing w:line="300" w:lineRule="auto"/>
        <w:ind w:firstLineChars="200" w:firstLine="480"/>
        <w:rPr>
          <w:kern w:val="0"/>
          <w:szCs w:val="24"/>
        </w:rPr>
      </w:pPr>
      <w:r w:rsidRPr="009B0E39">
        <w:rPr>
          <w:kern w:val="0"/>
          <w:szCs w:val="24"/>
        </w:rPr>
        <w:t>每一位主创人员</w:t>
      </w:r>
      <w:proofErr w:type="gramStart"/>
      <w:r w:rsidRPr="009B0E39">
        <w:rPr>
          <w:kern w:val="0"/>
          <w:szCs w:val="24"/>
        </w:rPr>
        <w:t>基于近</w:t>
      </w:r>
      <w:proofErr w:type="gramEnd"/>
      <w:r w:rsidRPr="009B0E39">
        <w:rPr>
          <w:kern w:val="0"/>
          <w:szCs w:val="24"/>
        </w:rPr>
        <w:t>五年以不同身份参与电影的作品票房，都可以得到一个</w:t>
      </w:r>
      <w:r w:rsidRPr="009B0E39">
        <w:rPr>
          <w:kern w:val="0"/>
          <w:position w:val="-6"/>
          <w:szCs w:val="24"/>
        </w:rPr>
        <w:object w:dxaOrig="499" w:dyaOrig="27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3.8pt;height:14.4pt" o:ole="">
            <v:imagedata r:id="rId20" o:title=""/>
          </v:shape>
          <o:OLEObject Type="Embed" ProgID="Equation.DSMT4" ShapeID="_x0000_i1025" DrawAspect="Content" ObjectID="_1528893798" r:id="rId21"/>
        </w:object>
      </w:r>
      <w:r w:rsidRPr="009B0E39">
        <w:rPr>
          <w:kern w:val="0"/>
          <w:szCs w:val="24"/>
        </w:rPr>
        <w:t>的矩阵。第</w:t>
      </w:r>
      <w:r w:rsidRPr="009B0E39">
        <w:rPr>
          <w:kern w:val="0"/>
          <w:position w:val="-6"/>
          <w:szCs w:val="24"/>
        </w:rPr>
        <w:object w:dxaOrig="200" w:dyaOrig="279">
          <v:shape id="_x0000_i1026" type="#_x0000_t75" style="width:8.75pt;height:14.4pt" o:ole="">
            <v:imagedata r:id="rId22" o:title=""/>
          </v:shape>
          <o:OLEObject Type="Embed" ProgID="Equation.DSMT4" ShapeID="_x0000_i1026" DrawAspect="Content" ObjectID="_1528893799" r:id="rId23"/>
        </w:object>
      </w:r>
      <w:r w:rsidRPr="009B0E39">
        <w:rPr>
          <w:kern w:val="0"/>
          <w:szCs w:val="24"/>
        </w:rPr>
        <w:t>位主创的矩阵为</w:t>
      </w:r>
      <w:r w:rsidRPr="009B0E39">
        <w:rPr>
          <w:kern w:val="0"/>
          <w:position w:val="-18"/>
          <w:szCs w:val="24"/>
        </w:rPr>
        <w:object w:dxaOrig="4819" w:dyaOrig="460">
          <v:shape id="_x0000_i1027" type="#_x0000_t75" style="width:240.4pt;height:23.15pt" o:ole="">
            <v:imagedata r:id="rId24" o:title=""/>
          </v:shape>
          <o:OLEObject Type="Embed" ProgID="Equation.DSMT4" ShapeID="_x0000_i1027" DrawAspect="Content" ObjectID="_1528893800" r:id="rId25"/>
        </w:object>
      </w:r>
      <w:r w:rsidRPr="009B0E39">
        <w:rPr>
          <w:kern w:val="0"/>
          <w:szCs w:val="24"/>
        </w:rPr>
        <w:t>，其中</w:t>
      </w:r>
      <w:r w:rsidRPr="009B0E39">
        <w:rPr>
          <w:kern w:val="0"/>
          <w:position w:val="-14"/>
          <w:szCs w:val="24"/>
        </w:rPr>
        <w:object w:dxaOrig="360" w:dyaOrig="400">
          <v:shape id="_x0000_i1028" type="#_x0000_t75" style="width:18.8pt;height:21.3pt" o:ole="">
            <v:imagedata r:id="rId26" o:title=""/>
          </v:shape>
          <o:OLEObject Type="Embed" ProgID="Equation.DSMT4" ShapeID="_x0000_i1028" DrawAspect="Content" ObjectID="_1528893801" r:id="rId27"/>
        </w:object>
      </w:r>
      <w:r w:rsidRPr="009B0E39">
        <w:rPr>
          <w:kern w:val="0"/>
          <w:szCs w:val="24"/>
        </w:rPr>
        <w:t>表示第</w:t>
      </w:r>
      <w:r w:rsidRPr="009B0E39">
        <w:rPr>
          <w:kern w:val="0"/>
          <w:position w:val="-6"/>
          <w:szCs w:val="24"/>
        </w:rPr>
        <w:object w:dxaOrig="200" w:dyaOrig="279">
          <v:shape id="_x0000_i1029" type="#_x0000_t75" style="width:8.75pt;height:14.4pt" o:ole="">
            <v:imagedata r:id="rId28" o:title=""/>
          </v:shape>
          <o:OLEObject Type="Embed" ProgID="Equation.DSMT4" ShapeID="_x0000_i1029" DrawAspect="Content" ObjectID="_1528893802" r:id="rId29"/>
        </w:object>
      </w:r>
      <w:r w:rsidRPr="009B0E39">
        <w:rPr>
          <w:kern w:val="0"/>
          <w:szCs w:val="24"/>
        </w:rPr>
        <w:t>位主创人员在</w:t>
      </w:r>
      <w:r w:rsidRPr="009B0E39">
        <w:rPr>
          <w:kern w:val="0"/>
          <w:position w:val="-6"/>
          <w:szCs w:val="24"/>
        </w:rPr>
        <w:object w:dxaOrig="139" w:dyaOrig="260">
          <v:shape id="_x0000_i1030" type="#_x0000_t75" style="width:6.9pt;height:13.75pt" o:ole="">
            <v:imagedata r:id="rId30" o:title=""/>
          </v:shape>
          <o:OLEObject Type="Embed" ProgID="Equation.DSMT4" ShapeID="_x0000_i1030" DrawAspect="Content" ObjectID="_1528893803" r:id="rId31"/>
        </w:object>
      </w:r>
      <w:r w:rsidRPr="009B0E39">
        <w:rPr>
          <w:kern w:val="0"/>
          <w:szCs w:val="24"/>
        </w:rPr>
        <w:t>阶段以第</w:t>
      </w:r>
      <w:r w:rsidRPr="009B0E39">
        <w:rPr>
          <w:kern w:val="0"/>
          <w:position w:val="-10"/>
          <w:szCs w:val="24"/>
        </w:rPr>
        <w:object w:dxaOrig="200" w:dyaOrig="300">
          <v:shape id="_x0000_i1031" type="#_x0000_t75" style="width:8.75pt;height:15.05pt" o:ole="">
            <v:imagedata r:id="rId32" o:title=""/>
          </v:shape>
          <o:OLEObject Type="Embed" ProgID="Equation.DSMT4" ShapeID="_x0000_i1031" DrawAspect="Content" ObjectID="_1528893804" r:id="rId33"/>
        </w:object>
      </w:r>
      <w:r w:rsidRPr="009B0E39">
        <w:rPr>
          <w:kern w:val="0"/>
          <w:szCs w:val="24"/>
        </w:rPr>
        <w:t>职业的身份参与电影的总票房，</w:t>
      </w:r>
      <w:r w:rsidRPr="009B0E39">
        <w:rPr>
          <w:kern w:val="0"/>
          <w:position w:val="-10"/>
          <w:szCs w:val="24"/>
        </w:rPr>
        <w:object w:dxaOrig="520" w:dyaOrig="320">
          <v:shape id="_x0000_i1032" type="#_x0000_t75" style="width:26.3pt;height:15.65pt" o:ole="">
            <v:imagedata r:id="rId34" o:title=""/>
          </v:shape>
          <o:OLEObject Type="Embed" ProgID="Equation.DSMT4" ShapeID="_x0000_i1032" DrawAspect="Content" ObjectID="_1528893805" r:id="rId35"/>
        </w:object>
      </w:r>
      <w:r w:rsidRPr="009B0E39">
        <w:rPr>
          <w:kern w:val="0"/>
          <w:szCs w:val="24"/>
        </w:rPr>
        <w:t>表示职业为</w:t>
      </w:r>
      <w:r w:rsidR="00E51491" w:rsidRPr="009B0E39">
        <w:rPr>
          <w:kern w:val="0"/>
          <w:szCs w:val="24"/>
        </w:rPr>
        <w:t>导演</w:t>
      </w:r>
      <w:r w:rsidRPr="009B0E39">
        <w:rPr>
          <w:kern w:val="0"/>
          <w:szCs w:val="24"/>
        </w:rPr>
        <w:t>，</w:t>
      </w:r>
      <w:r w:rsidRPr="009B0E39">
        <w:rPr>
          <w:kern w:val="0"/>
          <w:position w:val="-10"/>
          <w:szCs w:val="24"/>
        </w:rPr>
        <w:object w:dxaOrig="560" w:dyaOrig="320">
          <v:shape id="_x0000_i1033" type="#_x0000_t75" style="width:27.55pt;height:15.65pt" o:ole="">
            <v:imagedata r:id="rId36" o:title=""/>
          </v:shape>
          <o:OLEObject Type="Embed" ProgID="Equation.DSMT4" ShapeID="_x0000_i1033" DrawAspect="Content" ObjectID="_1528893806" r:id="rId37"/>
        </w:object>
      </w:r>
      <w:r w:rsidRPr="009B0E39">
        <w:rPr>
          <w:kern w:val="0"/>
          <w:szCs w:val="24"/>
        </w:rPr>
        <w:t>表示职业为</w:t>
      </w:r>
      <w:r w:rsidR="00E51491" w:rsidRPr="009B0E39">
        <w:rPr>
          <w:kern w:val="0"/>
          <w:szCs w:val="24"/>
        </w:rPr>
        <w:t>主演</w:t>
      </w:r>
      <w:r w:rsidRPr="009B0E39">
        <w:rPr>
          <w:kern w:val="0"/>
          <w:szCs w:val="24"/>
        </w:rPr>
        <w:t>，</w:t>
      </w:r>
      <w:r w:rsidRPr="009B0E39">
        <w:rPr>
          <w:kern w:val="0"/>
          <w:position w:val="-10"/>
          <w:szCs w:val="24"/>
        </w:rPr>
        <w:object w:dxaOrig="560" w:dyaOrig="320">
          <v:shape id="_x0000_i1034" type="#_x0000_t75" style="width:27.55pt;height:15.65pt" o:ole="">
            <v:imagedata r:id="rId38" o:title=""/>
          </v:shape>
          <o:OLEObject Type="Embed" ProgID="Equation.DSMT4" ShapeID="_x0000_i1034" DrawAspect="Content" ObjectID="_1528893807" r:id="rId39"/>
        </w:object>
      </w:r>
      <w:r w:rsidRPr="009B0E39">
        <w:rPr>
          <w:kern w:val="0"/>
          <w:szCs w:val="24"/>
        </w:rPr>
        <w:t>表示职业</w:t>
      </w:r>
      <w:r w:rsidR="00E51491" w:rsidRPr="009B0E39">
        <w:rPr>
          <w:kern w:val="0"/>
          <w:szCs w:val="24"/>
        </w:rPr>
        <w:t>为编剧</w:t>
      </w:r>
      <w:r w:rsidRPr="009B0E39">
        <w:rPr>
          <w:kern w:val="0"/>
          <w:szCs w:val="24"/>
        </w:rPr>
        <w:t>，</w:t>
      </w:r>
      <w:r w:rsidRPr="009B0E39">
        <w:rPr>
          <w:kern w:val="0"/>
          <w:position w:val="-10"/>
          <w:szCs w:val="24"/>
        </w:rPr>
        <w:object w:dxaOrig="540" w:dyaOrig="320">
          <v:shape id="_x0000_i1035" type="#_x0000_t75" style="width:26.9pt;height:15.65pt" o:ole="">
            <v:imagedata r:id="rId40" o:title=""/>
          </v:shape>
          <o:OLEObject Type="Embed" ProgID="Equation.DSMT4" ShapeID="_x0000_i1035" DrawAspect="Content" ObjectID="_1528893808" r:id="rId41"/>
        </w:object>
      </w:r>
      <w:r w:rsidRPr="009B0E39">
        <w:rPr>
          <w:kern w:val="0"/>
          <w:szCs w:val="24"/>
        </w:rPr>
        <w:t>表示职业为制片，那么有：</w:t>
      </w:r>
    </w:p>
    <w:p w:rsidR="00D2760B" w:rsidRPr="009B0E39" w:rsidRDefault="00F62C70" w:rsidP="00EE399C">
      <w:pPr>
        <w:pStyle w:val="a1"/>
        <w:adjustRightInd w:val="0"/>
        <w:snapToGrid w:val="0"/>
        <w:spacing w:line="300" w:lineRule="auto"/>
        <w:ind w:firstLineChars="0" w:firstLine="0"/>
        <w:jc w:val="right"/>
      </w:pPr>
      <w:r w:rsidRPr="009B0E39">
        <w:rPr>
          <w:kern w:val="0"/>
          <w:position w:val="-92"/>
          <w:szCs w:val="24"/>
        </w:rPr>
        <w:object w:dxaOrig="3080" w:dyaOrig="1960">
          <v:shape id="_x0000_i1036" type="#_x0000_t75" style="width:145.25pt;height:93.9pt" o:ole="">
            <v:imagedata r:id="rId42" o:title=""/>
          </v:shape>
          <o:OLEObject Type="Embed" ProgID="Equation.DSMT4" ShapeID="_x0000_i1036" DrawAspect="Content" ObjectID="_1528893809" r:id="rId43"/>
        </w:object>
      </w:r>
      <w:r w:rsidRPr="009B0E39">
        <w:rPr>
          <w:szCs w:val="24"/>
        </w:rPr>
        <w:t xml:space="preserve">                    (</w:t>
      </w:r>
      <w:r w:rsidR="00B051DB" w:rsidRPr="009B0E39">
        <w:rPr>
          <w:szCs w:val="24"/>
        </w:rPr>
        <w:t>3-</w:t>
      </w:r>
      <w:r w:rsidRPr="009B0E39">
        <w:rPr>
          <w:szCs w:val="24"/>
        </w:rPr>
        <w:t>5)</w:t>
      </w:r>
    </w:p>
    <w:p w:rsidR="00D2760B" w:rsidRPr="009B0E39" w:rsidRDefault="00D2760B" w:rsidP="00DD4F66">
      <w:pPr>
        <w:pStyle w:val="a1"/>
        <w:numPr>
          <w:ilvl w:val="0"/>
          <w:numId w:val="19"/>
        </w:numPr>
        <w:adjustRightInd w:val="0"/>
        <w:snapToGrid w:val="0"/>
        <w:spacing w:line="300" w:lineRule="auto"/>
        <w:ind w:firstLineChars="0"/>
        <w:rPr>
          <w:rFonts w:eastAsia="黑体"/>
        </w:rPr>
      </w:pPr>
      <w:r w:rsidRPr="009B0E39">
        <w:rPr>
          <w:rFonts w:eastAsia="黑体"/>
        </w:rPr>
        <w:t>阶段权重</w:t>
      </w:r>
    </w:p>
    <w:p w:rsidR="00D2760B" w:rsidRPr="009B0E39" w:rsidRDefault="00D2760B" w:rsidP="00BA516C">
      <w:pPr>
        <w:pStyle w:val="a1"/>
        <w:adjustRightInd w:val="0"/>
        <w:snapToGrid w:val="0"/>
        <w:spacing w:line="300" w:lineRule="auto"/>
        <w:ind w:firstLine="480"/>
      </w:pPr>
      <w:r w:rsidRPr="009B0E39">
        <w:t>主创人员的票房影响力主要考虑导演及主演两大主创人群。通常一位主创在各个阶段参与的电影，对其将要上映的电影的影响是不同的，一般是时间越靠近将要上映的电影，其影响力越强。所以，针对每一位主创人员，</w:t>
      </w:r>
      <w:proofErr w:type="gramStart"/>
      <w:r w:rsidRPr="009B0E39">
        <w:t>基于近</w:t>
      </w:r>
      <w:proofErr w:type="gramEnd"/>
      <w:r w:rsidRPr="009B0E39">
        <w:t>五年作品的票房情况，划分成</w:t>
      </w:r>
      <m:oMath>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 xml:space="preserve">, </m:t>
        </m:r>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 xml:space="preserve">, </m:t>
        </m:r>
        <m:sSub>
          <m:sSubPr>
            <m:ctrlPr>
              <w:rPr>
                <w:rFonts w:ascii="Cambria Math" w:hAnsi="Cambria Math"/>
              </w:rPr>
            </m:ctrlPr>
          </m:sSubPr>
          <m:e>
            <m:r>
              <w:rPr>
                <w:rFonts w:ascii="Cambria Math" w:hAnsi="Cambria Math"/>
              </w:rPr>
              <m:t>Y</m:t>
            </m:r>
          </m:e>
          <m:sub>
            <m:r>
              <w:rPr>
                <w:rFonts w:ascii="Cambria Math" w:hAnsi="Cambria Math"/>
              </w:rPr>
              <m:t>-3</m:t>
            </m:r>
          </m:sub>
        </m:sSub>
        <m:r>
          <w:rPr>
            <w:rFonts w:ascii="Cambria Math" w:hAnsi="Cambria Math"/>
          </w:rPr>
          <m:t xml:space="preserve">, </m:t>
        </m:r>
        <m:sSub>
          <m:sSubPr>
            <m:ctrlPr>
              <w:rPr>
                <w:rFonts w:ascii="Cambria Math" w:hAnsi="Cambria Math"/>
              </w:rPr>
            </m:ctrlPr>
          </m:sSubPr>
          <m:e>
            <m:r>
              <w:rPr>
                <w:rFonts w:ascii="Cambria Math" w:hAnsi="Cambria Math"/>
              </w:rPr>
              <m:t>Y</m:t>
            </m:r>
          </m:e>
          <m:sub>
            <m:r>
              <w:rPr>
                <w:rFonts w:ascii="Cambria Math" w:hAnsi="Cambria Math"/>
              </w:rPr>
              <m:t>-4</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Y</m:t>
            </m:r>
          </m:e>
          <m:sub>
            <m:r>
              <w:rPr>
                <w:rFonts w:ascii="Cambria Math" w:hAnsi="Cambria Math"/>
              </w:rPr>
              <m:t>-5</m:t>
            </m:r>
          </m:sub>
        </m:sSub>
        <m:r>
          <w:rPr>
            <w:rFonts w:ascii="Cambria Math" w:hAnsi="Cambria Math"/>
          </w:rPr>
          <m:t>)</m:t>
        </m:r>
      </m:oMath>
      <w:r w:rsidRPr="009B0E39">
        <w:t>，第一个阶段</w:t>
      </w:r>
      <m:oMath>
        <m:sSub>
          <m:sSubPr>
            <m:ctrlPr>
              <w:rPr>
                <w:rFonts w:ascii="Cambria Math" w:hAnsi="Cambria Math"/>
              </w:rPr>
            </m:ctrlPr>
          </m:sSubPr>
          <m:e>
            <m:r>
              <w:rPr>
                <w:rFonts w:ascii="Cambria Math" w:hAnsi="Cambria Math"/>
              </w:rPr>
              <m:t>Y</m:t>
            </m:r>
          </m:e>
          <m:sub>
            <m:r>
              <w:rPr>
                <w:rFonts w:ascii="Cambria Math" w:hAnsi="Cambria Math"/>
              </w:rPr>
              <m:t>-1</m:t>
            </m:r>
          </m:sub>
        </m:sSub>
      </m:oMath>
      <w:r w:rsidRPr="009B0E39">
        <w:t>(</w:t>
      </w:r>
      <w:r w:rsidRPr="009B0E39">
        <w:t>最近一年</w:t>
      </w:r>
      <w:r w:rsidRPr="009B0E39">
        <w:t>2015</w:t>
      </w:r>
      <w:r w:rsidRPr="009B0E39">
        <w:t>年票房</w:t>
      </w:r>
      <w:r w:rsidRPr="009B0E39">
        <w:t>)</w:t>
      </w:r>
      <w:r w:rsidRPr="009B0E39">
        <w:t>时间内作品的总票房最具有代表性的，向前推，从</w:t>
      </w:r>
      <w:r w:rsidRPr="009B0E39">
        <w:t>2015</w:t>
      </w:r>
      <w:r w:rsidRPr="009B0E39">
        <w:t>年到</w:t>
      </w:r>
      <w:r w:rsidRPr="009B0E39">
        <w:t>2011</w:t>
      </w:r>
      <w:r w:rsidRPr="009B0E39">
        <w:t>年其代表性依次降低。同时，最近十几年，中国大陆电影市场每年的总票房在</w:t>
      </w:r>
      <w:r w:rsidRPr="009B0E39">
        <w:lastRenderedPageBreak/>
        <w:t>呈指数趋势增长。当下大陆市场容量在急速扩充，后期上映的电影，其能够吸纳的票房肯定高于前期上映的电影。所以基于代表性和票房发展趋势这两点因素的考虑，我们采用如下方法对各个阶段赋权。</w:t>
      </w:r>
    </w:p>
    <w:p w:rsidR="00D2760B" w:rsidRPr="009B0E39" w:rsidRDefault="006F65C4" w:rsidP="00814DA4">
      <w:pPr>
        <w:pStyle w:val="a1"/>
        <w:adjustRightInd w:val="0"/>
        <w:snapToGrid w:val="0"/>
        <w:spacing w:line="300" w:lineRule="auto"/>
        <w:ind w:firstLine="480"/>
      </w:pPr>
      <w:r w:rsidRPr="009B0E39">
        <w:t>以</w:t>
      </w:r>
      <w:r w:rsidR="00D2760B" w:rsidRPr="009B0E39">
        <w:t>当前时间点</w:t>
      </w:r>
      <w:r w:rsidRPr="009B0E39">
        <w:t>2016</w:t>
      </w:r>
      <w:r w:rsidRPr="009B0E39">
        <w:t>年</w:t>
      </w:r>
      <w:r w:rsidR="004239B7" w:rsidRPr="009B0E39">
        <w:t>，近五年的年度票房及作品数如表</w:t>
      </w:r>
      <w:r w:rsidR="004239B7" w:rsidRPr="009B0E39">
        <w:t>3-13</w:t>
      </w:r>
      <w:r w:rsidR="004239B7" w:rsidRPr="009B0E39">
        <w:t>所示</w:t>
      </w:r>
      <w:r w:rsidR="00D2760B" w:rsidRPr="009B0E39">
        <w:t>：</w:t>
      </w:r>
    </w:p>
    <w:p w:rsidR="00D2760B" w:rsidRPr="009B0E39" w:rsidRDefault="00D2760B" w:rsidP="00EE399C">
      <w:pPr>
        <w:pStyle w:val="a1"/>
        <w:adjustRightInd w:val="0"/>
        <w:snapToGrid w:val="0"/>
        <w:spacing w:line="300" w:lineRule="auto"/>
        <w:ind w:firstLineChars="0" w:firstLine="0"/>
        <w:jc w:val="center"/>
        <w:rPr>
          <w:sz w:val="21"/>
        </w:rPr>
      </w:pPr>
      <w:r w:rsidRPr="009B0E39">
        <w:rPr>
          <w:sz w:val="21"/>
        </w:rPr>
        <w:t>表</w:t>
      </w:r>
      <w:r w:rsidR="00F07C50" w:rsidRPr="009B0E39">
        <w:rPr>
          <w:sz w:val="21"/>
        </w:rPr>
        <w:t>3</w:t>
      </w:r>
      <w:r w:rsidRPr="009B0E39">
        <w:rPr>
          <w:sz w:val="21"/>
        </w:rPr>
        <w:t>-</w:t>
      </w:r>
      <w:r w:rsidR="00F07C50" w:rsidRPr="009B0E39">
        <w:rPr>
          <w:sz w:val="21"/>
        </w:rPr>
        <w:t>13</w:t>
      </w:r>
      <w:r w:rsidRPr="009B0E39">
        <w:rPr>
          <w:sz w:val="21"/>
        </w:rPr>
        <w:t xml:space="preserve"> </w:t>
      </w:r>
      <w:r w:rsidRPr="009B0E39">
        <w:rPr>
          <w:sz w:val="21"/>
        </w:rPr>
        <w:t>年度票房历史数据</w:t>
      </w:r>
    </w:p>
    <w:tbl>
      <w:tblPr>
        <w:tblW w:w="80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28" w:type="dxa"/>
          <w:bottom w:w="28" w:type="dxa"/>
        </w:tblCellMar>
        <w:tblLook w:val="04A0" w:firstRow="1" w:lastRow="0" w:firstColumn="1" w:lastColumn="0" w:noHBand="0" w:noVBand="1"/>
      </w:tblPr>
      <w:tblGrid>
        <w:gridCol w:w="2979"/>
        <w:gridCol w:w="963"/>
        <w:gridCol w:w="964"/>
        <w:gridCol w:w="964"/>
        <w:gridCol w:w="964"/>
        <w:gridCol w:w="1246"/>
      </w:tblGrid>
      <w:tr w:rsidR="00D2760B" w:rsidRPr="009B0E39" w:rsidTr="008331AD">
        <w:trPr>
          <w:trHeight w:val="60"/>
          <w:jc w:val="center"/>
        </w:trPr>
        <w:tc>
          <w:tcPr>
            <w:tcW w:w="2979" w:type="dxa"/>
            <w:tcBorders>
              <w:left w:val="nil"/>
              <w:bottom w:val="single" w:sz="4" w:space="0" w:color="auto"/>
              <w:right w:val="nil"/>
            </w:tcBorders>
            <w:shd w:val="clear" w:color="auto" w:fill="auto"/>
            <w:noWrap/>
            <w:vAlign w:val="center"/>
            <w:hideMark/>
          </w:tcPr>
          <w:p w:rsidR="00D2760B" w:rsidRPr="009B0E39" w:rsidRDefault="00D2760B" w:rsidP="004F2E80">
            <w:pPr>
              <w:pStyle w:val="a1"/>
              <w:adjustRightInd w:val="0"/>
              <w:snapToGrid w:val="0"/>
              <w:ind w:firstLineChars="0" w:firstLine="0"/>
              <w:jc w:val="center"/>
              <w:rPr>
                <w:sz w:val="21"/>
                <w:szCs w:val="21"/>
              </w:rPr>
            </w:pPr>
            <w:r w:rsidRPr="009B0E39">
              <w:rPr>
                <w:sz w:val="21"/>
                <w:szCs w:val="21"/>
              </w:rPr>
              <w:t>年份</w:t>
            </w:r>
          </w:p>
        </w:tc>
        <w:tc>
          <w:tcPr>
            <w:tcW w:w="963" w:type="dxa"/>
            <w:tcBorders>
              <w:left w:val="nil"/>
              <w:bottom w:val="single" w:sz="4" w:space="0" w:color="auto"/>
              <w:right w:val="nil"/>
            </w:tcBorders>
            <w:shd w:val="clear" w:color="auto" w:fill="auto"/>
            <w:vAlign w:val="center"/>
          </w:tcPr>
          <w:p w:rsidR="00D2760B" w:rsidRPr="009B0E39" w:rsidRDefault="00D2760B" w:rsidP="004F2E80">
            <w:pPr>
              <w:pStyle w:val="a1"/>
              <w:adjustRightInd w:val="0"/>
              <w:snapToGrid w:val="0"/>
              <w:ind w:firstLineChars="0" w:firstLine="0"/>
              <w:jc w:val="center"/>
              <w:rPr>
                <w:sz w:val="21"/>
                <w:szCs w:val="21"/>
              </w:rPr>
            </w:pPr>
            <w:r w:rsidRPr="009B0E39">
              <w:rPr>
                <w:sz w:val="21"/>
                <w:szCs w:val="21"/>
              </w:rPr>
              <w:t>2015</w:t>
            </w:r>
          </w:p>
        </w:tc>
        <w:tc>
          <w:tcPr>
            <w:tcW w:w="964" w:type="dxa"/>
            <w:tcBorders>
              <w:left w:val="nil"/>
              <w:bottom w:val="single" w:sz="4" w:space="0" w:color="auto"/>
              <w:right w:val="nil"/>
            </w:tcBorders>
            <w:shd w:val="clear" w:color="auto" w:fill="auto"/>
            <w:noWrap/>
            <w:vAlign w:val="center"/>
            <w:hideMark/>
          </w:tcPr>
          <w:p w:rsidR="00D2760B" w:rsidRPr="009B0E39" w:rsidRDefault="00D2760B" w:rsidP="004F2E80">
            <w:pPr>
              <w:pStyle w:val="a1"/>
              <w:adjustRightInd w:val="0"/>
              <w:snapToGrid w:val="0"/>
              <w:ind w:firstLineChars="0" w:firstLine="0"/>
              <w:jc w:val="center"/>
              <w:rPr>
                <w:sz w:val="21"/>
                <w:szCs w:val="21"/>
              </w:rPr>
            </w:pPr>
            <w:r w:rsidRPr="009B0E39">
              <w:rPr>
                <w:sz w:val="21"/>
                <w:szCs w:val="21"/>
              </w:rPr>
              <w:t>2014</w:t>
            </w:r>
          </w:p>
        </w:tc>
        <w:tc>
          <w:tcPr>
            <w:tcW w:w="964" w:type="dxa"/>
            <w:tcBorders>
              <w:left w:val="nil"/>
              <w:bottom w:val="single" w:sz="4" w:space="0" w:color="auto"/>
              <w:right w:val="nil"/>
            </w:tcBorders>
            <w:shd w:val="clear" w:color="auto" w:fill="auto"/>
            <w:noWrap/>
            <w:vAlign w:val="center"/>
            <w:hideMark/>
          </w:tcPr>
          <w:p w:rsidR="00D2760B" w:rsidRPr="009B0E39" w:rsidRDefault="00D2760B" w:rsidP="004F2E80">
            <w:pPr>
              <w:pStyle w:val="a1"/>
              <w:adjustRightInd w:val="0"/>
              <w:snapToGrid w:val="0"/>
              <w:ind w:firstLineChars="0" w:firstLine="0"/>
              <w:jc w:val="center"/>
              <w:rPr>
                <w:sz w:val="21"/>
                <w:szCs w:val="21"/>
              </w:rPr>
            </w:pPr>
            <w:r w:rsidRPr="009B0E39">
              <w:rPr>
                <w:sz w:val="21"/>
                <w:szCs w:val="21"/>
              </w:rPr>
              <w:t>2013</w:t>
            </w:r>
          </w:p>
        </w:tc>
        <w:tc>
          <w:tcPr>
            <w:tcW w:w="964" w:type="dxa"/>
            <w:tcBorders>
              <w:left w:val="nil"/>
              <w:bottom w:val="single" w:sz="4" w:space="0" w:color="auto"/>
              <w:right w:val="nil"/>
            </w:tcBorders>
            <w:shd w:val="clear" w:color="auto" w:fill="auto"/>
            <w:noWrap/>
            <w:vAlign w:val="center"/>
            <w:hideMark/>
          </w:tcPr>
          <w:p w:rsidR="00D2760B" w:rsidRPr="009B0E39" w:rsidRDefault="00D2760B" w:rsidP="004F2E80">
            <w:pPr>
              <w:pStyle w:val="a1"/>
              <w:adjustRightInd w:val="0"/>
              <w:snapToGrid w:val="0"/>
              <w:ind w:firstLineChars="0" w:firstLine="0"/>
              <w:jc w:val="center"/>
              <w:rPr>
                <w:sz w:val="21"/>
                <w:szCs w:val="21"/>
              </w:rPr>
            </w:pPr>
            <w:r w:rsidRPr="009B0E39">
              <w:rPr>
                <w:sz w:val="21"/>
                <w:szCs w:val="21"/>
              </w:rPr>
              <w:t>2012</w:t>
            </w:r>
          </w:p>
        </w:tc>
        <w:tc>
          <w:tcPr>
            <w:tcW w:w="1246" w:type="dxa"/>
            <w:tcBorders>
              <w:left w:val="nil"/>
              <w:bottom w:val="single" w:sz="4" w:space="0" w:color="auto"/>
              <w:right w:val="nil"/>
            </w:tcBorders>
            <w:shd w:val="clear" w:color="auto" w:fill="auto"/>
            <w:noWrap/>
            <w:vAlign w:val="center"/>
            <w:hideMark/>
          </w:tcPr>
          <w:p w:rsidR="00D2760B" w:rsidRPr="009B0E39" w:rsidRDefault="00D2760B" w:rsidP="004F2E80">
            <w:pPr>
              <w:pStyle w:val="a1"/>
              <w:adjustRightInd w:val="0"/>
              <w:snapToGrid w:val="0"/>
              <w:ind w:firstLineChars="0" w:firstLine="0"/>
              <w:jc w:val="center"/>
              <w:rPr>
                <w:sz w:val="21"/>
                <w:szCs w:val="21"/>
              </w:rPr>
            </w:pPr>
            <w:r w:rsidRPr="009B0E39">
              <w:rPr>
                <w:sz w:val="21"/>
                <w:szCs w:val="21"/>
              </w:rPr>
              <w:t>2011</w:t>
            </w:r>
          </w:p>
        </w:tc>
      </w:tr>
      <w:tr w:rsidR="00D2760B" w:rsidRPr="009B0E39" w:rsidTr="008331AD">
        <w:trPr>
          <w:trHeight w:val="109"/>
          <w:jc w:val="center"/>
        </w:trPr>
        <w:tc>
          <w:tcPr>
            <w:tcW w:w="2979" w:type="dxa"/>
            <w:tcBorders>
              <w:left w:val="nil"/>
              <w:bottom w:val="nil"/>
              <w:right w:val="nil"/>
            </w:tcBorders>
            <w:shd w:val="clear" w:color="auto" w:fill="auto"/>
            <w:noWrap/>
            <w:vAlign w:val="center"/>
          </w:tcPr>
          <w:p w:rsidR="00D2760B" w:rsidRPr="009B0E39" w:rsidRDefault="00D2760B" w:rsidP="004F2E80">
            <w:pPr>
              <w:pStyle w:val="a1"/>
              <w:adjustRightInd w:val="0"/>
              <w:snapToGrid w:val="0"/>
              <w:ind w:firstLineChars="0" w:firstLine="0"/>
              <w:jc w:val="center"/>
              <w:rPr>
                <w:sz w:val="21"/>
                <w:szCs w:val="21"/>
              </w:rPr>
            </w:pPr>
            <w:r w:rsidRPr="009B0E39">
              <w:rPr>
                <w:sz w:val="21"/>
                <w:szCs w:val="21"/>
              </w:rPr>
              <w:t>阶段</w:t>
            </w:r>
          </w:p>
        </w:tc>
        <w:tc>
          <w:tcPr>
            <w:tcW w:w="963" w:type="dxa"/>
            <w:tcBorders>
              <w:left w:val="nil"/>
              <w:bottom w:val="nil"/>
              <w:right w:val="nil"/>
            </w:tcBorders>
            <w:shd w:val="clear" w:color="auto" w:fill="auto"/>
            <w:vAlign w:val="center"/>
          </w:tcPr>
          <w:p w:rsidR="00D2760B" w:rsidRPr="009B0E39" w:rsidRDefault="000A1056" w:rsidP="004F2E80">
            <w:pPr>
              <w:pStyle w:val="a1"/>
              <w:adjustRightInd w:val="0"/>
              <w:snapToGrid w:val="0"/>
              <w:ind w:firstLineChars="0" w:firstLine="0"/>
              <w:jc w:val="center"/>
              <w:rPr>
                <w:sz w:val="21"/>
                <w:szCs w:val="21"/>
                <w:vertAlign w:val="subscript"/>
              </w:rPr>
            </w:pPr>
            <m:oMathPara>
              <m:oMath>
                <m:sSub>
                  <m:sSubPr>
                    <m:ctrlPr>
                      <w:rPr>
                        <w:rFonts w:ascii="Cambria Math" w:hAnsi="Cambria Math"/>
                        <w:sz w:val="21"/>
                        <w:szCs w:val="21"/>
                      </w:rPr>
                    </m:ctrlPr>
                  </m:sSubPr>
                  <m:e>
                    <m:r>
                      <w:rPr>
                        <w:rFonts w:ascii="Cambria Math" w:hAnsi="Cambria Math"/>
                        <w:sz w:val="21"/>
                        <w:szCs w:val="21"/>
                      </w:rPr>
                      <m:t>Y</m:t>
                    </m:r>
                  </m:e>
                  <m:sub>
                    <m:r>
                      <w:rPr>
                        <w:rFonts w:ascii="Cambria Math" w:hAnsi="Cambria Math"/>
                        <w:sz w:val="21"/>
                        <w:szCs w:val="21"/>
                      </w:rPr>
                      <m:t>-1</m:t>
                    </m:r>
                  </m:sub>
                </m:sSub>
              </m:oMath>
            </m:oMathPara>
          </w:p>
        </w:tc>
        <w:tc>
          <w:tcPr>
            <w:tcW w:w="964" w:type="dxa"/>
            <w:tcBorders>
              <w:left w:val="nil"/>
              <w:bottom w:val="nil"/>
              <w:right w:val="nil"/>
            </w:tcBorders>
            <w:shd w:val="clear" w:color="auto" w:fill="auto"/>
            <w:noWrap/>
            <w:vAlign w:val="center"/>
          </w:tcPr>
          <w:p w:rsidR="00D2760B" w:rsidRPr="009B0E39" w:rsidRDefault="000A1056" w:rsidP="004F2E80">
            <w:pPr>
              <w:pStyle w:val="a1"/>
              <w:adjustRightInd w:val="0"/>
              <w:snapToGrid w:val="0"/>
              <w:ind w:firstLineChars="0" w:firstLine="0"/>
              <w:jc w:val="center"/>
              <w:rPr>
                <w:sz w:val="21"/>
                <w:szCs w:val="21"/>
              </w:rPr>
            </w:pPr>
            <m:oMathPara>
              <m:oMath>
                <m:sSub>
                  <m:sSubPr>
                    <m:ctrlPr>
                      <w:rPr>
                        <w:rFonts w:ascii="Cambria Math" w:hAnsi="Cambria Math"/>
                        <w:sz w:val="21"/>
                        <w:szCs w:val="21"/>
                      </w:rPr>
                    </m:ctrlPr>
                  </m:sSubPr>
                  <m:e>
                    <m:r>
                      <w:rPr>
                        <w:rFonts w:ascii="Cambria Math" w:hAnsi="Cambria Math"/>
                        <w:sz w:val="21"/>
                        <w:szCs w:val="21"/>
                      </w:rPr>
                      <m:t>Y</m:t>
                    </m:r>
                  </m:e>
                  <m:sub>
                    <m:r>
                      <w:rPr>
                        <w:rFonts w:ascii="Cambria Math" w:hAnsi="Cambria Math"/>
                        <w:sz w:val="21"/>
                        <w:szCs w:val="21"/>
                      </w:rPr>
                      <m:t>-2</m:t>
                    </m:r>
                  </m:sub>
                </m:sSub>
              </m:oMath>
            </m:oMathPara>
          </w:p>
        </w:tc>
        <w:tc>
          <w:tcPr>
            <w:tcW w:w="964" w:type="dxa"/>
            <w:tcBorders>
              <w:left w:val="nil"/>
              <w:bottom w:val="nil"/>
              <w:right w:val="nil"/>
            </w:tcBorders>
            <w:shd w:val="clear" w:color="auto" w:fill="auto"/>
            <w:noWrap/>
            <w:vAlign w:val="center"/>
          </w:tcPr>
          <w:p w:rsidR="00D2760B" w:rsidRPr="009B0E39" w:rsidRDefault="000A1056" w:rsidP="004F2E80">
            <w:pPr>
              <w:pStyle w:val="a1"/>
              <w:adjustRightInd w:val="0"/>
              <w:snapToGrid w:val="0"/>
              <w:ind w:firstLineChars="0" w:firstLine="0"/>
              <w:jc w:val="center"/>
              <w:rPr>
                <w:sz w:val="21"/>
                <w:szCs w:val="21"/>
              </w:rPr>
            </w:pPr>
            <m:oMathPara>
              <m:oMath>
                <m:sSub>
                  <m:sSubPr>
                    <m:ctrlPr>
                      <w:rPr>
                        <w:rFonts w:ascii="Cambria Math" w:hAnsi="Cambria Math"/>
                        <w:sz w:val="21"/>
                        <w:szCs w:val="21"/>
                      </w:rPr>
                    </m:ctrlPr>
                  </m:sSubPr>
                  <m:e>
                    <m:r>
                      <w:rPr>
                        <w:rFonts w:ascii="Cambria Math" w:hAnsi="Cambria Math"/>
                        <w:sz w:val="21"/>
                        <w:szCs w:val="21"/>
                      </w:rPr>
                      <m:t>Y</m:t>
                    </m:r>
                  </m:e>
                  <m:sub>
                    <m:r>
                      <w:rPr>
                        <w:rFonts w:ascii="Cambria Math" w:hAnsi="Cambria Math"/>
                        <w:sz w:val="21"/>
                        <w:szCs w:val="21"/>
                      </w:rPr>
                      <m:t>-3</m:t>
                    </m:r>
                  </m:sub>
                </m:sSub>
              </m:oMath>
            </m:oMathPara>
          </w:p>
        </w:tc>
        <w:tc>
          <w:tcPr>
            <w:tcW w:w="964" w:type="dxa"/>
            <w:tcBorders>
              <w:left w:val="nil"/>
              <w:bottom w:val="nil"/>
              <w:right w:val="nil"/>
            </w:tcBorders>
            <w:shd w:val="clear" w:color="auto" w:fill="auto"/>
            <w:noWrap/>
            <w:vAlign w:val="center"/>
          </w:tcPr>
          <w:p w:rsidR="00D2760B" w:rsidRPr="009B0E39" w:rsidRDefault="000A1056" w:rsidP="004F2E80">
            <w:pPr>
              <w:pStyle w:val="a1"/>
              <w:adjustRightInd w:val="0"/>
              <w:snapToGrid w:val="0"/>
              <w:ind w:firstLineChars="0" w:firstLine="0"/>
              <w:jc w:val="center"/>
              <w:rPr>
                <w:sz w:val="21"/>
                <w:szCs w:val="21"/>
              </w:rPr>
            </w:pPr>
            <m:oMathPara>
              <m:oMath>
                <m:sSub>
                  <m:sSubPr>
                    <m:ctrlPr>
                      <w:rPr>
                        <w:rFonts w:ascii="Cambria Math" w:hAnsi="Cambria Math"/>
                        <w:sz w:val="21"/>
                        <w:szCs w:val="21"/>
                      </w:rPr>
                    </m:ctrlPr>
                  </m:sSubPr>
                  <m:e>
                    <m:r>
                      <w:rPr>
                        <w:rFonts w:ascii="Cambria Math" w:hAnsi="Cambria Math"/>
                        <w:sz w:val="21"/>
                        <w:szCs w:val="21"/>
                      </w:rPr>
                      <m:t>Y</m:t>
                    </m:r>
                  </m:e>
                  <m:sub>
                    <m:r>
                      <w:rPr>
                        <w:rFonts w:ascii="Cambria Math" w:hAnsi="Cambria Math"/>
                        <w:sz w:val="21"/>
                        <w:szCs w:val="21"/>
                      </w:rPr>
                      <m:t>-4</m:t>
                    </m:r>
                  </m:sub>
                </m:sSub>
              </m:oMath>
            </m:oMathPara>
          </w:p>
        </w:tc>
        <w:tc>
          <w:tcPr>
            <w:tcW w:w="1246" w:type="dxa"/>
            <w:tcBorders>
              <w:left w:val="nil"/>
              <w:bottom w:val="nil"/>
              <w:right w:val="nil"/>
            </w:tcBorders>
            <w:shd w:val="clear" w:color="auto" w:fill="auto"/>
            <w:noWrap/>
            <w:vAlign w:val="center"/>
          </w:tcPr>
          <w:p w:rsidR="00D2760B" w:rsidRPr="009B0E39" w:rsidRDefault="000A1056" w:rsidP="004F2E80">
            <w:pPr>
              <w:pStyle w:val="a1"/>
              <w:adjustRightInd w:val="0"/>
              <w:snapToGrid w:val="0"/>
              <w:ind w:firstLineChars="0" w:firstLine="0"/>
              <w:jc w:val="center"/>
              <w:rPr>
                <w:sz w:val="21"/>
                <w:szCs w:val="21"/>
              </w:rPr>
            </w:pPr>
            <m:oMathPara>
              <m:oMath>
                <m:sSub>
                  <m:sSubPr>
                    <m:ctrlPr>
                      <w:rPr>
                        <w:rFonts w:ascii="Cambria Math" w:hAnsi="Cambria Math"/>
                        <w:sz w:val="21"/>
                        <w:szCs w:val="21"/>
                      </w:rPr>
                    </m:ctrlPr>
                  </m:sSubPr>
                  <m:e>
                    <m:r>
                      <w:rPr>
                        <w:rFonts w:ascii="Cambria Math" w:hAnsi="Cambria Math"/>
                        <w:sz w:val="21"/>
                        <w:szCs w:val="21"/>
                      </w:rPr>
                      <m:t>Y</m:t>
                    </m:r>
                  </m:e>
                  <m:sub>
                    <m:r>
                      <w:rPr>
                        <w:rFonts w:ascii="Cambria Math" w:hAnsi="Cambria Math"/>
                        <w:sz w:val="21"/>
                        <w:szCs w:val="21"/>
                      </w:rPr>
                      <m:t>-5</m:t>
                    </m:r>
                  </m:sub>
                </m:sSub>
              </m:oMath>
            </m:oMathPara>
          </w:p>
        </w:tc>
      </w:tr>
      <w:tr w:rsidR="00D2760B" w:rsidRPr="009B0E39" w:rsidTr="008331AD">
        <w:trPr>
          <w:trHeight w:val="209"/>
          <w:jc w:val="center"/>
        </w:trPr>
        <w:tc>
          <w:tcPr>
            <w:tcW w:w="2979" w:type="dxa"/>
            <w:tcBorders>
              <w:top w:val="nil"/>
              <w:left w:val="nil"/>
              <w:bottom w:val="nil"/>
              <w:right w:val="nil"/>
            </w:tcBorders>
            <w:shd w:val="clear" w:color="auto" w:fill="auto"/>
            <w:noWrap/>
            <w:vAlign w:val="center"/>
            <w:hideMark/>
          </w:tcPr>
          <w:p w:rsidR="00D2760B" w:rsidRPr="009B0E39" w:rsidRDefault="00D2760B" w:rsidP="004F2E80">
            <w:pPr>
              <w:pStyle w:val="a1"/>
              <w:adjustRightInd w:val="0"/>
              <w:snapToGrid w:val="0"/>
              <w:ind w:firstLineChars="0" w:firstLine="0"/>
              <w:jc w:val="center"/>
              <w:rPr>
                <w:sz w:val="21"/>
                <w:szCs w:val="21"/>
              </w:rPr>
            </w:pPr>
            <w:r w:rsidRPr="009B0E39">
              <w:rPr>
                <w:sz w:val="21"/>
                <w:szCs w:val="21"/>
              </w:rPr>
              <w:t>票房</w:t>
            </w:r>
            <m:oMath>
              <m:sSub>
                <m:sSubPr>
                  <m:ctrlPr>
                    <w:rPr>
                      <w:rFonts w:ascii="Cambria Math" w:hAnsi="Cambria Math"/>
                      <w:i/>
                      <w:sz w:val="21"/>
                      <w:szCs w:val="21"/>
                    </w:rPr>
                  </m:ctrlPr>
                </m:sSubPr>
                <m:e>
                  <m:r>
                    <w:rPr>
                      <w:rFonts w:ascii="Cambria Math" w:hAnsi="Cambria Math"/>
                      <w:sz w:val="21"/>
                      <w:szCs w:val="21"/>
                    </w:rPr>
                    <m:t>BY</m:t>
                  </m:r>
                </m:e>
                <m:sub>
                  <m:r>
                    <w:rPr>
                      <w:rFonts w:ascii="Cambria Math" w:hAnsi="Cambria Math"/>
                      <w:sz w:val="21"/>
                      <w:szCs w:val="21"/>
                    </w:rPr>
                    <m:t>i</m:t>
                  </m:r>
                </m:sub>
              </m:sSub>
            </m:oMath>
          </w:p>
        </w:tc>
        <w:tc>
          <w:tcPr>
            <w:tcW w:w="963" w:type="dxa"/>
            <w:tcBorders>
              <w:top w:val="nil"/>
              <w:left w:val="nil"/>
              <w:bottom w:val="nil"/>
              <w:right w:val="nil"/>
            </w:tcBorders>
            <w:shd w:val="clear" w:color="auto" w:fill="auto"/>
            <w:vAlign w:val="center"/>
          </w:tcPr>
          <w:p w:rsidR="00D2760B" w:rsidRPr="009B0E39" w:rsidRDefault="00D2760B" w:rsidP="004F2E80">
            <w:pPr>
              <w:pStyle w:val="a1"/>
              <w:adjustRightInd w:val="0"/>
              <w:snapToGrid w:val="0"/>
              <w:ind w:firstLineChars="0" w:firstLine="0"/>
              <w:jc w:val="center"/>
              <w:rPr>
                <w:sz w:val="21"/>
                <w:szCs w:val="21"/>
              </w:rPr>
            </w:pPr>
            <w:r w:rsidRPr="009B0E39">
              <w:rPr>
                <w:sz w:val="21"/>
                <w:szCs w:val="21"/>
              </w:rPr>
              <w:t>441</w:t>
            </w:r>
          </w:p>
        </w:tc>
        <w:tc>
          <w:tcPr>
            <w:tcW w:w="964" w:type="dxa"/>
            <w:tcBorders>
              <w:top w:val="nil"/>
              <w:left w:val="nil"/>
              <w:bottom w:val="nil"/>
              <w:right w:val="nil"/>
            </w:tcBorders>
            <w:shd w:val="clear" w:color="auto" w:fill="auto"/>
            <w:noWrap/>
            <w:vAlign w:val="center"/>
            <w:hideMark/>
          </w:tcPr>
          <w:p w:rsidR="00D2760B" w:rsidRPr="009B0E39" w:rsidRDefault="00D2760B" w:rsidP="004F2E80">
            <w:pPr>
              <w:pStyle w:val="a1"/>
              <w:adjustRightInd w:val="0"/>
              <w:snapToGrid w:val="0"/>
              <w:ind w:firstLineChars="0" w:firstLine="0"/>
              <w:jc w:val="center"/>
              <w:rPr>
                <w:sz w:val="21"/>
                <w:szCs w:val="21"/>
              </w:rPr>
            </w:pPr>
            <w:r w:rsidRPr="009B0E39">
              <w:rPr>
                <w:sz w:val="21"/>
                <w:szCs w:val="21"/>
              </w:rPr>
              <w:t>296</w:t>
            </w:r>
          </w:p>
        </w:tc>
        <w:tc>
          <w:tcPr>
            <w:tcW w:w="964" w:type="dxa"/>
            <w:tcBorders>
              <w:top w:val="nil"/>
              <w:left w:val="nil"/>
              <w:bottom w:val="nil"/>
              <w:right w:val="nil"/>
            </w:tcBorders>
            <w:shd w:val="clear" w:color="auto" w:fill="auto"/>
            <w:noWrap/>
            <w:vAlign w:val="center"/>
            <w:hideMark/>
          </w:tcPr>
          <w:p w:rsidR="00D2760B" w:rsidRPr="009B0E39" w:rsidRDefault="00D2760B" w:rsidP="004F2E80">
            <w:pPr>
              <w:pStyle w:val="a1"/>
              <w:adjustRightInd w:val="0"/>
              <w:snapToGrid w:val="0"/>
              <w:ind w:firstLineChars="0" w:firstLine="0"/>
              <w:jc w:val="center"/>
              <w:rPr>
                <w:sz w:val="21"/>
                <w:szCs w:val="21"/>
              </w:rPr>
            </w:pPr>
            <w:r w:rsidRPr="009B0E39">
              <w:rPr>
                <w:sz w:val="21"/>
                <w:szCs w:val="21"/>
              </w:rPr>
              <w:t>218</w:t>
            </w:r>
          </w:p>
        </w:tc>
        <w:tc>
          <w:tcPr>
            <w:tcW w:w="964" w:type="dxa"/>
            <w:tcBorders>
              <w:top w:val="nil"/>
              <w:left w:val="nil"/>
              <w:bottom w:val="nil"/>
              <w:right w:val="nil"/>
            </w:tcBorders>
            <w:shd w:val="clear" w:color="auto" w:fill="auto"/>
            <w:noWrap/>
            <w:vAlign w:val="center"/>
            <w:hideMark/>
          </w:tcPr>
          <w:p w:rsidR="00D2760B" w:rsidRPr="009B0E39" w:rsidRDefault="00D2760B" w:rsidP="004F2E80">
            <w:pPr>
              <w:pStyle w:val="a1"/>
              <w:adjustRightInd w:val="0"/>
              <w:snapToGrid w:val="0"/>
              <w:ind w:firstLineChars="0" w:firstLine="0"/>
              <w:jc w:val="center"/>
              <w:rPr>
                <w:sz w:val="21"/>
                <w:szCs w:val="21"/>
              </w:rPr>
            </w:pPr>
            <w:r w:rsidRPr="009B0E39">
              <w:rPr>
                <w:sz w:val="21"/>
                <w:szCs w:val="21"/>
              </w:rPr>
              <w:t>171</w:t>
            </w:r>
          </w:p>
        </w:tc>
        <w:tc>
          <w:tcPr>
            <w:tcW w:w="1246" w:type="dxa"/>
            <w:tcBorders>
              <w:top w:val="nil"/>
              <w:left w:val="nil"/>
              <w:bottom w:val="nil"/>
              <w:right w:val="nil"/>
            </w:tcBorders>
            <w:shd w:val="clear" w:color="auto" w:fill="auto"/>
            <w:noWrap/>
            <w:vAlign w:val="center"/>
            <w:hideMark/>
          </w:tcPr>
          <w:p w:rsidR="00D2760B" w:rsidRPr="009B0E39" w:rsidRDefault="00D2760B" w:rsidP="004F2E80">
            <w:pPr>
              <w:pStyle w:val="a1"/>
              <w:adjustRightInd w:val="0"/>
              <w:snapToGrid w:val="0"/>
              <w:ind w:firstLineChars="0" w:firstLine="0"/>
              <w:jc w:val="center"/>
              <w:rPr>
                <w:sz w:val="21"/>
                <w:szCs w:val="21"/>
              </w:rPr>
            </w:pPr>
            <w:r w:rsidRPr="009B0E39">
              <w:rPr>
                <w:sz w:val="21"/>
                <w:szCs w:val="21"/>
              </w:rPr>
              <w:t>131</w:t>
            </w:r>
          </w:p>
        </w:tc>
      </w:tr>
      <w:tr w:rsidR="00D2760B" w:rsidRPr="009B0E39" w:rsidTr="008331AD">
        <w:trPr>
          <w:trHeight w:val="70"/>
          <w:jc w:val="center"/>
        </w:trPr>
        <w:tc>
          <w:tcPr>
            <w:tcW w:w="2979" w:type="dxa"/>
            <w:tcBorders>
              <w:top w:val="nil"/>
              <w:left w:val="nil"/>
              <w:right w:val="nil"/>
            </w:tcBorders>
            <w:shd w:val="clear" w:color="auto" w:fill="auto"/>
            <w:noWrap/>
            <w:vAlign w:val="center"/>
          </w:tcPr>
          <w:p w:rsidR="00D2760B" w:rsidRPr="009B0E39" w:rsidRDefault="00D2760B" w:rsidP="004F2E80">
            <w:pPr>
              <w:pStyle w:val="a1"/>
              <w:adjustRightInd w:val="0"/>
              <w:snapToGrid w:val="0"/>
              <w:ind w:firstLineChars="0" w:firstLine="0"/>
              <w:jc w:val="center"/>
              <w:rPr>
                <w:sz w:val="21"/>
                <w:szCs w:val="21"/>
              </w:rPr>
            </w:pPr>
            <w:r w:rsidRPr="009B0E39">
              <w:rPr>
                <w:sz w:val="21"/>
                <w:szCs w:val="21"/>
              </w:rPr>
              <w:t>上映影片数</w:t>
            </w:r>
            <m:oMath>
              <m:sSub>
                <m:sSubPr>
                  <m:ctrlPr>
                    <w:rPr>
                      <w:rFonts w:ascii="Cambria Math" w:hAnsi="Cambria Math"/>
                      <w:i/>
                      <w:sz w:val="21"/>
                      <w:szCs w:val="21"/>
                    </w:rPr>
                  </m:ctrlPr>
                </m:sSubPr>
                <m:e>
                  <m:r>
                    <w:rPr>
                      <w:rFonts w:ascii="Cambria Math" w:hAnsi="Cambria Math"/>
                      <w:sz w:val="21"/>
                      <w:szCs w:val="21"/>
                    </w:rPr>
                    <m:t>WY</m:t>
                  </m:r>
                </m:e>
                <m:sub>
                  <m:r>
                    <w:rPr>
                      <w:rFonts w:ascii="Cambria Math" w:hAnsi="Cambria Math"/>
                      <w:sz w:val="21"/>
                      <w:szCs w:val="21"/>
                    </w:rPr>
                    <m:t>i</m:t>
                  </m:r>
                </m:sub>
              </m:sSub>
            </m:oMath>
          </w:p>
        </w:tc>
        <w:tc>
          <w:tcPr>
            <w:tcW w:w="963" w:type="dxa"/>
            <w:tcBorders>
              <w:top w:val="nil"/>
              <w:left w:val="nil"/>
              <w:right w:val="nil"/>
            </w:tcBorders>
            <w:shd w:val="clear" w:color="auto" w:fill="auto"/>
            <w:vAlign w:val="center"/>
          </w:tcPr>
          <w:p w:rsidR="00D2760B" w:rsidRPr="009B0E39" w:rsidRDefault="00D2760B" w:rsidP="004F2E80">
            <w:pPr>
              <w:pStyle w:val="a1"/>
              <w:adjustRightInd w:val="0"/>
              <w:snapToGrid w:val="0"/>
              <w:ind w:firstLineChars="0" w:firstLine="0"/>
              <w:jc w:val="center"/>
              <w:rPr>
                <w:sz w:val="21"/>
                <w:szCs w:val="21"/>
              </w:rPr>
            </w:pPr>
            <w:r w:rsidRPr="009B0E39">
              <w:rPr>
                <w:sz w:val="21"/>
                <w:szCs w:val="21"/>
              </w:rPr>
              <w:t>358</w:t>
            </w:r>
          </w:p>
        </w:tc>
        <w:tc>
          <w:tcPr>
            <w:tcW w:w="964" w:type="dxa"/>
            <w:tcBorders>
              <w:top w:val="nil"/>
              <w:left w:val="nil"/>
              <w:right w:val="nil"/>
            </w:tcBorders>
            <w:shd w:val="clear" w:color="auto" w:fill="auto"/>
            <w:noWrap/>
            <w:vAlign w:val="center"/>
          </w:tcPr>
          <w:p w:rsidR="00D2760B" w:rsidRPr="009B0E39" w:rsidRDefault="00D2760B" w:rsidP="004F2E80">
            <w:pPr>
              <w:pStyle w:val="a1"/>
              <w:adjustRightInd w:val="0"/>
              <w:snapToGrid w:val="0"/>
              <w:ind w:firstLineChars="0" w:firstLine="0"/>
              <w:jc w:val="center"/>
              <w:rPr>
                <w:sz w:val="21"/>
                <w:szCs w:val="21"/>
              </w:rPr>
            </w:pPr>
            <w:r w:rsidRPr="009B0E39">
              <w:rPr>
                <w:sz w:val="21"/>
                <w:szCs w:val="21"/>
              </w:rPr>
              <w:t>323</w:t>
            </w:r>
          </w:p>
        </w:tc>
        <w:tc>
          <w:tcPr>
            <w:tcW w:w="964" w:type="dxa"/>
            <w:tcBorders>
              <w:top w:val="nil"/>
              <w:left w:val="nil"/>
              <w:right w:val="nil"/>
            </w:tcBorders>
            <w:shd w:val="clear" w:color="auto" w:fill="auto"/>
            <w:noWrap/>
            <w:vAlign w:val="center"/>
          </w:tcPr>
          <w:p w:rsidR="00D2760B" w:rsidRPr="009B0E39" w:rsidRDefault="00D2760B" w:rsidP="004F2E80">
            <w:pPr>
              <w:pStyle w:val="a1"/>
              <w:adjustRightInd w:val="0"/>
              <w:snapToGrid w:val="0"/>
              <w:ind w:firstLineChars="0" w:firstLine="0"/>
              <w:jc w:val="center"/>
              <w:rPr>
                <w:sz w:val="21"/>
                <w:szCs w:val="21"/>
              </w:rPr>
            </w:pPr>
            <w:r w:rsidRPr="009B0E39">
              <w:rPr>
                <w:sz w:val="21"/>
                <w:szCs w:val="21"/>
              </w:rPr>
              <w:t>305</w:t>
            </w:r>
          </w:p>
        </w:tc>
        <w:tc>
          <w:tcPr>
            <w:tcW w:w="964" w:type="dxa"/>
            <w:tcBorders>
              <w:top w:val="nil"/>
              <w:left w:val="nil"/>
              <w:right w:val="nil"/>
            </w:tcBorders>
            <w:shd w:val="clear" w:color="auto" w:fill="auto"/>
            <w:noWrap/>
            <w:vAlign w:val="center"/>
          </w:tcPr>
          <w:p w:rsidR="00D2760B" w:rsidRPr="009B0E39" w:rsidRDefault="00D2760B" w:rsidP="004F2E80">
            <w:pPr>
              <w:pStyle w:val="a1"/>
              <w:adjustRightInd w:val="0"/>
              <w:snapToGrid w:val="0"/>
              <w:ind w:firstLineChars="0" w:firstLine="0"/>
              <w:jc w:val="center"/>
              <w:rPr>
                <w:sz w:val="21"/>
                <w:szCs w:val="21"/>
              </w:rPr>
            </w:pPr>
            <w:r w:rsidRPr="009B0E39">
              <w:rPr>
                <w:sz w:val="21"/>
                <w:szCs w:val="21"/>
              </w:rPr>
              <w:t>289</w:t>
            </w:r>
          </w:p>
        </w:tc>
        <w:tc>
          <w:tcPr>
            <w:tcW w:w="1246" w:type="dxa"/>
            <w:tcBorders>
              <w:top w:val="nil"/>
              <w:left w:val="nil"/>
              <w:right w:val="nil"/>
            </w:tcBorders>
            <w:shd w:val="clear" w:color="auto" w:fill="auto"/>
            <w:noWrap/>
            <w:vAlign w:val="center"/>
          </w:tcPr>
          <w:p w:rsidR="00D2760B" w:rsidRPr="009B0E39" w:rsidRDefault="00D2760B" w:rsidP="004F2E80">
            <w:pPr>
              <w:pStyle w:val="a1"/>
              <w:adjustRightInd w:val="0"/>
              <w:snapToGrid w:val="0"/>
              <w:ind w:firstLineChars="0" w:firstLine="0"/>
              <w:jc w:val="center"/>
              <w:rPr>
                <w:sz w:val="21"/>
                <w:szCs w:val="21"/>
              </w:rPr>
            </w:pPr>
            <w:r w:rsidRPr="009B0E39">
              <w:rPr>
                <w:sz w:val="21"/>
                <w:szCs w:val="21"/>
              </w:rPr>
              <w:t>228</w:t>
            </w:r>
          </w:p>
        </w:tc>
      </w:tr>
    </w:tbl>
    <w:p w:rsidR="00D2760B" w:rsidRPr="009B0E39" w:rsidRDefault="00E25523" w:rsidP="004C486E">
      <w:pPr>
        <w:pStyle w:val="a1"/>
        <w:adjustRightInd w:val="0"/>
        <w:snapToGrid w:val="0"/>
        <w:spacing w:line="300" w:lineRule="auto"/>
        <w:ind w:firstLine="480"/>
      </w:pPr>
      <w:r w:rsidRPr="009B0E39">
        <w:t>如公式</w:t>
      </w:r>
      <w:r w:rsidRPr="009B0E39">
        <w:t>(3-6)</w:t>
      </w:r>
      <w:r w:rsidRPr="009B0E39">
        <w:t>，</w:t>
      </w:r>
      <w:r w:rsidR="00D2760B" w:rsidRPr="009B0E39">
        <w:t>各个阶段的平均票房为：</w:t>
      </w:r>
    </w:p>
    <w:p w:rsidR="00D2760B" w:rsidRPr="009B0E39" w:rsidRDefault="000A1056" w:rsidP="00EE399C">
      <w:pPr>
        <w:pStyle w:val="a1"/>
        <w:adjustRightInd w:val="0"/>
        <w:snapToGrid w:val="0"/>
        <w:spacing w:line="300" w:lineRule="auto"/>
        <w:ind w:firstLineChars="0" w:firstLine="0"/>
        <w:jc w:val="right"/>
      </w:pPr>
      <m:oMath>
        <m:sSub>
          <m:sSubPr>
            <m:ctrlPr>
              <w:rPr>
                <w:rFonts w:ascii="Cambria Math" w:hAnsi="Cambria Math"/>
              </w:rPr>
            </m:ctrlPr>
          </m:sSubPr>
          <m:e>
            <m:r>
              <w:rPr>
                <w:rFonts w:ascii="Cambria Math" w:hAnsi="Cambria Math"/>
              </w:rPr>
              <m:t>ABY</m:t>
            </m:r>
          </m:e>
          <m:sub>
            <m:r>
              <w:rPr>
                <w:rFonts w:ascii="Cambria Math" w:hAnsi="Cambria Math"/>
              </w:rPr>
              <m:t>i</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BY</m:t>
                </m:r>
              </m:e>
              <m:sub>
                <m:r>
                  <w:rPr>
                    <w:rFonts w:ascii="Cambria Math" w:hAnsi="Cambria Math"/>
                  </w:rPr>
                  <m:t>i</m:t>
                </m:r>
              </m:sub>
            </m:sSub>
          </m:num>
          <m:den>
            <m:sSub>
              <m:sSubPr>
                <m:ctrlPr>
                  <w:rPr>
                    <w:rFonts w:ascii="Cambria Math" w:hAnsi="Cambria Math"/>
                    <w:i/>
                  </w:rPr>
                </m:ctrlPr>
              </m:sSubPr>
              <m:e>
                <m:r>
                  <w:rPr>
                    <w:rFonts w:ascii="Cambria Math" w:hAnsi="Cambria Math"/>
                  </w:rPr>
                  <m:t>WY</m:t>
                </m:r>
              </m:e>
              <m:sub>
                <m:r>
                  <w:rPr>
                    <w:rFonts w:ascii="Cambria Math" w:hAnsi="Cambria Math"/>
                  </w:rPr>
                  <m:t>i</m:t>
                </m:r>
              </m:sub>
            </m:sSub>
          </m:den>
        </m:f>
      </m:oMath>
      <w:r w:rsidR="00EA2468" w:rsidRPr="009B0E39">
        <w:rPr>
          <w:szCs w:val="24"/>
        </w:rPr>
        <w:t xml:space="preserve">                     </w:t>
      </w:r>
      <w:r w:rsidR="00B50E5C" w:rsidRPr="009B0E39">
        <w:rPr>
          <w:szCs w:val="24"/>
        </w:rPr>
        <w:t xml:space="preserve">     </w:t>
      </w:r>
      <w:r w:rsidR="00E25523" w:rsidRPr="009B0E39">
        <w:rPr>
          <w:szCs w:val="24"/>
        </w:rPr>
        <w:t>(3-</w:t>
      </w:r>
      <w:r w:rsidR="00EA2468" w:rsidRPr="009B0E39">
        <w:rPr>
          <w:szCs w:val="24"/>
        </w:rPr>
        <w:t>6)</w:t>
      </w:r>
    </w:p>
    <w:p w:rsidR="00D2760B" w:rsidRPr="009B0E39" w:rsidRDefault="00E25523" w:rsidP="004C486E">
      <w:pPr>
        <w:pStyle w:val="a1"/>
        <w:adjustRightInd w:val="0"/>
        <w:snapToGrid w:val="0"/>
        <w:spacing w:line="300" w:lineRule="auto"/>
        <w:ind w:firstLine="480"/>
      </w:pPr>
      <w:r w:rsidRPr="009B0E39">
        <w:t>如公式</w:t>
      </w:r>
      <w:r w:rsidRPr="009B0E39">
        <w:t>(3-7)</w:t>
      </w:r>
      <w:r w:rsidRPr="009B0E39">
        <w:t>，</w:t>
      </w:r>
      <w:r w:rsidR="00D2760B" w:rsidRPr="009B0E39">
        <w:t>五年内累计平均票房为：</w:t>
      </w:r>
    </w:p>
    <w:p w:rsidR="00D2760B" w:rsidRPr="009B0E39" w:rsidRDefault="001416C8" w:rsidP="00EE399C">
      <w:pPr>
        <w:pStyle w:val="a1"/>
        <w:adjustRightInd w:val="0"/>
        <w:snapToGrid w:val="0"/>
        <w:spacing w:line="300" w:lineRule="auto"/>
        <w:ind w:firstLineChars="0" w:firstLine="0"/>
        <w:jc w:val="right"/>
      </w:pPr>
      <m:oMath>
        <m:r>
          <w:rPr>
            <w:rFonts w:ascii="Cambria Math" w:hAnsi="Cambria Math"/>
          </w:rPr>
          <m:t>SBY</m:t>
        </m:r>
        <m:r>
          <m:rPr>
            <m:sty m:val="p"/>
          </m:rPr>
          <w:rPr>
            <w:rFonts w:ascii="Cambria Math" w:hAnsi="Cambria Math"/>
          </w:rPr>
          <m:t>=</m:t>
        </m:r>
        <m:sSub>
          <m:sSubPr>
            <m:ctrlPr>
              <w:rPr>
                <w:rFonts w:ascii="Cambria Math" w:hAnsi="Cambria Math"/>
              </w:rPr>
            </m:ctrlPr>
          </m:sSubPr>
          <m:e>
            <m:r>
              <w:rPr>
                <w:rFonts w:ascii="Cambria Math" w:hAnsi="Cambria Math"/>
              </w:rPr>
              <m:t>ABY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ABY</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ABY</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ABY</m:t>
            </m:r>
          </m:e>
          <m:sub>
            <m:r>
              <w:rPr>
                <w:rFonts w:ascii="Cambria Math" w:hAnsi="Cambria Math"/>
              </w:rPr>
              <m:t>-4</m:t>
            </m:r>
          </m:sub>
        </m:sSub>
        <m:r>
          <w:rPr>
            <w:rFonts w:ascii="Cambria Math" w:hAnsi="Cambria Math"/>
          </w:rPr>
          <m:t>+</m:t>
        </m:r>
        <m:sSub>
          <m:sSubPr>
            <m:ctrlPr>
              <w:rPr>
                <w:rFonts w:ascii="Cambria Math" w:hAnsi="Cambria Math"/>
              </w:rPr>
            </m:ctrlPr>
          </m:sSubPr>
          <m:e>
            <m:r>
              <w:rPr>
                <w:rFonts w:ascii="Cambria Math" w:hAnsi="Cambria Math"/>
              </w:rPr>
              <m:t>ABY</m:t>
            </m:r>
          </m:e>
          <m:sub>
            <m:r>
              <w:rPr>
                <w:rFonts w:ascii="Cambria Math" w:hAnsi="Cambria Math"/>
              </w:rPr>
              <m:t>-5</m:t>
            </m:r>
          </m:sub>
        </m:sSub>
      </m:oMath>
      <w:r w:rsidR="00E25523" w:rsidRPr="009B0E39">
        <w:rPr>
          <w:szCs w:val="24"/>
        </w:rPr>
        <w:t xml:space="preserve">       (3-</w:t>
      </w:r>
      <w:r w:rsidR="00B50E5C" w:rsidRPr="009B0E39">
        <w:rPr>
          <w:szCs w:val="24"/>
        </w:rPr>
        <w:t>7)</w:t>
      </w:r>
    </w:p>
    <w:p w:rsidR="00D2760B" w:rsidRPr="009B0E39" w:rsidRDefault="00E25523" w:rsidP="004C486E">
      <w:pPr>
        <w:pStyle w:val="a1"/>
        <w:adjustRightInd w:val="0"/>
        <w:snapToGrid w:val="0"/>
        <w:spacing w:line="300" w:lineRule="auto"/>
        <w:ind w:firstLine="480"/>
      </w:pPr>
      <w:r w:rsidRPr="009B0E39">
        <w:t>如公式</w:t>
      </w:r>
      <w:r w:rsidRPr="009B0E39">
        <w:t>(3-8)</w:t>
      </w:r>
      <w:r w:rsidRPr="009B0E39">
        <w:t>，</w:t>
      </w:r>
      <w:r w:rsidR="00D2760B" w:rsidRPr="009B0E39">
        <w:t>基于平均票房计算各个阶段的权重为：</w:t>
      </w:r>
    </w:p>
    <w:p w:rsidR="00D2760B" w:rsidRPr="009B0E39" w:rsidRDefault="000A1056" w:rsidP="00EE399C">
      <w:pPr>
        <w:pStyle w:val="a1"/>
        <w:adjustRightInd w:val="0"/>
        <w:snapToGrid w:val="0"/>
        <w:spacing w:line="300" w:lineRule="auto"/>
        <w:ind w:firstLineChars="0" w:firstLine="0"/>
      </w:pPr>
      <m:oMathPara>
        <m:oMath>
          <m:sSub>
            <m:sSubPr>
              <m:ctrlPr>
                <w:rPr>
                  <w:rFonts w:ascii="Cambria Math" w:hAnsi="Cambria Math"/>
                </w:rPr>
              </m:ctrlPr>
            </m:sSubPr>
            <m:e>
              <m:r>
                <w:rPr>
                  <w:rFonts w:ascii="Cambria Math" w:hAnsi="Cambria Math"/>
                </w:rPr>
                <m:t>W</m:t>
              </m:r>
            </m:e>
            <m:sub>
              <m:r>
                <w:rPr>
                  <w:rFonts w:ascii="Cambria Math" w:hAnsi="Cambria Math"/>
                </w:rPr>
                <m:t>Y</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W</m:t>
                  </m:r>
                </m:e>
                <m:sub>
                  <m:sSub>
                    <m:sSubPr>
                      <m:ctrlPr>
                        <w:rPr>
                          <w:rFonts w:ascii="Cambria Math" w:hAnsi="Cambria Math"/>
                          <w:i/>
                        </w:rPr>
                      </m:ctrlPr>
                    </m:sSubPr>
                    <m:e>
                      <m:r>
                        <w:rPr>
                          <w:rFonts w:ascii="Cambria Math" w:hAnsi="Cambria Math"/>
                        </w:rPr>
                        <m:t>Y</m:t>
                      </m:r>
                    </m:e>
                    <m:sub>
                      <m:r>
                        <w:rPr>
                          <w:rFonts w:ascii="Cambria Math" w:hAnsi="Cambria Math"/>
                        </w:rPr>
                        <m:t xml:space="preserve">-1 </m:t>
                      </m:r>
                    </m:sub>
                  </m:sSub>
                </m:sub>
              </m:sSub>
              <m:r>
                <w:rPr>
                  <w:rFonts w:ascii="Cambria Math" w:hAnsi="Cambria Math"/>
                </w:rPr>
                <m:t xml:space="preserve"> </m:t>
              </m:r>
              <m:sSub>
                <m:sSubPr>
                  <m:ctrlPr>
                    <w:rPr>
                      <w:rFonts w:ascii="Cambria Math" w:hAnsi="Cambria Math"/>
                      <w:i/>
                    </w:rPr>
                  </m:ctrlPr>
                </m:sSubPr>
                <m:e>
                  <m:r>
                    <w:rPr>
                      <w:rFonts w:ascii="Cambria Math" w:hAnsi="Cambria Math"/>
                    </w:rPr>
                    <m:t>W</m:t>
                  </m:r>
                </m:e>
                <m:sub>
                  <m:sSub>
                    <m:sSubPr>
                      <m:ctrlPr>
                        <w:rPr>
                          <w:rFonts w:ascii="Cambria Math" w:hAnsi="Cambria Math"/>
                          <w:i/>
                        </w:rPr>
                      </m:ctrlPr>
                    </m:sSubPr>
                    <m:e>
                      <m:r>
                        <w:rPr>
                          <w:rFonts w:ascii="Cambria Math" w:hAnsi="Cambria Math"/>
                        </w:rPr>
                        <m:t>Y</m:t>
                      </m:r>
                    </m:e>
                    <m:sub>
                      <m:r>
                        <w:rPr>
                          <w:rFonts w:ascii="Cambria Math" w:hAnsi="Cambria Math"/>
                        </w:rPr>
                        <m:t xml:space="preserve">-2 </m:t>
                      </m:r>
                    </m:sub>
                  </m:sSub>
                  <m:r>
                    <w:rPr>
                      <w:rFonts w:ascii="Cambria Math" w:hAnsi="Cambria Math"/>
                    </w:rPr>
                    <m:t xml:space="preserve"> </m:t>
                  </m:r>
                </m:sub>
              </m:sSub>
              <m:sSub>
                <m:sSubPr>
                  <m:ctrlPr>
                    <w:rPr>
                      <w:rFonts w:ascii="Cambria Math" w:hAnsi="Cambria Math"/>
                      <w:i/>
                    </w:rPr>
                  </m:ctrlPr>
                </m:sSubPr>
                <m:e>
                  <m:r>
                    <w:rPr>
                      <w:rFonts w:ascii="Cambria Math" w:hAnsi="Cambria Math"/>
                    </w:rPr>
                    <m:t>W</m:t>
                  </m:r>
                </m:e>
                <m:sub>
                  <m:sSub>
                    <m:sSubPr>
                      <m:ctrlPr>
                        <w:rPr>
                          <w:rFonts w:ascii="Cambria Math" w:hAnsi="Cambria Math"/>
                          <w:i/>
                        </w:rPr>
                      </m:ctrlPr>
                    </m:sSubPr>
                    <m:e>
                      <m:r>
                        <w:rPr>
                          <w:rFonts w:ascii="Cambria Math" w:hAnsi="Cambria Math"/>
                        </w:rPr>
                        <m:t>Y</m:t>
                      </m:r>
                    </m:e>
                    <m:sub>
                      <m:r>
                        <w:rPr>
                          <w:rFonts w:ascii="Cambria Math" w:hAnsi="Cambria Math"/>
                        </w:rPr>
                        <m:t xml:space="preserve">-3 </m:t>
                      </m:r>
                    </m:sub>
                  </m:sSub>
                </m:sub>
              </m:sSub>
              <m:r>
                <w:rPr>
                  <w:rFonts w:ascii="Cambria Math" w:hAnsi="Cambria Math"/>
                </w:rPr>
                <m:t xml:space="preserve"> </m:t>
              </m:r>
              <m:sSub>
                <m:sSubPr>
                  <m:ctrlPr>
                    <w:rPr>
                      <w:rFonts w:ascii="Cambria Math" w:hAnsi="Cambria Math"/>
                      <w:i/>
                    </w:rPr>
                  </m:ctrlPr>
                </m:sSubPr>
                <m:e>
                  <m:r>
                    <w:rPr>
                      <w:rFonts w:ascii="Cambria Math" w:hAnsi="Cambria Math"/>
                    </w:rPr>
                    <m:t>W</m:t>
                  </m:r>
                </m:e>
                <m:sub>
                  <m:sSub>
                    <m:sSubPr>
                      <m:ctrlPr>
                        <w:rPr>
                          <w:rFonts w:ascii="Cambria Math" w:hAnsi="Cambria Math"/>
                          <w:i/>
                        </w:rPr>
                      </m:ctrlPr>
                    </m:sSubPr>
                    <m:e>
                      <m:r>
                        <w:rPr>
                          <w:rFonts w:ascii="Cambria Math" w:hAnsi="Cambria Math"/>
                        </w:rPr>
                        <m:t>Y</m:t>
                      </m:r>
                    </m:e>
                    <m:sub>
                      <m:r>
                        <w:rPr>
                          <w:rFonts w:ascii="Cambria Math" w:hAnsi="Cambria Math"/>
                        </w:rPr>
                        <m:t xml:space="preserve">-4 </m:t>
                      </m:r>
                    </m:sub>
                  </m:sSub>
                </m:sub>
              </m:sSub>
              <m:r>
                <w:rPr>
                  <w:rFonts w:ascii="Cambria Math" w:hAnsi="Cambria Math"/>
                </w:rPr>
                <m:t xml:space="preserve"> </m:t>
              </m:r>
              <m:sSub>
                <m:sSubPr>
                  <m:ctrlPr>
                    <w:rPr>
                      <w:rFonts w:ascii="Cambria Math" w:hAnsi="Cambria Math"/>
                      <w:i/>
                    </w:rPr>
                  </m:ctrlPr>
                </m:sSubPr>
                <m:e>
                  <m:r>
                    <w:rPr>
                      <w:rFonts w:ascii="Cambria Math" w:hAnsi="Cambria Math"/>
                    </w:rPr>
                    <m:t>W</m:t>
                  </m:r>
                </m:e>
                <m:sub>
                  <m:sSub>
                    <m:sSubPr>
                      <m:ctrlPr>
                        <w:rPr>
                          <w:rFonts w:ascii="Cambria Math" w:hAnsi="Cambria Math"/>
                          <w:i/>
                        </w:rPr>
                      </m:ctrlPr>
                    </m:sSubPr>
                    <m:e>
                      <m:r>
                        <w:rPr>
                          <w:rFonts w:ascii="Cambria Math" w:hAnsi="Cambria Math"/>
                        </w:rPr>
                        <m:t>Y</m:t>
                      </m:r>
                    </m:e>
                    <m:sub>
                      <m:r>
                        <w:rPr>
                          <w:rFonts w:ascii="Cambria Math" w:hAnsi="Cambria Math"/>
                        </w:rPr>
                        <m:t xml:space="preserve">-5 </m:t>
                      </m:r>
                    </m:sub>
                  </m:sSub>
                </m:sub>
              </m:sSub>
            </m:e>
          </m:d>
        </m:oMath>
      </m:oMathPara>
    </w:p>
    <w:p w:rsidR="00D2760B" w:rsidRPr="009B0E39" w:rsidRDefault="001416C8" w:rsidP="00EE399C">
      <w:pPr>
        <w:pStyle w:val="a1"/>
        <w:adjustRightInd w:val="0"/>
        <w:snapToGrid w:val="0"/>
        <w:spacing w:line="300" w:lineRule="auto"/>
        <w:ind w:firstLineChars="0" w:firstLine="0"/>
        <w:jc w:val="right"/>
      </w:pPr>
      <m:oMath>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ABY</m:t>
                </m:r>
              </m:e>
              <m:sub>
                <m:r>
                  <w:rPr>
                    <w:rFonts w:ascii="Cambria Math" w:hAnsi="Cambria Math"/>
                  </w:rPr>
                  <m:t>-1</m:t>
                </m:r>
              </m:sub>
            </m:sSub>
          </m:num>
          <m:den>
            <m:r>
              <w:rPr>
                <w:rFonts w:ascii="Cambria Math" w:hAnsi="Cambria Math"/>
              </w:rPr>
              <m:t>SBY</m:t>
            </m:r>
          </m:den>
        </m:f>
        <m:r>
          <m:rPr>
            <m:sty m:val="p"/>
          </m:rPr>
          <w:rPr>
            <w:rFonts w:ascii="Cambria Math" w:hAnsi="Cambria Math"/>
          </w:rPr>
          <m:t xml:space="preserve"> </m:t>
        </m:r>
        <m:f>
          <m:fPr>
            <m:ctrlPr>
              <w:rPr>
                <w:rFonts w:ascii="Cambria Math" w:hAnsi="Cambria Math"/>
              </w:rPr>
            </m:ctrlPr>
          </m:fPr>
          <m:num>
            <m:sSub>
              <m:sSubPr>
                <m:ctrlPr>
                  <w:rPr>
                    <w:rFonts w:ascii="Cambria Math" w:hAnsi="Cambria Math"/>
                  </w:rPr>
                </m:ctrlPr>
              </m:sSubPr>
              <m:e>
                <m:r>
                  <w:rPr>
                    <w:rFonts w:ascii="Cambria Math" w:hAnsi="Cambria Math"/>
                  </w:rPr>
                  <m:t>ABY</m:t>
                </m:r>
              </m:e>
              <m:sub>
                <m:r>
                  <w:rPr>
                    <w:rFonts w:ascii="Cambria Math" w:hAnsi="Cambria Math"/>
                  </w:rPr>
                  <m:t>-2</m:t>
                </m:r>
              </m:sub>
            </m:sSub>
          </m:num>
          <m:den>
            <m:r>
              <w:rPr>
                <w:rFonts w:ascii="Cambria Math" w:hAnsi="Cambria Math"/>
              </w:rPr>
              <m:t>SBY</m:t>
            </m:r>
          </m:den>
        </m:f>
        <m:r>
          <m:rPr>
            <m:sty m:val="p"/>
          </m:rPr>
          <w:rPr>
            <w:rFonts w:ascii="Cambria Math" w:hAnsi="Cambria Math"/>
          </w:rPr>
          <m:t xml:space="preserve"> </m:t>
        </m:r>
        <m:f>
          <m:fPr>
            <m:ctrlPr>
              <w:rPr>
                <w:rFonts w:ascii="Cambria Math" w:hAnsi="Cambria Math"/>
              </w:rPr>
            </m:ctrlPr>
          </m:fPr>
          <m:num>
            <m:sSub>
              <m:sSubPr>
                <m:ctrlPr>
                  <w:rPr>
                    <w:rFonts w:ascii="Cambria Math" w:hAnsi="Cambria Math"/>
                  </w:rPr>
                </m:ctrlPr>
              </m:sSubPr>
              <m:e>
                <m:r>
                  <w:rPr>
                    <w:rFonts w:ascii="Cambria Math" w:hAnsi="Cambria Math"/>
                  </w:rPr>
                  <m:t>ABY</m:t>
                </m:r>
              </m:e>
              <m:sub>
                <m:r>
                  <w:rPr>
                    <w:rFonts w:ascii="Cambria Math" w:hAnsi="Cambria Math"/>
                  </w:rPr>
                  <m:t>-3</m:t>
                </m:r>
              </m:sub>
            </m:sSub>
          </m:num>
          <m:den>
            <m:r>
              <w:rPr>
                <w:rFonts w:ascii="Cambria Math" w:hAnsi="Cambria Math"/>
              </w:rPr>
              <m:t>SBY</m:t>
            </m:r>
          </m:den>
        </m:f>
        <m:r>
          <m:rPr>
            <m:sty m:val="p"/>
          </m:rPr>
          <w:rPr>
            <w:rFonts w:ascii="Cambria Math" w:hAnsi="Cambria Math"/>
          </w:rPr>
          <m:t xml:space="preserve"> </m:t>
        </m:r>
        <m:f>
          <m:fPr>
            <m:ctrlPr>
              <w:rPr>
                <w:rFonts w:ascii="Cambria Math" w:hAnsi="Cambria Math"/>
              </w:rPr>
            </m:ctrlPr>
          </m:fPr>
          <m:num>
            <m:sSub>
              <m:sSubPr>
                <m:ctrlPr>
                  <w:rPr>
                    <w:rFonts w:ascii="Cambria Math" w:hAnsi="Cambria Math"/>
                  </w:rPr>
                </m:ctrlPr>
              </m:sSubPr>
              <m:e>
                <m:r>
                  <w:rPr>
                    <w:rFonts w:ascii="Cambria Math" w:hAnsi="Cambria Math"/>
                  </w:rPr>
                  <m:t>ABY</m:t>
                </m:r>
              </m:e>
              <m:sub>
                <m:r>
                  <w:rPr>
                    <w:rFonts w:ascii="Cambria Math" w:hAnsi="Cambria Math"/>
                  </w:rPr>
                  <m:t>-4</m:t>
                </m:r>
              </m:sub>
            </m:sSub>
          </m:num>
          <m:den>
            <m:r>
              <w:rPr>
                <w:rFonts w:ascii="Cambria Math" w:hAnsi="Cambria Math"/>
              </w:rPr>
              <m:t>SBY</m:t>
            </m:r>
          </m:den>
        </m:f>
        <m:r>
          <m:rPr>
            <m:sty m:val="p"/>
          </m:rPr>
          <w:rPr>
            <w:rFonts w:ascii="Cambria Math" w:hAnsi="Cambria Math"/>
          </w:rPr>
          <m:t xml:space="preserve"> </m:t>
        </m:r>
        <m:f>
          <m:fPr>
            <m:ctrlPr>
              <w:rPr>
                <w:rFonts w:ascii="Cambria Math" w:hAnsi="Cambria Math"/>
              </w:rPr>
            </m:ctrlPr>
          </m:fPr>
          <m:num>
            <m:sSub>
              <m:sSubPr>
                <m:ctrlPr>
                  <w:rPr>
                    <w:rFonts w:ascii="Cambria Math" w:hAnsi="Cambria Math"/>
                  </w:rPr>
                </m:ctrlPr>
              </m:sSubPr>
              <m:e>
                <m:r>
                  <w:rPr>
                    <w:rFonts w:ascii="Cambria Math" w:hAnsi="Cambria Math"/>
                  </w:rPr>
                  <m:t>ABY</m:t>
                </m:r>
              </m:e>
              <m:sub>
                <m:r>
                  <w:rPr>
                    <w:rFonts w:ascii="Cambria Math" w:hAnsi="Cambria Math"/>
                  </w:rPr>
                  <m:t>-5</m:t>
                </m:r>
              </m:sub>
            </m:sSub>
          </m:num>
          <m:den>
            <m:r>
              <w:rPr>
                <w:rFonts w:ascii="Cambria Math" w:hAnsi="Cambria Math"/>
              </w:rPr>
              <m:t>SBY</m:t>
            </m:r>
          </m:den>
        </m:f>
        <m:r>
          <m:rPr>
            <m:sty m:val="p"/>
          </m:rPr>
          <w:rPr>
            <w:rFonts w:ascii="Cambria Math" w:hAnsi="Cambria Math"/>
          </w:rPr>
          <m:t xml:space="preserve"> ]</m:t>
        </m:r>
      </m:oMath>
      <w:r w:rsidR="003452D1" w:rsidRPr="009B0E39">
        <w:rPr>
          <w:szCs w:val="24"/>
        </w:rPr>
        <w:t xml:space="preserve">              </w:t>
      </w:r>
      <w:r w:rsidR="00E733DD" w:rsidRPr="009B0E39">
        <w:rPr>
          <w:szCs w:val="24"/>
        </w:rPr>
        <w:t>(</w:t>
      </w:r>
      <w:r w:rsidR="00E25523" w:rsidRPr="009B0E39">
        <w:rPr>
          <w:szCs w:val="24"/>
        </w:rPr>
        <w:t>3-</w:t>
      </w:r>
      <w:r w:rsidR="00E733DD" w:rsidRPr="009B0E39">
        <w:rPr>
          <w:szCs w:val="24"/>
        </w:rPr>
        <w:t>8)</w:t>
      </w:r>
    </w:p>
    <w:p w:rsidR="00D2760B" w:rsidRPr="009B0E39" w:rsidRDefault="00D2760B" w:rsidP="00DD4F66">
      <w:pPr>
        <w:pStyle w:val="a1"/>
        <w:numPr>
          <w:ilvl w:val="0"/>
          <w:numId w:val="19"/>
        </w:numPr>
        <w:adjustRightInd w:val="0"/>
        <w:snapToGrid w:val="0"/>
        <w:spacing w:line="300" w:lineRule="auto"/>
        <w:ind w:firstLineChars="0"/>
        <w:rPr>
          <w:rFonts w:eastAsia="黑体"/>
        </w:rPr>
      </w:pPr>
      <w:r w:rsidRPr="009B0E39">
        <w:rPr>
          <w:rFonts w:eastAsia="黑体"/>
        </w:rPr>
        <w:t>角色权重</w:t>
      </w:r>
    </w:p>
    <w:p w:rsidR="00D2760B" w:rsidRPr="009B0E39" w:rsidRDefault="00D2760B" w:rsidP="00341DD9">
      <w:pPr>
        <w:adjustRightInd w:val="0"/>
        <w:snapToGrid w:val="0"/>
        <w:spacing w:line="300" w:lineRule="auto"/>
        <w:ind w:firstLineChars="200" w:firstLine="480"/>
        <w:rPr>
          <w:szCs w:val="24"/>
        </w:rPr>
      </w:pPr>
      <w:r w:rsidRPr="009B0E39">
        <w:rPr>
          <w:szCs w:val="24"/>
        </w:rPr>
        <w:t>在数据中，我们将电影主创人员划分成了以下四种职业，分别是</w:t>
      </w:r>
      <w:r w:rsidR="00D368E7" w:rsidRPr="009B0E39">
        <w:rPr>
          <w:szCs w:val="24"/>
        </w:rPr>
        <w:t>导演</w:t>
      </w:r>
      <w:r w:rsidRPr="009B0E39">
        <w:rPr>
          <w:szCs w:val="24"/>
        </w:rPr>
        <w:t>(</w:t>
      </w:r>
      <w:r w:rsidRPr="009B0E39">
        <w:rPr>
          <w:position w:val="-10"/>
          <w:szCs w:val="24"/>
        </w:rPr>
        <w:object w:dxaOrig="520" w:dyaOrig="320">
          <v:shape id="_x0000_i1037" type="#_x0000_t75" style="width:26.3pt;height:15.65pt" o:ole="">
            <v:imagedata r:id="rId44" o:title=""/>
          </v:shape>
          <o:OLEObject Type="Embed" ProgID="Equation.DSMT4" ShapeID="_x0000_i1037" DrawAspect="Content" ObjectID="_1528893810" r:id="rId45"/>
        </w:object>
      </w:r>
      <w:r w:rsidRPr="009B0E39">
        <w:rPr>
          <w:szCs w:val="24"/>
        </w:rPr>
        <w:t>)</w:t>
      </w:r>
      <w:r w:rsidRPr="009B0E39">
        <w:rPr>
          <w:szCs w:val="24"/>
        </w:rPr>
        <w:t>，</w:t>
      </w:r>
      <w:r w:rsidR="00D368E7" w:rsidRPr="009B0E39">
        <w:rPr>
          <w:szCs w:val="24"/>
        </w:rPr>
        <w:t>主演</w:t>
      </w:r>
      <w:r w:rsidRPr="009B0E39">
        <w:rPr>
          <w:szCs w:val="24"/>
        </w:rPr>
        <w:t>(</w:t>
      </w:r>
      <w:r w:rsidRPr="009B0E39">
        <w:rPr>
          <w:position w:val="-10"/>
          <w:szCs w:val="24"/>
        </w:rPr>
        <w:object w:dxaOrig="560" w:dyaOrig="320">
          <v:shape id="_x0000_i1038" type="#_x0000_t75" style="width:27.55pt;height:15.65pt" o:ole="">
            <v:imagedata r:id="rId46" o:title=""/>
          </v:shape>
          <o:OLEObject Type="Embed" ProgID="Equation.DSMT4" ShapeID="_x0000_i1038" DrawAspect="Content" ObjectID="_1528893811" r:id="rId47"/>
        </w:object>
      </w:r>
      <w:r w:rsidRPr="009B0E39">
        <w:rPr>
          <w:szCs w:val="24"/>
        </w:rPr>
        <w:t>)</w:t>
      </w:r>
      <w:r w:rsidRPr="009B0E39">
        <w:rPr>
          <w:szCs w:val="24"/>
        </w:rPr>
        <w:t>，</w:t>
      </w:r>
      <w:r w:rsidR="00D368E7" w:rsidRPr="009B0E39">
        <w:rPr>
          <w:szCs w:val="24"/>
        </w:rPr>
        <w:t>编剧</w:t>
      </w:r>
      <w:r w:rsidRPr="009B0E39">
        <w:rPr>
          <w:szCs w:val="24"/>
        </w:rPr>
        <w:t>(</w:t>
      </w:r>
      <w:r w:rsidRPr="009B0E39">
        <w:rPr>
          <w:position w:val="-10"/>
          <w:szCs w:val="24"/>
        </w:rPr>
        <w:object w:dxaOrig="560" w:dyaOrig="320">
          <v:shape id="_x0000_i1039" type="#_x0000_t75" style="width:27.55pt;height:15.65pt" o:ole="">
            <v:imagedata r:id="rId48" o:title=""/>
          </v:shape>
          <o:OLEObject Type="Embed" ProgID="Equation.DSMT4" ShapeID="_x0000_i1039" DrawAspect="Content" ObjectID="_1528893812" r:id="rId49"/>
        </w:object>
      </w:r>
      <w:r w:rsidRPr="009B0E39">
        <w:rPr>
          <w:szCs w:val="24"/>
        </w:rPr>
        <w:t>)</w:t>
      </w:r>
      <w:r w:rsidRPr="009B0E39">
        <w:rPr>
          <w:szCs w:val="24"/>
        </w:rPr>
        <w:t>，制片</w:t>
      </w:r>
      <w:r w:rsidRPr="009B0E39">
        <w:rPr>
          <w:szCs w:val="24"/>
        </w:rPr>
        <w:t>(</w:t>
      </w:r>
      <w:r w:rsidRPr="009B0E39">
        <w:rPr>
          <w:position w:val="-10"/>
          <w:szCs w:val="24"/>
        </w:rPr>
        <w:object w:dxaOrig="540" w:dyaOrig="320">
          <v:shape id="_x0000_i1040" type="#_x0000_t75" style="width:26.9pt;height:15.65pt" o:ole="">
            <v:imagedata r:id="rId50" o:title=""/>
          </v:shape>
          <o:OLEObject Type="Embed" ProgID="Equation.DSMT4" ShapeID="_x0000_i1040" DrawAspect="Content" ObjectID="_1528893813" r:id="rId51"/>
        </w:object>
      </w:r>
      <w:r w:rsidRPr="009B0E39">
        <w:rPr>
          <w:szCs w:val="24"/>
        </w:rPr>
        <w:t>)</w:t>
      </w:r>
      <w:r w:rsidRPr="009B0E39">
        <w:rPr>
          <w:szCs w:val="24"/>
        </w:rPr>
        <w:t>。因为每类职业对电影最终票房的贡献不一样，所以对每类主创人员的赋权也不一样。</w:t>
      </w:r>
    </w:p>
    <w:p w:rsidR="00D2760B" w:rsidRPr="009B0E39" w:rsidRDefault="00D2760B" w:rsidP="00E93985">
      <w:pPr>
        <w:adjustRightInd w:val="0"/>
        <w:snapToGrid w:val="0"/>
        <w:spacing w:line="300" w:lineRule="auto"/>
        <w:ind w:firstLineChars="200" w:firstLine="480"/>
        <w:rPr>
          <w:szCs w:val="24"/>
        </w:rPr>
      </w:pPr>
      <w:r w:rsidRPr="009B0E39">
        <w:rPr>
          <w:szCs w:val="24"/>
        </w:rPr>
        <w:t>从观众和投资方的角度，以及当下电影市场的销售状况，凭借主观经验可以判断，对电影票房影响最大的首先是电影的主演整容，一部电影的主演整容越强大，社会曝光率越高，吸引观众的能力就越大。然后是导演，导演的水平直接关系着一部电影的质量。之后是</w:t>
      </w:r>
      <w:r w:rsidR="00D368E7" w:rsidRPr="009B0E39">
        <w:rPr>
          <w:szCs w:val="24"/>
        </w:rPr>
        <w:t>编剧</w:t>
      </w:r>
      <w:r w:rsidRPr="009B0E39">
        <w:rPr>
          <w:szCs w:val="24"/>
        </w:rPr>
        <w:t>，最后是制片。制片是幕后创作者，很少有人会因为一部电影的制片去观看一部电影的，但是制片在电影生产环节中的好坏，会直接影响这电影品质和营销的质量，从而间接影响票房。所以</w:t>
      </w:r>
      <w:r w:rsidR="00DB0365" w:rsidRPr="009B0E39">
        <w:rPr>
          <w:szCs w:val="24"/>
        </w:rPr>
        <w:t>如公式</w:t>
      </w:r>
      <w:r w:rsidR="00DB0365" w:rsidRPr="009B0E39">
        <w:rPr>
          <w:szCs w:val="24"/>
        </w:rPr>
        <w:t>(3-9)</w:t>
      </w:r>
      <w:r w:rsidR="00DB0365" w:rsidRPr="009B0E39">
        <w:rPr>
          <w:szCs w:val="24"/>
        </w:rPr>
        <w:t>，</w:t>
      </w:r>
      <w:r w:rsidRPr="009B0E39">
        <w:rPr>
          <w:szCs w:val="24"/>
        </w:rPr>
        <w:t>这里</w:t>
      </w:r>
      <w:r w:rsidR="00D368E7" w:rsidRPr="009B0E39">
        <w:rPr>
          <w:szCs w:val="24"/>
        </w:rPr>
        <w:t>我们对导演</w:t>
      </w:r>
      <w:r w:rsidRPr="009B0E39">
        <w:rPr>
          <w:szCs w:val="24"/>
        </w:rPr>
        <w:t>(</w:t>
      </w:r>
      <w:r w:rsidRPr="009B0E39">
        <w:rPr>
          <w:position w:val="-10"/>
          <w:szCs w:val="24"/>
        </w:rPr>
        <w:object w:dxaOrig="520" w:dyaOrig="320">
          <v:shape id="_x0000_i1041" type="#_x0000_t75" style="width:26.3pt;height:15.65pt" o:ole="">
            <v:imagedata r:id="rId44" o:title=""/>
          </v:shape>
          <o:OLEObject Type="Embed" ProgID="Equation.DSMT4" ShapeID="_x0000_i1041" DrawAspect="Content" ObjectID="_1528893814" r:id="rId52"/>
        </w:object>
      </w:r>
      <w:r w:rsidRPr="009B0E39">
        <w:rPr>
          <w:szCs w:val="24"/>
        </w:rPr>
        <w:t>)</w:t>
      </w:r>
      <w:r w:rsidRPr="009B0E39">
        <w:rPr>
          <w:szCs w:val="24"/>
        </w:rPr>
        <w:t>，</w:t>
      </w:r>
      <w:r w:rsidR="00293E27" w:rsidRPr="009B0E39">
        <w:rPr>
          <w:szCs w:val="24"/>
        </w:rPr>
        <w:t>主演</w:t>
      </w:r>
      <w:r w:rsidR="00293E27" w:rsidRPr="009B0E39">
        <w:rPr>
          <w:szCs w:val="24"/>
        </w:rPr>
        <w:t xml:space="preserve"> </w:t>
      </w:r>
      <w:r w:rsidRPr="009B0E39">
        <w:rPr>
          <w:szCs w:val="24"/>
        </w:rPr>
        <w:t>(</w:t>
      </w:r>
      <w:r w:rsidRPr="009B0E39">
        <w:rPr>
          <w:position w:val="-10"/>
          <w:szCs w:val="24"/>
        </w:rPr>
        <w:object w:dxaOrig="560" w:dyaOrig="320">
          <v:shape id="_x0000_i1042" type="#_x0000_t75" style="width:27.55pt;height:15.65pt" o:ole="">
            <v:imagedata r:id="rId46" o:title=""/>
          </v:shape>
          <o:OLEObject Type="Embed" ProgID="Equation.DSMT4" ShapeID="_x0000_i1042" DrawAspect="Content" ObjectID="_1528893815" r:id="rId53"/>
        </w:object>
      </w:r>
      <w:r w:rsidRPr="009B0E39">
        <w:rPr>
          <w:szCs w:val="24"/>
        </w:rPr>
        <w:t>)</w:t>
      </w:r>
      <w:r w:rsidRPr="009B0E39">
        <w:rPr>
          <w:szCs w:val="24"/>
        </w:rPr>
        <w:t>，</w:t>
      </w:r>
      <w:r w:rsidR="00293E27" w:rsidRPr="009B0E39">
        <w:rPr>
          <w:szCs w:val="24"/>
        </w:rPr>
        <w:t>编剧</w:t>
      </w:r>
      <w:r w:rsidRPr="009B0E39">
        <w:rPr>
          <w:szCs w:val="24"/>
        </w:rPr>
        <w:t>(</w:t>
      </w:r>
      <w:r w:rsidRPr="009B0E39">
        <w:rPr>
          <w:position w:val="-10"/>
          <w:szCs w:val="24"/>
        </w:rPr>
        <w:object w:dxaOrig="560" w:dyaOrig="320">
          <v:shape id="_x0000_i1043" type="#_x0000_t75" style="width:27.55pt;height:15.65pt" o:ole="">
            <v:imagedata r:id="rId48" o:title=""/>
          </v:shape>
          <o:OLEObject Type="Embed" ProgID="Equation.DSMT4" ShapeID="_x0000_i1043" DrawAspect="Content" ObjectID="_1528893816" r:id="rId54"/>
        </w:object>
      </w:r>
      <w:r w:rsidRPr="009B0E39">
        <w:rPr>
          <w:szCs w:val="24"/>
        </w:rPr>
        <w:t>)</w:t>
      </w:r>
      <w:r w:rsidRPr="009B0E39">
        <w:rPr>
          <w:szCs w:val="24"/>
        </w:rPr>
        <w:t>，制片</w:t>
      </w:r>
      <w:r w:rsidRPr="009B0E39">
        <w:rPr>
          <w:szCs w:val="24"/>
        </w:rPr>
        <w:t>(</w:t>
      </w:r>
      <w:r w:rsidRPr="009B0E39">
        <w:rPr>
          <w:position w:val="-10"/>
          <w:szCs w:val="24"/>
        </w:rPr>
        <w:object w:dxaOrig="540" w:dyaOrig="320">
          <v:shape id="_x0000_i1044" type="#_x0000_t75" style="width:26.9pt;height:15.65pt" o:ole="">
            <v:imagedata r:id="rId50" o:title=""/>
          </v:shape>
          <o:OLEObject Type="Embed" ProgID="Equation.DSMT4" ShapeID="_x0000_i1044" DrawAspect="Content" ObjectID="_1528893817" r:id="rId55"/>
        </w:object>
      </w:r>
      <w:r w:rsidRPr="009B0E39">
        <w:rPr>
          <w:szCs w:val="24"/>
        </w:rPr>
        <w:t>)</w:t>
      </w:r>
      <w:r w:rsidRPr="009B0E39">
        <w:rPr>
          <w:szCs w:val="24"/>
        </w:rPr>
        <w:t>依次赋权为：</w:t>
      </w:r>
    </w:p>
    <w:p w:rsidR="00D2760B" w:rsidRPr="009B0E39" w:rsidRDefault="000A1056" w:rsidP="00EE399C">
      <w:pPr>
        <w:adjustRightInd w:val="0"/>
        <w:snapToGrid w:val="0"/>
        <w:spacing w:line="300" w:lineRule="auto"/>
        <w:jc w:val="right"/>
        <w:rPr>
          <w:szCs w:val="24"/>
        </w:rPr>
      </w:pPr>
      <m:oMath>
        <m:sSub>
          <m:sSubPr>
            <m:ctrlPr>
              <w:rPr>
                <w:rFonts w:ascii="Cambria Math" w:hAnsi="Cambria Math"/>
                <w:szCs w:val="24"/>
              </w:rPr>
            </m:ctrlPr>
          </m:sSubPr>
          <m:e>
            <m:r>
              <w:rPr>
                <w:rFonts w:ascii="Cambria Math" w:hAnsi="Cambria Math"/>
                <w:szCs w:val="24"/>
              </w:rPr>
              <m:t>W</m:t>
            </m:r>
          </m:e>
          <m:sub>
            <m:r>
              <w:rPr>
                <w:rFonts w:ascii="Cambria Math" w:hAnsi="Cambria Math"/>
                <w:szCs w:val="24"/>
              </w:rPr>
              <m:t>p</m:t>
            </m:r>
          </m:sub>
        </m:sSub>
        <m:r>
          <w:rPr>
            <w:rFonts w:ascii="Cambria Math" w:hAnsi="Cambria Math"/>
            <w:szCs w:val="24"/>
          </w:rPr>
          <m:t>=</m:t>
        </m:r>
        <m:d>
          <m:dPr>
            <m:begChr m:val="["/>
            <m:endChr m:val="]"/>
            <m:ctrlPr>
              <w:rPr>
                <w:rFonts w:ascii="Cambria Math" w:hAnsi="Cambria Math"/>
                <w:i/>
                <w:szCs w:val="24"/>
              </w:rPr>
            </m:ctrlPr>
          </m:dPr>
          <m:e>
            <m:sSub>
              <m:sSubPr>
                <m:ctrlPr>
                  <w:rPr>
                    <w:rFonts w:ascii="Cambria Math" w:hAnsi="Cambria Math"/>
                    <w:szCs w:val="24"/>
                  </w:rPr>
                </m:ctrlPr>
              </m:sSubPr>
              <m:e>
                <m:r>
                  <w:rPr>
                    <w:rFonts w:ascii="Cambria Math" w:hAnsi="Cambria Math"/>
                    <w:szCs w:val="24"/>
                  </w:rPr>
                  <m:t>W</m:t>
                </m:r>
              </m:e>
              <m:sub>
                <m:r>
                  <w:rPr>
                    <w:rFonts w:ascii="Cambria Math" w:hAnsi="Cambria Math"/>
                    <w:szCs w:val="24"/>
                  </w:rPr>
                  <m:t>p1</m:t>
                </m:r>
              </m:sub>
            </m:sSub>
            <m:r>
              <w:rPr>
                <w:rFonts w:ascii="Cambria Math" w:hAnsi="Cambria Math"/>
                <w:szCs w:val="24"/>
              </w:rPr>
              <m:t xml:space="preserve"> </m:t>
            </m:r>
            <m:sSub>
              <m:sSubPr>
                <m:ctrlPr>
                  <w:rPr>
                    <w:rFonts w:ascii="Cambria Math" w:hAnsi="Cambria Math"/>
                    <w:szCs w:val="24"/>
                  </w:rPr>
                </m:ctrlPr>
              </m:sSubPr>
              <m:e>
                <m:r>
                  <w:rPr>
                    <w:rFonts w:ascii="Cambria Math" w:hAnsi="Cambria Math"/>
                    <w:szCs w:val="24"/>
                  </w:rPr>
                  <m:t xml:space="preserve"> W</m:t>
                </m:r>
              </m:e>
              <m:sub>
                <m:r>
                  <w:rPr>
                    <w:rFonts w:ascii="Cambria Math" w:hAnsi="Cambria Math"/>
                    <w:szCs w:val="24"/>
                  </w:rPr>
                  <m:t>p2</m:t>
                </m:r>
              </m:sub>
            </m:sSub>
            <m:r>
              <w:rPr>
                <w:rFonts w:ascii="Cambria Math" w:hAnsi="Cambria Math"/>
                <w:szCs w:val="24"/>
              </w:rPr>
              <m:t xml:space="preserve">  </m:t>
            </m:r>
            <m:sSub>
              <m:sSubPr>
                <m:ctrlPr>
                  <w:rPr>
                    <w:rFonts w:ascii="Cambria Math" w:hAnsi="Cambria Math"/>
                    <w:szCs w:val="24"/>
                  </w:rPr>
                </m:ctrlPr>
              </m:sSubPr>
              <m:e>
                <m:r>
                  <w:rPr>
                    <w:rFonts w:ascii="Cambria Math" w:hAnsi="Cambria Math"/>
                    <w:szCs w:val="24"/>
                  </w:rPr>
                  <m:t>W</m:t>
                </m:r>
              </m:e>
              <m:sub>
                <m:r>
                  <w:rPr>
                    <w:rFonts w:ascii="Cambria Math" w:hAnsi="Cambria Math"/>
                    <w:szCs w:val="24"/>
                  </w:rPr>
                  <m:t>p4</m:t>
                </m:r>
              </m:sub>
            </m:sSub>
            <m:r>
              <w:rPr>
                <w:rFonts w:ascii="Cambria Math" w:hAnsi="Cambria Math"/>
                <w:szCs w:val="24"/>
              </w:rPr>
              <m:t xml:space="preserve">  </m:t>
            </m:r>
            <m:sSub>
              <m:sSubPr>
                <m:ctrlPr>
                  <w:rPr>
                    <w:rFonts w:ascii="Cambria Math" w:hAnsi="Cambria Math"/>
                    <w:szCs w:val="24"/>
                  </w:rPr>
                </m:ctrlPr>
              </m:sSubPr>
              <m:e>
                <m:r>
                  <w:rPr>
                    <w:rFonts w:ascii="Cambria Math" w:hAnsi="Cambria Math"/>
                    <w:szCs w:val="24"/>
                  </w:rPr>
                  <m:t>W</m:t>
                </m:r>
              </m:e>
              <m:sub>
                <m:r>
                  <w:rPr>
                    <w:rFonts w:ascii="Cambria Math" w:hAnsi="Cambria Math"/>
                    <w:szCs w:val="24"/>
                  </w:rPr>
                  <m:t>p8</m:t>
                </m:r>
              </m:sub>
            </m:sSub>
          </m:e>
        </m:d>
        <m:r>
          <w:rPr>
            <w:rFonts w:ascii="Cambria Math" w:hAnsi="Cambria Math"/>
            <w:szCs w:val="24"/>
          </w:rPr>
          <m:t>=[0.8  1  0.4  0.2]</m:t>
        </m:r>
      </m:oMath>
      <w:r w:rsidR="00013B84" w:rsidRPr="009B0E39">
        <w:rPr>
          <w:szCs w:val="24"/>
        </w:rPr>
        <w:t xml:space="preserve">           </w:t>
      </w:r>
      <w:r w:rsidR="00AA113D" w:rsidRPr="009B0E39">
        <w:rPr>
          <w:szCs w:val="24"/>
        </w:rPr>
        <w:t>(</w:t>
      </w:r>
      <w:r w:rsidR="00DB0365" w:rsidRPr="009B0E39">
        <w:rPr>
          <w:szCs w:val="24"/>
        </w:rPr>
        <w:t>3-</w:t>
      </w:r>
      <w:r w:rsidR="00AA113D" w:rsidRPr="009B0E39">
        <w:rPr>
          <w:szCs w:val="24"/>
        </w:rPr>
        <w:t>9)</w:t>
      </w:r>
    </w:p>
    <w:p w:rsidR="00D2760B" w:rsidRPr="009B0E39" w:rsidRDefault="00D2760B" w:rsidP="00341DD9">
      <w:pPr>
        <w:pStyle w:val="a1"/>
        <w:adjustRightInd w:val="0"/>
        <w:snapToGrid w:val="0"/>
        <w:spacing w:line="300" w:lineRule="auto"/>
        <w:ind w:firstLine="480"/>
        <w:rPr>
          <w:szCs w:val="24"/>
        </w:rPr>
      </w:pPr>
      <w:r w:rsidRPr="009B0E39">
        <w:rPr>
          <w:szCs w:val="24"/>
        </w:rPr>
        <w:t>虽然这种方法是通过主观的方法获得的，但是就目前计算的结果来看效果是最好的。通过相关性分析，这种方法最终获得主创人员得分与被预测的电影票房数据相关性较高。</w:t>
      </w:r>
    </w:p>
    <w:p w:rsidR="00D2760B" w:rsidRPr="009B0E39" w:rsidRDefault="00D2760B" w:rsidP="00DD4F66">
      <w:pPr>
        <w:pStyle w:val="a1"/>
        <w:numPr>
          <w:ilvl w:val="0"/>
          <w:numId w:val="19"/>
        </w:numPr>
        <w:adjustRightInd w:val="0"/>
        <w:snapToGrid w:val="0"/>
        <w:spacing w:line="300" w:lineRule="auto"/>
        <w:ind w:firstLineChars="0"/>
        <w:rPr>
          <w:rFonts w:eastAsia="黑体"/>
        </w:rPr>
      </w:pPr>
      <w:r w:rsidRPr="009B0E39">
        <w:rPr>
          <w:rFonts w:eastAsia="黑体"/>
        </w:rPr>
        <w:t>主创指数</w:t>
      </w:r>
    </w:p>
    <w:p w:rsidR="00D2760B" w:rsidRPr="009B0E39" w:rsidRDefault="00FC2612" w:rsidP="00341DD9">
      <w:pPr>
        <w:adjustRightInd w:val="0"/>
        <w:snapToGrid w:val="0"/>
        <w:spacing w:line="300" w:lineRule="auto"/>
        <w:ind w:firstLineChars="200" w:firstLine="480"/>
        <w:rPr>
          <w:szCs w:val="24"/>
        </w:rPr>
      </w:pPr>
      <w:r w:rsidRPr="009B0E39">
        <w:rPr>
          <w:szCs w:val="24"/>
        </w:rPr>
        <w:lastRenderedPageBreak/>
        <w:t>根据上面</w:t>
      </w:r>
      <w:r w:rsidR="00D2760B" w:rsidRPr="009B0E39">
        <w:rPr>
          <w:szCs w:val="24"/>
        </w:rPr>
        <w:t>得到的票房矩阵和权重向量，</w:t>
      </w:r>
      <w:r w:rsidRPr="009B0E39">
        <w:rPr>
          <w:szCs w:val="24"/>
        </w:rPr>
        <w:t>基于公式</w:t>
      </w:r>
      <w:r w:rsidRPr="009B0E39">
        <w:rPr>
          <w:szCs w:val="24"/>
        </w:rPr>
        <w:t>(3-10)</w:t>
      </w:r>
      <w:r w:rsidRPr="009B0E39">
        <w:rPr>
          <w:szCs w:val="24"/>
        </w:rPr>
        <w:t>，</w:t>
      </w:r>
      <w:r w:rsidR="00D2760B" w:rsidRPr="009B0E39">
        <w:rPr>
          <w:szCs w:val="24"/>
        </w:rPr>
        <w:t>我们可以计算出第</w:t>
      </w:r>
      <w:r w:rsidR="00D2760B" w:rsidRPr="009B0E39">
        <w:rPr>
          <w:position w:val="-6"/>
          <w:szCs w:val="24"/>
        </w:rPr>
        <w:object w:dxaOrig="200" w:dyaOrig="279">
          <v:shape id="_x0000_i1045" type="#_x0000_t75" style="width:8.75pt;height:14.4pt" o:ole="">
            <v:imagedata r:id="rId56" o:title=""/>
          </v:shape>
          <o:OLEObject Type="Embed" ProgID="Equation.DSMT4" ShapeID="_x0000_i1045" DrawAspect="Content" ObjectID="_1528893818" r:id="rId57"/>
        </w:object>
      </w:r>
      <w:r w:rsidR="00D2760B" w:rsidRPr="009B0E39">
        <w:rPr>
          <w:szCs w:val="24"/>
        </w:rPr>
        <w:t xml:space="preserve"> </w:t>
      </w:r>
      <w:r w:rsidR="00D2760B" w:rsidRPr="009B0E39">
        <w:rPr>
          <w:szCs w:val="24"/>
        </w:rPr>
        <w:t>位主创的打分</w:t>
      </w:r>
      <w:r w:rsidR="00107716" w:rsidRPr="009B0E39">
        <w:rPr>
          <w:szCs w:val="24"/>
        </w:rPr>
        <w:t>，并以此衡量主创人员的票房影响力，辅助影视票房的预测</w:t>
      </w:r>
      <w:r w:rsidR="00D2760B" w:rsidRPr="009B0E39">
        <w:rPr>
          <w:szCs w:val="24"/>
        </w:rPr>
        <w:t>：</w:t>
      </w:r>
    </w:p>
    <w:p w:rsidR="00D2760B" w:rsidRPr="009B0E39" w:rsidRDefault="000A1056" w:rsidP="00EE399C">
      <w:pPr>
        <w:adjustRightInd w:val="0"/>
        <w:snapToGrid w:val="0"/>
        <w:spacing w:line="300" w:lineRule="auto"/>
        <w:ind w:firstLineChars="200" w:firstLine="480"/>
        <w:rPr>
          <w:szCs w:val="24"/>
        </w:rPr>
      </w:pPr>
      <m:oMathPara>
        <m:oMath>
          <m:sSup>
            <m:sSupPr>
              <m:ctrlPr>
                <w:rPr>
                  <w:rFonts w:ascii="Cambria Math" w:hAnsi="Cambria Math"/>
                  <w:szCs w:val="24"/>
                </w:rPr>
              </m:ctrlPr>
            </m:sSupPr>
            <m:e>
              <m:r>
                <w:rPr>
                  <w:rFonts w:ascii="Cambria Math" w:hAnsi="Cambria Math"/>
                  <w:szCs w:val="24"/>
                </w:rPr>
                <m:t>S</m:t>
              </m:r>
            </m:e>
            <m:sup>
              <m:r>
                <w:rPr>
                  <w:rFonts w:ascii="Cambria Math" w:hAnsi="Cambria Math"/>
                  <w:szCs w:val="24"/>
                </w:rPr>
                <m:t>k</m:t>
              </m:r>
            </m:sup>
          </m:sSup>
          <m:r>
            <w:rPr>
              <w:rFonts w:ascii="Cambria Math" w:hAnsi="Cambria Math"/>
              <w:szCs w:val="24"/>
            </w:rPr>
            <m:t>=</m:t>
          </m:r>
          <m:sSub>
            <m:sSubPr>
              <m:ctrlPr>
                <w:rPr>
                  <w:rFonts w:ascii="Cambria Math" w:hAnsi="Cambria Math"/>
                  <w:i/>
                  <w:szCs w:val="24"/>
                </w:rPr>
              </m:ctrlPr>
            </m:sSubPr>
            <m:e>
              <m:r>
                <w:rPr>
                  <w:rFonts w:ascii="Cambria Math" w:hAnsi="Cambria Math"/>
                  <w:szCs w:val="24"/>
                </w:rPr>
                <m:t>W</m:t>
              </m:r>
            </m:e>
            <m:sub>
              <m:r>
                <w:rPr>
                  <w:rFonts w:ascii="Cambria Math" w:hAnsi="Cambria Math"/>
                  <w:szCs w:val="24"/>
                </w:rPr>
                <m:t>y</m:t>
              </m:r>
            </m:sub>
          </m:sSub>
          <m:sSup>
            <m:sSupPr>
              <m:ctrlPr>
                <w:rPr>
                  <w:rFonts w:ascii="Cambria Math" w:hAnsi="Cambria Math"/>
                  <w:i/>
                  <w:szCs w:val="24"/>
                </w:rPr>
              </m:ctrlPr>
            </m:sSupPr>
            <m:e>
              <m:r>
                <w:rPr>
                  <w:rFonts w:ascii="Cambria Math" w:hAnsi="Cambria Math"/>
                  <w:szCs w:val="24"/>
                </w:rPr>
                <m:t>A</m:t>
              </m:r>
            </m:e>
            <m:sup>
              <m:r>
                <w:rPr>
                  <w:rFonts w:ascii="Cambria Math" w:hAnsi="Cambria Math"/>
                  <w:szCs w:val="24"/>
                </w:rPr>
                <m:t>k</m:t>
              </m:r>
            </m:sup>
          </m:sSup>
          <m:sSubSup>
            <m:sSubSupPr>
              <m:ctrlPr>
                <w:rPr>
                  <w:rFonts w:ascii="Cambria Math" w:hAnsi="Cambria Math"/>
                  <w:i/>
                  <w:szCs w:val="24"/>
                </w:rPr>
              </m:ctrlPr>
            </m:sSubSupPr>
            <m:e>
              <m:r>
                <w:rPr>
                  <w:rFonts w:ascii="Cambria Math" w:hAnsi="Cambria Math"/>
                  <w:szCs w:val="24"/>
                </w:rPr>
                <m:t>W</m:t>
              </m:r>
            </m:e>
            <m:sub>
              <m:r>
                <w:rPr>
                  <w:rFonts w:ascii="Cambria Math" w:hAnsi="Cambria Math"/>
                  <w:szCs w:val="24"/>
                </w:rPr>
                <m:t>P</m:t>
              </m:r>
            </m:sub>
            <m:sup>
              <m:r>
                <w:rPr>
                  <w:rFonts w:ascii="Cambria Math" w:hAnsi="Cambria Math"/>
                  <w:szCs w:val="24"/>
                </w:rPr>
                <m:t>'</m:t>
              </m:r>
            </m:sup>
          </m:sSubSup>
        </m:oMath>
      </m:oMathPara>
    </w:p>
    <w:p w:rsidR="000615A9" w:rsidRPr="009B0E39" w:rsidRDefault="000A1056" w:rsidP="00EE399C">
      <w:pPr>
        <w:pStyle w:val="a1"/>
        <w:adjustRightInd w:val="0"/>
        <w:snapToGrid w:val="0"/>
        <w:spacing w:line="300" w:lineRule="auto"/>
        <w:ind w:firstLineChars="0" w:firstLine="0"/>
        <w:jc w:val="right"/>
        <w:rPr>
          <w:szCs w:val="24"/>
        </w:rPr>
      </w:pPr>
      <m:oMath>
        <m:sSup>
          <m:sSupPr>
            <m:ctrlPr>
              <w:rPr>
                <w:rFonts w:ascii="Cambria Math" w:hAnsi="Cambria Math"/>
                <w:szCs w:val="24"/>
              </w:rPr>
            </m:ctrlPr>
          </m:sSupPr>
          <m:e>
            <m:r>
              <w:rPr>
                <w:rFonts w:ascii="Cambria Math" w:hAnsi="Cambria Math"/>
                <w:szCs w:val="24"/>
              </w:rPr>
              <m:t>S</m:t>
            </m:r>
          </m:e>
          <m:sup>
            <m:r>
              <w:rPr>
                <w:rFonts w:ascii="Cambria Math" w:hAnsi="Cambria Math"/>
                <w:szCs w:val="24"/>
              </w:rPr>
              <m:t>k</m:t>
            </m:r>
          </m:sup>
        </m:sSup>
        <m:r>
          <m:rPr>
            <m:sty m:val="p"/>
          </m:rPr>
          <w:rPr>
            <w:rFonts w:ascii="Cambria Math" w:hAnsi="Cambria Math"/>
            <w:szCs w:val="24"/>
          </w:rPr>
          <m:t>=</m:t>
        </m:r>
        <m:d>
          <m:dPr>
            <m:begChr m:val="["/>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ABY</m:t>
                    </m:r>
                  </m:e>
                  <m:sub>
                    <m:r>
                      <w:rPr>
                        <w:rFonts w:ascii="Cambria Math" w:hAnsi="Cambria Math"/>
                      </w:rPr>
                      <m:t>-1</m:t>
                    </m:r>
                  </m:sub>
                </m:sSub>
              </m:num>
              <m:den>
                <m:r>
                  <w:rPr>
                    <w:rFonts w:ascii="Cambria Math" w:hAnsi="Cambria Math"/>
                  </w:rPr>
                  <m:t>SBY</m:t>
                </m:r>
              </m:den>
            </m:f>
            <m:r>
              <m:rPr>
                <m:sty m:val="p"/>
              </m:rPr>
              <w:rPr>
                <w:rFonts w:ascii="Cambria Math" w:hAnsi="Cambria Math"/>
              </w:rPr>
              <m:t xml:space="preserve"> </m:t>
            </m:r>
            <m:f>
              <m:fPr>
                <m:ctrlPr>
                  <w:rPr>
                    <w:rFonts w:ascii="Cambria Math" w:hAnsi="Cambria Math"/>
                  </w:rPr>
                </m:ctrlPr>
              </m:fPr>
              <m:num>
                <m:sSub>
                  <m:sSubPr>
                    <m:ctrlPr>
                      <w:rPr>
                        <w:rFonts w:ascii="Cambria Math" w:hAnsi="Cambria Math"/>
                      </w:rPr>
                    </m:ctrlPr>
                  </m:sSubPr>
                  <m:e>
                    <m:r>
                      <w:rPr>
                        <w:rFonts w:ascii="Cambria Math" w:hAnsi="Cambria Math"/>
                      </w:rPr>
                      <m:t>ABY</m:t>
                    </m:r>
                  </m:e>
                  <m:sub>
                    <m:r>
                      <w:rPr>
                        <w:rFonts w:ascii="Cambria Math" w:hAnsi="Cambria Math"/>
                      </w:rPr>
                      <m:t>-2</m:t>
                    </m:r>
                  </m:sub>
                </m:sSub>
              </m:num>
              <m:den>
                <m:r>
                  <w:rPr>
                    <w:rFonts w:ascii="Cambria Math" w:hAnsi="Cambria Math"/>
                  </w:rPr>
                  <m:t>SBY</m:t>
                </m:r>
              </m:den>
            </m:f>
            <m:r>
              <m:rPr>
                <m:sty m:val="p"/>
              </m:rPr>
              <w:rPr>
                <w:rFonts w:ascii="Cambria Math" w:hAnsi="Cambria Math"/>
              </w:rPr>
              <m:t xml:space="preserve"> </m:t>
            </m:r>
            <m:f>
              <m:fPr>
                <m:ctrlPr>
                  <w:rPr>
                    <w:rFonts w:ascii="Cambria Math" w:hAnsi="Cambria Math"/>
                  </w:rPr>
                </m:ctrlPr>
              </m:fPr>
              <m:num>
                <m:sSub>
                  <m:sSubPr>
                    <m:ctrlPr>
                      <w:rPr>
                        <w:rFonts w:ascii="Cambria Math" w:hAnsi="Cambria Math"/>
                      </w:rPr>
                    </m:ctrlPr>
                  </m:sSubPr>
                  <m:e>
                    <m:r>
                      <w:rPr>
                        <w:rFonts w:ascii="Cambria Math" w:hAnsi="Cambria Math"/>
                      </w:rPr>
                      <m:t>ABY</m:t>
                    </m:r>
                  </m:e>
                  <m:sub>
                    <m:r>
                      <w:rPr>
                        <w:rFonts w:ascii="Cambria Math" w:hAnsi="Cambria Math"/>
                      </w:rPr>
                      <m:t>-3</m:t>
                    </m:r>
                  </m:sub>
                </m:sSub>
              </m:num>
              <m:den>
                <m:r>
                  <w:rPr>
                    <w:rFonts w:ascii="Cambria Math" w:hAnsi="Cambria Math"/>
                  </w:rPr>
                  <m:t>SBY</m:t>
                </m:r>
              </m:den>
            </m:f>
            <m:r>
              <m:rPr>
                <m:sty m:val="p"/>
              </m:rPr>
              <w:rPr>
                <w:rFonts w:ascii="Cambria Math" w:hAnsi="Cambria Math"/>
              </w:rPr>
              <m:t xml:space="preserve"> </m:t>
            </m:r>
            <m:f>
              <m:fPr>
                <m:ctrlPr>
                  <w:rPr>
                    <w:rFonts w:ascii="Cambria Math" w:hAnsi="Cambria Math"/>
                  </w:rPr>
                </m:ctrlPr>
              </m:fPr>
              <m:num>
                <m:sSub>
                  <m:sSubPr>
                    <m:ctrlPr>
                      <w:rPr>
                        <w:rFonts w:ascii="Cambria Math" w:hAnsi="Cambria Math"/>
                      </w:rPr>
                    </m:ctrlPr>
                  </m:sSubPr>
                  <m:e>
                    <m:r>
                      <w:rPr>
                        <w:rFonts w:ascii="Cambria Math" w:hAnsi="Cambria Math"/>
                      </w:rPr>
                      <m:t>ABY</m:t>
                    </m:r>
                  </m:e>
                  <m:sub>
                    <m:r>
                      <w:rPr>
                        <w:rFonts w:ascii="Cambria Math" w:hAnsi="Cambria Math"/>
                      </w:rPr>
                      <m:t>-4</m:t>
                    </m:r>
                  </m:sub>
                </m:sSub>
              </m:num>
              <m:den>
                <m:r>
                  <w:rPr>
                    <w:rFonts w:ascii="Cambria Math" w:hAnsi="Cambria Math"/>
                  </w:rPr>
                  <m:t>SBY</m:t>
                </m:r>
              </m:den>
            </m:f>
            <m:r>
              <m:rPr>
                <m:sty m:val="p"/>
              </m:rPr>
              <w:rPr>
                <w:rFonts w:ascii="Cambria Math" w:hAnsi="Cambria Math"/>
              </w:rPr>
              <m:t xml:space="preserve"> </m:t>
            </m:r>
            <m:f>
              <m:fPr>
                <m:ctrlPr>
                  <w:rPr>
                    <w:rFonts w:ascii="Cambria Math" w:hAnsi="Cambria Math"/>
                  </w:rPr>
                </m:ctrlPr>
              </m:fPr>
              <m:num>
                <m:sSub>
                  <m:sSubPr>
                    <m:ctrlPr>
                      <w:rPr>
                        <w:rFonts w:ascii="Cambria Math" w:hAnsi="Cambria Math"/>
                      </w:rPr>
                    </m:ctrlPr>
                  </m:sSubPr>
                  <m:e>
                    <m:r>
                      <w:rPr>
                        <w:rFonts w:ascii="Cambria Math" w:hAnsi="Cambria Math"/>
                      </w:rPr>
                      <m:t>ABY</m:t>
                    </m:r>
                  </m:e>
                  <m:sub>
                    <m:r>
                      <w:rPr>
                        <w:rFonts w:ascii="Cambria Math" w:hAnsi="Cambria Math"/>
                      </w:rPr>
                      <m:t>-5</m:t>
                    </m:r>
                  </m:sub>
                </m:sSub>
              </m:num>
              <m:den>
                <m:r>
                  <w:rPr>
                    <w:rFonts w:ascii="Cambria Math" w:hAnsi="Cambria Math"/>
                  </w:rPr>
                  <m:t>SBY</m:t>
                </m:r>
              </m:den>
            </m:f>
            <m:r>
              <m:rPr>
                <m:sty m:val="p"/>
              </m:rPr>
              <w:rPr>
                <w:rFonts w:ascii="Cambria Math" w:hAnsi="Cambria Math"/>
              </w:rPr>
              <m:t xml:space="preserve"> </m:t>
            </m:r>
          </m:e>
        </m:d>
        <m:r>
          <m:rPr>
            <m:sty m:val="p"/>
          </m:rPr>
          <w:rPr>
            <w:rFonts w:ascii="Cambria Math" w:hAnsi="Cambria Math"/>
          </w:rPr>
          <m:t>×</m:t>
        </m:r>
        <m:sSup>
          <m:sSupPr>
            <m:ctrlPr>
              <w:rPr>
                <w:rFonts w:ascii="Cambria Math" w:hAnsi="Cambria Math"/>
                <w:i/>
                <w:szCs w:val="24"/>
              </w:rPr>
            </m:ctrlPr>
          </m:sSupPr>
          <m:e>
            <m:r>
              <w:rPr>
                <w:rFonts w:ascii="Cambria Math" w:hAnsi="Cambria Math"/>
                <w:szCs w:val="24"/>
              </w:rPr>
              <m:t>A</m:t>
            </m:r>
          </m:e>
          <m:sup>
            <m:r>
              <w:rPr>
                <w:rFonts w:ascii="Cambria Math" w:hAnsi="Cambria Math"/>
                <w:szCs w:val="24"/>
              </w:rPr>
              <m:t>k</m:t>
            </m:r>
          </m:sup>
        </m:sSup>
        <m:r>
          <w:rPr>
            <w:rFonts w:ascii="Cambria Math" w:hAnsi="Cambria Math"/>
            <w:szCs w:val="24"/>
          </w:rPr>
          <m:t>×</m:t>
        </m:r>
        <m:d>
          <m:dPr>
            <m:begChr m:val="["/>
            <m:endChr m:val="]"/>
            <m:ctrlPr>
              <w:rPr>
                <w:rFonts w:ascii="Cambria Math" w:hAnsi="Cambria Math"/>
                <w:i/>
                <w:szCs w:val="24"/>
              </w:rPr>
            </m:ctrlPr>
          </m:dPr>
          <m:e>
            <m:m>
              <m:mPr>
                <m:mcs>
                  <m:mc>
                    <m:mcPr>
                      <m:count m:val="1"/>
                      <m:mcJc m:val="center"/>
                    </m:mcPr>
                  </m:mc>
                </m:mcs>
                <m:ctrlPr>
                  <w:rPr>
                    <w:rFonts w:ascii="Cambria Math" w:hAnsi="Cambria Math"/>
                    <w:i/>
                    <w:szCs w:val="24"/>
                  </w:rPr>
                </m:ctrlPr>
              </m:mPr>
              <m:mr>
                <m:e>
                  <m:r>
                    <w:rPr>
                      <w:rFonts w:ascii="Cambria Math" w:hAnsi="Cambria Math"/>
                      <w:szCs w:val="24"/>
                    </w:rPr>
                    <m:t>0.8</m:t>
                  </m:r>
                </m:e>
              </m:mr>
              <m:mr>
                <m:e>
                  <m:r>
                    <w:rPr>
                      <w:rFonts w:ascii="Cambria Math" w:hAnsi="Cambria Math"/>
                      <w:szCs w:val="24"/>
                    </w:rPr>
                    <m:t>1</m:t>
                  </m:r>
                </m:e>
              </m:mr>
              <m:mr>
                <m:e>
                  <m:m>
                    <m:mPr>
                      <m:mcs>
                        <m:mc>
                          <m:mcPr>
                            <m:count m:val="1"/>
                            <m:mcJc m:val="center"/>
                          </m:mcPr>
                        </m:mc>
                      </m:mcs>
                      <m:ctrlPr>
                        <w:rPr>
                          <w:rFonts w:ascii="Cambria Math" w:hAnsi="Cambria Math"/>
                          <w:i/>
                          <w:szCs w:val="24"/>
                        </w:rPr>
                      </m:ctrlPr>
                    </m:mPr>
                    <m:mr>
                      <m:e>
                        <m:r>
                          <w:rPr>
                            <w:rFonts w:ascii="Cambria Math" w:hAnsi="Cambria Math"/>
                            <w:szCs w:val="24"/>
                          </w:rPr>
                          <m:t>0.4</m:t>
                        </m:r>
                      </m:e>
                    </m:mr>
                    <m:mr>
                      <m:e>
                        <m:r>
                          <w:rPr>
                            <w:rFonts w:ascii="Cambria Math" w:hAnsi="Cambria Math"/>
                            <w:szCs w:val="24"/>
                          </w:rPr>
                          <m:t>0.2</m:t>
                        </m:r>
                      </m:e>
                    </m:mr>
                  </m:m>
                </m:e>
              </m:mr>
            </m:m>
          </m:e>
        </m:d>
      </m:oMath>
      <w:r w:rsidR="005E05CA" w:rsidRPr="009B0E39">
        <w:rPr>
          <w:szCs w:val="24"/>
        </w:rPr>
        <w:t xml:space="preserve">       </w:t>
      </w:r>
      <w:r w:rsidR="00FD212B" w:rsidRPr="009B0E39">
        <w:rPr>
          <w:szCs w:val="24"/>
        </w:rPr>
        <w:t>(</w:t>
      </w:r>
      <w:r w:rsidR="00FC2612" w:rsidRPr="009B0E39">
        <w:rPr>
          <w:szCs w:val="24"/>
        </w:rPr>
        <w:t>3-</w:t>
      </w:r>
      <w:r w:rsidR="00FD212B" w:rsidRPr="009B0E39">
        <w:rPr>
          <w:szCs w:val="24"/>
        </w:rPr>
        <w:t>10)</w:t>
      </w:r>
    </w:p>
    <w:p w:rsidR="00A821C7" w:rsidRPr="009B0E39" w:rsidRDefault="006F5EBA" w:rsidP="00EE399C">
      <w:pPr>
        <w:pStyle w:val="3"/>
        <w:adjustRightInd w:val="0"/>
        <w:snapToGrid w:val="0"/>
        <w:spacing w:beforeLines="50" w:before="120" w:afterLines="50" w:after="120" w:line="300" w:lineRule="auto"/>
        <w:rPr>
          <w:b w:val="0"/>
        </w:rPr>
      </w:pPr>
      <w:r w:rsidRPr="009B0E39">
        <w:rPr>
          <w:b w:val="0"/>
        </w:rPr>
        <w:t xml:space="preserve"> </w:t>
      </w:r>
      <w:bookmarkStart w:id="49" w:name="_Toc455066826"/>
      <w:r w:rsidR="00A821C7" w:rsidRPr="009B0E39">
        <w:rPr>
          <w:b w:val="0"/>
        </w:rPr>
        <w:t>受众人</w:t>
      </w:r>
      <w:proofErr w:type="gramStart"/>
      <w:r w:rsidR="00A821C7" w:rsidRPr="009B0E39">
        <w:rPr>
          <w:b w:val="0"/>
        </w:rPr>
        <w:t>群分析</w:t>
      </w:r>
      <w:proofErr w:type="gramEnd"/>
      <w:r w:rsidR="00A821C7" w:rsidRPr="009B0E39">
        <w:rPr>
          <w:b w:val="0"/>
        </w:rPr>
        <w:t>算法设计</w:t>
      </w:r>
      <w:bookmarkEnd w:id="49"/>
    </w:p>
    <w:p w:rsidR="002B28CE" w:rsidRPr="009B0E39" w:rsidRDefault="002B28CE" w:rsidP="00EE399C">
      <w:pPr>
        <w:pStyle w:val="a1"/>
        <w:adjustRightInd w:val="0"/>
        <w:snapToGrid w:val="0"/>
        <w:spacing w:line="300" w:lineRule="auto"/>
        <w:ind w:firstLine="480"/>
      </w:pPr>
      <w:r w:rsidRPr="009B0E39">
        <w:t>影片的受众人群信息，主要来自于社交平台上的网民信息，基于网民发表的影片评论，收集网民信息，基于网民的基本信息和标签分析，从年龄、性别、收入、</w:t>
      </w:r>
      <w:r w:rsidR="00230093" w:rsidRPr="009B0E39">
        <w:t>学历、</w:t>
      </w:r>
      <w:r w:rsidRPr="009B0E39">
        <w:t>兴趣等角度，进行影片受众群体分析。</w:t>
      </w:r>
      <w:r w:rsidR="00435B0B" w:rsidRPr="009B0E39">
        <w:t>在</w:t>
      </w:r>
      <w:r w:rsidR="00B40E98" w:rsidRPr="009B0E39">
        <w:t>受众人群划分中，比较难实现的收入群体分析</w:t>
      </w:r>
      <w:r w:rsidR="00257F51" w:rsidRPr="009B0E39">
        <w:t>。因此，在这里提出了网民</w:t>
      </w:r>
      <w:r w:rsidR="00B40E98" w:rsidRPr="009B0E39">
        <w:t>年</w:t>
      </w:r>
      <w:r w:rsidR="00257F51" w:rsidRPr="009B0E39">
        <w:t>收入</w:t>
      </w:r>
      <w:r w:rsidR="00B40E98" w:rsidRPr="009B0E39">
        <w:t>计算模型，具体</w:t>
      </w:r>
      <w:r w:rsidR="002010F5" w:rsidRPr="009B0E39">
        <w:t>算法设计如图</w:t>
      </w:r>
      <w:r w:rsidR="009548F6" w:rsidRPr="009B0E39">
        <w:t>3-</w:t>
      </w:r>
      <w:r w:rsidR="00F62C70" w:rsidRPr="009B0E39">
        <w:t>6</w:t>
      </w:r>
      <w:r w:rsidR="002010F5" w:rsidRPr="009B0E39">
        <w:t>所示</w:t>
      </w:r>
      <w:r w:rsidR="00435B0B" w:rsidRPr="009B0E39">
        <w:t>：</w:t>
      </w:r>
    </w:p>
    <w:p w:rsidR="00435B0B" w:rsidRPr="009B0E39" w:rsidRDefault="00B56A0E" w:rsidP="00EE399C">
      <w:pPr>
        <w:pStyle w:val="a1"/>
        <w:adjustRightInd w:val="0"/>
        <w:snapToGrid w:val="0"/>
        <w:spacing w:line="300" w:lineRule="auto"/>
        <w:ind w:firstLineChars="0" w:firstLine="0"/>
        <w:jc w:val="center"/>
      </w:pPr>
      <w:r w:rsidRPr="009B0E39">
        <w:rPr>
          <w:noProof/>
        </w:rPr>
        <w:drawing>
          <wp:inline distT="0" distB="0" distL="0" distR="0">
            <wp:extent cx="3396709" cy="4118775"/>
            <wp:effectExtent l="0" t="0" r="0" b="0"/>
            <wp:docPr id="25" name="图片 25" descr="E:\study\毕业设计\毕业论文\收入群体受众分析(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E:\study\毕业设计\毕业论文\收入群体受众分析(2).png"/>
                    <pic:cNvPicPr>
                      <a:picLocks noChangeAspect="1" noChangeArrowheads="1"/>
                    </pic:cNvPicPr>
                  </pic:nvPicPr>
                  <pic:blipFill rotWithShape="1">
                    <a:blip r:embed="rId58">
                      <a:extLst>
                        <a:ext uri="{28A0092B-C50C-407E-A947-70E740481C1C}">
                          <a14:useLocalDpi xmlns:a14="http://schemas.microsoft.com/office/drawing/2010/main" val="0"/>
                        </a:ext>
                      </a:extLst>
                    </a:blip>
                    <a:srcRect t="4520" b="3200"/>
                    <a:stretch/>
                  </pic:blipFill>
                  <pic:spPr bwMode="auto">
                    <a:xfrm>
                      <a:off x="0" y="0"/>
                      <a:ext cx="3474943" cy="4213640"/>
                    </a:xfrm>
                    <a:prstGeom prst="rect">
                      <a:avLst/>
                    </a:prstGeom>
                    <a:noFill/>
                    <a:ln>
                      <a:noFill/>
                    </a:ln>
                    <a:extLst>
                      <a:ext uri="{53640926-AAD7-44D8-BBD7-CCE9431645EC}">
                        <a14:shadowObscured xmlns:a14="http://schemas.microsoft.com/office/drawing/2010/main"/>
                      </a:ext>
                    </a:extLst>
                  </pic:spPr>
                </pic:pic>
              </a:graphicData>
            </a:graphic>
          </wp:inline>
        </w:drawing>
      </w:r>
    </w:p>
    <w:p w:rsidR="00AB15DF" w:rsidRPr="009B0E39" w:rsidRDefault="00B56A0E" w:rsidP="00EE399C">
      <w:pPr>
        <w:pStyle w:val="a1"/>
        <w:adjustRightInd w:val="0"/>
        <w:snapToGrid w:val="0"/>
        <w:spacing w:line="300" w:lineRule="auto"/>
        <w:ind w:firstLineChars="0" w:firstLine="0"/>
        <w:jc w:val="center"/>
        <w:rPr>
          <w:sz w:val="21"/>
        </w:rPr>
      </w:pPr>
      <w:r w:rsidRPr="009B0E39">
        <w:rPr>
          <w:sz w:val="21"/>
        </w:rPr>
        <w:t>图</w:t>
      </w:r>
      <w:r w:rsidRPr="009B0E39">
        <w:rPr>
          <w:sz w:val="21"/>
        </w:rPr>
        <w:t>3</w:t>
      </w:r>
      <w:r w:rsidR="00F62C70" w:rsidRPr="009B0E39">
        <w:rPr>
          <w:sz w:val="21"/>
        </w:rPr>
        <w:t>-6</w:t>
      </w:r>
      <w:r w:rsidRPr="009B0E39">
        <w:rPr>
          <w:sz w:val="21"/>
        </w:rPr>
        <w:t xml:space="preserve"> </w:t>
      </w:r>
      <w:r w:rsidRPr="009B0E39">
        <w:rPr>
          <w:sz w:val="21"/>
        </w:rPr>
        <w:t>网民年收入判定模型</w:t>
      </w:r>
    </w:p>
    <w:p w:rsidR="001371BD" w:rsidRPr="009B0E39" w:rsidRDefault="001371BD" w:rsidP="005367C4">
      <w:pPr>
        <w:pStyle w:val="a1"/>
        <w:adjustRightInd w:val="0"/>
        <w:snapToGrid w:val="0"/>
        <w:spacing w:line="300" w:lineRule="auto"/>
        <w:ind w:firstLine="480"/>
      </w:pPr>
      <w:r w:rsidRPr="009B0E39">
        <w:t>而关于受众人群的学历以及兴趣信息则基于用户标签和基本信息进行获取，算法流程如</w:t>
      </w:r>
      <w:r w:rsidR="002D116C" w:rsidRPr="009B0E39">
        <w:t>图</w:t>
      </w:r>
      <w:r w:rsidR="006762C2" w:rsidRPr="009B0E39">
        <w:t>3-7</w:t>
      </w:r>
      <w:r w:rsidR="006762C2" w:rsidRPr="009B0E39">
        <w:t>所示</w:t>
      </w:r>
      <w:r w:rsidRPr="009B0E39">
        <w:t>：</w:t>
      </w:r>
    </w:p>
    <w:p w:rsidR="001371BD" w:rsidRPr="009B0E39" w:rsidRDefault="001371BD" w:rsidP="00EE399C">
      <w:pPr>
        <w:pStyle w:val="a1"/>
        <w:adjustRightInd w:val="0"/>
        <w:snapToGrid w:val="0"/>
        <w:spacing w:line="300" w:lineRule="auto"/>
        <w:ind w:firstLineChars="0" w:firstLine="0"/>
        <w:jc w:val="center"/>
        <w:rPr>
          <w:sz w:val="21"/>
        </w:rPr>
      </w:pPr>
      <w:r w:rsidRPr="009B0E39">
        <w:rPr>
          <w:noProof/>
          <w:sz w:val="21"/>
        </w:rPr>
        <w:lastRenderedPageBreak/>
        <w:drawing>
          <wp:inline distT="0" distB="0" distL="0" distR="0">
            <wp:extent cx="3729162" cy="2925932"/>
            <wp:effectExtent l="0" t="0" r="5080" b="8255"/>
            <wp:docPr id="28" name="图片 28" descr="E:\study\毕业设计\毕业论文\受众人群分析流程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E:\study\毕业设计\毕业论文\受众人群分析流程图.png"/>
                    <pic:cNvPicPr>
                      <a:picLocks noChangeAspect="1" noChangeArrowheads="1"/>
                    </pic:cNvPicPr>
                  </pic:nvPicPr>
                  <pic:blipFill rotWithShape="1">
                    <a:blip r:embed="rId59">
                      <a:extLst>
                        <a:ext uri="{28A0092B-C50C-407E-A947-70E740481C1C}">
                          <a14:useLocalDpi xmlns:a14="http://schemas.microsoft.com/office/drawing/2010/main" val="0"/>
                        </a:ext>
                      </a:extLst>
                    </a:blip>
                    <a:srcRect t="7522" b="4419"/>
                    <a:stretch/>
                  </pic:blipFill>
                  <pic:spPr bwMode="auto">
                    <a:xfrm>
                      <a:off x="0" y="0"/>
                      <a:ext cx="3777789" cy="2964085"/>
                    </a:xfrm>
                    <a:prstGeom prst="rect">
                      <a:avLst/>
                    </a:prstGeom>
                    <a:noFill/>
                    <a:ln>
                      <a:noFill/>
                    </a:ln>
                    <a:extLst>
                      <a:ext uri="{53640926-AAD7-44D8-BBD7-CCE9431645EC}">
                        <a14:shadowObscured xmlns:a14="http://schemas.microsoft.com/office/drawing/2010/main"/>
                      </a:ext>
                    </a:extLst>
                  </pic:spPr>
                </pic:pic>
              </a:graphicData>
            </a:graphic>
          </wp:inline>
        </w:drawing>
      </w:r>
    </w:p>
    <w:p w:rsidR="007B397F" w:rsidRPr="009B0E39" w:rsidRDefault="007B397F" w:rsidP="00EE399C">
      <w:pPr>
        <w:pStyle w:val="a1"/>
        <w:adjustRightInd w:val="0"/>
        <w:snapToGrid w:val="0"/>
        <w:spacing w:line="300" w:lineRule="auto"/>
        <w:ind w:firstLineChars="0" w:firstLine="0"/>
        <w:jc w:val="center"/>
        <w:rPr>
          <w:sz w:val="21"/>
        </w:rPr>
      </w:pPr>
      <w:r w:rsidRPr="009B0E39">
        <w:rPr>
          <w:sz w:val="21"/>
        </w:rPr>
        <w:t>图</w:t>
      </w:r>
      <w:r w:rsidRPr="009B0E39">
        <w:rPr>
          <w:sz w:val="21"/>
        </w:rPr>
        <w:t>3-</w:t>
      </w:r>
      <w:r w:rsidR="00A30065" w:rsidRPr="009B0E39">
        <w:rPr>
          <w:sz w:val="21"/>
        </w:rPr>
        <w:t>7</w:t>
      </w:r>
      <w:r w:rsidRPr="009B0E39">
        <w:rPr>
          <w:sz w:val="21"/>
        </w:rPr>
        <w:t xml:space="preserve"> </w:t>
      </w:r>
      <w:r w:rsidR="0069146C" w:rsidRPr="009B0E39">
        <w:rPr>
          <w:sz w:val="21"/>
        </w:rPr>
        <w:t>网民学历</w:t>
      </w:r>
      <w:r w:rsidR="00606623" w:rsidRPr="009B0E39">
        <w:rPr>
          <w:sz w:val="21"/>
        </w:rPr>
        <w:t>及兴趣爱好</w:t>
      </w:r>
      <w:r w:rsidR="0069146C" w:rsidRPr="009B0E39">
        <w:rPr>
          <w:sz w:val="21"/>
        </w:rPr>
        <w:t>判定模型</w:t>
      </w:r>
    </w:p>
    <w:p w:rsidR="007972C0" w:rsidRPr="009B0E39" w:rsidRDefault="001B08D8" w:rsidP="00EE399C">
      <w:pPr>
        <w:pStyle w:val="3"/>
        <w:adjustRightInd w:val="0"/>
        <w:snapToGrid w:val="0"/>
        <w:spacing w:beforeLines="50" w:before="120" w:afterLines="50" w:after="120" w:line="300" w:lineRule="auto"/>
        <w:rPr>
          <w:b w:val="0"/>
        </w:rPr>
      </w:pPr>
      <w:r w:rsidRPr="009B0E39">
        <w:rPr>
          <w:b w:val="0"/>
        </w:rPr>
        <w:t xml:space="preserve"> </w:t>
      </w:r>
      <w:bookmarkStart w:id="50" w:name="_Toc455066827"/>
      <w:r w:rsidR="007972C0" w:rsidRPr="009B0E39">
        <w:rPr>
          <w:b w:val="0"/>
        </w:rPr>
        <w:t>影视票房预测算法设计</w:t>
      </w:r>
      <w:bookmarkEnd w:id="50"/>
    </w:p>
    <w:p w:rsidR="00AF24A0" w:rsidRPr="009B0E39" w:rsidRDefault="007972C0" w:rsidP="00EE399C">
      <w:pPr>
        <w:pStyle w:val="a1"/>
        <w:adjustRightInd w:val="0"/>
        <w:snapToGrid w:val="0"/>
        <w:spacing w:line="300" w:lineRule="auto"/>
        <w:ind w:firstLine="480"/>
      </w:pPr>
      <w:r w:rsidRPr="009B0E39">
        <w:t>影视票房预测的整体框架如图</w:t>
      </w:r>
      <w:r w:rsidR="00DC53FF" w:rsidRPr="009B0E39">
        <w:t>3</w:t>
      </w:r>
      <w:r w:rsidRPr="009B0E39">
        <w:t>-</w:t>
      </w:r>
      <w:r w:rsidR="00D26BDC" w:rsidRPr="009B0E39">
        <w:t>8</w:t>
      </w:r>
      <w:r w:rsidRPr="009B0E39">
        <w:t>所示：整个流程中，涉及到的</w:t>
      </w:r>
      <w:r w:rsidR="007D2135" w:rsidRPr="009B0E39">
        <w:t>内容</w:t>
      </w:r>
      <w:r w:rsidRPr="009B0E39">
        <w:t>有</w:t>
      </w:r>
      <w:r w:rsidR="006A580F" w:rsidRPr="009B0E39">
        <w:t>影视作品基本信息、</w:t>
      </w:r>
      <w:r w:rsidR="00C874CF" w:rsidRPr="009B0E39">
        <w:t>社交</w:t>
      </w:r>
      <w:r w:rsidRPr="009B0E39">
        <w:t>评论</w:t>
      </w:r>
      <w:r w:rsidR="007D2135" w:rsidRPr="009B0E39">
        <w:t>的数量特征、情感特</w:t>
      </w:r>
      <w:r w:rsidR="006A580F" w:rsidRPr="009B0E39">
        <w:t>征、主创指数</w:t>
      </w:r>
      <w:r w:rsidR="007D2135" w:rsidRPr="009B0E39">
        <w:t>、预测模型</w:t>
      </w:r>
      <w:r w:rsidR="0085284C" w:rsidRPr="009B0E39">
        <w:t>等</w:t>
      </w:r>
      <w:r w:rsidR="007D2135" w:rsidRPr="009B0E39">
        <w:t>。</w:t>
      </w:r>
    </w:p>
    <w:p w:rsidR="00AF24A0" w:rsidRPr="009B0E39" w:rsidRDefault="00EC52C7" w:rsidP="00EE399C">
      <w:pPr>
        <w:pStyle w:val="a1"/>
        <w:adjustRightInd w:val="0"/>
        <w:snapToGrid w:val="0"/>
        <w:spacing w:line="300" w:lineRule="auto"/>
        <w:ind w:firstLineChars="0" w:firstLine="0"/>
        <w:jc w:val="center"/>
      </w:pPr>
      <w:r w:rsidRPr="009B0E39">
        <w:rPr>
          <w:noProof/>
        </w:rPr>
        <w:drawing>
          <wp:inline distT="0" distB="0" distL="0" distR="0">
            <wp:extent cx="4245856" cy="2947873"/>
            <wp:effectExtent l="0" t="0" r="2540" b="5080"/>
            <wp:docPr id="70" name="图片 70" descr="E:\study\毕业设计\毕业论文\建模\影视票房预测流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E:\study\毕业设计\毕业论文\建模\影视票房预测流程.png"/>
                    <pic:cNvPicPr>
                      <a:picLocks noChangeAspect="1" noChangeArrowheads="1"/>
                    </pic:cNvPicPr>
                  </pic:nvPicPr>
                  <pic:blipFill rotWithShape="1">
                    <a:blip r:embed="rId60">
                      <a:extLst>
                        <a:ext uri="{28A0092B-C50C-407E-A947-70E740481C1C}">
                          <a14:useLocalDpi xmlns:a14="http://schemas.microsoft.com/office/drawing/2010/main" val="0"/>
                        </a:ext>
                      </a:extLst>
                    </a:blip>
                    <a:srcRect l="5486" t="8559" r="2788" b="4167"/>
                    <a:stretch/>
                  </pic:blipFill>
                  <pic:spPr bwMode="auto">
                    <a:xfrm>
                      <a:off x="0" y="0"/>
                      <a:ext cx="4287788" cy="2976986"/>
                    </a:xfrm>
                    <a:prstGeom prst="rect">
                      <a:avLst/>
                    </a:prstGeom>
                    <a:noFill/>
                    <a:ln>
                      <a:noFill/>
                    </a:ln>
                    <a:extLst>
                      <a:ext uri="{53640926-AAD7-44D8-BBD7-CCE9431645EC}">
                        <a14:shadowObscured xmlns:a14="http://schemas.microsoft.com/office/drawing/2010/main"/>
                      </a:ext>
                    </a:extLst>
                  </pic:spPr>
                </pic:pic>
              </a:graphicData>
            </a:graphic>
          </wp:inline>
        </w:drawing>
      </w:r>
    </w:p>
    <w:p w:rsidR="00AF24A0" w:rsidRPr="009B0E39" w:rsidRDefault="00AF24A0" w:rsidP="00EE399C">
      <w:pPr>
        <w:pStyle w:val="a1"/>
        <w:adjustRightInd w:val="0"/>
        <w:snapToGrid w:val="0"/>
        <w:spacing w:line="300" w:lineRule="auto"/>
        <w:ind w:firstLineChars="0" w:firstLine="0"/>
        <w:jc w:val="center"/>
        <w:rPr>
          <w:sz w:val="21"/>
        </w:rPr>
      </w:pPr>
      <w:r w:rsidRPr="009B0E39">
        <w:rPr>
          <w:sz w:val="21"/>
        </w:rPr>
        <w:t>图</w:t>
      </w:r>
      <w:r w:rsidRPr="009B0E39">
        <w:rPr>
          <w:sz w:val="21"/>
        </w:rPr>
        <w:t xml:space="preserve">3-8 </w:t>
      </w:r>
      <w:r w:rsidRPr="009B0E39">
        <w:rPr>
          <w:sz w:val="21"/>
        </w:rPr>
        <w:t>影视票房预测整体流程图</w:t>
      </w:r>
    </w:p>
    <w:p w:rsidR="00AF24A0" w:rsidRPr="009B0E39" w:rsidRDefault="00277295" w:rsidP="00E91370">
      <w:pPr>
        <w:pStyle w:val="a1"/>
        <w:adjustRightInd w:val="0"/>
        <w:snapToGrid w:val="0"/>
        <w:spacing w:line="300" w:lineRule="auto"/>
        <w:ind w:firstLine="480"/>
      </w:pPr>
      <w:r w:rsidRPr="009B0E39">
        <w:t>影视作品口碑特征提取如图</w:t>
      </w:r>
      <w:r w:rsidRPr="009B0E39">
        <w:t>3-9</w:t>
      </w:r>
      <w:r w:rsidRPr="009B0E39">
        <w:t>所示，一方面基于影评数量，提取口碑数量特征；另一方面，基于影评情感分析，分析影片的口碑倾向，将不同情感倾向的倾向度作为数据维度，融入到影片票房预测中</w:t>
      </w:r>
      <w:r w:rsidR="002B5A2E" w:rsidRPr="009B0E39">
        <w:t>。</w:t>
      </w:r>
    </w:p>
    <w:p w:rsidR="00EB6591" w:rsidRPr="009B0E39" w:rsidRDefault="008F0C93" w:rsidP="00EE399C">
      <w:pPr>
        <w:pStyle w:val="a1"/>
        <w:adjustRightInd w:val="0"/>
        <w:snapToGrid w:val="0"/>
        <w:spacing w:line="300" w:lineRule="auto"/>
        <w:ind w:firstLineChars="0" w:firstLine="0"/>
        <w:jc w:val="center"/>
      </w:pPr>
      <w:r w:rsidRPr="009B0E39">
        <w:rPr>
          <w:noProof/>
        </w:rPr>
        <w:lastRenderedPageBreak/>
        <w:drawing>
          <wp:inline distT="0" distB="0" distL="0" distR="0">
            <wp:extent cx="3857921" cy="2909405"/>
            <wp:effectExtent l="0" t="0" r="0" b="5715"/>
            <wp:docPr id="35" name="图片 35" descr="C:\Users\GigaLiu\Pictures\影视口碑特征提取.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GigaLiu\Pictures\影视口碑特征提取.png"/>
                    <pic:cNvPicPr>
                      <a:picLocks noChangeAspect="1" noChangeArrowheads="1"/>
                    </pic:cNvPicPr>
                  </pic:nvPicPr>
                  <pic:blipFill rotWithShape="1">
                    <a:blip r:embed="rId61">
                      <a:extLst>
                        <a:ext uri="{28A0092B-C50C-407E-A947-70E740481C1C}">
                          <a14:useLocalDpi xmlns:a14="http://schemas.microsoft.com/office/drawing/2010/main" val="0"/>
                        </a:ext>
                      </a:extLst>
                    </a:blip>
                    <a:srcRect t="3919" b="3697"/>
                    <a:stretch/>
                  </pic:blipFill>
                  <pic:spPr bwMode="auto">
                    <a:xfrm>
                      <a:off x="0" y="0"/>
                      <a:ext cx="3886972" cy="2931314"/>
                    </a:xfrm>
                    <a:prstGeom prst="rect">
                      <a:avLst/>
                    </a:prstGeom>
                    <a:noFill/>
                    <a:ln>
                      <a:noFill/>
                    </a:ln>
                    <a:extLst>
                      <a:ext uri="{53640926-AAD7-44D8-BBD7-CCE9431645EC}">
                        <a14:shadowObscured xmlns:a14="http://schemas.microsoft.com/office/drawing/2010/main"/>
                      </a:ext>
                    </a:extLst>
                  </pic:spPr>
                </pic:pic>
              </a:graphicData>
            </a:graphic>
          </wp:inline>
        </w:drawing>
      </w:r>
    </w:p>
    <w:p w:rsidR="006437FC" w:rsidRPr="009B0E39" w:rsidRDefault="006437FC" w:rsidP="00EE399C">
      <w:pPr>
        <w:pStyle w:val="a1"/>
        <w:adjustRightInd w:val="0"/>
        <w:snapToGrid w:val="0"/>
        <w:spacing w:line="300" w:lineRule="auto"/>
        <w:ind w:firstLineChars="0" w:firstLine="0"/>
        <w:jc w:val="center"/>
        <w:rPr>
          <w:sz w:val="21"/>
        </w:rPr>
      </w:pPr>
      <w:r w:rsidRPr="009B0E39">
        <w:rPr>
          <w:sz w:val="21"/>
        </w:rPr>
        <w:t>图</w:t>
      </w:r>
      <w:r w:rsidRPr="009B0E39">
        <w:rPr>
          <w:sz w:val="21"/>
        </w:rPr>
        <w:t>3-</w:t>
      </w:r>
      <w:r w:rsidR="008F0C93" w:rsidRPr="009B0E39">
        <w:rPr>
          <w:sz w:val="21"/>
        </w:rPr>
        <w:t xml:space="preserve">9 </w:t>
      </w:r>
      <w:r w:rsidR="008F0C93" w:rsidRPr="009B0E39">
        <w:rPr>
          <w:sz w:val="21"/>
        </w:rPr>
        <w:t>影片口碑特征提取</w:t>
      </w:r>
      <w:r w:rsidRPr="009B0E39">
        <w:rPr>
          <w:sz w:val="21"/>
        </w:rPr>
        <w:t>流程图</w:t>
      </w:r>
    </w:p>
    <w:p w:rsidR="00505E52" w:rsidRPr="009B0E39" w:rsidRDefault="00505E52" w:rsidP="00EE399C">
      <w:pPr>
        <w:pStyle w:val="a1"/>
        <w:adjustRightInd w:val="0"/>
        <w:snapToGrid w:val="0"/>
        <w:spacing w:line="300" w:lineRule="auto"/>
        <w:ind w:firstLine="480"/>
      </w:pPr>
      <w:r w:rsidRPr="009B0E39">
        <w:t>整个</w:t>
      </w:r>
      <w:r w:rsidR="00073CCA" w:rsidRPr="009B0E39">
        <w:t>票房预测算法</w:t>
      </w:r>
      <w:r w:rsidRPr="009B0E39">
        <w:t>，</w:t>
      </w:r>
      <w:r w:rsidR="00073CCA" w:rsidRPr="009B0E39">
        <w:t>主要</w:t>
      </w:r>
      <w:r w:rsidRPr="009B0E39">
        <w:t>基于机器学习的方式，</w:t>
      </w:r>
      <w:r w:rsidR="00073CCA" w:rsidRPr="009B0E39">
        <w:t>提取影片不同的数据维度，进行模型训练</w:t>
      </w:r>
      <w:r w:rsidRPr="009B0E39">
        <w:t>，</w:t>
      </w:r>
      <w:r w:rsidR="00073CCA" w:rsidRPr="009B0E39">
        <w:t>最终</w:t>
      </w:r>
      <w:r w:rsidRPr="009B0E39">
        <w:t>得出票房预测模型</w:t>
      </w:r>
      <w:r w:rsidR="00073CCA" w:rsidRPr="009B0E39">
        <w:t>，其中，</w:t>
      </w:r>
      <w:r w:rsidRPr="009B0E39">
        <w:t>考虑的数据维度有：</w:t>
      </w:r>
    </w:p>
    <w:p w:rsidR="00505E52" w:rsidRPr="009B0E39" w:rsidRDefault="00505E52" w:rsidP="00DD4F66">
      <w:pPr>
        <w:pStyle w:val="a1"/>
        <w:numPr>
          <w:ilvl w:val="0"/>
          <w:numId w:val="18"/>
        </w:numPr>
        <w:adjustRightInd w:val="0"/>
        <w:snapToGrid w:val="0"/>
        <w:spacing w:line="300" w:lineRule="auto"/>
        <w:ind w:firstLineChars="0"/>
      </w:pPr>
      <w:r w:rsidRPr="009B0E39">
        <w:t>导演、演员票房影响力</w:t>
      </w:r>
    </w:p>
    <w:p w:rsidR="00505E52" w:rsidRPr="009B0E39" w:rsidRDefault="00505E52" w:rsidP="00DD4F66">
      <w:pPr>
        <w:pStyle w:val="a1"/>
        <w:numPr>
          <w:ilvl w:val="0"/>
          <w:numId w:val="18"/>
        </w:numPr>
        <w:adjustRightInd w:val="0"/>
        <w:snapToGrid w:val="0"/>
        <w:spacing w:line="300" w:lineRule="auto"/>
        <w:ind w:firstLineChars="0"/>
      </w:pPr>
      <w:r w:rsidRPr="009B0E39">
        <w:t>导演、演员社交影响力，如粉丝量</w:t>
      </w:r>
    </w:p>
    <w:p w:rsidR="00505E52" w:rsidRPr="009B0E39" w:rsidRDefault="00505E52" w:rsidP="00DD4F66">
      <w:pPr>
        <w:pStyle w:val="a1"/>
        <w:numPr>
          <w:ilvl w:val="0"/>
          <w:numId w:val="18"/>
        </w:numPr>
        <w:adjustRightInd w:val="0"/>
        <w:snapToGrid w:val="0"/>
        <w:spacing w:line="300" w:lineRule="auto"/>
        <w:ind w:firstLineChars="0"/>
      </w:pPr>
      <w:r w:rsidRPr="009B0E39">
        <w:t>影视类别</w:t>
      </w:r>
      <w:r w:rsidRPr="009B0E39">
        <w:t>(0</w:t>
      </w:r>
      <w:r w:rsidRPr="009B0E39">
        <w:t>：爱情</w:t>
      </w:r>
      <w:r w:rsidRPr="009B0E39">
        <w:t xml:space="preserve"> 1</w:t>
      </w:r>
      <w:r w:rsidRPr="009B0E39">
        <w:t>：动作</w:t>
      </w:r>
      <w:r w:rsidRPr="009B0E39">
        <w:t xml:space="preserve"> 2</w:t>
      </w:r>
      <w:r w:rsidRPr="009B0E39">
        <w:t>：喜剧</w:t>
      </w:r>
      <w:r w:rsidRPr="009B0E39">
        <w:t xml:space="preserve"> 3</w:t>
      </w:r>
      <w:r w:rsidRPr="009B0E39">
        <w:t>：剧情</w:t>
      </w:r>
      <w:r w:rsidRPr="009B0E39">
        <w:t xml:space="preserve"> 4</w:t>
      </w:r>
      <w:r w:rsidRPr="009B0E39">
        <w:t>：科幻</w:t>
      </w:r>
      <w:r w:rsidRPr="009B0E39">
        <w:t xml:space="preserve"> 5</w:t>
      </w:r>
      <w:r w:rsidRPr="009B0E39">
        <w:t>：魔幻</w:t>
      </w:r>
      <w:r w:rsidRPr="009B0E39">
        <w:t xml:space="preserve"> 6</w:t>
      </w:r>
      <w:r w:rsidRPr="009B0E39">
        <w:t>：动画</w:t>
      </w:r>
      <w:r w:rsidRPr="009B0E39">
        <w:t xml:space="preserve"> 7</w:t>
      </w:r>
      <w:r w:rsidRPr="009B0E39">
        <w:t>：惊悚</w:t>
      </w:r>
      <w:r w:rsidRPr="009B0E39">
        <w:t xml:space="preserve"> 8</w:t>
      </w:r>
      <w:r w:rsidRPr="009B0E39">
        <w:t>：战争</w:t>
      </w:r>
      <w:r w:rsidRPr="009B0E39">
        <w:t xml:space="preserve"> 9</w:t>
      </w:r>
      <w:r w:rsidRPr="009B0E39">
        <w:t>：纪实</w:t>
      </w:r>
      <w:r w:rsidRPr="009B0E39">
        <w:t xml:space="preserve"> 10</w:t>
      </w:r>
      <w:r w:rsidRPr="009B0E39">
        <w:t>：歌舞</w:t>
      </w:r>
      <w:r w:rsidRPr="009B0E39">
        <w:t>)</w:t>
      </w:r>
    </w:p>
    <w:p w:rsidR="00505E52" w:rsidRPr="009B0E39" w:rsidRDefault="00505E52" w:rsidP="00DD4F66">
      <w:pPr>
        <w:pStyle w:val="a1"/>
        <w:numPr>
          <w:ilvl w:val="0"/>
          <w:numId w:val="18"/>
        </w:numPr>
        <w:adjustRightInd w:val="0"/>
        <w:snapToGrid w:val="0"/>
        <w:spacing w:line="300" w:lineRule="auto"/>
        <w:ind w:firstLineChars="0"/>
      </w:pPr>
      <w:r w:rsidRPr="009B0E39">
        <w:t>档期</w:t>
      </w:r>
      <w:r w:rsidRPr="009B0E39">
        <w:t>(</w:t>
      </w:r>
      <w:r w:rsidRPr="009B0E39">
        <w:t>依据上映时间，推算档期</w:t>
      </w:r>
      <w:r w:rsidR="00523F1F" w:rsidRPr="009B0E39">
        <w:t>，暑期档，春节档等</w:t>
      </w:r>
      <w:r w:rsidRPr="009B0E39">
        <w:t>)</w:t>
      </w:r>
    </w:p>
    <w:p w:rsidR="00505E52" w:rsidRPr="009B0E39" w:rsidRDefault="00505E52" w:rsidP="00DD4F66">
      <w:pPr>
        <w:pStyle w:val="a1"/>
        <w:numPr>
          <w:ilvl w:val="0"/>
          <w:numId w:val="18"/>
        </w:numPr>
        <w:adjustRightInd w:val="0"/>
        <w:snapToGrid w:val="0"/>
        <w:spacing w:line="300" w:lineRule="auto"/>
        <w:ind w:firstLineChars="0"/>
      </w:pPr>
      <w:r w:rsidRPr="009B0E39">
        <w:t>影片发行地区</w:t>
      </w:r>
      <w:r w:rsidRPr="009B0E39">
        <w:t>(</w:t>
      </w:r>
      <w:r w:rsidRPr="009B0E39">
        <w:t>港台、大陆、美国、其他海外</w:t>
      </w:r>
      <w:r w:rsidRPr="009B0E39">
        <w:t>)</w:t>
      </w:r>
    </w:p>
    <w:p w:rsidR="00505E52" w:rsidRPr="009B0E39" w:rsidRDefault="00505E52" w:rsidP="00DD4F66">
      <w:pPr>
        <w:pStyle w:val="a1"/>
        <w:numPr>
          <w:ilvl w:val="0"/>
          <w:numId w:val="18"/>
        </w:numPr>
        <w:adjustRightInd w:val="0"/>
        <w:snapToGrid w:val="0"/>
        <w:spacing w:line="300" w:lineRule="auto"/>
        <w:ind w:firstLineChars="0"/>
      </w:pPr>
      <w:r w:rsidRPr="009B0E39">
        <w:t>影片制式，是否支持</w:t>
      </w:r>
      <w:r w:rsidRPr="009B0E39">
        <w:t>3D</w:t>
      </w:r>
      <w:r w:rsidRPr="009B0E39">
        <w:t>，支持</w:t>
      </w:r>
      <w:r w:rsidRPr="009B0E39">
        <w:t>IMAX</w:t>
      </w:r>
    </w:p>
    <w:p w:rsidR="00505E52" w:rsidRPr="009B0E39" w:rsidRDefault="00505E52" w:rsidP="00DD4F66">
      <w:pPr>
        <w:pStyle w:val="a1"/>
        <w:numPr>
          <w:ilvl w:val="0"/>
          <w:numId w:val="18"/>
        </w:numPr>
        <w:adjustRightInd w:val="0"/>
        <w:snapToGrid w:val="0"/>
        <w:spacing w:line="300" w:lineRule="auto"/>
        <w:ind w:firstLineChars="0"/>
      </w:pPr>
      <w:r w:rsidRPr="009B0E39">
        <w:t>预告片播放量</w:t>
      </w:r>
    </w:p>
    <w:p w:rsidR="00505E52" w:rsidRPr="009B0E39" w:rsidRDefault="00505E52" w:rsidP="00DD4F66">
      <w:pPr>
        <w:pStyle w:val="a1"/>
        <w:numPr>
          <w:ilvl w:val="0"/>
          <w:numId w:val="18"/>
        </w:numPr>
        <w:adjustRightInd w:val="0"/>
        <w:snapToGrid w:val="0"/>
        <w:spacing w:line="300" w:lineRule="auto"/>
        <w:ind w:firstLineChars="0"/>
      </w:pPr>
      <w:r w:rsidRPr="009B0E39">
        <w:t>系列电影</w:t>
      </w:r>
    </w:p>
    <w:p w:rsidR="006F0BAA" w:rsidRPr="009B0E39" w:rsidRDefault="006F0BAA" w:rsidP="00DD4F66">
      <w:pPr>
        <w:pStyle w:val="a1"/>
        <w:numPr>
          <w:ilvl w:val="0"/>
          <w:numId w:val="18"/>
        </w:numPr>
        <w:adjustRightInd w:val="0"/>
        <w:snapToGrid w:val="0"/>
        <w:spacing w:line="300" w:lineRule="auto"/>
        <w:ind w:firstLineChars="0"/>
      </w:pPr>
      <w:r w:rsidRPr="009B0E39">
        <w:t>IP</w:t>
      </w:r>
      <w:r w:rsidRPr="009B0E39">
        <w:t>电影</w:t>
      </w:r>
    </w:p>
    <w:p w:rsidR="00505E52" w:rsidRPr="009B0E39" w:rsidRDefault="00505E52" w:rsidP="00DD4F66">
      <w:pPr>
        <w:pStyle w:val="a1"/>
        <w:numPr>
          <w:ilvl w:val="0"/>
          <w:numId w:val="18"/>
        </w:numPr>
        <w:adjustRightInd w:val="0"/>
        <w:snapToGrid w:val="0"/>
        <w:spacing w:line="300" w:lineRule="auto"/>
        <w:ind w:firstLineChars="0"/>
      </w:pPr>
      <w:r w:rsidRPr="009B0E39">
        <w:t>影评情感倾向</w:t>
      </w:r>
      <w:r w:rsidR="00766E3D" w:rsidRPr="009B0E39">
        <w:t>及数量特征</w:t>
      </w:r>
    </w:p>
    <w:p w:rsidR="00505E52" w:rsidRPr="009B0E39" w:rsidRDefault="00505E52" w:rsidP="00E91370">
      <w:pPr>
        <w:pStyle w:val="a1"/>
        <w:adjustRightInd w:val="0"/>
        <w:snapToGrid w:val="0"/>
        <w:spacing w:line="300" w:lineRule="auto"/>
        <w:ind w:firstLine="480"/>
      </w:pPr>
      <w:r w:rsidRPr="009B0E39">
        <w:t>影视票房</w:t>
      </w:r>
      <w:r w:rsidR="00526833" w:rsidRPr="009B0E39">
        <w:t>在预测过程中，将其转化</w:t>
      </w:r>
      <w:r w:rsidRPr="009B0E39">
        <w:t>为分类问题，将电影票房划分为</w:t>
      </w:r>
      <w:r w:rsidR="00526833" w:rsidRPr="009B0E39">
        <w:t>百万以下、</w:t>
      </w:r>
      <w:r w:rsidRPr="009B0E39">
        <w:t>百万、千万、亿、十亿</w:t>
      </w:r>
      <w:r w:rsidR="00526833" w:rsidRPr="009B0E39">
        <w:t>五类作品，基于以上数据维度，开展模型的训练和验证，在具体训练过程中，采用决策树、支持向量机、随机森林、朴素贝叶斯等算法进行尝试和调优，最终挑选出效果最好的三类算法模型，并进行投票得出最终票房预测结果。</w:t>
      </w:r>
      <w:r w:rsidR="00C92E83" w:rsidRPr="009B0E39">
        <w:t>其中，训练数据采用</w:t>
      </w:r>
      <w:r w:rsidR="00C92E83" w:rsidRPr="009B0E39">
        <w:t>2011~2015</w:t>
      </w:r>
      <w:r w:rsidR="00C92E83" w:rsidRPr="009B0E39">
        <w:t>年的影视作品信息，以</w:t>
      </w:r>
      <w:r w:rsidR="00C92E83" w:rsidRPr="009B0E39">
        <w:t>2016</w:t>
      </w:r>
      <w:r w:rsidR="00C92E83" w:rsidRPr="009B0E39">
        <w:t>年上映的影片进行模型验证和测试，统计模型的准确率。</w:t>
      </w:r>
    </w:p>
    <w:p w:rsidR="002A2256" w:rsidRPr="009B0E39" w:rsidRDefault="001B08D8" w:rsidP="00EE399C">
      <w:pPr>
        <w:pStyle w:val="2"/>
        <w:adjustRightInd w:val="0"/>
        <w:snapToGrid w:val="0"/>
        <w:spacing w:beforeLines="50" w:afterLines="50" w:line="300" w:lineRule="auto"/>
        <w:ind w:left="2818" w:hanging="2818"/>
        <w:rPr>
          <w:b w:val="0"/>
        </w:rPr>
      </w:pPr>
      <w:r w:rsidRPr="009B0E39">
        <w:rPr>
          <w:b w:val="0"/>
        </w:rPr>
        <w:lastRenderedPageBreak/>
        <w:t xml:space="preserve"> </w:t>
      </w:r>
      <w:bookmarkStart w:id="51" w:name="_Toc455066828"/>
      <w:r w:rsidR="00EB0809" w:rsidRPr="009B0E39">
        <w:rPr>
          <w:b w:val="0"/>
        </w:rPr>
        <w:t>影视票房预测</w:t>
      </w:r>
      <w:r w:rsidR="00116DBC" w:rsidRPr="009B0E39">
        <w:rPr>
          <w:b w:val="0"/>
        </w:rPr>
        <w:t>系统</w:t>
      </w:r>
      <w:r w:rsidR="00EB0809" w:rsidRPr="009B0E39">
        <w:rPr>
          <w:b w:val="0"/>
        </w:rPr>
        <w:t>功能</w:t>
      </w:r>
      <w:r w:rsidR="002D3BC1" w:rsidRPr="009B0E39">
        <w:rPr>
          <w:b w:val="0"/>
        </w:rPr>
        <w:t>实现</w:t>
      </w:r>
      <w:r w:rsidR="00F5029F" w:rsidRPr="009B0E39">
        <w:rPr>
          <w:b w:val="0"/>
        </w:rPr>
        <w:t>详细</w:t>
      </w:r>
      <w:r w:rsidR="007F0EC0" w:rsidRPr="009B0E39">
        <w:rPr>
          <w:b w:val="0"/>
        </w:rPr>
        <w:t>设计</w:t>
      </w:r>
      <w:bookmarkEnd w:id="51"/>
    </w:p>
    <w:p w:rsidR="005B12F7" w:rsidRPr="009B0E39" w:rsidRDefault="001B08D8" w:rsidP="00EE399C">
      <w:pPr>
        <w:pStyle w:val="3"/>
        <w:adjustRightInd w:val="0"/>
        <w:snapToGrid w:val="0"/>
        <w:spacing w:beforeLines="50" w:before="120" w:afterLines="50" w:after="120" w:line="300" w:lineRule="auto"/>
        <w:rPr>
          <w:b w:val="0"/>
        </w:rPr>
      </w:pPr>
      <w:r w:rsidRPr="009B0E39">
        <w:rPr>
          <w:b w:val="0"/>
        </w:rPr>
        <w:t xml:space="preserve"> </w:t>
      </w:r>
      <w:bookmarkStart w:id="52" w:name="_Toc455066829"/>
      <w:r w:rsidR="005B12F7" w:rsidRPr="009B0E39">
        <w:rPr>
          <w:b w:val="0"/>
        </w:rPr>
        <w:t>影</w:t>
      </w:r>
      <w:r w:rsidR="002120F7" w:rsidRPr="009B0E39">
        <w:rPr>
          <w:b w:val="0"/>
        </w:rPr>
        <w:t>评情感分析</w:t>
      </w:r>
      <w:r w:rsidR="00D70575" w:rsidRPr="009B0E39">
        <w:rPr>
          <w:b w:val="0"/>
        </w:rPr>
        <w:t>实现</w:t>
      </w:r>
      <w:r w:rsidR="002120F7" w:rsidRPr="009B0E39">
        <w:rPr>
          <w:b w:val="0"/>
        </w:rPr>
        <w:t>详细</w:t>
      </w:r>
      <w:r w:rsidR="005B12F7" w:rsidRPr="009B0E39">
        <w:rPr>
          <w:b w:val="0"/>
        </w:rPr>
        <w:t>设计</w:t>
      </w:r>
      <w:bookmarkEnd w:id="52"/>
    </w:p>
    <w:p w:rsidR="00424AB3" w:rsidRPr="009B0E39" w:rsidRDefault="00B84BCF" w:rsidP="00EE399C">
      <w:pPr>
        <w:pStyle w:val="a1"/>
        <w:adjustRightInd w:val="0"/>
        <w:snapToGrid w:val="0"/>
        <w:spacing w:line="300" w:lineRule="auto"/>
        <w:ind w:firstLine="480"/>
      </w:pPr>
      <w:r w:rsidRPr="009B0E39">
        <w:t>基于影评情感分析算法</w:t>
      </w:r>
      <w:r w:rsidR="002B1A6E" w:rsidRPr="009B0E39">
        <w:t>流程</w:t>
      </w:r>
      <w:r w:rsidRPr="009B0E39">
        <w:t>的</w:t>
      </w:r>
      <w:r w:rsidR="002B1A6E" w:rsidRPr="009B0E39">
        <w:t>设计，关于影评情感分析的</w:t>
      </w:r>
      <w:r w:rsidR="00424AB3" w:rsidRPr="009B0E39">
        <w:t>核</w:t>
      </w:r>
      <w:r w:rsidR="002B1A6E" w:rsidRPr="009B0E39">
        <w:t>心数据结构</w:t>
      </w:r>
      <w:r w:rsidR="00424AB3" w:rsidRPr="009B0E39">
        <w:t>设计如图</w:t>
      </w:r>
      <w:r w:rsidR="00862CDA" w:rsidRPr="009B0E39">
        <w:t>3</w:t>
      </w:r>
      <w:r w:rsidR="00424AB3" w:rsidRPr="009B0E39">
        <w:t>-</w:t>
      </w:r>
      <w:r w:rsidR="00900C8F" w:rsidRPr="009B0E39">
        <w:t>10</w:t>
      </w:r>
      <w:r w:rsidR="00424AB3" w:rsidRPr="009B0E39">
        <w:t>所示：</w:t>
      </w:r>
    </w:p>
    <w:p w:rsidR="00424AB3" w:rsidRPr="009B0E39" w:rsidRDefault="00811512" w:rsidP="00EE399C">
      <w:pPr>
        <w:pStyle w:val="a1"/>
        <w:adjustRightInd w:val="0"/>
        <w:snapToGrid w:val="0"/>
        <w:spacing w:line="300" w:lineRule="auto"/>
        <w:ind w:firstLineChars="0" w:firstLine="0"/>
        <w:jc w:val="center"/>
      </w:pPr>
      <w:r w:rsidRPr="009B0E39">
        <w:rPr>
          <w:noProof/>
        </w:rPr>
        <w:drawing>
          <wp:inline distT="0" distB="0" distL="0" distR="0">
            <wp:extent cx="5176299" cy="3901029"/>
            <wp:effectExtent l="0" t="0" r="5715" b="4445"/>
            <wp:docPr id="88" name="图片 88" descr="C:\Users\GigaLiu\Pictures\情感分析类图(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descr="C:\Users\GigaLiu\Pictures\情感分析类图(2).png"/>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l="1067" t="1410" r="1264" b="1334"/>
                    <a:stretch/>
                  </pic:blipFill>
                  <pic:spPr bwMode="auto">
                    <a:xfrm>
                      <a:off x="0" y="0"/>
                      <a:ext cx="5182133" cy="3905426"/>
                    </a:xfrm>
                    <a:prstGeom prst="rect">
                      <a:avLst/>
                    </a:prstGeom>
                    <a:noFill/>
                    <a:ln>
                      <a:noFill/>
                    </a:ln>
                    <a:extLst>
                      <a:ext uri="{53640926-AAD7-44D8-BBD7-CCE9431645EC}">
                        <a14:shadowObscured xmlns:a14="http://schemas.microsoft.com/office/drawing/2010/main"/>
                      </a:ext>
                    </a:extLst>
                  </pic:spPr>
                </pic:pic>
              </a:graphicData>
            </a:graphic>
          </wp:inline>
        </w:drawing>
      </w:r>
    </w:p>
    <w:p w:rsidR="00424AB3" w:rsidRPr="009B0E39" w:rsidRDefault="00424AB3" w:rsidP="00EE399C">
      <w:pPr>
        <w:pStyle w:val="a1"/>
        <w:adjustRightInd w:val="0"/>
        <w:snapToGrid w:val="0"/>
        <w:spacing w:line="300" w:lineRule="auto"/>
        <w:ind w:firstLineChars="0" w:firstLine="0"/>
        <w:jc w:val="center"/>
        <w:rPr>
          <w:sz w:val="21"/>
        </w:rPr>
      </w:pPr>
      <w:r w:rsidRPr="009B0E39">
        <w:rPr>
          <w:sz w:val="21"/>
        </w:rPr>
        <w:t>图</w:t>
      </w:r>
      <w:r w:rsidR="00862CDA" w:rsidRPr="009B0E39">
        <w:rPr>
          <w:sz w:val="21"/>
        </w:rPr>
        <w:t>3</w:t>
      </w:r>
      <w:r w:rsidRPr="009B0E39">
        <w:rPr>
          <w:sz w:val="21"/>
        </w:rPr>
        <w:t>-</w:t>
      </w:r>
      <w:r w:rsidR="00900C8F" w:rsidRPr="009B0E39">
        <w:rPr>
          <w:sz w:val="21"/>
        </w:rPr>
        <w:t>10</w:t>
      </w:r>
      <w:r w:rsidRPr="009B0E39">
        <w:rPr>
          <w:sz w:val="21"/>
        </w:rPr>
        <w:t xml:space="preserve"> </w:t>
      </w:r>
      <w:r w:rsidR="007C44FD" w:rsidRPr="009B0E39">
        <w:rPr>
          <w:sz w:val="21"/>
        </w:rPr>
        <w:t>影评情感分析</w:t>
      </w:r>
      <w:r w:rsidRPr="009B0E39">
        <w:rPr>
          <w:sz w:val="21"/>
        </w:rPr>
        <w:t>类图设计</w:t>
      </w:r>
    </w:p>
    <w:p w:rsidR="004420EE" w:rsidRPr="009B0E39" w:rsidRDefault="004420EE" w:rsidP="00DA7CB9">
      <w:pPr>
        <w:pStyle w:val="a1"/>
        <w:adjustRightInd w:val="0"/>
        <w:snapToGrid w:val="0"/>
        <w:spacing w:line="300" w:lineRule="auto"/>
        <w:ind w:firstLine="480"/>
      </w:pPr>
      <w:r w:rsidRPr="009B0E39">
        <w:t>说明如下：</w:t>
      </w:r>
    </w:p>
    <w:p w:rsidR="004420EE" w:rsidRPr="009B0E39" w:rsidRDefault="00B10BF0" w:rsidP="00B10BF0">
      <w:pPr>
        <w:pStyle w:val="a1"/>
        <w:adjustRightInd w:val="0"/>
        <w:snapToGrid w:val="0"/>
        <w:spacing w:line="300" w:lineRule="auto"/>
        <w:ind w:firstLineChars="0"/>
      </w:pPr>
      <w:r>
        <w:t xml:space="preserve">a)  </w:t>
      </w:r>
      <w:r w:rsidR="004420EE" w:rsidRPr="009B0E39">
        <w:t>PolarityModel</w:t>
      </w:r>
      <w:r w:rsidR="004420EE" w:rsidRPr="009B0E39">
        <w:t>：封装了情感词典的加载、模型的训练、模型的序列化，以及预测接口的暴露；</w:t>
      </w:r>
    </w:p>
    <w:p w:rsidR="004420EE" w:rsidRPr="009B0E39" w:rsidRDefault="00B10BF0" w:rsidP="00B10BF0">
      <w:pPr>
        <w:pStyle w:val="a1"/>
        <w:adjustRightInd w:val="0"/>
        <w:snapToGrid w:val="0"/>
        <w:spacing w:line="300" w:lineRule="auto"/>
        <w:ind w:firstLineChars="0"/>
      </w:pPr>
      <w:r>
        <w:t xml:space="preserve">b)  </w:t>
      </w:r>
      <w:r w:rsidR="004420EE" w:rsidRPr="009B0E39">
        <w:t>SentiModel</w:t>
      </w:r>
      <w:r w:rsidR="004420EE" w:rsidRPr="009B0E39">
        <w:t>：抽象类，封装基本的训练及分类接口，以便不同模型的实现；</w:t>
      </w:r>
    </w:p>
    <w:p w:rsidR="004420EE" w:rsidRPr="009B0E39" w:rsidRDefault="00B10BF0" w:rsidP="00B10BF0">
      <w:pPr>
        <w:pStyle w:val="a1"/>
        <w:adjustRightInd w:val="0"/>
        <w:snapToGrid w:val="0"/>
        <w:spacing w:line="300" w:lineRule="auto"/>
        <w:ind w:firstLineChars="0"/>
      </w:pPr>
      <w:r>
        <w:t xml:space="preserve">c)  </w:t>
      </w:r>
      <w:r w:rsidR="004420EE" w:rsidRPr="009B0E39">
        <w:t>Word</w:t>
      </w:r>
      <w:r w:rsidR="00D119B0" w:rsidRPr="009B0E39">
        <w:t>PolarityFrenquency</w:t>
      </w:r>
      <w:r w:rsidR="004420EE" w:rsidRPr="009B0E39">
        <w:t>：</w:t>
      </w:r>
      <w:r w:rsidR="00D119B0" w:rsidRPr="009B0E39">
        <w:t>统计训练语料集中每个</w:t>
      </w:r>
      <w:r w:rsidR="004420EE" w:rsidRPr="009B0E39">
        <w:t>词的情感分布向量</w:t>
      </w:r>
      <w:r w:rsidR="00AD50C9" w:rsidRPr="009B0E39">
        <w:t>；</w:t>
      </w:r>
    </w:p>
    <w:p w:rsidR="004420EE" w:rsidRPr="009B0E39" w:rsidRDefault="00B10BF0" w:rsidP="00B10BF0">
      <w:pPr>
        <w:pStyle w:val="a1"/>
        <w:adjustRightInd w:val="0"/>
        <w:snapToGrid w:val="0"/>
        <w:spacing w:line="300" w:lineRule="auto"/>
        <w:ind w:firstLineChars="0"/>
      </w:pPr>
      <w:r>
        <w:t xml:space="preserve">d)  </w:t>
      </w:r>
      <w:r w:rsidR="00D119B0" w:rsidRPr="009B0E39">
        <w:t>WordPolarityScore</w:t>
      </w:r>
      <w:r w:rsidR="00D119B0" w:rsidRPr="009B0E39">
        <w:t>：记录每个词的情感倾向及倾向度</w:t>
      </w:r>
      <w:r w:rsidR="00AD50C9" w:rsidRPr="009B0E39">
        <w:t>；</w:t>
      </w:r>
    </w:p>
    <w:p w:rsidR="004420EE" w:rsidRPr="009B0E39" w:rsidRDefault="00B10BF0" w:rsidP="00DD4F66">
      <w:pPr>
        <w:pStyle w:val="a1"/>
        <w:numPr>
          <w:ilvl w:val="0"/>
          <w:numId w:val="40"/>
        </w:numPr>
        <w:adjustRightInd w:val="0"/>
        <w:snapToGrid w:val="0"/>
        <w:spacing w:line="300" w:lineRule="auto"/>
        <w:ind w:firstLineChars="0"/>
      </w:pPr>
      <w:r>
        <w:t xml:space="preserve"> </w:t>
      </w:r>
      <w:r w:rsidR="004420EE" w:rsidRPr="009B0E39">
        <w:t>Filter</w:t>
      </w:r>
      <w:r w:rsidR="004420EE" w:rsidRPr="009B0E39">
        <w:t>：实现</w:t>
      </w:r>
      <w:r w:rsidR="004420EE" w:rsidRPr="009B0E39">
        <w:t>tf-idf</w:t>
      </w:r>
      <w:r w:rsidR="004420EE" w:rsidRPr="009B0E39">
        <w:t>向量、</w:t>
      </w:r>
      <w:r w:rsidR="004420EE" w:rsidRPr="009B0E39">
        <w:t>01</w:t>
      </w:r>
      <w:r w:rsidR="004420EE" w:rsidRPr="009B0E39">
        <w:t>向量、规范化等数据变换</w:t>
      </w:r>
      <w:r w:rsidR="004420EE" w:rsidRPr="009B0E39">
        <w:t>filter</w:t>
      </w:r>
      <w:r w:rsidR="00AD50C9" w:rsidRPr="009B0E39">
        <w:t>；</w:t>
      </w:r>
    </w:p>
    <w:p w:rsidR="00DD2420" w:rsidRPr="009B0E39" w:rsidRDefault="00DD2420" w:rsidP="00C160F9">
      <w:pPr>
        <w:pStyle w:val="a1"/>
        <w:adjustRightInd w:val="0"/>
        <w:snapToGrid w:val="0"/>
        <w:spacing w:line="300" w:lineRule="auto"/>
        <w:ind w:firstLine="480"/>
        <w:jc w:val="left"/>
        <w:rPr>
          <w:szCs w:val="24"/>
        </w:rPr>
      </w:pPr>
      <w:r w:rsidRPr="009B0E39">
        <w:rPr>
          <w:szCs w:val="24"/>
        </w:rPr>
        <w:t>在核心算法模型之上，由于整个情感分析依赖于分词器，并且最终会封装到</w:t>
      </w:r>
      <w:r w:rsidRPr="009B0E39">
        <w:rPr>
          <w:szCs w:val="24"/>
        </w:rPr>
        <w:t>web service</w:t>
      </w:r>
      <w:r w:rsidRPr="009B0E39">
        <w:rPr>
          <w:szCs w:val="24"/>
        </w:rPr>
        <w:t>中，</w:t>
      </w:r>
      <w:r w:rsidR="004D4DBE" w:rsidRPr="009B0E39">
        <w:rPr>
          <w:szCs w:val="24"/>
        </w:rPr>
        <w:t>整体架构的数据结构</w:t>
      </w:r>
      <w:r w:rsidRPr="009B0E39">
        <w:rPr>
          <w:szCs w:val="24"/>
        </w:rPr>
        <w:t>设计如图</w:t>
      </w:r>
      <w:r w:rsidR="00862CDA" w:rsidRPr="009B0E39">
        <w:rPr>
          <w:szCs w:val="24"/>
        </w:rPr>
        <w:t>3-</w:t>
      </w:r>
      <w:r w:rsidR="00FD3B47" w:rsidRPr="009B0E39">
        <w:rPr>
          <w:szCs w:val="24"/>
        </w:rPr>
        <w:t>1</w:t>
      </w:r>
      <w:r w:rsidR="00A81A1C" w:rsidRPr="009B0E39">
        <w:rPr>
          <w:szCs w:val="24"/>
        </w:rPr>
        <w:t>1</w:t>
      </w:r>
      <w:r w:rsidRPr="009B0E39">
        <w:rPr>
          <w:szCs w:val="24"/>
        </w:rPr>
        <w:t>所示：</w:t>
      </w:r>
    </w:p>
    <w:p w:rsidR="00E337E0" w:rsidRPr="009B0E39" w:rsidRDefault="006F5FA9" w:rsidP="00F83D39">
      <w:pPr>
        <w:pStyle w:val="a1"/>
        <w:adjustRightInd w:val="0"/>
        <w:snapToGrid w:val="0"/>
        <w:spacing w:line="300" w:lineRule="auto"/>
        <w:ind w:firstLineChars="0" w:firstLine="0"/>
        <w:jc w:val="center"/>
        <w:rPr>
          <w:szCs w:val="24"/>
        </w:rPr>
      </w:pPr>
      <w:r w:rsidRPr="009B0E39">
        <w:rPr>
          <w:noProof/>
          <w:szCs w:val="24"/>
        </w:rPr>
        <w:lastRenderedPageBreak/>
        <w:drawing>
          <wp:inline distT="0" distB="0" distL="0" distR="0">
            <wp:extent cx="5005459" cy="4137177"/>
            <wp:effectExtent l="0" t="0" r="5080" b="0"/>
            <wp:docPr id="79" name="图片 79" descr="C:\Users\GigaLiu\Pictures\影评情感分析整体类图(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descr="C:\Users\GigaLiu\Pictures\影评情感分析整体类图(1).png"/>
                    <pic:cNvPicPr>
                      <a:picLocks noChangeAspect="1" noChangeArrowheads="1"/>
                    </pic:cNvPicPr>
                  </pic:nvPicPr>
                  <pic:blipFill rotWithShape="1">
                    <a:blip r:embed="rId63">
                      <a:extLst>
                        <a:ext uri="{28A0092B-C50C-407E-A947-70E740481C1C}">
                          <a14:useLocalDpi xmlns:a14="http://schemas.microsoft.com/office/drawing/2010/main" val="0"/>
                        </a:ext>
                      </a:extLst>
                    </a:blip>
                    <a:srcRect l="1980" r="1591"/>
                    <a:stretch/>
                  </pic:blipFill>
                  <pic:spPr bwMode="auto">
                    <a:xfrm>
                      <a:off x="0" y="0"/>
                      <a:ext cx="5023871" cy="4152395"/>
                    </a:xfrm>
                    <a:prstGeom prst="rect">
                      <a:avLst/>
                    </a:prstGeom>
                    <a:noFill/>
                    <a:ln>
                      <a:noFill/>
                    </a:ln>
                    <a:extLst>
                      <a:ext uri="{53640926-AAD7-44D8-BBD7-CCE9431645EC}">
                        <a14:shadowObscured xmlns:a14="http://schemas.microsoft.com/office/drawing/2010/main"/>
                      </a:ext>
                    </a:extLst>
                  </pic:spPr>
                </pic:pic>
              </a:graphicData>
            </a:graphic>
          </wp:inline>
        </w:drawing>
      </w:r>
    </w:p>
    <w:p w:rsidR="00E337E0" w:rsidRPr="009B0E39" w:rsidRDefault="00E337E0" w:rsidP="00EE399C">
      <w:pPr>
        <w:pStyle w:val="a1"/>
        <w:adjustRightInd w:val="0"/>
        <w:snapToGrid w:val="0"/>
        <w:spacing w:line="300" w:lineRule="auto"/>
        <w:ind w:firstLineChars="0" w:firstLine="0"/>
        <w:jc w:val="center"/>
        <w:rPr>
          <w:sz w:val="21"/>
        </w:rPr>
      </w:pPr>
      <w:r w:rsidRPr="009B0E39">
        <w:rPr>
          <w:sz w:val="21"/>
        </w:rPr>
        <w:t>图</w:t>
      </w:r>
      <w:r w:rsidRPr="009B0E39">
        <w:rPr>
          <w:sz w:val="21"/>
        </w:rPr>
        <w:t xml:space="preserve">3-11 </w:t>
      </w:r>
      <w:r w:rsidRPr="009B0E39">
        <w:rPr>
          <w:sz w:val="21"/>
        </w:rPr>
        <w:t>影评情感分析整体类图设计</w:t>
      </w:r>
    </w:p>
    <w:p w:rsidR="00E337E0" w:rsidRPr="009B0E39" w:rsidRDefault="00E337E0" w:rsidP="00C543DA">
      <w:pPr>
        <w:pStyle w:val="a1"/>
        <w:adjustRightInd w:val="0"/>
        <w:snapToGrid w:val="0"/>
        <w:spacing w:line="300" w:lineRule="auto"/>
        <w:ind w:firstLine="480"/>
        <w:jc w:val="left"/>
        <w:rPr>
          <w:szCs w:val="24"/>
        </w:rPr>
      </w:pPr>
      <w:r w:rsidRPr="009B0E39">
        <w:rPr>
          <w:szCs w:val="24"/>
        </w:rPr>
        <w:t>说明如下：</w:t>
      </w:r>
    </w:p>
    <w:p w:rsidR="007B3B01" w:rsidRPr="009B0E39" w:rsidRDefault="007B3B01" w:rsidP="00DD4F66">
      <w:pPr>
        <w:pStyle w:val="a1"/>
        <w:numPr>
          <w:ilvl w:val="0"/>
          <w:numId w:val="39"/>
        </w:numPr>
        <w:adjustRightInd w:val="0"/>
        <w:snapToGrid w:val="0"/>
        <w:spacing w:line="300" w:lineRule="auto"/>
        <w:ind w:firstLineChars="0"/>
        <w:rPr>
          <w:szCs w:val="24"/>
        </w:rPr>
      </w:pPr>
      <w:r w:rsidRPr="009B0E39">
        <w:rPr>
          <w:szCs w:val="24"/>
        </w:rPr>
        <w:t>PolarityServlet</w:t>
      </w:r>
      <w:r w:rsidRPr="009B0E39">
        <w:rPr>
          <w:szCs w:val="24"/>
        </w:rPr>
        <w:t>：影评情感分析</w:t>
      </w:r>
      <w:r w:rsidRPr="009B0E39">
        <w:rPr>
          <w:szCs w:val="24"/>
        </w:rPr>
        <w:t>servlet</w:t>
      </w:r>
      <w:r w:rsidRPr="009B0E39">
        <w:rPr>
          <w:szCs w:val="24"/>
        </w:rPr>
        <w:t>接口，对外暴露成</w:t>
      </w:r>
      <w:r w:rsidRPr="009B0E39">
        <w:rPr>
          <w:szCs w:val="24"/>
        </w:rPr>
        <w:t>web service</w:t>
      </w:r>
      <w:r w:rsidRPr="009B0E39">
        <w:rPr>
          <w:szCs w:val="24"/>
        </w:rPr>
        <w:t>；</w:t>
      </w:r>
    </w:p>
    <w:p w:rsidR="007B3B01" w:rsidRPr="009B0E39" w:rsidRDefault="00EA5E27" w:rsidP="00EA5E27">
      <w:pPr>
        <w:pStyle w:val="a1"/>
        <w:adjustRightInd w:val="0"/>
        <w:snapToGrid w:val="0"/>
        <w:spacing w:line="300" w:lineRule="auto"/>
        <w:ind w:firstLineChars="0" w:firstLine="497"/>
        <w:rPr>
          <w:szCs w:val="24"/>
        </w:rPr>
      </w:pPr>
      <w:r>
        <w:rPr>
          <w:szCs w:val="24"/>
        </w:rPr>
        <w:t xml:space="preserve">b)  </w:t>
      </w:r>
      <w:r w:rsidR="007B3B01" w:rsidRPr="009B0E39">
        <w:rPr>
          <w:szCs w:val="24"/>
        </w:rPr>
        <w:t>AnalyzerPool</w:t>
      </w:r>
      <w:r w:rsidR="007B3B01" w:rsidRPr="009B0E39">
        <w:rPr>
          <w:szCs w:val="24"/>
        </w:rPr>
        <w:t>：影评分析线程池类，</w:t>
      </w:r>
      <w:proofErr w:type="gramStart"/>
      <w:r w:rsidR="007B3B01" w:rsidRPr="009B0E39">
        <w:rPr>
          <w:szCs w:val="24"/>
        </w:rPr>
        <w:t>单例模式</w:t>
      </w:r>
      <w:proofErr w:type="gramEnd"/>
      <w:r w:rsidR="007B3B01" w:rsidRPr="009B0E39">
        <w:rPr>
          <w:szCs w:val="24"/>
        </w:rPr>
        <w:t>设计，每一次分析都从线程池中调度一个线程进行分析；</w:t>
      </w:r>
    </w:p>
    <w:p w:rsidR="008C312B" w:rsidRPr="009B0E39" w:rsidRDefault="00EA5E27" w:rsidP="00EA5E27">
      <w:pPr>
        <w:pStyle w:val="a1"/>
        <w:adjustRightInd w:val="0"/>
        <w:snapToGrid w:val="0"/>
        <w:spacing w:line="300" w:lineRule="auto"/>
        <w:ind w:firstLineChars="0"/>
        <w:rPr>
          <w:szCs w:val="24"/>
        </w:rPr>
      </w:pPr>
      <w:r>
        <w:rPr>
          <w:szCs w:val="24"/>
        </w:rPr>
        <w:t xml:space="preserve">c)  </w:t>
      </w:r>
      <w:r w:rsidR="008C312B" w:rsidRPr="009B0E39">
        <w:rPr>
          <w:szCs w:val="24"/>
        </w:rPr>
        <w:t>PolarityModel</w:t>
      </w:r>
      <w:r w:rsidR="008C312B" w:rsidRPr="009B0E39">
        <w:rPr>
          <w:szCs w:val="24"/>
        </w:rPr>
        <w:t>：封装了情感词典的加载、模型的训练、模型的序列化，以及预测接口的暴露；</w:t>
      </w:r>
    </w:p>
    <w:p w:rsidR="008C312B" w:rsidRPr="009B0E39" w:rsidRDefault="00B807AB" w:rsidP="00B807AB">
      <w:pPr>
        <w:pStyle w:val="a1"/>
        <w:adjustRightInd w:val="0"/>
        <w:snapToGrid w:val="0"/>
        <w:spacing w:line="300" w:lineRule="auto"/>
        <w:ind w:firstLineChars="0"/>
        <w:rPr>
          <w:szCs w:val="24"/>
        </w:rPr>
      </w:pPr>
      <w:r>
        <w:rPr>
          <w:szCs w:val="24"/>
        </w:rPr>
        <w:t xml:space="preserve">d)  </w:t>
      </w:r>
      <w:r w:rsidR="007B3B01" w:rsidRPr="009B0E39">
        <w:rPr>
          <w:szCs w:val="24"/>
        </w:rPr>
        <w:t>SentenceModelAnalyzer</w:t>
      </w:r>
      <w:r w:rsidR="008C312B" w:rsidRPr="009B0E39">
        <w:rPr>
          <w:szCs w:val="24"/>
        </w:rPr>
        <w:t>：</w:t>
      </w:r>
      <w:r w:rsidR="007B3B01" w:rsidRPr="009B0E39">
        <w:rPr>
          <w:szCs w:val="24"/>
        </w:rPr>
        <w:t>影评分析器接口，可以基于不同的分词器进行泛化；</w:t>
      </w:r>
    </w:p>
    <w:p w:rsidR="008C312B" w:rsidRPr="009B0E39" w:rsidRDefault="00B807AB" w:rsidP="00B807AB">
      <w:pPr>
        <w:pStyle w:val="a1"/>
        <w:adjustRightInd w:val="0"/>
        <w:snapToGrid w:val="0"/>
        <w:spacing w:line="300" w:lineRule="auto"/>
        <w:ind w:firstLineChars="0"/>
        <w:rPr>
          <w:szCs w:val="24"/>
        </w:rPr>
      </w:pPr>
      <w:r>
        <w:rPr>
          <w:szCs w:val="24"/>
        </w:rPr>
        <w:t xml:space="preserve">e)  </w:t>
      </w:r>
      <w:r w:rsidR="003E0EB1" w:rsidRPr="009B0E39">
        <w:rPr>
          <w:szCs w:val="24"/>
        </w:rPr>
        <w:t>IKSentenceModelAnalyzer</w:t>
      </w:r>
      <w:r w:rsidR="008C312B" w:rsidRPr="009B0E39">
        <w:rPr>
          <w:szCs w:val="24"/>
        </w:rPr>
        <w:t>：</w:t>
      </w:r>
      <w:r w:rsidR="003E0EB1" w:rsidRPr="009B0E39">
        <w:rPr>
          <w:szCs w:val="24"/>
        </w:rPr>
        <w:t>基于</w:t>
      </w:r>
      <w:r w:rsidR="003E0EB1" w:rsidRPr="009B0E39">
        <w:rPr>
          <w:szCs w:val="24"/>
        </w:rPr>
        <w:t>IKAnalyzer</w:t>
      </w:r>
      <w:r w:rsidR="003E0EB1" w:rsidRPr="009B0E39">
        <w:rPr>
          <w:szCs w:val="24"/>
        </w:rPr>
        <w:t>分词器的影评分析器</w:t>
      </w:r>
      <w:r w:rsidR="00EE4B69" w:rsidRPr="009B0E39">
        <w:rPr>
          <w:szCs w:val="24"/>
        </w:rPr>
        <w:t>实现</w:t>
      </w:r>
      <w:r w:rsidR="003E0EB1" w:rsidRPr="009B0E39">
        <w:rPr>
          <w:szCs w:val="24"/>
        </w:rPr>
        <w:t>，进行分词、词性标定、情感标定等工作；</w:t>
      </w:r>
    </w:p>
    <w:p w:rsidR="008C312B" w:rsidRPr="009B0E39" w:rsidRDefault="00B807AB" w:rsidP="00B807AB">
      <w:pPr>
        <w:pStyle w:val="a1"/>
        <w:adjustRightInd w:val="0"/>
        <w:snapToGrid w:val="0"/>
        <w:spacing w:line="300" w:lineRule="auto"/>
        <w:ind w:firstLineChars="0"/>
        <w:rPr>
          <w:szCs w:val="24"/>
        </w:rPr>
      </w:pPr>
      <w:r>
        <w:rPr>
          <w:szCs w:val="24"/>
        </w:rPr>
        <w:t xml:space="preserve">f)  </w:t>
      </w:r>
      <w:r w:rsidR="00C4480A" w:rsidRPr="009B0E39">
        <w:rPr>
          <w:szCs w:val="24"/>
        </w:rPr>
        <w:t>IKSentenceModel</w:t>
      </w:r>
      <w:r w:rsidR="008C312B" w:rsidRPr="009B0E39">
        <w:rPr>
          <w:szCs w:val="24"/>
        </w:rPr>
        <w:t>：</w:t>
      </w:r>
      <w:r w:rsidR="00C4480A" w:rsidRPr="009B0E39">
        <w:rPr>
          <w:szCs w:val="24"/>
        </w:rPr>
        <w:t>影评分析结果实体类，存储分词结果及情感极性判定结果；</w:t>
      </w:r>
    </w:p>
    <w:p w:rsidR="00424AB3" w:rsidRPr="009B0E39" w:rsidRDefault="00035033" w:rsidP="00C543DA">
      <w:pPr>
        <w:pStyle w:val="a1"/>
        <w:adjustRightInd w:val="0"/>
        <w:snapToGrid w:val="0"/>
        <w:spacing w:line="300" w:lineRule="auto"/>
        <w:ind w:firstLine="480"/>
      </w:pPr>
      <w:r w:rsidRPr="009B0E39">
        <w:t>在实际调用过程中</w:t>
      </w:r>
      <w:r w:rsidR="00424AB3" w:rsidRPr="009B0E39">
        <w:t>，</w:t>
      </w:r>
      <w:r w:rsidR="00EC4ED6" w:rsidRPr="009B0E39">
        <w:t>整个影评情感分析接口调用的时序图如图</w:t>
      </w:r>
      <w:r w:rsidR="00554393" w:rsidRPr="009B0E39">
        <w:t>3</w:t>
      </w:r>
      <w:r w:rsidR="00EC4ED6" w:rsidRPr="009B0E39">
        <w:t>-1</w:t>
      </w:r>
      <w:r w:rsidR="00A81A1C" w:rsidRPr="009B0E39">
        <w:t>2</w:t>
      </w:r>
      <w:r w:rsidR="00424AB3" w:rsidRPr="009B0E39">
        <w:t>所示</w:t>
      </w:r>
      <w:r w:rsidR="00BE7E24" w:rsidRPr="009B0E39">
        <w:t>，</w:t>
      </w:r>
      <w:r w:rsidR="002263BA" w:rsidRPr="009B0E39">
        <w:t>W</w:t>
      </w:r>
      <w:r w:rsidR="00E5322B" w:rsidRPr="009B0E39">
        <w:t>eb</w:t>
      </w:r>
      <w:r w:rsidR="002263BA" w:rsidRPr="009B0E39">
        <w:t xml:space="preserve"> Server</w:t>
      </w:r>
      <w:r w:rsidR="00BE7E24" w:rsidRPr="009B0E39">
        <w:t>容器启动时，初始化分析器线程池，</w:t>
      </w:r>
      <w:r w:rsidR="00E5322B" w:rsidRPr="009B0E39">
        <w:t>具体调用时，</w:t>
      </w:r>
      <w:r w:rsidR="00135070" w:rsidRPr="009B0E39">
        <w:t>servlet</w:t>
      </w:r>
      <w:r w:rsidR="00135070" w:rsidRPr="009B0E39">
        <w:t>最先接收分析请求，调度影评分析线程池</w:t>
      </w:r>
      <w:r w:rsidR="00135070" w:rsidRPr="009B0E39">
        <w:t>AnalyzerPool</w:t>
      </w:r>
      <w:r w:rsidR="00135070" w:rsidRPr="009B0E39">
        <w:t>，分配分析器</w:t>
      </w:r>
      <w:r w:rsidR="00135070" w:rsidRPr="009B0E39">
        <w:t>analyzer</w:t>
      </w:r>
      <w:r w:rsidR="00135070" w:rsidRPr="009B0E39">
        <w:t>，进行影评</w:t>
      </w:r>
      <w:r w:rsidR="00135070" w:rsidRPr="009B0E39">
        <w:lastRenderedPageBreak/>
        <w:t>分词和情感分析。</w:t>
      </w:r>
    </w:p>
    <w:p w:rsidR="00424AB3" w:rsidRPr="009B0E39" w:rsidRDefault="007D105E" w:rsidP="00EE399C">
      <w:pPr>
        <w:pStyle w:val="a1"/>
        <w:adjustRightInd w:val="0"/>
        <w:snapToGrid w:val="0"/>
        <w:spacing w:line="300" w:lineRule="auto"/>
        <w:ind w:firstLineChars="0" w:firstLine="0"/>
        <w:jc w:val="center"/>
      </w:pPr>
      <w:r w:rsidRPr="009B0E39">
        <w:rPr>
          <w:noProof/>
        </w:rPr>
        <w:drawing>
          <wp:inline distT="0" distB="0" distL="0" distR="0">
            <wp:extent cx="5142586" cy="2018418"/>
            <wp:effectExtent l="0" t="0" r="1270" b="1270"/>
            <wp:docPr id="91" name="图片 91" descr="C:\Users\GigaLiu\Pictures\时序图(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descr="C:\Users\GigaLiu\Pictures\时序图(7).png"/>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l="982" t="2095" r="1142" b="2229"/>
                    <a:stretch/>
                  </pic:blipFill>
                  <pic:spPr bwMode="auto">
                    <a:xfrm>
                      <a:off x="0" y="0"/>
                      <a:ext cx="5149770" cy="2021238"/>
                    </a:xfrm>
                    <a:prstGeom prst="rect">
                      <a:avLst/>
                    </a:prstGeom>
                    <a:noFill/>
                    <a:ln>
                      <a:noFill/>
                    </a:ln>
                    <a:extLst>
                      <a:ext uri="{53640926-AAD7-44D8-BBD7-CCE9431645EC}">
                        <a14:shadowObscured xmlns:a14="http://schemas.microsoft.com/office/drawing/2010/main"/>
                      </a:ext>
                    </a:extLst>
                  </pic:spPr>
                </pic:pic>
              </a:graphicData>
            </a:graphic>
          </wp:inline>
        </w:drawing>
      </w:r>
    </w:p>
    <w:p w:rsidR="0049562D" w:rsidRPr="009B0E39" w:rsidRDefault="00424AB3" w:rsidP="00EE399C">
      <w:pPr>
        <w:pStyle w:val="a1"/>
        <w:adjustRightInd w:val="0"/>
        <w:snapToGrid w:val="0"/>
        <w:spacing w:line="300" w:lineRule="auto"/>
        <w:ind w:firstLineChars="0" w:firstLine="0"/>
        <w:jc w:val="center"/>
        <w:rPr>
          <w:sz w:val="21"/>
        </w:rPr>
      </w:pPr>
      <w:r w:rsidRPr="009B0E39">
        <w:rPr>
          <w:sz w:val="21"/>
        </w:rPr>
        <w:t>图</w:t>
      </w:r>
      <w:r w:rsidR="00554393" w:rsidRPr="009B0E39">
        <w:rPr>
          <w:sz w:val="21"/>
        </w:rPr>
        <w:t>3</w:t>
      </w:r>
      <w:r w:rsidRPr="009B0E39">
        <w:rPr>
          <w:sz w:val="21"/>
        </w:rPr>
        <w:t>-</w:t>
      </w:r>
      <w:r w:rsidR="00554393" w:rsidRPr="009B0E39">
        <w:rPr>
          <w:sz w:val="21"/>
        </w:rPr>
        <w:t>1</w:t>
      </w:r>
      <w:r w:rsidR="00A81A1C" w:rsidRPr="009B0E39">
        <w:rPr>
          <w:sz w:val="21"/>
        </w:rPr>
        <w:t>2</w:t>
      </w:r>
      <w:r w:rsidRPr="009B0E39">
        <w:rPr>
          <w:sz w:val="21"/>
        </w:rPr>
        <w:t xml:space="preserve"> </w:t>
      </w:r>
      <w:r w:rsidRPr="009B0E39">
        <w:rPr>
          <w:sz w:val="21"/>
        </w:rPr>
        <w:t>影评情感分析时序图</w:t>
      </w:r>
      <w:r w:rsidR="00BD4066" w:rsidRPr="009B0E39">
        <w:rPr>
          <w:sz w:val="21"/>
        </w:rPr>
        <w:t>设计</w:t>
      </w:r>
    </w:p>
    <w:p w:rsidR="0095308E" w:rsidRPr="009B0E39" w:rsidRDefault="001B08D8" w:rsidP="00EE399C">
      <w:pPr>
        <w:pStyle w:val="3"/>
        <w:adjustRightInd w:val="0"/>
        <w:snapToGrid w:val="0"/>
        <w:spacing w:beforeLines="50" w:before="120" w:afterLines="50" w:after="120" w:line="300" w:lineRule="auto"/>
        <w:rPr>
          <w:b w:val="0"/>
        </w:rPr>
      </w:pPr>
      <w:r w:rsidRPr="009B0E39">
        <w:rPr>
          <w:b w:val="0"/>
        </w:rPr>
        <w:t xml:space="preserve"> </w:t>
      </w:r>
      <w:bookmarkStart w:id="53" w:name="_Toc455066830"/>
      <w:r w:rsidR="009715F4" w:rsidRPr="009B0E39">
        <w:rPr>
          <w:b w:val="0"/>
        </w:rPr>
        <w:t>影人主创指数</w:t>
      </w:r>
      <w:r w:rsidR="00D70575" w:rsidRPr="009B0E39">
        <w:rPr>
          <w:b w:val="0"/>
        </w:rPr>
        <w:t>实现</w:t>
      </w:r>
      <w:r w:rsidR="00684F94" w:rsidRPr="009B0E39">
        <w:rPr>
          <w:b w:val="0"/>
        </w:rPr>
        <w:t>详细设计</w:t>
      </w:r>
      <w:bookmarkEnd w:id="53"/>
    </w:p>
    <w:p w:rsidR="003C12A0" w:rsidRPr="009B0E39" w:rsidRDefault="0095308E" w:rsidP="00E005FE">
      <w:pPr>
        <w:pStyle w:val="a1"/>
        <w:adjustRightInd w:val="0"/>
        <w:snapToGrid w:val="0"/>
        <w:spacing w:line="300" w:lineRule="auto"/>
        <w:ind w:firstLine="480"/>
        <w:rPr>
          <w:szCs w:val="24"/>
        </w:rPr>
      </w:pPr>
      <w:proofErr w:type="gramStart"/>
      <w:r w:rsidRPr="009B0E39">
        <w:rPr>
          <w:szCs w:val="24"/>
        </w:rPr>
        <w:t>基于</w:t>
      </w:r>
      <w:r w:rsidR="00282645" w:rsidRPr="009B0E39">
        <w:rPr>
          <w:szCs w:val="24"/>
        </w:rPr>
        <w:t>影</w:t>
      </w:r>
      <w:proofErr w:type="gramEnd"/>
      <w:r w:rsidR="00282645" w:rsidRPr="009B0E39">
        <w:rPr>
          <w:szCs w:val="24"/>
        </w:rPr>
        <w:t>人</w:t>
      </w:r>
      <w:r w:rsidRPr="009B0E39">
        <w:rPr>
          <w:szCs w:val="24"/>
        </w:rPr>
        <w:t>主创指数的计算方法，</w:t>
      </w:r>
      <w:r w:rsidR="00C65358" w:rsidRPr="009B0E39">
        <w:rPr>
          <w:szCs w:val="24"/>
        </w:rPr>
        <w:t>影人</w:t>
      </w:r>
      <w:r w:rsidR="00282645" w:rsidRPr="009B0E39">
        <w:rPr>
          <w:szCs w:val="24"/>
        </w:rPr>
        <w:t>主创指数</w:t>
      </w:r>
      <w:r w:rsidRPr="009B0E39">
        <w:rPr>
          <w:szCs w:val="24"/>
        </w:rPr>
        <w:t>核心类图设计如图</w:t>
      </w:r>
      <w:r w:rsidRPr="009B0E39">
        <w:rPr>
          <w:szCs w:val="24"/>
        </w:rPr>
        <w:t>3-1</w:t>
      </w:r>
      <w:r w:rsidR="009B2A90" w:rsidRPr="009B0E39">
        <w:rPr>
          <w:szCs w:val="24"/>
        </w:rPr>
        <w:t>3</w:t>
      </w:r>
      <w:r w:rsidRPr="009B0E39">
        <w:rPr>
          <w:szCs w:val="24"/>
        </w:rPr>
        <w:t>所示：</w:t>
      </w:r>
    </w:p>
    <w:p w:rsidR="0095308E" w:rsidRPr="009B0E39" w:rsidRDefault="006E461A" w:rsidP="001A408F">
      <w:pPr>
        <w:pStyle w:val="a1"/>
        <w:adjustRightInd w:val="0"/>
        <w:snapToGrid w:val="0"/>
        <w:spacing w:line="300" w:lineRule="auto"/>
        <w:ind w:firstLineChars="0" w:firstLine="0"/>
        <w:jc w:val="center"/>
        <w:rPr>
          <w:szCs w:val="24"/>
        </w:rPr>
      </w:pPr>
      <w:r w:rsidRPr="009B0E39">
        <w:rPr>
          <w:noProof/>
          <w:szCs w:val="24"/>
        </w:rPr>
        <w:drawing>
          <wp:inline distT="0" distB="0" distL="0" distR="0">
            <wp:extent cx="5220335" cy="3551565"/>
            <wp:effectExtent l="0" t="0" r="0" b="0"/>
            <wp:docPr id="94" name="图片 94" descr="C:\Users\GigaLiu\Pictures\主创指数计算(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descr="C:\Users\GigaLiu\Pictures\主创指数计算(3).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20335" cy="3551565"/>
                    </a:xfrm>
                    <a:prstGeom prst="rect">
                      <a:avLst/>
                    </a:prstGeom>
                    <a:noFill/>
                    <a:ln>
                      <a:noFill/>
                    </a:ln>
                  </pic:spPr>
                </pic:pic>
              </a:graphicData>
            </a:graphic>
          </wp:inline>
        </w:drawing>
      </w:r>
    </w:p>
    <w:p w:rsidR="00112A8C" w:rsidRPr="009B0E39" w:rsidRDefault="00112A8C" w:rsidP="00EE399C">
      <w:pPr>
        <w:pStyle w:val="a1"/>
        <w:adjustRightInd w:val="0"/>
        <w:snapToGrid w:val="0"/>
        <w:spacing w:line="300" w:lineRule="auto"/>
        <w:ind w:firstLineChars="0" w:firstLine="0"/>
        <w:jc w:val="center"/>
        <w:rPr>
          <w:sz w:val="21"/>
        </w:rPr>
      </w:pPr>
      <w:r w:rsidRPr="009B0E39">
        <w:rPr>
          <w:sz w:val="21"/>
        </w:rPr>
        <w:t>图</w:t>
      </w:r>
      <w:r w:rsidR="00A17A34" w:rsidRPr="009B0E39">
        <w:rPr>
          <w:sz w:val="21"/>
        </w:rPr>
        <w:t>3</w:t>
      </w:r>
      <w:r w:rsidR="004C5836" w:rsidRPr="009B0E39">
        <w:rPr>
          <w:sz w:val="21"/>
        </w:rPr>
        <w:t>-1</w:t>
      </w:r>
      <w:r w:rsidR="009B2A90" w:rsidRPr="009B0E39">
        <w:rPr>
          <w:sz w:val="21"/>
        </w:rPr>
        <w:t>3</w:t>
      </w:r>
      <w:r w:rsidRPr="009B0E39">
        <w:rPr>
          <w:sz w:val="21"/>
        </w:rPr>
        <w:t xml:space="preserve"> </w:t>
      </w:r>
      <w:r w:rsidRPr="009B0E39">
        <w:rPr>
          <w:sz w:val="21"/>
        </w:rPr>
        <w:t>影人主创指数类图设计</w:t>
      </w:r>
    </w:p>
    <w:p w:rsidR="009B2A90" w:rsidRPr="009B0E39" w:rsidRDefault="009B2A90" w:rsidP="00F14C86">
      <w:pPr>
        <w:pStyle w:val="a1"/>
        <w:adjustRightInd w:val="0"/>
        <w:snapToGrid w:val="0"/>
        <w:spacing w:line="300" w:lineRule="auto"/>
        <w:ind w:firstLine="480"/>
        <w:rPr>
          <w:sz w:val="21"/>
        </w:rPr>
      </w:pPr>
      <w:r w:rsidRPr="009B0E39">
        <w:t>说明如下：</w:t>
      </w:r>
    </w:p>
    <w:p w:rsidR="009B2A90" w:rsidRPr="009B0E39" w:rsidRDefault="009B2A90" w:rsidP="00DD4F66">
      <w:pPr>
        <w:pStyle w:val="a1"/>
        <w:numPr>
          <w:ilvl w:val="0"/>
          <w:numId w:val="41"/>
        </w:numPr>
        <w:adjustRightInd w:val="0"/>
        <w:snapToGrid w:val="0"/>
        <w:spacing w:line="300" w:lineRule="auto"/>
        <w:ind w:firstLineChars="0"/>
        <w:rPr>
          <w:szCs w:val="24"/>
        </w:rPr>
      </w:pPr>
      <w:r w:rsidRPr="009B0E39">
        <w:rPr>
          <w:szCs w:val="24"/>
        </w:rPr>
        <w:t>StarRest</w:t>
      </w:r>
      <w:r w:rsidRPr="009B0E39">
        <w:rPr>
          <w:szCs w:val="24"/>
        </w:rPr>
        <w:t>：影人信息</w:t>
      </w:r>
      <w:r w:rsidRPr="009B0E39">
        <w:rPr>
          <w:szCs w:val="24"/>
        </w:rPr>
        <w:t>Rest</w:t>
      </w:r>
      <w:r w:rsidRPr="009B0E39">
        <w:rPr>
          <w:szCs w:val="24"/>
        </w:rPr>
        <w:t>接口，提供影人信息及主创指数查询及更新；</w:t>
      </w:r>
    </w:p>
    <w:p w:rsidR="009B2A90" w:rsidRPr="009B0E39" w:rsidRDefault="009B2A90" w:rsidP="00DD4F66">
      <w:pPr>
        <w:pStyle w:val="a1"/>
        <w:numPr>
          <w:ilvl w:val="0"/>
          <w:numId w:val="41"/>
        </w:numPr>
        <w:adjustRightInd w:val="0"/>
        <w:snapToGrid w:val="0"/>
        <w:spacing w:line="300" w:lineRule="auto"/>
        <w:ind w:firstLineChars="0"/>
        <w:rPr>
          <w:szCs w:val="24"/>
        </w:rPr>
      </w:pPr>
      <w:r w:rsidRPr="009B0E39">
        <w:rPr>
          <w:szCs w:val="24"/>
        </w:rPr>
        <w:t>StarWorkFacade</w:t>
      </w:r>
      <w:r w:rsidR="008210F0">
        <w:rPr>
          <w:szCs w:val="24"/>
        </w:rPr>
        <w:t>：影人作品信息控制类，负责影人作品信息</w:t>
      </w:r>
      <w:proofErr w:type="gramStart"/>
      <w:r w:rsidRPr="009B0E39">
        <w:rPr>
          <w:szCs w:val="24"/>
        </w:rPr>
        <w:t>增删改查</w:t>
      </w:r>
      <w:proofErr w:type="gramEnd"/>
      <w:r w:rsidR="008210F0">
        <w:rPr>
          <w:szCs w:val="24"/>
        </w:rPr>
        <w:tab/>
      </w:r>
      <w:r w:rsidRPr="009B0E39">
        <w:rPr>
          <w:szCs w:val="24"/>
        </w:rPr>
        <w:t>；</w:t>
      </w:r>
    </w:p>
    <w:p w:rsidR="009B2A90" w:rsidRPr="009B0E39" w:rsidRDefault="009B2A90" w:rsidP="00DD4F66">
      <w:pPr>
        <w:pStyle w:val="a1"/>
        <w:numPr>
          <w:ilvl w:val="0"/>
          <w:numId w:val="41"/>
        </w:numPr>
        <w:adjustRightInd w:val="0"/>
        <w:snapToGrid w:val="0"/>
        <w:spacing w:line="300" w:lineRule="auto"/>
        <w:ind w:firstLineChars="0"/>
        <w:rPr>
          <w:szCs w:val="24"/>
        </w:rPr>
      </w:pPr>
      <w:r w:rsidRPr="009B0E39">
        <w:rPr>
          <w:szCs w:val="24"/>
        </w:rPr>
        <w:t>StarYearRoleBox</w:t>
      </w:r>
      <w:r w:rsidRPr="009B0E39">
        <w:rPr>
          <w:szCs w:val="24"/>
        </w:rPr>
        <w:t>：影人不同年份、角色参与影片获取票房</w:t>
      </w:r>
      <w:r w:rsidRPr="009B0E39">
        <w:rPr>
          <w:szCs w:val="24"/>
        </w:rPr>
        <w:t>POJO</w:t>
      </w:r>
      <w:r w:rsidRPr="009B0E39">
        <w:rPr>
          <w:szCs w:val="24"/>
        </w:rPr>
        <w:t>类；</w:t>
      </w:r>
    </w:p>
    <w:p w:rsidR="009B2A90" w:rsidRPr="009B0E39" w:rsidRDefault="009B2A90" w:rsidP="00DD4F66">
      <w:pPr>
        <w:pStyle w:val="a1"/>
        <w:numPr>
          <w:ilvl w:val="0"/>
          <w:numId w:val="41"/>
        </w:numPr>
        <w:adjustRightInd w:val="0"/>
        <w:snapToGrid w:val="0"/>
        <w:spacing w:line="300" w:lineRule="auto"/>
        <w:ind w:firstLineChars="0"/>
        <w:rPr>
          <w:szCs w:val="24"/>
        </w:rPr>
      </w:pPr>
      <w:r w:rsidRPr="009B0E39">
        <w:rPr>
          <w:szCs w:val="24"/>
        </w:rPr>
        <w:t>StarImpactModel</w:t>
      </w:r>
      <w:r w:rsidRPr="009B0E39">
        <w:rPr>
          <w:szCs w:val="24"/>
        </w:rPr>
        <w:t>：影人主创指数计算核心实现；</w:t>
      </w:r>
    </w:p>
    <w:p w:rsidR="009B2A90" w:rsidRPr="009B0E39" w:rsidRDefault="009B2A90" w:rsidP="00DD4F66">
      <w:pPr>
        <w:pStyle w:val="a1"/>
        <w:numPr>
          <w:ilvl w:val="0"/>
          <w:numId w:val="41"/>
        </w:numPr>
        <w:adjustRightInd w:val="0"/>
        <w:snapToGrid w:val="0"/>
        <w:spacing w:line="300" w:lineRule="auto"/>
        <w:ind w:firstLineChars="0"/>
        <w:rPr>
          <w:szCs w:val="24"/>
        </w:rPr>
      </w:pPr>
      <w:r w:rsidRPr="009B0E39">
        <w:rPr>
          <w:szCs w:val="24"/>
        </w:rPr>
        <w:lastRenderedPageBreak/>
        <w:t>MatrixTool</w:t>
      </w:r>
      <w:r w:rsidRPr="009B0E39">
        <w:rPr>
          <w:szCs w:val="24"/>
        </w:rPr>
        <w:t>：矩阵运算工具类，辅助主创指数计算；</w:t>
      </w:r>
    </w:p>
    <w:p w:rsidR="004566CE" w:rsidRPr="009B0E39" w:rsidRDefault="00DA7220" w:rsidP="00B21773">
      <w:pPr>
        <w:pStyle w:val="a1"/>
        <w:adjustRightInd w:val="0"/>
        <w:snapToGrid w:val="0"/>
        <w:spacing w:line="300" w:lineRule="auto"/>
        <w:ind w:firstLine="480"/>
      </w:pPr>
      <w:r w:rsidRPr="009B0E39">
        <w:t>在</w:t>
      </w:r>
      <w:r w:rsidR="003030DC" w:rsidRPr="009B0E39">
        <w:t>查询</w:t>
      </w:r>
      <w:r w:rsidRPr="009B0E39">
        <w:t>具体主创指数时</w:t>
      </w:r>
      <w:r w:rsidR="00282645" w:rsidRPr="009B0E39">
        <w:t>，</w:t>
      </w:r>
      <w:r w:rsidRPr="009B0E39">
        <w:t>时序逻辑如图</w:t>
      </w:r>
      <w:r w:rsidR="006102D2" w:rsidRPr="009B0E39">
        <w:t>3-1</w:t>
      </w:r>
      <w:r w:rsidR="00A81CC3" w:rsidRPr="009B0E39">
        <w:t>4</w:t>
      </w:r>
      <w:r w:rsidRPr="009B0E39">
        <w:t>所示</w:t>
      </w:r>
      <w:r w:rsidR="004566CE" w:rsidRPr="009B0E39">
        <w:t>：</w:t>
      </w:r>
    </w:p>
    <w:p w:rsidR="004566CE" w:rsidRPr="009B0E39" w:rsidRDefault="00424FDB" w:rsidP="00424FDB">
      <w:pPr>
        <w:pStyle w:val="a1"/>
        <w:adjustRightInd w:val="0"/>
        <w:snapToGrid w:val="0"/>
        <w:spacing w:line="300" w:lineRule="auto"/>
        <w:ind w:firstLineChars="0" w:firstLine="0"/>
        <w:jc w:val="center"/>
      </w:pPr>
      <w:r w:rsidRPr="009B0E39">
        <w:rPr>
          <w:noProof/>
        </w:rPr>
        <w:drawing>
          <wp:inline distT="0" distB="0" distL="0" distR="0">
            <wp:extent cx="5142585" cy="2263862"/>
            <wp:effectExtent l="0" t="0" r="1270" b="3175"/>
            <wp:docPr id="92" name="图片 92" descr="C:\Users\GigaLiu\Pictures\主创指数查询时序设计(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descr="C:\Users\GigaLiu\Pictures\主创指数查询时序设计(1).png"/>
                    <pic:cNvPicPr>
                      <a:picLocks noChangeAspect="1" noChangeArrowheads="1"/>
                    </pic:cNvPicPr>
                  </pic:nvPicPr>
                  <pic:blipFill rotWithShape="1">
                    <a:blip r:embed="rId66">
                      <a:extLst>
                        <a:ext uri="{28A0092B-C50C-407E-A947-70E740481C1C}">
                          <a14:useLocalDpi xmlns:a14="http://schemas.microsoft.com/office/drawing/2010/main" val="0"/>
                        </a:ext>
                      </a:extLst>
                    </a:blip>
                    <a:srcRect l="1402" t="2775" r="1468" b="3170"/>
                    <a:stretch/>
                  </pic:blipFill>
                  <pic:spPr bwMode="auto">
                    <a:xfrm>
                      <a:off x="0" y="0"/>
                      <a:ext cx="5152234" cy="2268110"/>
                    </a:xfrm>
                    <a:prstGeom prst="rect">
                      <a:avLst/>
                    </a:prstGeom>
                    <a:noFill/>
                    <a:ln>
                      <a:noFill/>
                    </a:ln>
                    <a:extLst>
                      <a:ext uri="{53640926-AAD7-44D8-BBD7-CCE9431645EC}">
                        <a14:shadowObscured xmlns:a14="http://schemas.microsoft.com/office/drawing/2010/main"/>
                      </a:ext>
                    </a:extLst>
                  </pic:spPr>
                </pic:pic>
              </a:graphicData>
            </a:graphic>
          </wp:inline>
        </w:drawing>
      </w:r>
    </w:p>
    <w:p w:rsidR="004566CE" w:rsidRPr="009B0E39" w:rsidRDefault="004566CE" w:rsidP="00EE399C">
      <w:pPr>
        <w:pStyle w:val="a1"/>
        <w:adjustRightInd w:val="0"/>
        <w:snapToGrid w:val="0"/>
        <w:spacing w:line="300" w:lineRule="auto"/>
        <w:ind w:firstLineChars="0" w:firstLine="0"/>
        <w:jc w:val="center"/>
        <w:rPr>
          <w:sz w:val="21"/>
        </w:rPr>
      </w:pPr>
      <w:r w:rsidRPr="009B0E39">
        <w:rPr>
          <w:sz w:val="21"/>
        </w:rPr>
        <w:t>图</w:t>
      </w:r>
      <w:r w:rsidRPr="009B0E39">
        <w:rPr>
          <w:sz w:val="21"/>
        </w:rPr>
        <w:t>3-1</w:t>
      </w:r>
      <w:r w:rsidR="00A81CC3" w:rsidRPr="009B0E39">
        <w:rPr>
          <w:sz w:val="21"/>
        </w:rPr>
        <w:t>4</w:t>
      </w:r>
      <w:r w:rsidRPr="009B0E39">
        <w:rPr>
          <w:sz w:val="21"/>
        </w:rPr>
        <w:t xml:space="preserve"> </w:t>
      </w:r>
      <w:r w:rsidRPr="009B0E39">
        <w:rPr>
          <w:sz w:val="21"/>
        </w:rPr>
        <w:t>影人主创指数查询时序图设计</w:t>
      </w:r>
    </w:p>
    <w:p w:rsidR="003030DC" w:rsidRPr="009B0E39" w:rsidRDefault="003030DC" w:rsidP="00F10FAB">
      <w:pPr>
        <w:pStyle w:val="a1"/>
        <w:adjustRightInd w:val="0"/>
        <w:snapToGrid w:val="0"/>
        <w:spacing w:line="300" w:lineRule="auto"/>
        <w:ind w:firstLine="480"/>
      </w:pPr>
      <w:r w:rsidRPr="009B0E39">
        <w:t>说明如下：</w:t>
      </w:r>
    </w:p>
    <w:p w:rsidR="003030DC" w:rsidRPr="009B0E39" w:rsidRDefault="000F50AA" w:rsidP="00F10FAB">
      <w:pPr>
        <w:pStyle w:val="a1"/>
        <w:adjustRightInd w:val="0"/>
        <w:snapToGrid w:val="0"/>
        <w:spacing w:line="300" w:lineRule="auto"/>
        <w:ind w:firstLineChars="0"/>
      </w:pPr>
      <w:r>
        <w:t xml:space="preserve">a)  </w:t>
      </w:r>
      <w:r w:rsidR="003030DC" w:rsidRPr="009B0E39">
        <w:t>StarRest</w:t>
      </w:r>
      <w:r w:rsidR="003030DC" w:rsidRPr="009B0E39">
        <w:t>向用户提供接口，用户请求查询特定演员的主创指数；</w:t>
      </w:r>
    </w:p>
    <w:p w:rsidR="00F10FAB" w:rsidRDefault="000F50AA" w:rsidP="00F10FAB">
      <w:pPr>
        <w:pStyle w:val="a1"/>
        <w:adjustRightInd w:val="0"/>
        <w:snapToGrid w:val="0"/>
        <w:spacing w:line="300" w:lineRule="auto"/>
        <w:ind w:firstLineChars="0"/>
      </w:pPr>
      <w:r>
        <w:t xml:space="preserve">b)  </w:t>
      </w:r>
      <w:r w:rsidR="003030DC" w:rsidRPr="009B0E39">
        <w:t>调用</w:t>
      </w:r>
      <w:r w:rsidR="003030DC" w:rsidRPr="009B0E39">
        <w:t>StarWorkFacade</w:t>
      </w:r>
      <w:r w:rsidR="003030DC" w:rsidRPr="009B0E39">
        <w:t>，查询演员作品信息；</w:t>
      </w:r>
    </w:p>
    <w:p w:rsidR="00F10FAB" w:rsidRDefault="000F50AA" w:rsidP="00F10FAB">
      <w:pPr>
        <w:pStyle w:val="a1"/>
        <w:adjustRightInd w:val="0"/>
        <w:snapToGrid w:val="0"/>
        <w:spacing w:line="300" w:lineRule="auto"/>
        <w:ind w:firstLineChars="0"/>
      </w:pPr>
      <w:r>
        <w:t xml:space="preserve">c)  </w:t>
      </w:r>
      <w:r w:rsidR="003030DC" w:rsidRPr="009B0E39">
        <w:t>基于演员作品信息，统计演员历年以不同角色参与电影获得的票房，代入</w:t>
      </w:r>
      <w:r w:rsidR="003030DC" w:rsidRPr="009B0E39">
        <w:t>StarImpactModel</w:t>
      </w:r>
      <w:r w:rsidR="003030DC" w:rsidRPr="009B0E39">
        <w:t>进行计算；</w:t>
      </w:r>
    </w:p>
    <w:p w:rsidR="003030DC" w:rsidRPr="009B0E39" w:rsidRDefault="00985CC6" w:rsidP="00F10FAB">
      <w:pPr>
        <w:pStyle w:val="a1"/>
        <w:adjustRightInd w:val="0"/>
        <w:snapToGrid w:val="0"/>
        <w:spacing w:line="300" w:lineRule="auto"/>
        <w:ind w:firstLineChars="0"/>
      </w:pPr>
      <w:r>
        <w:rPr>
          <w:rFonts w:hint="eastAsia"/>
        </w:rPr>
        <w:t xml:space="preserve">d) </w:t>
      </w:r>
      <w:r>
        <w:t xml:space="preserve"> </w:t>
      </w:r>
      <w:r w:rsidR="003030DC" w:rsidRPr="009B0E39">
        <w:t>基于作品矩阵及权重信息，最终得出主创指数，返回；</w:t>
      </w:r>
    </w:p>
    <w:p w:rsidR="00F17DD5" w:rsidRPr="009B0E39" w:rsidRDefault="00424258" w:rsidP="00EE399C">
      <w:pPr>
        <w:pStyle w:val="3"/>
        <w:adjustRightInd w:val="0"/>
        <w:snapToGrid w:val="0"/>
        <w:spacing w:beforeLines="50" w:before="120" w:afterLines="50" w:after="120" w:line="300" w:lineRule="auto"/>
        <w:rPr>
          <w:b w:val="0"/>
        </w:rPr>
      </w:pPr>
      <w:r w:rsidRPr="009B0E39">
        <w:rPr>
          <w:b w:val="0"/>
        </w:rPr>
        <w:t xml:space="preserve"> </w:t>
      </w:r>
      <w:bookmarkStart w:id="54" w:name="_Toc455066831"/>
      <w:r w:rsidR="00F17DD5" w:rsidRPr="009B0E39">
        <w:rPr>
          <w:b w:val="0"/>
        </w:rPr>
        <w:t>影视票房预测</w:t>
      </w:r>
      <w:r w:rsidR="00D70575" w:rsidRPr="009B0E39">
        <w:rPr>
          <w:b w:val="0"/>
        </w:rPr>
        <w:t>实现</w:t>
      </w:r>
      <w:r w:rsidR="00F42BAB" w:rsidRPr="009B0E39">
        <w:rPr>
          <w:b w:val="0"/>
        </w:rPr>
        <w:t>详细设计</w:t>
      </w:r>
      <w:bookmarkEnd w:id="54"/>
    </w:p>
    <w:p w:rsidR="00095E0D" w:rsidRPr="009B0E39" w:rsidRDefault="00F17DD5" w:rsidP="00EE399C">
      <w:pPr>
        <w:pStyle w:val="a1"/>
        <w:adjustRightInd w:val="0"/>
        <w:snapToGrid w:val="0"/>
        <w:spacing w:line="300" w:lineRule="auto"/>
        <w:ind w:firstLine="480"/>
      </w:pPr>
      <w:r w:rsidRPr="009B0E39">
        <w:t>影视票房预测依托于影视作品基本信息</w:t>
      </w:r>
      <w:r w:rsidR="004F6343" w:rsidRPr="009B0E39">
        <w:t>、影人主创指数、预告片信息、影视口碑信息等，</w:t>
      </w:r>
      <w:r w:rsidR="00731425" w:rsidRPr="009B0E39">
        <w:t>详细</w:t>
      </w:r>
      <w:r w:rsidR="004F6343" w:rsidRPr="009B0E39">
        <w:t>类图设计如图</w:t>
      </w:r>
      <w:r w:rsidR="0005358E" w:rsidRPr="009B0E39">
        <w:t>3-1</w:t>
      </w:r>
      <w:r w:rsidR="00A81CC3" w:rsidRPr="009B0E39">
        <w:t>5</w:t>
      </w:r>
      <w:r w:rsidR="004F6343" w:rsidRPr="009B0E39">
        <w:t>所示</w:t>
      </w:r>
      <w:r w:rsidR="0057364B" w:rsidRPr="009B0E39">
        <w:t>，说明如下：</w:t>
      </w:r>
    </w:p>
    <w:p w:rsidR="008167E3" w:rsidRDefault="008167E3" w:rsidP="008167E3">
      <w:pPr>
        <w:pStyle w:val="a1"/>
        <w:adjustRightInd w:val="0"/>
        <w:snapToGrid w:val="0"/>
        <w:spacing w:line="300" w:lineRule="auto"/>
        <w:ind w:firstLineChars="0" w:firstLine="480"/>
      </w:pPr>
      <w:r>
        <w:t xml:space="preserve">a)  </w:t>
      </w:r>
      <w:r w:rsidR="0057364B" w:rsidRPr="009B0E39">
        <w:t>StarImpactModel</w:t>
      </w:r>
      <w:r w:rsidR="0057364B" w:rsidRPr="009B0E39">
        <w:t>：主要用于分析主创人员的影响力指数，提供多种指数计算方法，并最终选择最优的方式，集成到系统中；</w:t>
      </w:r>
    </w:p>
    <w:p w:rsidR="008167E3" w:rsidRDefault="008167E3" w:rsidP="008167E3">
      <w:pPr>
        <w:pStyle w:val="a1"/>
        <w:adjustRightInd w:val="0"/>
        <w:snapToGrid w:val="0"/>
        <w:spacing w:line="300" w:lineRule="auto"/>
        <w:ind w:firstLineChars="0" w:firstLine="480"/>
      </w:pPr>
      <w:r>
        <w:t xml:space="preserve">b)  </w:t>
      </w:r>
      <w:r w:rsidR="0057364B" w:rsidRPr="009B0E39">
        <w:t>MovieModel</w:t>
      </w:r>
      <w:r w:rsidR="0057364B" w:rsidRPr="009B0E39">
        <w:t>：主要用于数值化影视信息，以及匹配影人信息，生成训练</w:t>
      </w:r>
      <w:r w:rsidR="0057364B" w:rsidRPr="009B0E39">
        <w:t>case</w:t>
      </w:r>
      <w:r w:rsidR="0057364B" w:rsidRPr="009B0E39">
        <w:t>；</w:t>
      </w:r>
    </w:p>
    <w:p w:rsidR="008167E3" w:rsidRDefault="008167E3" w:rsidP="008167E3">
      <w:pPr>
        <w:pStyle w:val="a1"/>
        <w:adjustRightInd w:val="0"/>
        <w:snapToGrid w:val="0"/>
        <w:spacing w:line="300" w:lineRule="auto"/>
        <w:ind w:firstLineChars="0" w:firstLine="480"/>
      </w:pPr>
      <w:r>
        <w:t xml:space="preserve">c)  </w:t>
      </w:r>
      <w:r w:rsidR="0057364B" w:rsidRPr="009B0E39">
        <w:t>BoxPredictModel</w:t>
      </w:r>
      <w:r w:rsidR="0057364B" w:rsidRPr="009B0E39">
        <w:t>：影视票房预测核心实现，封装不同的训练方法，及数据特征变换方式；</w:t>
      </w:r>
    </w:p>
    <w:p w:rsidR="008167E3" w:rsidRDefault="008167E3" w:rsidP="008167E3">
      <w:pPr>
        <w:pStyle w:val="a1"/>
        <w:adjustRightInd w:val="0"/>
        <w:snapToGrid w:val="0"/>
        <w:spacing w:line="300" w:lineRule="auto"/>
        <w:ind w:firstLineChars="0" w:firstLine="480"/>
      </w:pPr>
      <w:r>
        <w:t xml:space="preserve">d)  </w:t>
      </w:r>
      <w:r w:rsidR="0057364B" w:rsidRPr="009B0E39">
        <w:t>Star</w:t>
      </w:r>
      <w:r w:rsidR="0057364B" w:rsidRPr="009B0E39">
        <w:t>：影人信息类</w:t>
      </w:r>
    </w:p>
    <w:p w:rsidR="008167E3" w:rsidRDefault="008167E3" w:rsidP="008167E3">
      <w:pPr>
        <w:pStyle w:val="a1"/>
        <w:adjustRightInd w:val="0"/>
        <w:snapToGrid w:val="0"/>
        <w:spacing w:line="300" w:lineRule="auto"/>
        <w:ind w:firstLineChars="0" w:firstLine="480"/>
      </w:pPr>
      <w:r>
        <w:t xml:space="preserve">e)  </w:t>
      </w:r>
      <w:r w:rsidR="0057364B" w:rsidRPr="009B0E39">
        <w:t>StarSocial</w:t>
      </w:r>
      <w:r w:rsidR="0057364B" w:rsidRPr="009B0E39">
        <w:t>：影人社交账号信息类，主要记录新</w:t>
      </w:r>
      <w:proofErr w:type="gramStart"/>
      <w:r w:rsidR="0057364B" w:rsidRPr="009B0E39">
        <w:t>浪微博</w:t>
      </w:r>
      <w:proofErr w:type="gramEnd"/>
      <w:r w:rsidR="0057364B" w:rsidRPr="009B0E39">
        <w:t>社交账号的信息，以及社交影响力指数；</w:t>
      </w:r>
    </w:p>
    <w:p w:rsidR="008167E3" w:rsidRDefault="008167E3" w:rsidP="008167E3">
      <w:pPr>
        <w:pStyle w:val="a1"/>
        <w:adjustRightInd w:val="0"/>
        <w:snapToGrid w:val="0"/>
        <w:spacing w:line="300" w:lineRule="auto"/>
        <w:ind w:firstLineChars="0" w:firstLine="480"/>
      </w:pPr>
      <w:r>
        <w:t xml:space="preserve">f)  </w:t>
      </w:r>
      <w:r w:rsidR="0057364B" w:rsidRPr="009B0E39">
        <w:t>StarImpact</w:t>
      </w:r>
      <w:r w:rsidR="0057364B" w:rsidRPr="009B0E39">
        <w:t>：记录主创人员票房影响力和过往作品信息；</w:t>
      </w:r>
    </w:p>
    <w:p w:rsidR="0057364B" w:rsidRPr="009B0E39" w:rsidRDefault="008167E3" w:rsidP="008167E3">
      <w:pPr>
        <w:pStyle w:val="a1"/>
        <w:adjustRightInd w:val="0"/>
        <w:snapToGrid w:val="0"/>
        <w:spacing w:line="300" w:lineRule="auto"/>
        <w:ind w:firstLineChars="0" w:firstLine="480"/>
      </w:pPr>
      <w:r>
        <w:rPr>
          <w:rFonts w:hint="eastAsia"/>
        </w:rPr>
        <w:t xml:space="preserve">g)  </w:t>
      </w:r>
      <w:r w:rsidR="0057364B" w:rsidRPr="009B0E39">
        <w:t>Moive</w:t>
      </w:r>
      <w:r w:rsidR="0057364B" w:rsidRPr="009B0E39">
        <w:t>：记录影视作品的相关信息；</w:t>
      </w:r>
    </w:p>
    <w:p w:rsidR="003C12A0" w:rsidRPr="009B0E39" w:rsidRDefault="007F1C6C" w:rsidP="00EE399C">
      <w:pPr>
        <w:pStyle w:val="a1"/>
        <w:adjustRightInd w:val="0"/>
        <w:snapToGrid w:val="0"/>
        <w:spacing w:line="300" w:lineRule="auto"/>
        <w:ind w:firstLineChars="0" w:firstLine="0"/>
        <w:jc w:val="center"/>
      </w:pPr>
      <w:r w:rsidRPr="009B0E39">
        <w:rPr>
          <w:noProof/>
        </w:rPr>
        <w:lastRenderedPageBreak/>
        <w:drawing>
          <wp:inline distT="0" distB="0" distL="0" distR="0">
            <wp:extent cx="5127237" cy="4532244"/>
            <wp:effectExtent l="0" t="0" r="0" b="1905"/>
            <wp:docPr id="93" name="图片 93" descr="E:\study\毕业设计\毕业论文\建模\影视票房预测类图(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descr="E:\study\毕业设计\毕业论文\建模\影视票房预测类图(1).png"/>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l="2243" t="3142" r="1329"/>
                    <a:stretch/>
                  </pic:blipFill>
                  <pic:spPr bwMode="auto">
                    <a:xfrm>
                      <a:off x="0" y="0"/>
                      <a:ext cx="5137217" cy="4541065"/>
                    </a:xfrm>
                    <a:prstGeom prst="rect">
                      <a:avLst/>
                    </a:prstGeom>
                    <a:noFill/>
                    <a:ln>
                      <a:noFill/>
                    </a:ln>
                    <a:extLst>
                      <a:ext uri="{53640926-AAD7-44D8-BBD7-CCE9431645EC}">
                        <a14:shadowObscured xmlns:a14="http://schemas.microsoft.com/office/drawing/2010/main"/>
                      </a:ext>
                    </a:extLst>
                  </pic:spPr>
                </pic:pic>
              </a:graphicData>
            </a:graphic>
          </wp:inline>
        </w:drawing>
      </w:r>
    </w:p>
    <w:p w:rsidR="001B1B62" w:rsidRPr="009B0E39" w:rsidRDefault="00A95551" w:rsidP="0057364B">
      <w:pPr>
        <w:pStyle w:val="a1"/>
        <w:adjustRightInd w:val="0"/>
        <w:snapToGrid w:val="0"/>
        <w:spacing w:line="300" w:lineRule="auto"/>
        <w:ind w:firstLineChars="0" w:firstLine="0"/>
        <w:jc w:val="center"/>
        <w:rPr>
          <w:sz w:val="21"/>
        </w:rPr>
      </w:pPr>
      <w:r w:rsidRPr="009B0E39">
        <w:rPr>
          <w:sz w:val="21"/>
        </w:rPr>
        <w:t>图</w:t>
      </w:r>
      <w:r w:rsidRPr="009B0E39">
        <w:rPr>
          <w:sz w:val="21"/>
        </w:rPr>
        <w:t>3-1</w:t>
      </w:r>
      <w:r w:rsidR="00A81CC3" w:rsidRPr="009B0E39">
        <w:rPr>
          <w:sz w:val="21"/>
        </w:rPr>
        <w:t>5</w:t>
      </w:r>
      <w:r w:rsidRPr="009B0E39">
        <w:rPr>
          <w:sz w:val="21"/>
        </w:rPr>
        <w:t xml:space="preserve"> </w:t>
      </w:r>
      <w:r w:rsidRPr="009B0E39">
        <w:rPr>
          <w:sz w:val="21"/>
        </w:rPr>
        <w:t>影视票房预测类图设计</w:t>
      </w:r>
    </w:p>
    <w:p w:rsidR="003F290D" w:rsidRDefault="00915BF0" w:rsidP="003F290D">
      <w:pPr>
        <w:pStyle w:val="a1"/>
        <w:adjustRightInd w:val="0"/>
        <w:snapToGrid w:val="0"/>
        <w:spacing w:line="300" w:lineRule="auto"/>
        <w:ind w:firstLine="480"/>
      </w:pPr>
      <w:r w:rsidRPr="009B0E39">
        <w:t>影视预测接口，训练完成后，还需要进一步集成到</w:t>
      </w:r>
      <w:r w:rsidRPr="009B0E39">
        <w:t>web service</w:t>
      </w:r>
      <w:r w:rsidRPr="009B0E39">
        <w:t>中，票房预测功能集成详细类图设计如图</w:t>
      </w:r>
      <w:r w:rsidR="00E41B9B" w:rsidRPr="009B0E39">
        <w:t>3-1</w:t>
      </w:r>
      <w:r w:rsidR="00A81CC3" w:rsidRPr="009B0E39">
        <w:t>6</w:t>
      </w:r>
      <w:r w:rsidR="00971578" w:rsidRPr="009B0E39">
        <w:t>所示，说明如下：</w:t>
      </w:r>
    </w:p>
    <w:p w:rsidR="003F290D" w:rsidRDefault="003F290D" w:rsidP="003F290D">
      <w:pPr>
        <w:pStyle w:val="a1"/>
        <w:adjustRightInd w:val="0"/>
        <w:snapToGrid w:val="0"/>
        <w:spacing w:line="300" w:lineRule="auto"/>
        <w:ind w:firstLine="480"/>
      </w:pPr>
      <w:r>
        <w:rPr>
          <w:rFonts w:hint="eastAsia"/>
        </w:rPr>
        <w:t xml:space="preserve">a) </w:t>
      </w:r>
      <w:r>
        <w:t xml:space="preserve"> </w:t>
      </w:r>
      <w:r w:rsidR="00971578" w:rsidRPr="009B0E39">
        <w:t>VideoRest</w:t>
      </w:r>
      <w:r w:rsidR="00971578" w:rsidRPr="009B0E39">
        <w:t>：封装与影视信息相关的</w:t>
      </w:r>
      <w:r w:rsidR="00971578" w:rsidRPr="009B0E39">
        <w:t>web service</w:t>
      </w:r>
      <w:r w:rsidR="00971578" w:rsidRPr="009B0E39">
        <w:t>接口；</w:t>
      </w:r>
    </w:p>
    <w:p w:rsidR="003F290D" w:rsidRDefault="003F290D" w:rsidP="003F290D">
      <w:pPr>
        <w:pStyle w:val="a1"/>
        <w:adjustRightInd w:val="0"/>
        <w:snapToGrid w:val="0"/>
        <w:spacing w:line="300" w:lineRule="auto"/>
        <w:ind w:firstLine="480"/>
      </w:pPr>
      <w:r>
        <w:rPr>
          <w:rFonts w:hint="eastAsia"/>
        </w:rPr>
        <w:t xml:space="preserve">b)  </w:t>
      </w:r>
      <w:r w:rsidR="00971578" w:rsidRPr="009B0E39">
        <w:t>VideoFacade</w:t>
      </w:r>
      <w:r w:rsidR="00971578" w:rsidRPr="009B0E39">
        <w:t>：影视信息数据库</w:t>
      </w:r>
      <w:r w:rsidR="00971578" w:rsidRPr="009B0E39">
        <w:t>Controller</w:t>
      </w:r>
      <w:r w:rsidR="00971578" w:rsidRPr="009B0E39">
        <w:t>，负责影视表单的</w:t>
      </w:r>
      <w:r w:rsidR="00971578" w:rsidRPr="009B0E39">
        <w:t>CRUD</w:t>
      </w:r>
      <w:r w:rsidR="00971578" w:rsidRPr="009B0E39">
        <w:t>操作；</w:t>
      </w:r>
    </w:p>
    <w:p w:rsidR="003F290D" w:rsidRDefault="003F290D" w:rsidP="003F290D">
      <w:pPr>
        <w:pStyle w:val="a1"/>
        <w:adjustRightInd w:val="0"/>
        <w:snapToGrid w:val="0"/>
        <w:spacing w:line="300" w:lineRule="auto"/>
        <w:ind w:firstLine="480"/>
      </w:pPr>
      <w:r>
        <w:t xml:space="preserve">c)  </w:t>
      </w:r>
      <w:r w:rsidR="00971578" w:rsidRPr="009B0E39">
        <w:t>SingletonPredictModel</w:t>
      </w:r>
      <w:r w:rsidR="00971578" w:rsidRPr="009B0E39">
        <w:t>：集成多个影视票房预测模型，</w:t>
      </w:r>
      <w:proofErr w:type="gramStart"/>
      <w:r w:rsidR="00971578" w:rsidRPr="009B0E39">
        <w:t>单例模式</w:t>
      </w:r>
      <w:proofErr w:type="gramEnd"/>
      <w:r w:rsidR="00971578" w:rsidRPr="009B0E39">
        <w:t>实现，具体预测时，多个模型进行投票选出最终结果；</w:t>
      </w:r>
    </w:p>
    <w:p w:rsidR="003F290D" w:rsidRDefault="003F290D" w:rsidP="003F290D">
      <w:pPr>
        <w:pStyle w:val="a1"/>
        <w:adjustRightInd w:val="0"/>
        <w:snapToGrid w:val="0"/>
        <w:spacing w:line="300" w:lineRule="auto"/>
        <w:ind w:firstLine="480"/>
      </w:pPr>
      <w:r>
        <w:t xml:space="preserve">d)  </w:t>
      </w:r>
      <w:r w:rsidR="00971578" w:rsidRPr="009B0E39">
        <w:t>BoxPredictModel</w:t>
      </w:r>
      <w:r w:rsidR="00971578" w:rsidRPr="009B0E39">
        <w:t>：影视票房预测核心实现，封装不同的训练方法，及数据特征变换方式；</w:t>
      </w:r>
    </w:p>
    <w:p w:rsidR="00971578" w:rsidRPr="009B0E39" w:rsidRDefault="003F290D" w:rsidP="003F290D">
      <w:pPr>
        <w:pStyle w:val="a1"/>
        <w:adjustRightInd w:val="0"/>
        <w:snapToGrid w:val="0"/>
        <w:spacing w:line="300" w:lineRule="auto"/>
        <w:ind w:firstLine="480"/>
      </w:pPr>
      <w:r>
        <w:t xml:space="preserve">e)  </w:t>
      </w:r>
      <w:r w:rsidR="00971578" w:rsidRPr="009B0E39">
        <w:t>MovieModel</w:t>
      </w:r>
      <w:r w:rsidR="00971578" w:rsidRPr="009B0E39">
        <w:t>：主要用于数值化影视信息，以及匹配影人信息，生成训练</w:t>
      </w:r>
      <w:r w:rsidR="00971578" w:rsidRPr="009B0E39">
        <w:t>case</w:t>
      </w:r>
      <w:r w:rsidR="00971578" w:rsidRPr="009B0E39">
        <w:t>；</w:t>
      </w:r>
    </w:p>
    <w:p w:rsidR="00915BF0" w:rsidRPr="009B0E39" w:rsidRDefault="006D061B" w:rsidP="00EE399C">
      <w:pPr>
        <w:pStyle w:val="a1"/>
        <w:adjustRightInd w:val="0"/>
        <w:snapToGrid w:val="0"/>
        <w:spacing w:line="300" w:lineRule="auto"/>
        <w:ind w:firstLineChars="0" w:firstLine="0"/>
        <w:jc w:val="center"/>
        <w:rPr>
          <w:sz w:val="21"/>
        </w:rPr>
      </w:pPr>
      <w:r w:rsidRPr="009B0E39">
        <w:rPr>
          <w:noProof/>
          <w:sz w:val="21"/>
        </w:rPr>
        <w:lastRenderedPageBreak/>
        <w:drawing>
          <wp:inline distT="0" distB="0" distL="0" distR="0">
            <wp:extent cx="5220335" cy="3384847"/>
            <wp:effectExtent l="0" t="0" r="0" b="0"/>
            <wp:docPr id="95" name="图片 95" descr="C:\Users\GigaLiu\Pictures\影视票房预测Rest类图设计(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descr="C:\Users\GigaLiu\Pictures\影视票房预测Rest类图设计(1).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20335" cy="3384847"/>
                    </a:xfrm>
                    <a:prstGeom prst="rect">
                      <a:avLst/>
                    </a:prstGeom>
                    <a:noFill/>
                    <a:ln>
                      <a:noFill/>
                    </a:ln>
                  </pic:spPr>
                </pic:pic>
              </a:graphicData>
            </a:graphic>
          </wp:inline>
        </w:drawing>
      </w:r>
    </w:p>
    <w:p w:rsidR="002B5258" w:rsidRPr="009B0E39" w:rsidRDefault="006409AA" w:rsidP="004853DD">
      <w:pPr>
        <w:pStyle w:val="a1"/>
        <w:adjustRightInd w:val="0"/>
        <w:snapToGrid w:val="0"/>
        <w:spacing w:line="300" w:lineRule="auto"/>
        <w:ind w:firstLineChars="0" w:firstLine="0"/>
        <w:jc w:val="center"/>
        <w:rPr>
          <w:sz w:val="21"/>
        </w:rPr>
      </w:pPr>
      <w:r w:rsidRPr="009B0E39">
        <w:rPr>
          <w:sz w:val="21"/>
        </w:rPr>
        <w:t>图</w:t>
      </w:r>
      <w:r w:rsidR="00E41B9B" w:rsidRPr="009B0E39">
        <w:rPr>
          <w:sz w:val="21"/>
        </w:rPr>
        <w:t>3</w:t>
      </w:r>
      <w:r w:rsidRPr="009B0E39">
        <w:rPr>
          <w:sz w:val="21"/>
        </w:rPr>
        <w:t>-</w:t>
      </w:r>
      <w:r w:rsidR="00E41B9B" w:rsidRPr="009B0E39">
        <w:rPr>
          <w:sz w:val="21"/>
        </w:rPr>
        <w:t>1</w:t>
      </w:r>
      <w:r w:rsidR="00A81CC3" w:rsidRPr="009B0E39">
        <w:rPr>
          <w:sz w:val="21"/>
        </w:rPr>
        <w:t>6</w:t>
      </w:r>
      <w:r w:rsidRPr="009B0E39">
        <w:rPr>
          <w:sz w:val="21"/>
        </w:rPr>
        <w:t xml:space="preserve"> </w:t>
      </w:r>
      <w:r w:rsidRPr="009B0E39">
        <w:rPr>
          <w:sz w:val="21"/>
        </w:rPr>
        <w:t>影视票房预测集成类图设计</w:t>
      </w:r>
    </w:p>
    <w:p w:rsidR="00016BDD" w:rsidRPr="009B0E39" w:rsidRDefault="003C12A0" w:rsidP="00D75D6B">
      <w:pPr>
        <w:pStyle w:val="a1"/>
        <w:adjustRightInd w:val="0"/>
        <w:snapToGrid w:val="0"/>
        <w:spacing w:line="300" w:lineRule="auto"/>
        <w:ind w:firstLine="480"/>
      </w:pPr>
      <w:r w:rsidRPr="009B0E39">
        <w:t>影视票房预测接口基于</w:t>
      </w:r>
      <w:r w:rsidRPr="009B0E39">
        <w:t>servlet</w:t>
      </w:r>
      <w:r w:rsidRPr="009B0E39">
        <w:t>暴露成</w:t>
      </w:r>
      <w:r w:rsidRPr="009B0E39">
        <w:t>web service</w:t>
      </w:r>
      <w:r w:rsidRPr="009B0E39">
        <w:t>，用户调用的时序图如图</w:t>
      </w:r>
      <w:r w:rsidR="000B3A70" w:rsidRPr="009B0E39">
        <w:t>3-1</w:t>
      </w:r>
      <w:r w:rsidR="00A81CC3" w:rsidRPr="009B0E39">
        <w:t>7</w:t>
      </w:r>
      <w:r w:rsidRPr="009B0E39">
        <w:t>所示</w:t>
      </w:r>
      <w:r w:rsidR="00A81CC3" w:rsidRPr="009B0E39">
        <w:t>，</w:t>
      </w:r>
      <w:r w:rsidR="00016BDD" w:rsidRPr="009B0E39">
        <w:t>调用流程如下：</w:t>
      </w:r>
    </w:p>
    <w:p w:rsidR="00016BDD" w:rsidRPr="009B0E39" w:rsidRDefault="00A81CC3" w:rsidP="00DD4F66">
      <w:pPr>
        <w:pStyle w:val="a1"/>
        <w:numPr>
          <w:ilvl w:val="0"/>
          <w:numId w:val="37"/>
        </w:numPr>
        <w:adjustRightInd w:val="0"/>
        <w:snapToGrid w:val="0"/>
        <w:spacing w:line="300" w:lineRule="auto"/>
        <w:ind w:firstLineChars="0"/>
      </w:pPr>
      <w:r w:rsidRPr="009B0E39">
        <w:t>VideoRest</w:t>
      </w:r>
      <w:r w:rsidRPr="009B0E39">
        <w:t>向用户提供接口，用户请求查询特定影片的预测票房；</w:t>
      </w:r>
    </w:p>
    <w:p w:rsidR="00016BDD" w:rsidRPr="009B0E39" w:rsidRDefault="00A81CC3" w:rsidP="00DD4F66">
      <w:pPr>
        <w:pStyle w:val="a1"/>
        <w:numPr>
          <w:ilvl w:val="0"/>
          <w:numId w:val="37"/>
        </w:numPr>
        <w:adjustRightInd w:val="0"/>
        <w:snapToGrid w:val="0"/>
        <w:spacing w:line="300" w:lineRule="auto"/>
        <w:ind w:firstLineChars="0"/>
      </w:pPr>
      <w:r w:rsidRPr="009B0E39">
        <w:t>调用</w:t>
      </w:r>
      <w:r w:rsidRPr="009B0E39">
        <w:t>VideoFacade</w:t>
      </w:r>
      <w:r w:rsidRPr="009B0E39">
        <w:t>，查询影视作品信息；</w:t>
      </w:r>
    </w:p>
    <w:p w:rsidR="00016BDD" w:rsidRPr="009B0E39" w:rsidRDefault="00A81CC3" w:rsidP="00DD4F66">
      <w:pPr>
        <w:pStyle w:val="a1"/>
        <w:numPr>
          <w:ilvl w:val="0"/>
          <w:numId w:val="37"/>
        </w:numPr>
        <w:adjustRightInd w:val="0"/>
        <w:snapToGrid w:val="0"/>
        <w:spacing w:line="300" w:lineRule="auto"/>
        <w:ind w:firstLineChars="0"/>
      </w:pPr>
      <w:r w:rsidRPr="009B0E39">
        <w:t>基于影视作品信息，查询相关联主创团队的主创指数及影片口碑信息；</w:t>
      </w:r>
    </w:p>
    <w:p w:rsidR="00016BDD" w:rsidRPr="009B0E39" w:rsidRDefault="00A81CC3" w:rsidP="00DD4F66">
      <w:pPr>
        <w:pStyle w:val="a1"/>
        <w:numPr>
          <w:ilvl w:val="0"/>
          <w:numId w:val="37"/>
        </w:numPr>
        <w:adjustRightInd w:val="0"/>
        <w:snapToGrid w:val="0"/>
        <w:spacing w:line="300" w:lineRule="auto"/>
        <w:ind w:firstLineChars="0"/>
      </w:pPr>
      <w:r w:rsidRPr="009B0E39">
        <w:t>综合影视作品各个方面的信息，并进行数据特征转换；</w:t>
      </w:r>
    </w:p>
    <w:p w:rsidR="008134F2" w:rsidRPr="009B0E39" w:rsidRDefault="003C0768" w:rsidP="00DD4F66">
      <w:pPr>
        <w:pStyle w:val="a1"/>
        <w:numPr>
          <w:ilvl w:val="0"/>
          <w:numId w:val="37"/>
        </w:numPr>
        <w:adjustRightInd w:val="0"/>
        <w:snapToGrid w:val="0"/>
        <w:spacing w:line="300" w:lineRule="auto"/>
        <w:ind w:firstLineChars="0"/>
      </w:pPr>
      <w:r>
        <w:t>将转换后的数据传</w:t>
      </w:r>
      <w:proofErr w:type="gramStart"/>
      <w:r>
        <w:t>给预测</w:t>
      </w:r>
      <w:proofErr w:type="gramEnd"/>
      <w:r>
        <w:t>接口，进行票房预测并返回</w:t>
      </w:r>
      <w:r w:rsidR="000F2C2A">
        <w:rPr>
          <w:rFonts w:hint="eastAsia"/>
        </w:rPr>
        <w:t>；</w:t>
      </w:r>
    </w:p>
    <w:p w:rsidR="003C12A0" w:rsidRPr="009B0E39" w:rsidRDefault="00FA433E" w:rsidP="00EE399C">
      <w:pPr>
        <w:pStyle w:val="a1"/>
        <w:adjustRightInd w:val="0"/>
        <w:snapToGrid w:val="0"/>
        <w:spacing w:line="300" w:lineRule="auto"/>
        <w:ind w:firstLineChars="0" w:firstLine="0"/>
        <w:jc w:val="center"/>
      </w:pPr>
      <w:r w:rsidRPr="009B0E39">
        <w:rPr>
          <w:noProof/>
        </w:rPr>
        <w:drawing>
          <wp:inline distT="0" distB="0" distL="0" distR="0">
            <wp:extent cx="5220335" cy="2033729"/>
            <wp:effectExtent l="0" t="0" r="0" b="0"/>
            <wp:docPr id="96" name="图片 96" descr="C:\Users\GigaLiu\Pictures\票房预测时序图(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descr="C:\Users\GigaLiu\Pictures\票房预测时序图(2).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220335" cy="2033729"/>
                    </a:xfrm>
                    <a:prstGeom prst="rect">
                      <a:avLst/>
                    </a:prstGeom>
                    <a:noFill/>
                    <a:ln>
                      <a:noFill/>
                    </a:ln>
                  </pic:spPr>
                </pic:pic>
              </a:graphicData>
            </a:graphic>
          </wp:inline>
        </w:drawing>
      </w:r>
    </w:p>
    <w:p w:rsidR="005F5A74" w:rsidRPr="009B0E39" w:rsidRDefault="003C12A0" w:rsidP="00EE399C">
      <w:pPr>
        <w:pStyle w:val="a1"/>
        <w:adjustRightInd w:val="0"/>
        <w:snapToGrid w:val="0"/>
        <w:spacing w:line="300" w:lineRule="auto"/>
        <w:ind w:firstLineChars="0" w:firstLine="0"/>
        <w:jc w:val="center"/>
        <w:rPr>
          <w:sz w:val="21"/>
          <w:szCs w:val="21"/>
        </w:rPr>
      </w:pPr>
      <w:r w:rsidRPr="009B0E39">
        <w:rPr>
          <w:sz w:val="21"/>
          <w:szCs w:val="21"/>
        </w:rPr>
        <w:t>图</w:t>
      </w:r>
      <w:r w:rsidR="000B3A70" w:rsidRPr="009B0E39">
        <w:rPr>
          <w:sz w:val="21"/>
          <w:szCs w:val="21"/>
        </w:rPr>
        <w:t>3-1</w:t>
      </w:r>
      <w:r w:rsidR="00191F01" w:rsidRPr="009B0E39">
        <w:rPr>
          <w:sz w:val="21"/>
          <w:szCs w:val="21"/>
        </w:rPr>
        <w:t>7</w:t>
      </w:r>
      <w:r w:rsidRPr="009B0E39">
        <w:rPr>
          <w:sz w:val="21"/>
          <w:szCs w:val="21"/>
        </w:rPr>
        <w:t xml:space="preserve"> </w:t>
      </w:r>
      <w:r w:rsidRPr="009B0E39">
        <w:rPr>
          <w:sz w:val="21"/>
          <w:szCs w:val="21"/>
        </w:rPr>
        <w:t>影视票房预测接口调用时序图</w:t>
      </w:r>
    </w:p>
    <w:p w:rsidR="00A444F3" w:rsidRPr="009B0E39" w:rsidRDefault="00424258" w:rsidP="00EE399C">
      <w:pPr>
        <w:pStyle w:val="2"/>
        <w:adjustRightInd w:val="0"/>
        <w:snapToGrid w:val="0"/>
        <w:spacing w:beforeLines="50" w:afterLines="50" w:line="300" w:lineRule="auto"/>
        <w:ind w:left="2818" w:hanging="2818"/>
        <w:rPr>
          <w:b w:val="0"/>
        </w:rPr>
      </w:pPr>
      <w:r w:rsidRPr="009B0E39">
        <w:rPr>
          <w:b w:val="0"/>
        </w:rPr>
        <w:lastRenderedPageBreak/>
        <w:t xml:space="preserve"> </w:t>
      </w:r>
      <w:bookmarkStart w:id="55" w:name="_Toc455066832"/>
      <w:r w:rsidR="00A444F3" w:rsidRPr="009B0E39">
        <w:rPr>
          <w:b w:val="0"/>
        </w:rPr>
        <w:t>本章小结</w:t>
      </w:r>
      <w:bookmarkEnd w:id="55"/>
    </w:p>
    <w:p w:rsidR="00380EAE" w:rsidRPr="009B0E39" w:rsidRDefault="00B1507B" w:rsidP="00EE399C">
      <w:pPr>
        <w:adjustRightInd w:val="0"/>
        <w:snapToGrid w:val="0"/>
        <w:spacing w:line="300" w:lineRule="auto"/>
        <w:ind w:firstLineChars="200" w:firstLine="480"/>
      </w:pPr>
      <w:r w:rsidRPr="009B0E39">
        <w:t>本章在总体设计的基础上，对系统进行了详细设计，具体内容包括系统的</w:t>
      </w:r>
      <w:r w:rsidR="00A4488A" w:rsidRPr="009B0E39">
        <w:t>核心算法流程设计、</w:t>
      </w:r>
      <w:r w:rsidRPr="009B0E39">
        <w:t>类的</w:t>
      </w:r>
      <w:r w:rsidR="00A4488A" w:rsidRPr="009B0E39">
        <w:t>详细</w:t>
      </w:r>
      <w:r w:rsidRPr="009B0E39">
        <w:t>设计以及</w:t>
      </w:r>
      <w:r w:rsidR="00A4488A" w:rsidRPr="009B0E39">
        <w:t>功能模块调用过程中的时序逻辑。</w:t>
      </w:r>
      <w:r w:rsidRPr="009B0E39">
        <w:t>这些内容将作为接下来系统实现的主要方向和依据，为系统实现提供了具体可行的方法。</w:t>
      </w:r>
    </w:p>
    <w:p w:rsidR="007232EE" w:rsidRPr="009B0E39" w:rsidRDefault="007636C2" w:rsidP="00EE399C">
      <w:pPr>
        <w:pStyle w:val="1"/>
        <w:adjustRightInd w:val="0"/>
        <w:snapToGrid w:val="0"/>
        <w:spacing w:before="400" w:after="200" w:line="300" w:lineRule="auto"/>
        <w:ind w:left="0" w:firstLine="0"/>
        <w:jc w:val="center"/>
        <w:rPr>
          <w:b w:val="0"/>
        </w:rPr>
      </w:pPr>
      <w:bookmarkStart w:id="56" w:name="_Toc74542528"/>
      <w:r w:rsidRPr="009B0E39">
        <w:rPr>
          <w:b w:val="0"/>
        </w:rPr>
        <w:lastRenderedPageBreak/>
        <w:t xml:space="preserve"> </w:t>
      </w:r>
      <w:bookmarkStart w:id="57" w:name="_Toc455066833"/>
      <w:r w:rsidR="007232EE" w:rsidRPr="009B0E39">
        <w:rPr>
          <w:b w:val="0"/>
        </w:rPr>
        <w:t>影视票房预测系统实现</w:t>
      </w:r>
      <w:bookmarkEnd w:id="57"/>
    </w:p>
    <w:p w:rsidR="00380EAE" w:rsidRPr="009B0E39" w:rsidRDefault="007232EE" w:rsidP="00BD359D">
      <w:pPr>
        <w:adjustRightInd w:val="0"/>
        <w:snapToGrid w:val="0"/>
        <w:spacing w:line="300" w:lineRule="auto"/>
        <w:ind w:firstLineChars="200" w:firstLine="480"/>
      </w:pPr>
      <w:r w:rsidRPr="009B0E39">
        <w:t>本章将根据上一章节详细设计的结果对系统进行开发，并最终展示系统的实现结果。</w:t>
      </w:r>
      <w:bookmarkEnd w:id="56"/>
      <w:r w:rsidR="00DF5411" w:rsidRPr="009B0E39">
        <w:t>本章将</w:t>
      </w:r>
      <w:r w:rsidR="001D3F56" w:rsidRPr="009B0E39">
        <w:t>从影视评论分析、影视作品分析、系统整体呈现</w:t>
      </w:r>
      <w:r w:rsidR="006F1D09" w:rsidRPr="009B0E39">
        <w:t>三个</w:t>
      </w:r>
      <w:r w:rsidR="00A7784E" w:rsidRPr="009B0E39">
        <w:t>核心</w:t>
      </w:r>
      <w:r w:rsidR="006F1D09" w:rsidRPr="009B0E39">
        <w:t>模块的实现情况</w:t>
      </w:r>
      <w:r w:rsidR="001D3F56" w:rsidRPr="009B0E39">
        <w:t>，来进行整个系统的功能展示。</w:t>
      </w:r>
    </w:p>
    <w:p w:rsidR="008510F2" w:rsidRPr="009B0E39" w:rsidRDefault="007636C2" w:rsidP="00EE399C">
      <w:pPr>
        <w:pStyle w:val="2"/>
        <w:adjustRightInd w:val="0"/>
        <w:snapToGrid w:val="0"/>
        <w:spacing w:beforeLines="50" w:afterLines="50" w:line="300" w:lineRule="auto"/>
        <w:ind w:left="2818" w:hanging="2818"/>
        <w:rPr>
          <w:b w:val="0"/>
        </w:rPr>
      </w:pPr>
      <w:r w:rsidRPr="009B0E39">
        <w:rPr>
          <w:b w:val="0"/>
        </w:rPr>
        <w:t xml:space="preserve"> </w:t>
      </w:r>
      <w:bookmarkStart w:id="58" w:name="_Toc455066834"/>
      <w:r w:rsidR="00555FD4" w:rsidRPr="009B0E39">
        <w:rPr>
          <w:b w:val="0"/>
        </w:rPr>
        <w:t>影视评论分析实现</w:t>
      </w:r>
      <w:bookmarkEnd w:id="58"/>
    </w:p>
    <w:p w:rsidR="00EC537F" w:rsidRPr="009B0E39" w:rsidRDefault="00E703A0" w:rsidP="00EE399C">
      <w:pPr>
        <w:pStyle w:val="3"/>
        <w:adjustRightInd w:val="0"/>
        <w:snapToGrid w:val="0"/>
        <w:spacing w:beforeLines="50" w:before="120" w:afterLines="50" w:after="120" w:line="300" w:lineRule="auto"/>
        <w:rPr>
          <w:b w:val="0"/>
        </w:rPr>
      </w:pPr>
      <w:r w:rsidRPr="009B0E39">
        <w:rPr>
          <w:b w:val="0"/>
        </w:rPr>
        <w:t xml:space="preserve"> </w:t>
      </w:r>
      <w:bookmarkStart w:id="59" w:name="_Toc455066835"/>
      <w:r w:rsidR="00555FD4" w:rsidRPr="009B0E39">
        <w:rPr>
          <w:b w:val="0"/>
        </w:rPr>
        <w:t>影评情感分析实现</w:t>
      </w:r>
      <w:bookmarkEnd w:id="59"/>
    </w:p>
    <w:p w:rsidR="001D3F56" w:rsidRPr="009B0E39" w:rsidRDefault="001D3F56" w:rsidP="00EE399C">
      <w:pPr>
        <w:pStyle w:val="a1"/>
        <w:adjustRightInd w:val="0"/>
        <w:snapToGrid w:val="0"/>
        <w:spacing w:line="300" w:lineRule="auto"/>
        <w:ind w:firstLine="480"/>
      </w:pPr>
      <w:r w:rsidRPr="009B0E39">
        <w:t>影评情感分析，</w:t>
      </w:r>
      <w:r w:rsidR="00BC1590" w:rsidRPr="009B0E39">
        <w:t>综合表情符号、核心情感词典、分类器模型，最终在两级、三级情感分类上都取得了较高的准确率。</w:t>
      </w:r>
      <w:r w:rsidRPr="009B0E39">
        <w:t>具体</w:t>
      </w:r>
      <w:r w:rsidR="003D36CF" w:rsidRPr="009B0E39">
        <w:t>判定过程</w:t>
      </w:r>
      <w:r w:rsidRPr="009B0E39">
        <w:t>，遵从以下算法流程：</w:t>
      </w:r>
    </w:p>
    <w:p w:rsidR="001D3F56" w:rsidRPr="009B0E39" w:rsidRDefault="00FE6778" w:rsidP="00CA61A3">
      <w:pPr>
        <w:pStyle w:val="a1"/>
        <w:adjustRightInd w:val="0"/>
        <w:snapToGrid w:val="0"/>
        <w:spacing w:line="300" w:lineRule="auto"/>
        <w:ind w:firstLineChars="0" w:firstLine="0"/>
        <w:jc w:val="center"/>
      </w:pPr>
      <w:r w:rsidRPr="00FE6778">
        <w:rPr>
          <w:noProof/>
        </w:rPr>
        <w:drawing>
          <wp:inline distT="0" distB="0" distL="0" distR="0">
            <wp:extent cx="3528980" cy="4524292"/>
            <wp:effectExtent l="0" t="0" r="0" b="0"/>
            <wp:docPr id="8" name="图片 8" descr="C:\Users\GigaLiu\Pictures\影评情感分析详细流程图(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GigaLiu\Pictures\影评情感分析详细流程图(1).png"/>
                    <pic:cNvPicPr>
                      <a:picLocks noChangeAspect="1" noChangeArrowheads="1"/>
                    </pic:cNvPicPr>
                  </pic:nvPicPr>
                  <pic:blipFill rotWithShape="1">
                    <a:blip r:embed="rId70">
                      <a:extLst>
                        <a:ext uri="{28A0092B-C50C-407E-A947-70E740481C1C}">
                          <a14:useLocalDpi xmlns:a14="http://schemas.microsoft.com/office/drawing/2010/main" val="0"/>
                        </a:ext>
                      </a:extLst>
                    </a:blip>
                    <a:srcRect t="2064"/>
                    <a:stretch/>
                  </pic:blipFill>
                  <pic:spPr bwMode="auto">
                    <a:xfrm>
                      <a:off x="0" y="0"/>
                      <a:ext cx="3559578" cy="4563520"/>
                    </a:xfrm>
                    <a:prstGeom prst="rect">
                      <a:avLst/>
                    </a:prstGeom>
                    <a:noFill/>
                    <a:ln>
                      <a:noFill/>
                    </a:ln>
                    <a:extLst>
                      <a:ext uri="{53640926-AAD7-44D8-BBD7-CCE9431645EC}">
                        <a14:shadowObscured xmlns:a14="http://schemas.microsoft.com/office/drawing/2010/main"/>
                      </a:ext>
                    </a:extLst>
                  </pic:spPr>
                </pic:pic>
              </a:graphicData>
            </a:graphic>
          </wp:inline>
        </w:drawing>
      </w:r>
    </w:p>
    <w:p w:rsidR="000A5B54" w:rsidRPr="009B0E39" w:rsidRDefault="000A5B54" w:rsidP="00CA61A3">
      <w:pPr>
        <w:pStyle w:val="a1"/>
        <w:adjustRightInd w:val="0"/>
        <w:snapToGrid w:val="0"/>
        <w:spacing w:line="300" w:lineRule="auto"/>
        <w:ind w:firstLineChars="0" w:firstLine="0"/>
        <w:jc w:val="center"/>
        <w:rPr>
          <w:sz w:val="21"/>
          <w:szCs w:val="21"/>
        </w:rPr>
      </w:pPr>
      <w:r w:rsidRPr="009B0E39">
        <w:rPr>
          <w:sz w:val="21"/>
          <w:szCs w:val="21"/>
        </w:rPr>
        <w:t>图</w:t>
      </w:r>
      <w:r w:rsidRPr="009B0E39">
        <w:rPr>
          <w:sz w:val="21"/>
          <w:szCs w:val="21"/>
        </w:rPr>
        <w:t xml:space="preserve">4-1 </w:t>
      </w:r>
      <w:r w:rsidRPr="009B0E39">
        <w:rPr>
          <w:sz w:val="21"/>
          <w:szCs w:val="21"/>
        </w:rPr>
        <w:t>影评情感分析算法流程</w:t>
      </w:r>
    </w:p>
    <w:p w:rsidR="00AE6A33" w:rsidRPr="009B0E39" w:rsidRDefault="00AE6A33" w:rsidP="0089476D">
      <w:pPr>
        <w:adjustRightInd w:val="0"/>
        <w:snapToGrid w:val="0"/>
        <w:spacing w:line="300" w:lineRule="auto"/>
        <w:ind w:firstLineChars="200" w:firstLine="480"/>
      </w:pPr>
      <w:r w:rsidRPr="009B0E39">
        <w:t>影评情感分析，</w:t>
      </w:r>
      <w:r w:rsidR="00B86AE2" w:rsidRPr="009B0E39">
        <w:t>目前</w:t>
      </w:r>
      <w:r w:rsidRPr="009B0E39">
        <w:t>实现了两级和三级情感划分两种分类模型，并封装成</w:t>
      </w:r>
      <w:r w:rsidRPr="009B0E39">
        <w:t>web service</w:t>
      </w:r>
      <w:r w:rsidRPr="009B0E39">
        <w:t>，以便调用。</w:t>
      </w:r>
      <w:r w:rsidR="00436357" w:rsidRPr="009B0E39">
        <w:t>以文本</w:t>
      </w:r>
      <w:r w:rsidR="00436357" w:rsidRPr="009B0E39">
        <w:t>“</w:t>
      </w:r>
      <w:r w:rsidR="00436357" w:rsidRPr="009B0E39">
        <w:t>这部电影的题材不错，演员演技精湛，故事背景好</w:t>
      </w:r>
      <w:r w:rsidR="00436357" w:rsidRPr="009B0E39">
        <w:t>”</w:t>
      </w:r>
      <w:r w:rsidR="00436357" w:rsidRPr="009B0E39">
        <w:t>为例，</w:t>
      </w:r>
      <w:r w:rsidRPr="009B0E39">
        <w:t>积极、消极两级情感分类</w:t>
      </w:r>
      <w:r w:rsidRPr="009B0E39">
        <w:t>web service</w:t>
      </w:r>
      <w:r w:rsidR="001774B1" w:rsidRPr="009B0E39">
        <w:t>调用效果如图</w:t>
      </w:r>
      <w:r w:rsidR="001774B1" w:rsidRPr="009B0E39">
        <w:t>4-2</w:t>
      </w:r>
      <w:r w:rsidR="001774B1" w:rsidRPr="009B0E39">
        <w:t>所示</w:t>
      </w:r>
      <w:r w:rsidRPr="009B0E39">
        <w:t>：</w:t>
      </w:r>
    </w:p>
    <w:p w:rsidR="00AE6A33" w:rsidRPr="009B0E39" w:rsidRDefault="00AE6A33" w:rsidP="00EE399C">
      <w:pPr>
        <w:adjustRightInd w:val="0"/>
        <w:snapToGrid w:val="0"/>
        <w:spacing w:line="300" w:lineRule="auto"/>
        <w:jc w:val="left"/>
      </w:pPr>
      <w:r w:rsidRPr="009B0E39">
        <w:rPr>
          <w:noProof/>
        </w:rPr>
        <w:lastRenderedPageBreak/>
        <w:drawing>
          <wp:inline distT="0" distB="0" distL="0" distR="0" wp14:anchorId="4BD98A12" wp14:editId="7392AD1A">
            <wp:extent cx="2655045" cy="2544417"/>
            <wp:effectExtent l="0" t="0" r="0" b="889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1776" r="16590" b="16473"/>
                    <a:stretch/>
                  </pic:blipFill>
                  <pic:spPr bwMode="auto">
                    <a:xfrm>
                      <a:off x="0" y="0"/>
                      <a:ext cx="2827976" cy="2710143"/>
                    </a:xfrm>
                    <a:prstGeom prst="rect">
                      <a:avLst/>
                    </a:prstGeom>
                    <a:ln>
                      <a:noFill/>
                    </a:ln>
                    <a:extLst>
                      <a:ext uri="{53640926-AAD7-44D8-BBD7-CCE9431645EC}">
                        <a14:shadowObscured xmlns:a14="http://schemas.microsoft.com/office/drawing/2010/main"/>
                      </a:ext>
                    </a:extLst>
                  </pic:spPr>
                </pic:pic>
              </a:graphicData>
            </a:graphic>
          </wp:inline>
        </w:drawing>
      </w:r>
      <w:r w:rsidR="006326A7" w:rsidRPr="009B0E39">
        <w:t xml:space="preserve"> </w:t>
      </w:r>
      <w:r w:rsidR="001E75FF" w:rsidRPr="009B0E39">
        <w:rPr>
          <w:noProof/>
        </w:rPr>
        <w:drawing>
          <wp:inline distT="0" distB="0" distL="0" distR="0" wp14:anchorId="478DE329" wp14:editId="29507E21">
            <wp:extent cx="2464904" cy="903741"/>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1911" r="6010" b="70431"/>
                    <a:stretch/>
                  </pic:blipFill>
                  <pic:spPr bwMode="auto">
                    <a:xfrm>
                      <a:off x="0" y="0"/>
                      <a:ext cx="2531502" cy="928159"/>
                    </a:xfrm>
                    <a:prstGeom prst="rect">
                      <a:avLst/>
                    </a:prstGeom>
                    <a:ln>
                      <a:noFill/>
                    </a:ln>
                    <a:extLst>
                      <a:ext uri="{53640926-AAD7-44D8-BBD7-CCE9431645EC}">
                        <a14:shadowObscured xmlns:a14="http://schemas.microsoft.com/office/drawing/2010/main"/>
                      </a:ext>
                    </a:extLst>
                  </pic:spPr>
                </pic:pic>
              </a:graphicData>
            </a:graphic>
          </wp:inline>
        </w:drawing>
      </w:r>
    </w:p>
    <w:p w:rsidR="00AE6A33" w:rsidRPr="009B0E39" w:rsidRDefault="00897047" w:rsidP="00EE399C">
      <w:pPr>
        <w:adjustRightInd w:val="0"/>
        <w:snapToGrid w:val="0"/>
        <w:spacing w:line="300" w:lineRule="auto"/>
        <w:ind w:firstLineChars="200" w:firstLine="420"/>
        <w:jc w:val="left"/>
        <w:rPr>
          <w:sz w:val="21"/>
        </w:rPr>
      </w:pPr>
      <w:r w:rsidRPr="009B0E39">
        <w:rPr>
          <w:sz w:val="21"/>
        </w:rPr>
        <w:t>（</w:t>
      </w:r>
      <w:r w:rsidRPr="009B0E39">
        <w:rPr>
          <w:sz w:val="21"/>
        </w:rPr>
        <w:t>a</w:t>
      </w:r>
      <w:r w:rsidRPr="009B0E39">
        <w:rPr>
          <w:sz w:val="21"/>
        </w:rPr>
        <w:t>）两级情感分类接口调用示例</w:t>
      </w:r>
      <w:r w:rsidRPr="009B0E39">
        <w:rPr>
          <w:sz w:val="21"/>
        </w:rPr>
        <w:t xml:space="preserve">             </w:t>
      </w:r>
      <w:r w:rsidRPr="009B0E39">
        <w:rPr>
          <w:sz w:val="21"/>
        </w:rPr>
        <w:t>（</w:t>
      </w:r>
      <w:r w:rsidRPr="009B0E39">
        <w:rPr>
          <w:sz w:val="21"/>
        </w:rPr>
        <w:t>b</w:t>
      </w:r>
      <w:r w:rsidRPr="009B0E39">
        <w:rPr>
          <w:sz w:val="21"/>
        </w:rPr>
        <w:t>）两级情感分类接口返回</w:t>
      </w:r>
    </w:p>
    <w:p w:rsidR="00AE6A33" w:rsidRPr="009B0E39" w:rsidRDefault="00AE6A33" w:rsidP="00EE399C">
      <w:pPr>
        <w:adjustRightInd w:val="0"/>
        <w:snapToGrid w:val="0"/>
        <w:spacing w:line="300" w:lineRule="auto"/>
        <w:jc w:val="center"/>
        <w:rPr>
          <w:sz w:val="21"/>
        </w:rPr>
      </w:pPr>
      <w:r w:rsidRPr="009B0E39">
        <w:rPr>
          <w:sz w:val="21"/>
        </w:rPr>
        <w:t>图</w:t>
      </w:r>
      <w:r w:rsidR="000E5DDD" w:rsidRPr="009B0E39">
        <w:rPr>
          <w:sz w:val="21"/>
        </w:rPr>
        <w:t>4-</w:t>
      </w:r>
      <w:r w:rsidR="006124B7" w:rsidRPr="009B0E39">
        <w:rPr>
          <w:sz w:val="21"/>
        </w:rPr>
        <w:t>2</w:t>
      </w:r>
      <w:r w:rsidRPr="009B0E39">
        <w:rPr>
          <w:sz w:val="21"/>
        </w:rPr>
        <w:t xml:space="preserve"> </w:t>
      </w:r>
      <w:r w:rsidRPr="009B0E39">
        <w:rPr>
          <w:sz w:val="21"/>
        </w:rPr>
        <w:t>两级情感分类接口</w:t>
      </w:r>
      <w:r w:rsidR="00897047" w:rsidRPr="009B0E39">
        <w:rPr>
          <w:sz w:val="21"/>
        </w:rPr>
        <w:t>调用</w:t>
      </w:r>
    </w:p>
    <w:p w:rsidR="00AE6A33" w:rsidRPr="009B0E39" w:rsidRDefault="00BD3B20" w:rsidP="00EE399C">
      <w:pPr>
        <w:adjustRightInd w:val="0"/>
        <w:snapToGrid w:val="0"/>
        <w:spacing w:line="300" w:lineRule="auto"/>
        <w:ind w:firstLineChars="200" w:firstLine="480"/>
      </w:pPr>
      <w:r w:rsidRPr="009B0E39">
        <w:t>基于同样的测试样例，</w:t>
      </w:r>
      <w:r w:rsidR="00AE6A33" w:rsidRPr="009B0E39">
        <w:t>积极、中性、消极三级情感分类</w:t>
      </w:r>
      <w:r w:rsidR="00AE6A33" w:rsidRPr="009B0E39">
        <w:t>web service</w:t>
      </w:r>
      <w:r w:rsidR="00AE6A33" w:rsidRPr="009B0E39">
        <w:t>调用</w:t>
      </w:r>
      <w:r w:rsidR="0087451A" w:rsidRPr="009B0E39">
        <w:t>效果如图</w:t>
      </w:r>
      <w:r w:rsidR="0087451A" w:rsidRPr="009B0E39">
        <w:t>4-</w:t>
      </w:r>
      <w:r w:rsidR="006124B7" w:rsidRPr="009B0E39">
        <w:t>3</w:t>
      </w:r>
      <w:r w:rsidR="0087451A" w:rsidRPr="009B0E39">
        <w:t>所示</w:t>
      </w:r>
      <w:r w:rsidR="000E631A" w:rsidRPr="009B0E39">
        <w:t>，相比二级分类接口，只需要调整</w:t>
      </w:r>
      <w:r w:rsidR="000E631A" w:rsidRPr="009B0E39">
        <w:t>classCount</w:t>
      </w:r>
      <w:r w:rsidR="000E631A" w:rsidRPr="009B0E39">
        <w:t>参数，默认情况下</w:t>
      </w:r>
      <w:r w:rsidR="000E631A" w:rsidRPr="009B0E39">
        <w:t>classCount</w:t>
      </w:r>
      <w:r w:rsidR="000E631A" w:rsidRPr="009B0E39">
        <w:t>为</w:t>
      </w:r>
      <w:r w:rsidR="000E631A" w:rsidRPr="009B0E39">
        <w:t>3</w:t>
      </w:r>
      <w:r w:rsidR="000E631A" w:rsidRPr="009B0E39">
        <w:t>，调用三级情感分类</w:t>
      </w:r>
      <w:r w:rsidR="0087451A" w:rsidRPr="009B0E39">
        <w:t>。</w:t>
      </w:r>
    </w:p>
    <w:p w:rsidR="00AE6A33" w:rsidRPr="009B0E39" w:rsidRDefault="00AE6A33" w:rsidP="00EE399C">
      <w:pPr>
        <w:adjustRightInd w:val="0"/>
        <w:snapToGrid w:val="0"/>
        <w:spacing w:line="300" w:lineRule="auto"/>
      </w:pPr>
      <w:r w:rsidRPr="009B0E39">
        <w:rPr>
          <w:noProof/>
        </w:rPr>
        <w:drawing>
          <wp:inline distT="0" distB="0" distL="0" distR="0" wp14:anchorId="3E2AF7EB" wp14:editId="1175CF83">
            <wp:extent cx="2651530" cy="2583870"/>
            <wp:effectExtent l="0" t="0" r="0" b="698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1640" r="15656" b="11254"/>
                    <a:stretch/>
                  </pic:blipFill>
                  <pic:spPr bwMode="auto">
                    <a:xfrm>
                      <a:off x="0" y="0"/>
                      <a:ext cx="2686072" cy="2617531"/>
                    </a:xfrm>
                    <a:prstGeom prst="rect">
                      <a:avLst/>
                    </a:prstGeom>
                    <a:ln>
                      <a:noFill/>
                    </a:ln>
                    <a:extLst>
                      <a:ext uri="{53640926-AAD7-44D8-BBD7-CCE9431645EC}">
                        <a14:shadowObscured xmlns:a14="http://schemas.microsoft.com/office/drawing/2010/main"/>
                      </a:ext>
                    </a:extLst>
                  </pic:spPr>
                </pic:pic>
              </a:graphicData>
            </a:graphic>
          </wp:inline>
        </w:drawing>
      </w:r>
      <w:r w:rsidR="00063327" w:rsidRPr="009B0E39">
        <w:t xml:space="preserve"> </w:t>
      </w:r>
      <w:r w:rsidR="00063327" w:rsidRPr="009B0E39">
        <w:rPr>
          <w:noProof/>
        </w:rPr>
        <w:drawing>
          <wp:inline distT="0" distB="0" distL="0" distR="0" wp14:anchorId="257B4719" wp14:editId="05634DAC">
            <wp:extent cx="2464435" cy="96116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2416" r="6429" b="68854"/>
                    <a:stretch/>
                  </pic:blipFill>
                  <pic:spPr bwMode="auto">
                    <a:xfrm>
                      <a:off x="0" y="0"/>
                      <a:ext cx="2523353" cy="984139"/>
                    </a:xfrm>
                    <a:prstGeom prst="rect">
                      <a:avLst/>
                    </a:prstGeom>
                    <a:ln>
                      <a:noFill/>
                    </a:ln>
                    <a:extLst>
                      <a:ext uri="{53640926-AAD7-44D8-BBD7-CCE9431645EC}">
                        <a14:shadowObscured xmlns:a14="http://schemas.microsoft.com/office/drawing/2010/main"/>
                      </a:ext>
                    </a:extLst>
                  </pic:spPr>
                </pic:pic>
              </a:graphicData>
            </a:graphic>
          </wp:inline>
        </w:drawing>
      </w:r>
    </w:p>
    <w:p w:rsidR="00063327" w:rsidRPr="009B0E39" w:rsidRDefault="00063327" w:rsidP="00EE399C">
      <w:pPr>
        <w:adjustRightInd w:val="0"/>
        <w:snapToGrid w:val="0"/>
        <w:spacing w:line="300" w:lineRule="auto"/>
        <w:ind w:firstLineChars="200" w:firstLine="420"/>
      </w:pPr>
      <w:r w:rsidRPr="009B0E39">
        <w:rPr>
          <w:sz w:val="21"/>
        </w:rPr>
        <w:t>（</w:t>
      </w:r>
      <w:r w:rsidRPr="009B0E39">
        <w:rPr>
          <w:sz w:val="21"/>
        </w:rPr>
        <w:t>a</w:t>
      </w:r>
      <w:r w:rsidRPr="009B0E39">
        <w:rPr>
          <w:sz w:val="21"/>
        </w:rPr>
        <w:t>）三级情感分类接口调用示例</w:t>
      </w:r>
      <w:r w:rsidRPr="009B0E39">
        <w:rPr>
          <w:sz w:val="21"/>
        </w:rPr>
        <w:t xml:space="preserve">             </w:t>
      </w:r>
      <w:r w:rsidRPr="009B0E39">
        <w:rPr>
          <w:sz w:val="21"/>
        </w:rPr>
        <w:t>（</w:t>
      </w:r>
      <w:r w:rsidRPr="009B0E39">
        <w:rPr>
          <w:sz w:val="21"/>
        </w:rPr>
        <w:t>b</w:t>
      </w:r>
      <w:r w:rsidRPr="009B0E39">
        <w:rPr>
          <w:sz w:val="21"/>
        </w:rPr>
        <w:t>）三级情感分类接口返回</w:t>
      </w:r>
    </w:p>
    <w:p w:rsidR="00AE6A33" w:rsidRPr="009B0E39" w:rsidRDefault="00AE6A33" w:rsidP="00EE399C">
      <w:pPr>
        <w:adjustRightInd w:val="0"/>
        <w:snapToGrid w:val="0"/>
        <w:spacing w:line="300" w:lineRule="auto"/>
        <w:jc w:val="center"/>
        <w:rPr>
          <w:sz w:val="21"/>
        </w:rPr>
      </w:pPr>
      <w:r w:rsidRPr="009B0E39">
        <w:rPr>
          <w:sz w:val="21"/>
        </w:rPr>
        <w:t>图</w:t>
      </w:r>
      <w:r w:rsidR="000E5DDD" w:rsidRPr="009B0E39">
        <w:rPr>
          <w:sz w:val="21"/>
        </w:rPr>
        <w:t>4-</w:t>
      </w:r>
      <w:r w:rsidR="006124B7" w:rsidRPr="009B0E39">
        <w:rPr>
          <w:sz w:val="21"/>
        </w:rPr>
        <w:t>3</w:t>
      </w:r>
      <w:proofErr w:type="gramStart"/>
      <w:r w:rsidRPr="009B0E39">
        <w:rPr>
          <w:sz w:val="21"/>
        </w:rPr>
        <w:t>三</w:t>
      </w:r>
      <w:proofErr w:type="gramEnd"/>
      <w:r w:rsidR="00063327" w:rsidRPr="009B0E39">
        <w:rPr>
          <w:sz w:val="21"/>
        </w:rPr>
        <w:t>级情感分类接口调用</w:t>
      </w:r>
    </w:p>
    <w:p w:rsidR="005E58AD" w:rsidRPr="009B0E39" w:rsidRDefault="005E58AD" w:rsidP="000F7DFA">
      <w:pPr>
        <w:adjustRightInd w:val="0"/>
        <w:snapToGrid w:val="0"/>
        <w:spacing w:line="300" w:lineRule="auto"/>
        <w:ind w:firstLineChars="200" w:firstLine="480"/>
      </w:pPr>
      <w:r w:rsidRPr="009B0E39">
        <w:t>整个影评情感分析具体集成到影视情报站项目中，</w:t>
      </w:r>
      <w:r w:rsidR="00ED0943" w:rsidRPr="009B0E39">
        <w:t>呈现效果如图</w:t>
      </w:r>
      <w:r w:rsidR="00ED0943" w:rsidRPr="009B0E39">
        <w:t>4-4</w:t>
      </w:r>
      <w:r w:rsidR="00ED0943" w:rsidRPr="009B0E39">
        <w:t>所示</w:t>
      </w:r>
      <w:r w:rsidR="007A28C0" w:rsidRPr="009B0E39">
        <w:t>，针对来自</w:t>
      </w:r>
      <w:r w:rsidR="006124B7" w:rsidRPr="009B0E39">
        <w:t>豆瓣、优酷、微博、</w:t>
      </w:r>
      <w:proofErr w:type="gramStart"/>
      <w:r w:rsidR="006124B7" w:rsidRPr="009B0E39">
        <w:t>时光网</w:t>
      </w:r>
      <w:proofErr w:type="gramEnd"/>
      <w:r w:rsidR="007A28C0" w:rsidRPr="009B0E39">
        <w:t>不同</w:t>
      </w:r>
      <w:r w:rsidR="006124B7" w:rsidRPr="009B0E39">
        <w:t>媒体平台上的</w:t>
      </w:r>
      <w:r w:rsidR="007A28C0" w:rsidRPr="009B0E39">
        <w:t>影视评论，进行三级情感判定，并输出判定结果。</w:t>
      </w:r>
    </w:p>
    <w:p w:rsidR="005E58AD" w:rsidRPr="009B0E39" w:rsidRDefault="005E58AD" w:rsidP="00EE399C">
      <w:pPr>
        <w:adjustRightInd w:val="0"/>
        <w:snapToGrid w:val="0"/>
        <w:spacing w:line="300" w:lineRule="auto"/>
        <w:rPr>
          <w:sz w:val="32"/>
        </w:rPr>
      </w:pPr>
      <w:r w:rsidRPr="009B0E39">
        <w:rPr>
          <w:noProof/>
        </w:rPr>
        <w:lastRenderedPageBreak/>
        <w:drawing>
          <wp:inline distT="0" distB="0" distL="0" distR="0" wp14:anchorId="4C680B44" wp14:editId="5666746D">
            <wp:extent cx="5220335" cy="2027555"/>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20335" cy="2027555"/>
                    </a:xfrm>
                    <a:prstGeom prst="rect">
                      <a:avLst/>
                    </a:prstGeom>
                  </pic:spPr>
                </pic:pic>
              </a:graphicData>
            </a:graphic>
          </wp:inline>
        </w:drawing>
      </w:r>
    </w:p>
    <w:p w:rsidR="006C49FE" w:rsidRPr="009B0E39" w:rsidRDefault="006C49FE" w:rsidP="00EE399C">
      <w:pPr>
        <w:adjustRightInd w:val="0"/>
        <w:snapToGrid w:val="0"/>
        <w:spacing w:line="300" w:lineRule="auto"/>
        <w:jc w:val="center"/>
        <w:rPr>
          <w:sz w:val="32"/>
        </w:rPr>
      </w:pPr>
      <w:r w:rsidRPr="009B0E39">
        <w:rPr>
          <w:sz w:val="21"/>
        </w:rPr>
        <w:t>图</w:t>
      </w:r>
      <w:r w:rsidR="008548D9" w:rsidRPr="009B0E39">
        <w:rPr>
          <w:sz w:val="21"/>
        </w:rPr>
        <w:t>4</w:t>
      </w:r>
      <w:r w:rsidR="00FC0F96" w:rsidRPr="009B0E39">
        <w:rPr>
          <w:sz w:val="21"/>
        </w:rPr>
        <w:t>-</w:t>
      </w:r>
      <w:r w:rsidR="00D33C0D" w:rsidRPr="009B0E39">
        <w:rPr>
          <w:sz w:val="21"/>
        </w:rPr>
        <w:t>4</w:t>
      </w:r>
      <w:r w:rsidRPr="009B0E39">
        <w:rPr>
          <w:sz w:val="21"/>
        </w:rPr>
        <w:t xml:space="preserve"> </w:t>
      </w:r>
      <w:r w:rsidR="005349DD" w:rsidRPr="009B0E39">
        <w:rPr>
          <w:sz w:val="21"/>
        </w:rPr>
        <w:t>影评情感分析集成</w:t>
      </w:r>
      <w:r w:rsidR="00817D0D" w:rsidRPr="009B0E39">
        <w:rPr>
          <w:sz w:val="21"/>
        </w:rPr>
        <w:t>效果</w:t>
      </w:r>
    </w:p>
    <w:p w:rsidR="00E5384F" w:rsidRPr="009B0E39" w:rsidRDefault="001122AB" w:rsidP="00EE399C">
      <w:pPr>
        <w:pStyle w:val="3"/>
        <w:adjustRightInd w:val="0"/>
        <w:snapToGrid w:val="0"/>
        <w:spacing w:beforeLines="50" w:before="120" w:afterLines="50" w:after="120" w:line="300" w:lineRule="auto"/>
        <w:rPr>
          <w:b w:val="0"/>
        </w:rPr>
      </w:pPr>
      <w:r w:rsidRPr="009B0E39">
        <w:rPr>
          <w:b w:val="0"/>
        </w:rPr>
        <w:t xml:space="preserve"> </w:t>
      </w:r>
      <w:bookmarkStart w:id="60" w:name="_Toc455066836"/>
      <w:r w:rsidR="000A1340" w:rsidRPr="009B0E39">
        <w:rPr>
          <w:b w:val="0"/>
        </w:rPr>
        <w:t>影评关键词提取</w:t>
      </w:r>
      <w:r w:rsidR="00E5384F" w:rsidRPr="009B0E39">
        <w:rPr>
          <w:b w:val="0"/>
        </w:rPr>
        <w:t>实现</w:t>
      </w:r>
      <w:bookmarkEnd w:id="60"/>
    </w:p>
    <w:p w:rsidR="000A1340" w:rsidRPr="009B0E39" w:rsidRDefault="00541699" w:rsidP="00EE399C">
      <w:pPr>
        <w:pStyle w:val="a1"/>
        <w:adjustRightInd w:val="0"/>
        <w:snapToGrid w:val="0"/>
        <w:spacing w:line="300" w:lineRule="auto"/>
        <w:ind w:firstLine="480"/>
      </w:pPr>
      <w:r w:rsidRPr="009B0E39">
        <w:t>影评关键词提取在具体实现时，采用</w:t>
      </w:r>
      <w:r w:rsidRPr="009B0E39">
        <w:t>TextRank</w:t>
      </w:r>
      <w:r w:rsidRPr="009B0E39">
        <w:t>算法，</w:t>
      </w:r>
      <w:r w:rsidR="00F621F3" w:rsidRPr="009B0E39">
        <w:t>具体实现过程，</w:t>
      </w:r>
      <w:r w:rsidRPr="009B0E39">
        <w:t>算法流程如下：</w:t>
      </w:r>
    </w:p>
    <w:p w:rsidR="00541699" w:rsidRPr="009B0E39" w:rsidRDefault="008848ED" w:rsidP="00EE399C">
      <w:pPr>
        <w:pStyle w:val="a1"/>
        <w:adjustRightInd w:val="0"/>
        <w:snapToGrid w:val="0"/>
        <w:spacing w:line="300" w:lineRule="auto"/>
        <w:ind w:firstLineChars="0" w:firstLine="0"/>
        <w:jc w:val="center"/>
      </w:pPr>
      <w:r w:rsidRPr="009B0E39">
        <w:rPr>
          <w:noProof/>
        </w:rPr>
        <w:drawing>
          <wp:inline distT="0" distB="0" distL="0" distR="0">
            <wp:extent cx="3135824" cy="3122702"/>
            <wp:effectExtent l="0" t="0" r="0" b="1905"/>
            <wp:docPr id="4" name="图片 4" descr="E:\study\毕业设计\毕业论文\建模\TextRank实现流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study\毕业设计\毕业论文\建模\TextRank实现流程.png"/>
                    <pic:cNvPicPr>
                      <a:picLocks noChangeAspect="1" noChangeArrowheads="1"/>
                    </pic:cNvPicPr>
                  </pic:nvPicPr>
                  <pic:blipFill rotWithShape="1">
                    <a:blip r:embed="rId76">
                      <a:extLst>
                        <a:ext uri="{28A0092B-C50C-407E-A947-70E740481C1C}">
                          <a14:useLocalDpi xmlns:a14="http://schemas.microsoft.com/office/drawing/2010/main" val="0"/>
                        </a:ext>
                      </a:extLst>
                    </a:blip>
                    <a:srcRect t="3281" b="3672"/>
                    <a:stretch/>
                  </pic:blipFill>
                  <pic:spPr bwMode="auto">
                    <a:xfrm>
                      <a:off x="0" y="0"/>
                      <a:ext cx="3158092" cy="3144877"/>
                    </a:xfrm>
                    <a:prstGeom prst="rect">
                      <a:avLst/>
                    </a:prstGeom>
                    <a:noFill/>
                    <a:ln>
                      <a:noFill/>
                    </a:ln>
                    <a:extLst>
                      <a:ext uri="{53640926-AAD7-44D8-BBD7-CCE9431645EC}">
                        <a14:shadowObscured xmlns:a14="http://schemas.microsoft.com/office/drawing/2010/main"/>
                      </a:ext>
                    </a:extLst>
                  </pic:spPr>
                </pic:pic>
              </a:graphicData>
            </a:graphic>
          </wp:inline>
        </w:drawing>
      </w:r>
    </w:p>
    <w:p w:rsidR="00CE6CA4" w:rsidRPr="009B0E39" w:rsidRDefault="00CE6CA4" w:rsidP="00EE399C">
      <w:pPr>
        <w:adjustRightInd w:val="0"/>
        <w:snapToGrid w:val="0"/>
        <w:spacing w:line="300" w:lineRule="auto"/>
        <w:jc w:val="center"/>
        <w:rPr>
          <w:sz w:val="21"/>
        </w:rPr>
      </w:pPr>
      <w:r w:rsidRPr="009B0E39">
        <w:rPr>
          <w:sz w:val="21"/>
        </w:rPr>
        <w:t>图</w:t>
      </w:r>
      <w:r w:rsidR="00AF5A8F" w:rsidRPr="009B0E39">
        <w:rPr>
          <w:sz w:val="21"/>
        </w:rPr>
        <w:t>4-</w:t>
      </w:r>
      <w:r w:rsidR="00A4105A" w:rsidRPr="009B0E39">
        <w:rPr>
          <w:sz w:val="21"/>
        </w:rPr>
        <w:t>5</w:t>
      </w:r>
      <w:r w:rsidRPr="009B0E39">
        <w:rPr>
          <w:sz w:val="21"/>
        </w:rPr>
        <w:t xml:space="preserve"> </w:t>
      </w:r>
      <w:r w:rsidR="00CF6602" w:rsidRPr="009B0E39">
        <w:rPr>
          <w:sz w:val="21"/>
        </w:rPr>
        <w:t>TextRank</w:t>
      </w:r>
      <w:r w:rsidR="00CF6602" w:rsidRPr="009B0E39">
        <w:rPr>
          <w:sz w:val="21"/>
        </w:rPr>
        <w:t>实现算法流程</w:t>
      </w:r>
    </w:p>
    <w:p w:rsidR="00541699" w:rsidRPr="009B0E39" w:rsidRDefault="00541699" w:rsidP="002C31AF">
      <w:pPr>
        <w:pStyle w:val="a1"/>
        <w:adjustRightInd w:val="0"/>
        <w:snapToGrid w:val="0"/>
        <w:spacing w:line="300" w:lineRule="auto"/>
        <w:ind w:firstLine="480"/>
      </w:pPr>
      <w:r w:rsidRPr="009B0E39">
        <w:t>目前，影评关键词提取已经封装成</w:t>
      </w:r>
      <w:r w:rsidRPr="009B0E39">
        <w:t>web service</w:t>
      </w:r>
      <w:r w:rsidRPr="009B0E39">
        <w:t>接口，接口参数如下，</w:t>
      </w:r>
      <w:r w:rsidR="00383548" w:rsidRPr="009B0E39">
        <w:t>需要给出</w:t>
      </w:r>
      <w:proofErr w:type="gramStart"/>
      <w:r w:rsidR="00383548" w:rsidRPr="009B0E39">
        <w:t>待分析</w:t>
      </w:r>
      <w:proofErr w:type="gramEnd"/>
      <w:r w:rsidR="00383548" w:rsidRPr="009B0E39">
        <w:t>的文本</w:t>
      </w:r>
      <w:r w:rsidR="00383548" w:rsidRPr="009B0E39">
        <w:t>content</w:t>
      </w:r>
      <w:r w:rsidR="00383548" w:rsidRPr="009B0E39">
        <w:t>以及提取的关键词个数</w:t>
      </w:r>
      <w:r w:rsidR="00383548" w:rsidRPr="009B0E39">
        <w:t>count</w:t>
      </w:r>
      <w:r w:rsidR="00383548" w:rsidRPr="009B0E39">
        <w:t>，并封装成</w:t>
      </w:r>
      <w:r w:rsidR="00383548" w:rsidRPr="009B0E39">
        <w:t>json</w:t>
      </w:r>
      <w:r w:rsidR="00383548" w:rsidRPr="009B0E39">
        <w:t>格式进行提交</w:t>
      </w:r>
      <w:r w:rsidR="0094792D" w:rsidRPr="009B0E39">
        <w:t>，调用</w:t>
      </w:r>
      <w:proofErr w:type="gramStart"/>
      <w:r w:rsidR="0094792D" w:rsidRPr="009B0E39">
        <w:t>样例如</w:t>
      </w:r>
      <w:proofErr w:type="gramEnd"/>
      <w:r w:rsidR="0094792D" w:rsidRPr="009B0E39">
        <w:t>图</w:t>
      </w:r>
      <w:r w:rsidR="004C6609" w:rsidRPr="009B0E39">
        <w:t>4-</w:t>
      </w:r>
      <w:r w:rsidR="00A4105A" w:rsidRPr="009B0E39">
        <w:t>6</w:t>
      </w:r>
      <w:r w:rsidR="0094792D" w:rsidRPr="009B0E39">
        <w:t>所示：</w:t>
      </w:r>
    </w:p>
    <w:p w:rsidR="00541699" w:rsidRPr="009B0E39" w:rsidRDefault="00541699" w:rsidP="00EE399C">
      <w:pPr>
        <w:pStyle w:val="a1"/>
        <w:adjustRightInd w:val="0"/>
        <w:snapToGrid w:val="0"/>
        <w:spacing w:line="300" w:lineRule="auto"/>
        <w:ind w:firstLineChars="0" w:firstLine="0"/>
        <w:jc w:val="left"/>
      </w:pPr>
      <w:r w:rsidRPr="009B0E39">
        <w:rPr>
          <w:noProof/>
        </w:rPr>
        <w:lastRenderedPageBreak/>
        <w:drawing>
          <wp:inline distT="0" distB="0" distL="0" distR="0" wp14:anchorId="2E9440C4" wp14:editId="683713CD">
            <wp:extent cx="2591598" cy="2590496"/>
            <wp:effectExtent l="0" t="0" r="0" b="63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712" r="23026" b="20363"/>
                    <a:stretch/>
                  </pic:blipFill>
                  <pic:spPr bwMode="auto">
                    <a:xfrm>
                      <a:off x="0" y="0"/>
                      <a:ext cx="2630063" cy="2628945"/>
                    </a:xfrm>
                    <a:prstGeom prst="rect">
                      <a:avLst/>
                    </a:prstGeom>
                    <a:ln>
                      <a:noFill/>
                    </a:ln>
                    <a:extLst>
                      <a:ext uri="{53640926-AAD7-44D8-BBD7-CCE9431645EC}">
                        <a14:shadowObscured xmlns:a14="http://schemas.microsoft.com/office/drawing/2010/main"/>
                      </a:ext>
                    </a:extLst>
                  </pic:spPr>
                </pic:pic>
              </a:graphicData>
            </a:graphic>
          </wp:inline>
        </w:drawing>
      </w:r>
      <w:r w:rsidR="007D3176" w:rsidRPr="009B0E39">
        <w:t xml:space="preserve"> </w:t>
      </w:r>
      <w:r w:rsidR="007D3176" w:rsidRPr="009B0E39">
        <w:rPr>
          <w:noProof/>
        </w:rPr>
        <w:drawing>
          <wp:inline distT="0" distB="0" distL="0" distR="0" wp14:anchorId="01977329" wp14:editId="2A29AD75">
            <wp:extent cx="2548902" cy="996038"/>
            <wp:effectExtent l="0" t="0" r="381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2754" r="7049" b="69121"/>
                    <a:stretch/>
                  </pic:blipFill>
                  <pic:spPr bwMode="auto">
                    <a:xfrm>
                      <a:off x="0" y="0"/>
                      <a:ext cx="2648833" cy="1035088"/>
                    </a:xfrm>
                    <a:prstGeom prst="rect">
                      <a:avLst/>
                    </a:prstGeom>
                    <a:ln>
                      <a:noFill/>
                    </a:ln>
                    <a:extLst>
                      <a:ext uri="{53640926-AAD7-44D8-BBD7-CCE9431645EC}">
                        <a14:shadowObscured xmlns:a14="http://schemas.microsoft.com/office/drawing/2010/main"/>
                      </a:ext>
                    </a:extLst>
                  </pic:spPr>
                </pic:pic>
              </a:graphicData>
            </a:graphic>
          </wp:inline>
        </w:drawing>
      </w:r>
    </w:p>
    <w:p w:rsidR="008F4C24" w:rsidRPr="009B0E39" w:rsidRDefault="008F4C24" w:rsidP="00EE399C">
      <w:pPr>
        <w:adjustRightInd w:val="0"/>
        <w:snapToGrid w:val="0"/>
        <w:spacing w:line="300" w:lineRule="auto"/>
        <w:ind w:firstLineChars="200" w:firstLine="420"/>
      </w:pPr>
      <w:r w:rsidRPr="009B0E39">
        <w:rPr>
          <w:sz w:val="21"/>
        </w:rPr>
        <w:t>（</w:t>
      </w:r>
      <w:r w:rsidRPr="009B0E39">
        <w:rPr>
          <w:sz w:val="21"/>
        </w:rPr>
        <w:t>a</w:t>
      </w:r>
      <w:r w:rsidRPr="009B0E39">
        <w:rPr>
          <w:sz w:val="21"/>
        </w:rPr>
        <w:t>）影评关键词提取调用示例</w:t>
      </w:r>
      <w:r w:rsidRPr="009B0E39">
        <w:rPr>
          <w:sz w:val="21"/>
        </w:rPr>
        <w:t xml:space="preserve">             </w:t>
      </w:r>
      <w:r w:rsidRPr="009B0E39">
        <w:rPr>
          <w:sz w:val="21"/>
        </w:rPr>
        <w:t>（</w:t>
      </w:r>
      <w:r w:rsidRPr="009B0E39">
        <w:rPr>
          <w:sz w:val="21"/>
        </w:rPr>
        <w:t>b</w:t>
      </w:r>
      <w:r w:rsidRPr="009B0E39">
        <w:rPr>
          <w:sz w:val="21"/>
        </w:rPr>
        <w:t>）影评关键词接口返回</w:t>
      </w:r>
    </w:p>
    <w:p w:rsidR="00CE6CA4" w:rsidRPr="009B0E39" w:rsidRDefault="00CE6CA4" w:rsidP="00EE399C">
      <w:pPr>
        <w:adjustRightInd w:val="0"/>
        <w:snapToGrid w:val="0"/>
        <w:spacing w:line="300" w:lineRule="auto"/>
        <w:jc w:val="center"/>
        <w:rPr>
          <w:sz w:val="21"/>
        </w:rPr>
      </w:pPr>
      <w:r w:rsidRPr="009B0E39">
        <w:rPr>
          <w:sz w:val="21"/>
        </w:rPr>
        <w:t>图</w:t>
      </w:r>
      <w:r w:rsidR="008335DC" w:rsidRPr="009B0E39">
        <w:rPr>
          <w:sz w:val="21"/>
        </w:rPr>
        <w:t>4-</w:t>
      </w:r>
      <w:r w:rsidR="00A4105A" w:rsidRPr="009B0E39">
        <w:rPr>
          <w:sz w:val="21"/>
        </w:rPr>
        <w:t>6</w:t>
      </w:r>
      <w:r w:rsidRPr="009B0E39">
        <w:rPr>
          <w:sz w:val="21"/>
        </w:rPr>
        <w:t xml:space="preserve"> </w:t>
      </w:r>
      <w:r w:rsidR="008F4C24" w:rsidRPr="009B0E39">
        <w:rPr>
          <w:sz w:val="21"/>
        </w:rPr>
        <w:t>影评关键词提取接口</w:t>
      </w:r>
      <w:r w:rsidR="00C17516" w:rsidRPr="009B0E39">
        <w:rPr>
          <w:sz w:val="21"/>
        </w:rPr>
        <w:t>调用</w:t>
      </w:r>
    </w:p>
    <w:p w:rsidR="00A5595A" w:rsidRPr="009B0E39" w:rsidRDefault="008F1359" w:rsidP="00F670B8">
      <w:pPr>
        <w:pStyle w:val="a1"/>
        <w:adjustRightInd w:val="0"/>
        <w:snapToGrid w:val="0"/>
        <w:spacing w:line="300" w:lineRule="auto"/>
        <w:ind w:firstLine="480"/>
      </w:pPr>
      <w:r w:rsidRPr="009B0E39">
        <w:t>具体在集成到影视情报站项目中，</w:t>
      </w:r>
      <w:r w:rsidR="00A51D12" w:rsidRPr="009B0E39">
        <w:t>会针对来自不同平台的影视评论，提取</w:t>
      </w:r>
      <w:r w:rsidR="00A51D12" w:rsidRPr="009B0E39">
        <w:t>TOP 3</w:t>
      </w:r>
      <w:r w:rsidR="00A51D12" w:rsidRPr="009B0E39">
        <w:t>关键词，</w:t>
      </w:r>
      <w:r w:rsidRPr="009B0E39">
        <w:t>呈现效果如图</w:t>
      </w:r>
      <w:r w:rsidR="00607854" w:rsidRPr="009B0E39">
        <w:t>4-</w:t>
      </w:r>
      <w:r w:rsidR="00A4105A" w:rsidRPr="009B0E39">
        <w:t>7</w:t>
      </w:r>
      <w:r w:rsidRPr="009B0E39">
        <w:t>所示：</w:t>
      </w:r>
    </w:p>
    <w:p w:rsidR="008F1359" w:rsidRPr="009B0E39" w:rsidRDefault="008F1359" w:rsidP="00EE399C">
      <w:pPr>
        <w:pStyle w:val="a1"/>
        <w:adjustRightInd w:val="0"/>
        <w:snapToGrid w:val="0"/>
        <w:spacing w:line="300" w:lineRule="auto"/>
        <w:ind w:firstLineChars="0" w:firstLine="0"/>
        <w:jc w:val="center"/>
      </w:pPr>
      <w:r w:rsidRPr="009B0E39">
        <w:rPr>
          <w:noProof/>
        </w:rPr>
        <w:drawing>
          <wp:inline distT="0" distB="0" distL="0" distR="0" wp14:anchorId="58491A89" wp14:editId="58E0BB45">
            <wp:extent cx="5038966" cy="2019632"/>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060144" cy="2028120"/>
                    </a:xfrm>
                    <a:prstGeom prst="rect">
                      <a:avLst/>
                    </a:prstGeom>
                  </pic:spPr>
                </pic:pic>
              </a:graphicData>
            </a:graphic>
          </wp:inline>
        </w:drawing>
      </w:r>
    </w:p>
    <w:p w:rsidR="008F1359" w:rsidRPr="009B0E39" w:rsidRDefault="008F1359" w:rsidP="00EE399C">
      <w:pPr>
        <w:pStyle w:val="a1"/>
        <w:adjustRightInd w:val="0"/>
        <w:snapToGrid w:val="0"/>
        <w:spacing w:line="300" w:lineRule="auto"/>
        <w:ind w:firstLineChars="0" w:firstLine="0"/>
        <w:jc w:val="center"/>
        <w:rPr>
          <w:sz w:val="21"/>
        </w:rPr>
      </w:pPr>
      <w:r w:rsidRPr="009B0E39">
        <w:rPr>
          <w:sz w:val="21"/>
        </w:rPr>
        <w:t>图</w:t>
      </w:r>
      <w:r w:rsidR="00607854" w:rsidRPr="009B0E39">
        <w:rPr>
          <w:sz w:val="21"/>
        </w:rPr>
        <w:t>4-</w:t>
      </w:r>
      <w:r w:rsidR="00A4105A" w:rsidRPr="009B0E39">
        <w:rPr>
          <w:sz w:val="21"/>
        </w:rPr>
        <w:t>7</w:t>
      </w:r>
      <w:r w:rsidRPr="009B0E39">
        <w:rPr>
          <w:sz w:val="21"/>
        </w:rPr>
        <w:t xml:space="preserve"> </w:t>
      </w:r>
      <w:r w:rsidRPr="009B0E39">
        <w:rPr>
          <w:sz w:val="21"/>
        </w:rPr>
        <w:t>影评关键词</w:t>
      </w:r>
      <w:r w:rsidR="008724DE" w:rsidRPr="009B0E39">
        <w:rPr>
          <w:sz w:val="21"/>
        </w:rPr>
        <w:t>集成效果</w:t>
      </w:r>
    </w:p>
    <w:p w:rsidR="00943DF8" w:rsidRPr="009B0E39" w:rsidRDefault="00943DF8" w:rsidP="00F670B8">
      <w:pPr>
        <w:pStyle w:val="a1"/>
        <w:adjustRightInd w:val="0"/>
        <w:snapToGrid w:val="0"/>
        <w:spacing w:line="300" w:lineRule="auto"/>
        <w:ind w:firstLine="480"/>
      </w:pPr>
      <w:r w:rsidRPr="009B0E39">
        <w:t>此外，抽取部分影评样本，基于影评的关键词，以及评论的情感极性</w:t>
      </w:r>
      <w:r w:rsidR="00B93DD5" w:rsidRPr="009B0E39">
        <w:t>，统计不同情感倾向</w:t>
      </w:r>
      <w:r w:rsidRPr="009B0E39">
        <w:t>影评</w:t>
      </w:r>
      <w:r w:rsidR="00B93DD5" w:rsidRPr="009B0E39">
        <w:t>中常出现的</w:t>
      </w:r>
      <w:r w:rsidRPr="009B0E39">
        <w:t>关键词，</w:t>
      </w:r>
      <w:r w:rsidR="001B17EC" w:rsidRPr="009B0E39">
        <w:t>将出现频率较高的关键词可视化展现出来，</w:t>
      </w:r>
      <w:r w:rsidRPr="009B0E39">
        <w:t>展示效果如下：</w:t>
      </w:r>
    </w:p>
    <w:p w:rsidR="00943DF8" w:rsidRPr="009B0E39" w:rsidRDefault="00943DF8" w:rsidP="00EE399C">
      <w:pPr>
        <w:pStyle w:val="a1"/>
        <w:adjustRightInd w:val="0"/>
        <w:snapToGrid w:val="0"/>
        <w:spacing w:line="300" w:lineRule="auto"/>
        <w:ind w:firstLineChars="0" w:firstLine="0"/>
        <w:jc w:val="center"/>
        <w:rPr>
          <w:sz w:val="21"/>
        </w:rPr>
      </w:pPr>
      <w:r w:rsidRPr="009B0E39">
        <w:rPr>
          <w:noProof/>
        </w:rPr>
        <w:drawing>
          <wp:inline distT="0" distB="0" distL="0" distR="0" wp14:anchorId="7511B684" wp14:editId="5BA15A46">
            <wp:extent cx="5220335" cy="1157605"/>
            <wp:effectExtent l="0" t="0" r="0" b="444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20335" cy="1157605"/>
                    </a:xfrm>
                    <a:prstGeom prst="rect">
                      <a:avLst/>
                    </a:prstGeom>
                  </pic:spPr>
                </pic:pic>
              </a:graphicData>
            </a:graphic>
          </wp:inline>
        </w:drawing>
      </w:r>
    </w:p>
    <w:p w:rsidR="008F1359" w:rsidRPr="009B0E39" w:rsidRDefault="007F156B" w:rsidP="00EE399C">
      <w:pPr>
        <w:pStyle w:val="a1"/>
        <w:adjustRightInd w:val="0"/>
        <w:snapToGrid w:val="0"/>
        <w:spacing w:line="300" w:lineRule="auto"/>
        <w:ind w:firstLineChars="0" w:firstLine="0"/>
        <w:jc w:val="center"/>
        <w:rPr>
          <w:sz w:val="21"/>
        </w:rPr>
      </w:pPr>
      <w:r w:rsidRPr="009B0E39">
        <w:rPr>
          <w:sz w:val="21"/>
        </w:rPr>
        <w:t>图</w:t>
      </w:r>
      <w:r w:rsidR="00A4105A" w:rsidRPr="009B0E39">
        <w:rPr>
          <w:sz w:val="21"/>
        </w:rPr>
        <w:t>4-8</w:t>
      </w:r>
      <w:r w:rsidRPr="009B0E39">
        <w:rPr>
          <w:sz w:val="21"/>
        </w:rPr>
        <w:t xml:space="preserve"> </w:t>
      </w:r>
      <w:r w:rsidRPr="009B0E39">
        <w:rPr>
          <w:sz w:val="21"/>
        </w:rPr>
        <w:t>不同情感倾向影评关键词</w:t>
      </w:r>
    </w:p>
    <w:p w:rsidR="00E5384F" w:rsidRPr="009B0E39" w:rsidRDefault="000D286B" w:rsidP="00EE399C">
      <w:pPr>
        <w:pStyle w:val="2"/>
        <w:adjustRightInd w:val="0"/>
        <w:snapToGrid w:val="0"/>
        <w:spacing w:beforeLines="50" w:afterLines="50" w:line="300" w:lineRule="auto"/>
        <w:ind w:left="2818" w:hanging="2818"/>
        <w:rPr>
          <w:b w:val="0"/>
        </w:rPr>
      </w:pPr>
      <w:r w:rsidRPr="009B0E39">
        <w:rPr>
          <w:b w:val="0"/>
        </w:rPr>
        <w:lastRenderedPageBreak/>
        <w:t xml:space="preserve"> </w:t>
      </w:r>
      <w:bookmarkStart w:id="61" w:name="_Toc455066837"/>
      <w:r w:rsidR="00E5384F" w:rsidRPr="009B0E39">
        <w:rPr>
          <w:b w:val="0"/>
        </w:rPr>
        <w:t>影视作品分析实现</w:t>
      </w:r>
      <w:bookmarkEnd w:id="61"/>
    </w:p>
    <w:p w:rsidR="00AB79D9" w:rsidRPr="009B0E39" w:rsidRDefault="000D286B" w:rsidP="00EE399C">
      <w:pPr>
        <w:pStyle w:val="3"/>
        <w:adjustRightInd w:val="0"/>
        <w:snapToGrid w:val="0"/>
        <w:spacing w:beforeLines="50" w:before="120" w:afterLines="50" w:after="120" w:line="300" w:lineRule="auto"/>
        <w:rPr>
          <w:b w:val="0"/>
        </w:rPr>
      </w:pPr>
      <w:r w:rsidRPr="009B0E39">
        <w:rPr>
          <w:b w:val="0"/>
        </w:rPr>
        <w:t xml:space="preserve"> </w:t>
      </w:r>
      <w:bookmarkStart w:id="62" w:name="_Toc455066838"/>
      <w:r w:rsidR="00B417CD" w:rsidRPr="009B0E39">
        <w:rPr>
          <w:b w:val="0"/>
        </w:rPr>
        <w:t>影人</w:t>
      </w:r>
      <w:r w:rsidR="00AB79D9" w:rsidRPr="009B0E39">
        <w:rPr>
          <w:b w:val="0"/>
        </w:rPr>
        <w:t>主创指数</w:t>
      </w:r>
      <w:r w:rsidR="00B417CD" w:rsidRPr="009B0E39">
        <w:rPr>
          <w:b w:val="0"/>
        </w:rPr>
        <w:t>实现</w:t>
      </w:r>
      <w:bookmarkEnd w:id="62"/>
    </w:p>
    <w:p w:rsidR="00B417CD" w:rsidRPr="009B0E39" w:rsidRDefault="00B417CD" w:rsidP="001B48E6">
      <w:pPr>
        <w:pStyle w:val="a1"/>
        <w:adjustRightInd w:val="0"/>
        <w:snapToGrid w:val="0"/>
        <w:spacing w:line="300" w:lineRule="auto"/>
        <w:ind w:firstLine="480"/>
      </w:pPr>
      <w:r w:rsidRPr="009B0E39">
        <w:t>影人主创指数计算，</w:t>
      </w:r>
      <w:r w:rsidR="00643A13" w:rsidRPr="009B0E39">
        <w:t>主要基于</w:t>
      </w:r>
      <w:r w:rsidRPr="009B0E39">
        <w:t>公式</w:t>
      </w:r>
      <w:r w:rsidR="00643A13" w:rsidRPr="009B0E39">
        <w:t>(10)</w:t>
      </w:r>
      <w:r w:rsidR="00643A13" w:rsidRPr="009B0E39">
        <w:t>，</w:t>
      </w:r>
      <w:r w:rsidRPr="009B0E39">
        <w:t>具体在实现过程中，遵从以下算法流程：</w:t>
      </w:r>
    </w:p>
    <w:p w:rsidR="00B417CD" w:rsidRPr="009B0E39" w:rsidRDefault="00B417CD" w:rsidP="00EE399C">
      <w:pPr>
        <w:pStyle w:val="a1"/>
        <w:adjustRightInd w:val="0"/>
        <w:snapToGrid w:val="0"/>
        <w:spacing w:line="300" w:lineRule="auto"/>
        <w:ind w:firstLineChars="0" w:firstLine="0"/>
        <w:jc w:val="center"/>
      </w:pPr>
      <w:r w:rsidRPr="009B0E39">
        <w:rPr>
          <w:noProof/>
        </w:rPr>
        <w:drawing>
          <wp:inline distT="0" distB="0" distL="0" distR="0">
            <wp:extent cx="3426170" cy="2406929"/>
            <wp:effectExtent l="0" t="0" r="3175" b="0"/>
            <wp:docPr id="45" name="图片 45" descr="E:\study\毕业设计\毕业论文\影人主创指数计算算法流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E:\study\毕业设计\毕业论文\影人主创指数计算算法流程.png"/>
                    <pic:cNvPicPr>
                      <a:picLocks noChangeAspect="1" noChangeArrowheads="1"/>
                    </pic:cNvPicPr>
                  </pic:nvPicPr>
                  <pic:blipFill rotWithShape="1">
                    <a:blip r:embed="rId81">
                      <a:extLst>
                        <a:ext uri="{28A0092B-C50C-407E-A947-70E740481C1C}">
                          <a14:useLocalDpi xmlns:a14="http://schemas.microsoft.com/office/drawing/2010/main" val="0"/>
                        </a:ext>
                      </a:extLst>
                    </a:blip>
                    <a:srcRect l="5637" t="9016" r="3724" b="5327"/>
                    <a:stretch/>
                  </pic:blipFill>
                  <pic:spPr bwMode="auto">
                    <a:xfrm>
                      <a:off x="0" y="0"/>
                      <a:ext cx="3465535" cy="2434583"/>
                    </a:xfrm>
                    <a:prstGeom prst="rect">
                      <a:avLst/>
                    </a:prstGeom>
                    <a:noFill/>
                    <a:ln>
                      <a:noFill/>
                    </a:ln>
                    <a:extLst>
                      <a:ext uri="{53640926-AAD7-44D8-BBD7-CCE9431645EC}">
                        <a14:shadowObscured xmlns:a14="http://schemas.microsoft.com/office/drawing/2010/main"/>
                      </a:ext>
                    </a:extLst>
                  </pic:spPr>
                </pic:pic>
              </a:graphicData>
            </a:graphic>
          </wp:inline>
        </w:drawing>
      </w:r>
    </w:p>
    <w:p w:rsidR="00B417CD" w:rsidRPr="009B0E39" w:rsidRDefault="00B417CD" w:rsidP="00EE399C">
      <w:pPr>
        <w:pStyle w:val="a1"/>
        <w:adjustRightInd w:val="0"/>
        <w:snapToGrid w:val="0"/>
        <w:spacing w:line="300" w:lineRule="auto"/>
        <w:ind w:firstLineChars="0" w:firstLine="0"/>
        <w:jc w:val="center"/>
        <w:rPr>
          <w:sz w:val="21"/>
        </w:rPr>
      </w:pPr>
      <w:r w:rsidRPr="009B0E39">
        <w:rPr>
          <w:sz w:val="21"/>
        </w:rPr>
        <w:t>图</w:t>
      </w:r>
      <w:r w:rsidRPr="009B0E39">
        <w:rPr>
          <w:sz w:val="21"/>
        </w:rPr>
        <w:t>4-</w:t>
      </w:r>
      <w:r w:rsidR="00071E23" w:rsidRPr="009B0E39">
        <w:rPr>
          <w:sz w:val="21"/>
        </w:rPr>
        <w:t>9</w:t>
      </w:r>
      <w:r w:rsidRPr="009B0E39">
        <w:rPr>
          <w:sz w:val="21"/>
        </w:rPr>
        <w:t xml:space="preserve"> </w:t>
      </w:r>
      <w:r w:rsidRPr="009B0E39">
        <w:rPr>
          <w:sz w:val="21"/>
        </w:rPr>
        <w:t>主创指数计算算法流程</w:t>
      </w:r>
    </w:p>
    <w:p w:rsidR="009456B3" w:rsidRPr="009B0E39" w:rsidRDefault="009456B3" w:rsidP="00554F67">
      <w:pPr>
        <w:pStyle w:val="a1"/>
        <w:adjustRightInd w:val="0"/>
        <w:snapToGrid w:val="0"/>
        <w:spacing w:line="300" w:lineRule="auto"/>
        <w:ind w:firstLine="480"/>
      </w:pPr>
      <w:r w:rsidRPr="009B0E39">
        <w:t>目前，针对影人的主创指数，</w:t>
      </w:r>
      <w:r w:rsidR="009408CE" w:rsidRPr="009B0E39">
        <w:t>基于</w:t>
      </w:r>
      <w:r w:rsidR="009408CE" w:rsidRPr="009B0E39">
        <w:t>jersey</w:t>
      </w:r>
      <w:r w:rsidR="009408CE" w:rsidRPr="009B0E39">
        <w:t>框架，</w:t>
      </w:r>
      <w:r w:rsidRPr="009B0E39">
        <w:t>进行了</w:t>
      </w:r>
      <w:r w:rsidR="009408CE" w:rsidRPr="009B0E39">
        <w:t>web service</w:t>
      </w:r>
      <w:r w:rsidR="008C357B" w:rsidRPr="009B0E39">
        <w:t>接口的封装，支持</w:t>
      </w:r>
      <w:r w:rsidRPr="009B0E39">
        <w:t>远程调用查询影人的基本信息和主创指数，查询</w:t>
      </w:r>
      <w:proofErr w:type="gramStart"/>
      <w:r w:rsidRPr="009B0E39">
        <w:t>样例如</w:t>
      </w:r>
      <w:proofErr w:type="gramEnd"/>
      <w:r w:rsidRPr="009B0E39">
        <w:t>图</w:t>
      </w:r>
      <w:r w:rsidRPr="009B0E39">
        <w:t>4-</w:t>
      </w:r>
      <w:r w:rsidR="004B5258" w:rsidRPr="009B0E39">
        <w:t>10</w:t>
      </w:r>
      <w:r w:rsidRPr="009B0E39">
        <w:t>所示：</w:t>
      </w:r>
    </w:p>
    <w:p w:rsidR="009456B3" w:rsidRPr="009B0E39" w:rsidRDefault="009456B3" w:rsidP="00EE399C">
      <w:pPr>
        <w:pStyle w:val="a1"/>
        <w:adjustRightInd w:val="0"/>
        <w:snapToGrid w:val="0"/>
        <w:spacing w:line="300" w:lineRule="auto"/>
        <w:ind w:firstLineChars="0" w:firstLine="0"/>
        <w:jc w:val="left"/>
      </w:pPr>
      <w:r w:rsidRPr="009B0E39">
        <w:rPr>
          <w:noProof/>
        </w:rPr>
        <w:drawing>
          <wp:inline distT="0" distB="0" distL="0" distR="0" wp14:anchorId="0A20538D" wp14:editId="450EB04F">
            <wp:extent cx="2488759" cy="1364864"/>
            <wp:effectExtent l="0" t="0" r="6985" b="698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2066" r="23376" b="60234"/>
                    <a:stretch/>
                  </pic:blipFill>
                  <pic:spPr bwMode="auto">
                    <a:xfrm>
                      <a:off x="0" y="0"/>
                      <a:ext cx="2555770" cy="1401614"/>
                    </a:xfrm>
                    <a:prstGeom prst="rect">
                      <a:avLst/>
                    </a:prstGeom>
                    <a:ln>
                      <a:noFill/>
                    </a:ln>
                    <a:extLst>
                      <a:ext uri="{53640926-AAD7-44D8-BBD7-CCE9431645EC}">
                        <a14:shadowObscured xmlns:a14="http://schemas.microsoft.com/office/drawing/2010/main"/>
                      </a:ext>
                    </a:extLst>
                  </pic:spPr>
                </pic:pic>
              </a:graphicData>
            </a:graphic>
          </wp:inline>
        </w:drawing>
      </w:r>
      <w:r w:rsidR="009F6914" w:rsidRPr="009B0E39">
        <w:t xml:space="preserve"> </w:t>
      </w:r>
      <w:r w:rsidR="009F6914" w:rsidRPr="009B0E39">
        <w:rPr>
          <w:noProof/>
        </w:rPr>
        <w:drawing>
          <wp:inline distT="0" distB="0" distL="0" distR="0" wp14:anchorId="134C9EDE" wp14:editId="7D775F9F">
            <wp:extent cx="2647784" cy="1218394"/>
            <wp:effectExtent l="0" t="0" r="635" b="127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2608" r="6315" b="67234"/>
                    <a:stretch/>
                  </pic:blipFill>
                  <pic:spPr bwMode="auto">
                    <a:xfrm>
                      <a:off x="0" y="0"/>
                      <a:ext cx="2697151" cy="1241111"/>
                    </a:xfrm>
                    <a:prstGeom prst="rect">
                      <a:avLst/>
                    </a:prstGeom>
                    <a:ln>
                      <a:noFill/>
                    </a:ln>
                    <a:extLst>
                      <a:ext uri="{53640926-AAD7-44D8-BBD7-CCE9431645EC}">
                        <a14:shadowObscured xmlns:a14="http://schemas.microsoft.com/office/drawing/2010/main"/>
                      </a:ext>
                    </a:extLst>
                  </pic:spPr>
                </pic:pic>
              </a:graphicData>
            </a:graphic>
          </wp:inline>
        </w:drawing>
      </w:r>
    </w:p>
    <w:p w:rsidR="00664AC4" w:rsidRPr="009B0E39" w:rsidRDefault="00664AC4" w:rsidP="00EE399C">
      <w:pPr>
        <w:adjustRightInd w:val="0"/>
        <w:snapToGrid w:val="0"/>
        <w:spacing w:line="300" w:lineRule="auto"/>
        <w:ind w:firstLineChars="200" w:firstLine="420"/>
      </w:pPr>
      <w:r w:rsidRPr="009B0E39">
        <w:rPr>
          <w:sz w:val="21"/>
        </w:rPr>
        <w:t>（</w:t>
      </w:r>
      <w:r w:rsidRPr="009B0E39">
        <w:rPr>
          <w:sz w:val="21"/>
        </w:rPr>
        <w:t>a</w:t>
      </w:r>
      <w:r w:rsidRPr="009B0E39">
        <w:rPr>
          <w:sz w:val="21"/>
        </w:rPr>
        <w:t>）影人信息查询调用</w:t>
      </w:r>
      <w:r w:rsidRPr="009B0E39">
        <w:rPr>
          <w:sz w:val="21"/>
        </w:rPr>
        <w:t xml:space="preserve">                     </w:t>
      </w:r>
      <w:r w:rsidRPr="009B0E39">
        <w:rPr>
          <w:sz w:val="21"/>
        </w:rPr>
        <w:t>（</w:t>
      </w:r>
      <w:r w:rsidRPr="009B0E39">
        <w:rPr>
          <w:sz w:val="21"/>
        </w:rPr>
        <w:t>b</w:t>
      </w:r>
      <w:r w:rsidRPr="009B0E39">
        <w:rPr>
          <w:sz w:val="21"/>
        </w:rPr>
        <w:t>）影人信息接口返回</w:t>
      </w:r>
    </w:p>
    <w:p w:rsidR="00B1180B" w:rsidRPr="009B0E39" w:rsidRDefault="00B1180B" w:rsidP="00EE399C">
      <w:pPr>
        <w:pStyle w:val="a1"/>
        <w:adjustRightInd w:val="0"/>
        <w:snapToGrid w:val="0"/>
        <w:spacing w:line="300" w:lineRule="auto"/>
        <w:ind w:firstLineChars="0" w:firstLine="0"/>
        <w:jc w:val="center"/>
        <w:rPr>
          <w:sz w:val="21"/>
        </w:rPr>
      </w:pPr>
      <w:r w:rsidRPr="009B0E39">
        <w:rPr>
          <w:sz w:val="21"/>
        </w:rPr>
        <w:t>图</w:t>
      </w:r>
      <w:r w:rsidRPr="009B0E39">
        <w:rPr>
          <w:sz w:val="21"/>
        </w:rPr>
        <w:t>4-</w:t>
      </w:r>
      <w:r w:rsidR="004B5258" w:rsidRPr="009B0E39">
        <w:rPr>
          <w:sz w:val="21"/>
        </w:rPr>
        <w:t>10</w:t>
      </w:r>
      <w:r w:rsidRPr="009B0E39">
        <w:rPr>
          <w:sz w:val="21"/>
        </w:rPr>
        <w:t xml:space="preserve"> </w:t>
      </w:r>
      <w:r w:rsidR="00664AC4" w:rsidRPr="009B0E39">
        <w:rPr>
          <w:sz w:val="21"/>
        </w:rPr>
        <w:t>影人接口调用示例</w:t>
      </w:r>
    </w:p>
    <w:p w:rsidR="009456B3" w:rsidRPr="009B0E39" w:rsidRDefault="009456B3" w:rsidP="00554F67">
      <w:pPr>
        <w:pStyle w:val="a1"/>
        <w:adjustRightInd w:val="0"/>
        <w:snapToGrid w:val="0"/>
        <w:spacing w:line="300" w:lineRule="auto"/>
        <w:ind w:firstLine="480"/>
      </w:pPr>
      <w:proofErr w:type="gramStart"/>
      <w:r w:rsidRPr="009B0E39">
        <w:t>基于影</w:t>
      </w:r>
      <w:proofErr w:type="gramEnd"/>
      <w:r w:rsidRPr="009B0E39">
        <w:t>人主创指数的计算结果，可以对主创人员进行主创排名，</w:t>
      </w:r>
      <w:r w:rsidR="00A55942" w:rsidRPr="009B0E39">
        <w:t>并</w:t>
      </w:r>
      <w:proofErr w:type="gramStart"/>
      <w:r w:rsidR="00A55942" w:rsidRPr="009B0E39">
        <w:t>基于影</w:t>
      </w:r>
      <w:proofErr w:type="gramEnd"/>
      <w:r w:rsidR="00A55942" w:rsidRPr="009B0E39">
        <w:t>人身份以及地区进行筛选，进而</w:t>
      </w:r>
      <w:r w:rsidR="00CA3ED0" w:rsidRPr="009B0E39">
        <w:t>分析当下最红最火的影人都有哪些，</w:t>
      </w:r>
      <w:r w:rsidR="00CF2BFE" w:rsidRPr="009B0E39">
        <w:t>国内</w:t>
      </w:r>
      <w:r w:rsidRPr="009B0E39">
        <w:t>影人主创</w:t>
      </w:r>
      <w:r w:rsidR="00A250AC" w:rsidRPr="009B0E39">
        <w:t>排名情况如图</w:t>
      </w:r>
      <w:r w:rsidR="00A250AC" w:rsidRPr="009B0E39">
        <w:t>4-11</w:t>
      </w:r>
      <w:r w:rsidR="00A250AC" w:rsidRPr="009B0E39">
        <w:t>所示</w:t>
      </w:r>
      <w:r w:rsidRPr="009B0E39">
        <w:t>：</w:t>
      </w:r>
    </w:p>
    <w:p w:rsidR="009456B3" w:rsidRPr="009B0E39" w:rsidRDefault="00CF2BFE" w:rsidP="00EE399C">
      <w:pPr>
        <w:pStyle w:val="a1"/>
        <w:adjustRightInd w:val="0"/>
        <w:snapToGrid w:val="0"/>
        <w:spacing w:line="300" w:lineRule="auto"/>
        <w:ind w:firstLineChars="0" w:firstLine="0"/>
        <w:jc w:val="center"/>
      </w:pPr>
      <w:r w:rsidRPr="009B0E39">
        <w:rPr>
          <w:noProof/>
        </w:rPr>
        <w:lastRenderedPageBreak/>
        <w:drawing>
          <wp:inline distT="0" distB="0" distL="0" distR="0" wp14:anchorId="14E041DE" wp14:editId="3AB06585">
            <wp:extent cx="5112755" cy="3442915"/>
            <wp:effectExtent l="0" t="0" r="0" b="571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126549" cy="3452204"/>
                    </a:xfrm>
                    <a:prstGeom prst="rect">
                      <a:avLst/>
                    </a:prstGeom>
                  </pic:spPr>
                </pic:pic>
              </a:graphicData>
            </a:graphic>
          </wp:inline>
        </w:drawing>
      </w:r>
    </w:p>
    <w:p w:rsidR="00CF2BFE" w:rsidRPr="009B0E39" w:rsidRDefault="00CF2BFE" w:rsidP="00EE399C">
      <w:pPr>
        <w:pStyle w:val="a1"/>
        <w:adjustRightInd w:val="0"/>
        <w:snapToGrid w:val="0"/>
        <w:spacing w:line="300" w:lineRule="auto"/>
        <w:ind w:firstLineChars="0" w:firstLine="0"/>
        <w:jc w:val="center"/>
        <w:rPr>
          <w:sz w:val="21"/>
        </w:rPr>
      </w:pPr>
      <w:r w:rsidRPr="009B0E39">
        <w:rPr>
          <w:sz w:val="21"/>
        </w:rPr>
        <w:t>图</w:t>
      </w:r>
      <w:r w:rsidRPr="009B0E39">
        <w:rPr>
          <w:sz w:val="21"/>
        </w:rPr>
        <w:t>4-1</w:t>
      </w:r>
      <w:r w:rsidR="004B5258" w:rsidRPr="009B0E39">
        <w:rPr>
          <w:sz w:val="21"/>
        </w:rPr>
        <w:t>1</w:t>
      </w:r>
      <w:r w:rsidRPr="009B0E39">
        <w:rPr>
          <w:sz w:val="21"/>
        </w:rPr>
        <w:t xml:space="preserve"> </w:t>
      </w:r>
      <w:r w:rsidRPr="009B0E39">
        <w:rPr>
          <w:sz w:val="21"/>
        </w:rPr>
        <w:t>国内影人主创排名</w:t>
      </w:r>
    </w:p>
    <w:p w:rsidR="005C3232" w:rsidRPr="009B0E39" w:rsidRDefault="00D67BA9" w:rsidP="00EE399C">
      <w:pPr>
        <w:pStyle w:val="3"/>
        <w:adjustRightInd w:val="0"/>
        <w:snapToGrid w:val="0"/>
        <w:spacing w:beforeLines="50" w:before="120" w:afterLines="50" w:after="120" w:line="300" w:lineRule="auto"/>
        <w:rPr>
          <w:b w:val="0"/>
        </w:rPr>
      </w:pPr>
      <w:r w:rsidRPr="009B0E39">
        <w:rPr>
          <w:b w:val="0"/>
        </w:rPr>
        <w:t xml:space="preserve"> </w:t>
      </w:r>
      <w:bookmarkStart w:id="63" w:name="_Toc455066839"/>
      <w:r w:rsidR="005C3232" w:rsidRPr="009B0E39">
        <w:rPr>
          <w:b w:val="0"/>
        </w:rPr>
        <w:t>影视作品受众人</w:t>
      </w:r>
      <w:proofErr w:type="gramStart"/>
      <w:r w:rsidR="005C3232" w:rsidRPr="009B0E39">
        <w:rPr>
          <w:b w:val="0"/>
        </w:rPr>
        <w:t>群分析</w:t>
      </w:r>
      <w:proofErr w:type="gramEnd"/>
      <w:r w:rsidR="004A224F" w:rsidRPr="009B0E39">
        <w:rPr>
          <w:b w:val="0"/>
        </w:rPr>
        <w:t>实现</w:t>
      </w:r>
      <w:bookmarkEnd w:id="63"/>
    </w:p>
    <w:p w:rsidR="005C3232" w:rsidRPr="009B0E39" w:rsidRDefault="005C3232" w:rsidP="00EE399C">
      <w:pPr>
        <w:pStyle w:val="a1"/>
        <w:adjustRightInd w:val="0"/>
        <w:snapToGrid w:val="0"/>
        <w:spacing w:line="300" w:lineRule="auto"/>
        <w:ind w:firstLine="480"/>
      </w:pPr>
      <w:r w:rsidRPr="009B0E39">
        <w:t>影视作品受</w:t>
      </w:r>
      <w:proofErr w:type="gramStart"/>
      <w:r w:rsidRPr="009B0E39">
        <w:t>众分析</w:t>
      </w:r>
      <w:proofErr w:type="gramEnd"/>
      <w:r w:rsidRPr="009B0E39">
        <w:t>则从性别、收入、兴趣类别、学历、地域五个角度进行统计和分析</w:t>
      </w:r>
      <w:r w:rsidR="006C6915" w:rsidRPr="009B0E39">
        <w:t>。性别和地域信息基于网民的基本信息进行获取，收入、兴趣类别、学历信息则基于网民的基本信息和标签信息进行推算，虽然无法真实获取，但也具有一定可信性。</w:t>
      </w:r>
    </w:p>
    <w:p w:rsidR="0076466D" w:rsidRPr="009B0E39" w:rsidRDefault="00647C7D" w:rsidP="00EE399C">
      <w:pPr>
        <w:pStyle w:val="a1"/>
        <w:adjustRightInd w:val="0"/>
        <w:snapToGrid w:val="0"/>
        <w:spacing w:line="300" w:lineRule="auto"/>
        <w:ind w:firstLine="480"/>
      </w:pPr>
      <w:r w:rsidRPr="009B0E39">
        <w:t>性别、收入、兴趣群体受</w:t>
      </w:r>
      <w:proofErr w:type="gramStart"/>
      <w:r w:rsidRPr="009B0E39">
        <w:t>众分析</w:t>
      </w:r>
      <w:proofErr w:type="gramEnd"/>
      <w:r w:rsidRPr="009B0E39">
        <w:t>如图</w:t>
      </w:r>
      <w:r w:rsidRPr="009B0E39">
        <w:t>4-12</w:t>
      </w:r>
      <w:r w:rsidR="0076466D" w:rsidRPr="009B0E39">
        <w:t>所示：</w:t>
      </w:r>
    </w:p>
    <w:p w:rsidR="0076466D" w:rsidRPr="009B0E39" w:rsidRDefault="0076466D" w:rsidP="00EE399C">
      <w:pPr>
        <w:pStyle w:val="a1"/>
        <w:adjustRightInd w:val="0"/>
        <w:snapToGrid w:val="0"/>
        <w:spacing w:line="300" w:lineRule="auto"/>
        <w:ind w:firstLineChars="0" w:firstLine="0"/>
        <w:jc w:val="center"/>
      </w:pPr>
      <w:r w:rsidRPr="009B0E39">
        <w:rPr>
          <w:noProof/>
        </w:rPr>
        <w:drawing>
          <wp:inline distT="0" distB="0" distL="0" distR="0" wp14:anchorId="6549CA04" wp14:editId="0F753FA2">
            <wp:extent cx="5220335" cy="2328545"/>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20335" cy="2328545"/>
                    </a:xfrm>
                    <a:prstGeom prst="rect">
                      <a:avLst/>
                    </a:prstGeom>
                  </pic:spPr>
                </pic:pic>
              </a:graphicData>
            </a:graphic>
          </wp:inline>
        </w:drawing>
      </w:r>
    </w:p>
    <w:p w:rsidR="0076466D" w:rsidRPr="009B0E39" w:rsidRDefault="0076466D" w:rsidP="00EE399C">
      <w:pPr>
        <w:pStyle w:val="a1"/>
        <w:adjustRightInd w:val="0"/>
        <w:snapToGrid w:val="0"/>
        <w:spacing w:line="300" w:lineRule="auto"/>
        <w:ind w:firstLineChars="0" w:firstLine="0"/>
        <w:jc w:val="center"/>
        <w:rPr>
          <w:sz w:val="21"/>
        </w:rPr>
      </w:pPr>
      <w:r w:rsidRPr="009B0E39">
        <w:rPr>
          <w:sz w:val="21"/>
        </w:rPr>
        <w:t>图</w:t>
      </w:r>
      <w:r w:rsidRPr="009B0E39">
        <w:rPr>
          <w:sz w:val="21"/>
        </w:rPr>
        <w:t>4-1</w:t>
      </w:r>
      <w:r w:rsidR="0025173D" w:rsidRPr="009B0E39">
        <w:rPr>
          <w:sz w:val="21"/>
        </w:rPr>
        <w:t>2</w:t>
      </w:r>
      <w:r w:rsidRPr="009B0E39">
        <w:rPr>
          <w:sz w:val="21"/>
        </w:rPr>
        <w:t xml:space="preserve"> </w:t>
      </w:r>
      <w:r w:rsidRPr="009B0E39">
        <w:rPr>
          <w:sz w:val="21"/>
        </w:rPr>
        <w:t>影片受众人群分析</w:t>
      </w:r>
    </w:p>
    <w:p w:rsidR="008B3FA5" w:rsidRPr="009B0E39" w:rsidRDefault="008B3FA5" w:rsidP="00EE399C">
      <w:pPr>
        <w:pStyle w:val="a1"/>
        <w:adjustRightInd w:val="0"/>
        <w:snapToGrid w:val="0"/>
        <w:spacing w:line="300" w:lineRule="auto"/>
        <w:ind w:firstLineChars="0" w:firstLine="0"/>
        <w:jc w:val="center"/>
        <w:rPr>
          <w:sz w:val="21"/>
        </w:rPr>
      </w:pPr>
    </w:p>
    <w:p w:rsidR="008B3FA5" w:rsidRPr="009B0E39" w:rsidRDefault="00D62E10" w:rsidP="00641E88">
      <w:pPr>
        <w:pStyle w:val="a1"/>
        <w:adjustRightInd w:val="0"/>
        <w:snapToGrid w:val="0"/>
        <w:spacing w:line="300" w:lineRule="auto"/>
        <w:ind w:firstLine="480"/>
        <w:jc w:val="left"/>
      </w:pPr>
      <w:r w:rsidRPr="009B0E39">
        <w:lastRenderedPageBreak/>
        <w:t>提及者学历</w:t>
      </w:r>
      <w:r w:rsidR="00CB76D0" w:rsidRPr="009B0E39">
        <w:t>受</w:t>
      </w:r>
      <w:proofErr w:type="gramStart"/>
      <w:r w:rsidR="00CB76D0" w:rsidRPr="009B0E39">
        <w:t>众分析</w:t>
      </w:r>
      <w:proofErr w:type="gramEnd"/>
      <w:r w:rsidR="00CB76D0" w:rsidRPr="009B0E39">
        <w:t>如图</w:t>
      </w:r>
      <w:r w:rsidR="00CB76D0" w:rsidRPr="009B0E39">
        <w:t>4-13</w:t>
      </w:r>
      <w:r w:rsidR="00CB76D0" w:rsidRPr="009B0E39">
        <w:t>所示：</w:t>
      </w:r>
    </w:p>
    <w:p w:rsidR="0076466D" w:rsidRPr="009B0E39" w:rsidRDefault="0076466D" w:rsidP="00EE399C">
      <w:pPr>
        <w:pStyle w:val="a1"/>
        <w:adjustRightInd w:val="0"/>
        <w:snapToGrid w:val="0"/>
        <w:spacing w:line="300" w:lineRule="auto"/>
        <w:ind w:firstLineChars="0" w:firstLine="0"/>
        <w:jc w:val="center"/>
        <w:rPr>
          <w:sz w:val="21"/>
        </w:rPr>
      </w:pPr>
      <w:r w:rsidRPr="009B0E39">
        <w:rPr>
          <w:noProof/>
        </w:rPr>
        <w:drawing>
          <wp:inline distT="0" distB="0" distL="0" distR="0" wp14:anchorId="2499422F" wp14:editId="0B2D3305">
            <wp:extent cx="4730270" cy="2099145"/>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l="3808" r="5555" b="7194"/>
                    <a:stretch/>
                  </pic:blipFill>
                  <pic:spPr bwMode="auto">
                    <a:xfrm>
                      <a:off x="0" y="0"/>
                      <a:ext cx="4731598" cy="2099734"/>
                    </a:xfrm>
                    <a:prstGeom prst="rect">
                      <a:avLst/>
                    </a:prstGeom>
                    <a:ln>
                      <a:noFill/>
                    </a:ln>
                    <a:extLst>
                      <a:ext uri="{53640926-AAD7-44D8-BBD7-CCE9431645EC}">
                        <a14:shadowObscured xmlns:a14="http://schemas.microsoft.com/office/drawing/2010/main"/>
                      </a:ext>
                    </a:extLst>
                  </pic:spPr>
                </pic:pic>
              </a:graphicData>
            </a:graphic>
          </wp:inline>
        </w:drawing>
      </w:r>
    </w:p>
    <w:p w:rsidR="0076466D" w:rsidRPr="009B0E39" w:rsidRDefault="0076466D" w:rsidP="00EE399C">
      <w:pPr>
        <w:pStyle w:val="a1"/>
        <w:adjustRightInd w:val="0"/>
        <w:snapToGrid w:val="0"/>
        <w:spacing w:line="300" w:lineRule="auto"/>
        <w:ind w:firstLineChars="0" w:firstLine="0"/>
        <w:jc w:val="center"/>
        <w:rPr>
          <w:sz w:val="21"/>
        </w:rPr>
      </w:pPr>
      <w:r w:rsidRPr="009B0E39">
        <w:rPr>
          <w:sz w:val="21"/>
        </w:rPr>
        <w:t>图</w:t>
      </w:r>
      <w:r w:rsidRPr="009B0E39">
        <w:rPr>
          <w:sz w:val="21"/>
        </w:rPr>
        <w:t>4-1</w:t>
      </w:r>
      <w:r w:rsidR="0025173D" w:rsidRPr="009B0E39">
        <w:rPr>
          <w:sz w:val="21"/>
        </w:rPr>
        <w:t>3</w:t>
      </w:r>
      <w:r w:rsidRPr="009B0E39">
        <w:rPr>
          <w:sz w:val="21"/>
        </w:rPr>
        <w:t xml:space="preserve"> </w:t>
      </w:r>
      <w:r w:rsidRPr="009B0E39">
        <w:rPr>
          <w:sz w:val="21"/>
        </w:rPr>
        <w:t>影片</w:t>
      </w:r>
      <w:r w:rsidR="002951A9" w:rsidRPr="009B0E39">
        <w:rPr>
          <w:sz w:val="21"/>
        </w:rPr>
        <w:t>受众</w:t>
      </w:r>
      <w:r w:rsidRPr="009B0E39">
        <w:rPr>
          <w:sz w:val="21"/>
        </w:rPr>
        <w:t>人群</w:t>
      </w:r>
      <w:r w:rsidR="002951A9" w:rsidRPr="009B0E39">
        <w:rPr>
          <w:sz w:val="21"/>
        </w:rPr>
        <w:t>学历分布</w:t>
      </w:r>
    </w:p>
    <w:p w:rsidR="00CB76D0" w:rsidRPr="009B0E39" w:rsidRDefault="00CB76D0" w:rsidP="00B9624C">
      <w:pPr>
        <w:pStyle w:val="a1"/>
        <w:adjustRightInd w:val="0"/>
        <w:snapToGrid w:val="0"/>
        <w:spacing w:line="300" w:lineRule="auto"/>
        <w:ind w:firstLine="480"/>
        <w:jc w:val="left"/>
      </w:pPr>
      <w:r w:rsidRPr="009B0E39">
        <w:t>从国内</w:t>
      </w:r>
      <w:proofErr w:type="gramStart"/>
      <w:r w:rsidRPr="009B0E39">
        <w:t>一</w:t>
      </w:r>
      <w:proofErr w:type="gramEnd"/>
      <w:r w:rsidRPr="009B0E39">
        <w:t>二线城市出发，基于用户信息，开展地域受众分析，分析结果如图</w:t>
      </w:r>
      <w:r w:rsidRPr="009B0E39">
        <w:t>4-14</w:t>
      </w:r>
      <w:r w:rsidRPr="009B0E39">
        <w:t>所示：</w:t>
      </w:r>
    </w:p>
    <w:p w:rsidR="0076466D" w:rsidRPr="009B0E39" w:rsidRDefault="0076466D" w:rsidP="00EE399C">
      <w:pPr>
        <w:pStyle w:val="a1"/>
        <w:adjustRightInd w:val="0"/>
        <w:snapToGrid w:val="0"/>
        <w:spacing w:line="300" w:lineRule="auto"/>
        <w:ind w:firstLineChars="0" w:firstLine="0"/>
        <w:jc w:val="center"/>
      </w:pPr>
      <w:r w:rsidRPr="009B0E39">
        <w:rPr>
          <w:noProof/>
        </w:rPr>
        <w:drawing>
          <wp:inline distT="0" distB="0" distL="0" distR="0" wp14:anchorId="549F7273" wp14:editId="0FED3508">
            <wp:extent cx="4618587" cy="2091193"/>
            <wp:effectExtent l="0" t="0" r="0" b="444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l="4874" r="6628" b="7260"/>
                    <a:stretch/>
                  </pic:blipFill>
                  <pic:spPr bwMode="auto">
                    <a:xfrm>
                      <a:off x="0" y="0"/>
                      <a:ext cx="4619888" cy="2091782"/>
                    </a:xfrm>
                    <a:prstGeom prst="rect">
                      <a:avLst/>
                    </a:prstGeom>
                    <a:ln>
                      <a:noFill/>
                    </a:ln>
                    <a:extLst>
                      <a:ext uri="{53640926-AAD7-44D8-BBD7-CCE9431645EC}">
                        <a14:shadowObscured xmlns:a14="http://schemas.microsoft.com/office/drawing/2010/main"/>
                      </a:ext>
                    </a:extLst>
                  </pic:spPr>
                </pic:pic>
              </a:graphicData>
            </a:graphic>
          </wp:inline>
        </w:drawing>
      </w:r>
    </w:p>
    <w:p w:rsidR="0076466D" w:rsidRPr="009B0E39" w:rsidRDefault="0076466D" w:rsidP="00EE399C">
      <w:pPr>
        <w:pStyle w:val="a1"/>
        <w:adjustRightInd w:val="0"/>
        <w:snapToGrid w:val="0"/>
        <w:spacing w:line="300" w:lineRule="auto"/>
        <w:ind w:firstLineChars="0" w:firstLine="0"/>
        <w:jc w:val="center"/>
        <w:rPr>
          <w:sz w:val="21"/>
        </w:rPr>
      </w:pPr>
      <w:r w:rsidRPr="009B0E39">
        <w:rPr>
          <w:sz w:val="21"/>
        </w:rPr>
        <w:t>图</w:t>
      </w:r>
      <w:r w:rsidRPr="009B0E39">
        <w:rPr>
          <w:sz w:val="21"/>
        </w:rPr>
        <w:t>4-</w:t>
      </w:r>
      <w:r w:rsidR="0049323F" w:rsidRPr="009B0E39">
        <w:rPr>
          <w:sz w:val="21"/>
        </w:rPr>
        <w:t>1</w:t>
      </w:r>
      <w:r w:rsidR="0025173D" w:rsidRPr="009B0E39">
        <w:rPr>
          <w:sz w:val="21"/>
        </w:rPr>
        <w:t>4</w:t>
      </w:r>
      <w:r w:rsidRPr="009B0E39">
        <w:rPr>
          <w:sz w:val="21"/>
        </w:rPr>
        <w:t xml:space="preserve"> </w:t>
      </w:r>
      <w:r w:rsidR="00AE4F9F" w:rsidRPr="009B0E39">
        <w:rPr>
          <w:sz w:val="21"/>
        </w:rPr>
        <w:t>影片受众</w:t>
      </w:r>
      <w:r w:rsidRPr="009B0E39">
        <w:rPr>
          <w:sz w:val="21"/>
        </w:rPr>
        <w:t>人群</w:t>
      </w:r>
      <w:r w:rsidR="00AE4F9F" w:rsidRPr="009B0E39">
        <w:rPr>
          <w:sz w:val="21"/>
        </w:rPr>
        <w:t>地域</w:t>
      </w:r>
      <w:r w:rsidR="00A64564" w:rsidRPr="009B0E39">
        <w:rPr>
          <w:sz w:val="21"/>
        </w:rPr>
        <w:t>分布</w:t>
      </w:r>
    </w:p>
    <w:p w:rsidR="005C3232" w:rsidRPr="009B0E39" w:rsidRDefault="00D67BA9" w:rsidP="00EE399C">
      <w:pPr>
        <w:pStyle w:val="3"/>
        <w:adjustRightInd w:val="0"/>
        <w:snapToGrid w:val="0"/>
        <w:spacing w:beforeLines="50" w:before="120" w:afterLines="50" w:after="120" w:line="300" w:lineRule="auto"/>
        <w:rPr>
          <w:b w:val="0"/>
        </w:rPr>
      </w:pPr>
      <w:r w:rsidRPr="009B0E39">
        <w:rPr>
          <w:b w:val="0"/>
        </w:rPr>
        <w:t xml:space="preserve"> </w:t>
      </w:r>
      <w:bookmarkStart w:id="64" w:name="_Toc455066840"/>
      <w:r w:rsidR="005C3232" w:rsidRPr="009B0E39">
        <w:rPr>
          <w:b w:val="0"/>
        </w:rPr>
        <w:t>影视作品票房预测</w:t>
      </w:r>
      <w:r w:rsidR="004A224F" w:rsidRPr="009B0E39">
        <w:rPr>
          <w:b w:val="0"/>
        </w:rPr>
        <w:t>实现</w:t>
      </w:r>
      <w:bookmarkEnd w:id="64"/>
    </w:p>
    <w:p w:rsidR="00CE13D7" w:rsidRPr="009B0E39" w:rsidRDefault="00CE13D7" w:rsidP="00C859F7">
      <w:pPr>
        <w:adjustRightInd w:val="0"/>
        <w:snapToGrid w:val="0"/>
        <w:spacing w:line="300" w:lineRule="auto"/>
        <w:ind w:firstLineChars="200" w:firstLine="480"/>
        <w:rPr>
          <w:szCs w:val="24"/>
        </w:rPr>
      </w:pPr>
      <w:r w:rsidRPr="009B0E39">
        <w:rPr>
          <w:szCs w:val="24"/>
        </w:rPr>
        <w:t>在影视票房预测模型开展的过程中，</w:t>
      </w:r>
      <w:r w:rsidR="00DF5F28" w:rsidRPr="009B0E39">
        <w:rPr>
          <w:szCs w:val="24"/>
        </w:rPr>
        <w:t>考虑到观影人群消费能力的变化，以及影视票房的时间趋势，因此仅</w:t>
      </w:r>
      <w:r w:rsidR="00B41653" w:rsidRPr="009B0E39">
        <w:rPr>
          <w:szCs w:val="24"/>
        </w:rPr>
        <w:t>收集</w:t>
      </w:r>
      <w:r w:rsidRPr="009B0E39">
        <w:rPr>
          <w:szCs w:val="24"/>
        </w:rPr>
        <w:t>2011~</w:t>
      </w:r>
      <w:r w:rsidR="00C768B5" w:rsidRPr="009B0E39">
        <w:rPr>
          <w:szCs w:val="24"/>
        </w:rPr>
        <w:t>2016</w:t>
      </w:r>
      <w:r w:rsidRPr="009B0E39">
        <w:rPr>
          <w:szCs w:val="24"/>
        </w:rPr>
        <w:t>年</w:t>
      </w:r>
      <w:r w:rsidR="00C768B5" w:rsidRPr="009B0E39">
        <w:rPr>
          <w:szCs w:val="24"/>
        </w:rPr>
        <w:t>的影视作品信息，</w:t>
      </w:r>
      <w:r w:rsidR="00DF5F28" w:rsidRPr="009B0E39">
        <w:rPr>
          <w:szCs w:val="24"/>
        </w:rPr>
        <w:t>作为</w:t>
      </w:r>
      <w:r w:rsidR="00B41653" w:rsidRPr="009B0E39">
        <w:rPr>
          <w:szCs w:val="24"/>
        </w:rPr>
        <w:t>训练数据和验证数据</w:t>
      </w:r>
      <w:r w:rsidR="00DF5F28" w:rsidRPr="009B0E39">
        <w:rPr>
          <w:szCs w:val="24"/>
        </w:rPr>
        <w:t>，其中：</w:t>
      </w:r>
    </w:p>
    <w:p w:rsidR="00CE13D7" w:rsidRPr="009B0E39" w:rsidRDefault="00CE13D7" w:rsidP="00DD4F66">
      <w:pPr>
        <w:pStyle w:val="afe"/>
        <w:numPr>
          <w:ilvl w:val="0"/>
          <w:numId w:val="22"/>
        </w:numPr>
        <w:adjustRightInd w:val="0"/>
        <w:snapToGrid w:val="0"/>
        <w:spacing w:line="300" w:lineRule="auto"/>
        <w:ind w:firstLineChars="0"/>
        <w:rPr>
          <w:rFonts w:ascii="Times New Roman" w:hAnsi="Times New Roman"/>
          <w:sz w:val="24"/>
          <w:szCs w:val="24"/>
        </w:rPr>
      </w:pPr>
      <w:r w:rsidRPr="009B0E39">
        <w:rPr>
          <w:rFonts w:ascii="Times New Roman" w:hAnsi="Times New Roman"/>
          <w:sz w:val="24"/>
          <w:szCs w:val="24"/>
        </w:rPr>
        <w:t>百万</w:t>
      </w:r>
      <w:r w:rsidR="008A0962" w:rsidRPr="009B0E39">
        <w:rPr>
          <w:rFonts w:ascii="Times New Roman" w:hAnsi="Times New Roman"/>
          <w:sz w:val="24"/>
          <w:szCs w:val="24"/>
        </w:rPr>
        <w:t>以下</w:t>
      </w:r>
      <w:r w:rsidRPr="009B0E39">
        <w:rPr>
          <w:rFonts w:ascii="Times New Roman" w:hAnsi="Times New Roman"/>
          <w:sz w:val="24"/>
          <w:szCs w:val="24"/>
        </w:rPr>
        <w:t>票房</w:t>
      </w:r>
      <w:r w:rsidR="008A0962" w:rsidRPr="009B0E39">
        <w:rPr>
          <w:rFonts w:ascii="Times New Roman" w:hAnsi="Times New Roman"/>
          <w:sz w:val="24"/>
          <w:szCs w:val="24"/>
        </w:rPr>
        <w:t>作品</w:t>
      </w:r>
      <w:r w:rsidR="008A0962" w:rsidRPr="009B0E39">
        <w:rPr>
          <w:rFonts w:ascii="Times New Roman" w:hAnsi="Times New Roman"/>
          <w:sz w:val="24"/>
          <w:szCs w:val="24"/>
        </w:rPr>
        <w:t>403</w:t>
      </w:r>
      <w:r w:rsidRPr="009B0E39">
        <w:rPr>
          <w:rFonts w:ascii="Times New Roman" w:hAnsi="Times New Roman"/>
          <w:sz w:val="24"/>
          <w:szCs w:val="24"/>
        </w:rPr>
        <w:t>部</w:t>
      </w:r>
    </w:p>
    <w:p w:rsidR="00CE13D7" w:rsidRPr="009B0E39" w:rsidRDefault="008A0962" w:rsidP="00DD4F66">
      <w:pPr>
        <w:pStyle w:val="afe"/>
        <w:numPr>
          <w:ilvl w:val="0"/>
          <w:numId w:val="22"/>
        </w:numPr>
        <w:adjustRightInd w:val="0"/>
        <w:snapToGrid w:val="0"/>
        <w:spacing w:line="300" w:lineRule="auto"/>
        <w:ind w:firstLineChars="0"/>
        <w:rPr>
          <w:rFonts w:ascii="Times New Roman" w:hAnsi="Times New Roman"/>
          <w:sz w:val="24"/>
          <w:szCs w:val="24"/>
        </w:rPr>
      </w:pPr>
      <w:r w:rsidRPr="009B0E39">
        <w:rPr>
          <w:rFonts w:ascii="Times New Roman" w:hAnsi="Times New Roman"/>
          <w:sz w:val="24"/>
          <w:szCs w:val="24"/>
        </w:rPr>
        <w:t>百万</w:t>
      </w:r>
      <w:r w:rsidR="00CE13D7" w:rsidRPr="009B0E39">
        <w:rPr>
          <w:rFonts w:ascii="Times New Roman" w:hAnsi="Times New Roman"/>
          <w:sz w:val="24"/>
          <w:szCs w:val="24"/>
        </w:rPr>
        <w:t>票房</w:t>
      </w:r>
      <w:r w:rsidRPr="009B0E39">
        <w:rPr>
          <w:rFonts w:ascii="Times New Roman" w:hAnsi="Times New Roman"/>
          <w:sz w:val="24"/>
          <w:szCs w:val="24"/>
        </w:rPr>
        <w:t>作品</w:t>
      </w:r>
      <w:r w:rsidRPr="009B0E39">
        <w:rPr>
          <w:rFonts w:ascii="Times New Roman" w:hAnsi="Times New Roman"/>
          <w:sz w:val="24"/>
          <w:szCs w:val="24"/>
        </w:rPr>
        <w:t>456</w:t>
      </w:r>
      <w:r w:rsidR="00CE13D7" w:rsidRPr="009B0E39">
        <w:rPr>
          <w:rFonts w:ascii="Times New Roman" w:hAnsi="Times New Roman"/>
          <w:sz w:val="24"/>
          <w:szCs w:val="24"/>
        </w:rPr>
        <w:t>部</w:t>
      </w:r>
    </w:p>
    <w:p w:rsidR="00CE13D7" w:rsidRPr="009B0E39" w:rsidRDefault="008A0962" w:rsidP="00DD4F66">
      <w:pPr>
        <w:pStyle w:val="afe"/>
        <w:numPr>
          <w:ilvl w:val="0"/>
          <w:numId w:val="22"/>
        </w:numPr>
        <w:adjustRightInd w:val="0"/>
        <w:snapToGrid w:val="0"/>
        <w:spacing w:line="300" w:lineRule="auto"/>
        <w:ind w:firstLineChars="0"/>
        <w:rPr>
          <w:rFonts w:ascii="Times New Roman" w:hAnsi="Times New Roman"/>
          <w:sz w:val="24"/>
          <w:szCs w:val="24"/>
        </w:rPr>
      </w:pPr>
      <w:r w:rsidRPr="009B0E39">
        <w:rPr>
          <w:rFonts w:ascii="Times New Roman" w:hAnsi="Times New Roman"/>
          <w:sz w:val="24"/>
          <w:szCs w:val="24"/>
        </w:rPr>
        <w:t>千万</w:t>
      </w:r>
      <w:r w:rsidR="00CE13D7" w:rsidRPr="009B0E39">
        <w:rPr>
          <w:rFonts w:ascii="Times New Roman" w:hAnsi="Times New Roman"/>
          <w:sz w:val="24"/>
          <w:szCs w:val="24"/>
        </w:rPr>
        <w:t>票房</w:t>
      </w:r>
      <w:r w:rsidRPr="009B0E39">
        <w:rPr>
          <w:rFonts w:ascii="Times New Roman" w:hAnsi="Times New Roman"/>
          <w:sz w:val="24"/>
          <w:szCs w:val="24"/>
        </w:rPr>
        <w:t>作品</w:t>
      </w:r>
      <w:r w:rsidRPr="009B0E39">
        <w:rPr>
          <w:rFonts w:ascii="Times New Roman" w:hAnsi="Times New Roman"/>
          <w:sz w:val="24"/>
          <w:szCs w:val="24"/>
        </w:rPr>
        <w:t>412</w:t>
      </w:r>
      <w:r w:rsidR="00CE13D7" w:rsidRPr="009B0E39">
        <w:rPr>
          <w:rFonts w:ascii="Times New Roman" w:hAnsi="Times New Roman"/>
          <w:sz w:val="24"/>
          <w:szCs w:val="24"/>
        </w:rPr>
        <w:t>部</w:t>
      </w:r>
    </w:p>
    <w:p w:rsidR="00CE13D7" w:rsidRPr="009B0E39" w:rsidRDefault="009926CF" w:rsidP="00DD4F66">
      <w:pPr>
        <w:pStyle w:val="afe"/>
        <w:numPr>
          <w:ilvl w:val="0"/>
          <w:numId w:val="22"/>
        </w:numPr>
        <w:adjustRightInd w:val="0"/>
        <w:snapToGrid w:val="0"/>
        <w:spacing w:line="300" w:lineRule="auto"/>
        <w:ind w:firstLineChars="0"/>
        <w:rPr>
          <w:rFonts w:ascii="Times New Roman" w:hAnsi="Times New Roman"/>
          <w:sz w:val="24"/>
          <w:szCs w:val="24"/>
        </w:rPr>
      </w:pPr>
      <w:r w:rsidRPr="009B0E39">
        <w:rPr>
          <w:rFonts w:ascii="Times New Roman" w:hAnsi="Times New Roman"/>
          <w:sz w:val="24"/>
          <w:szCs w:val="24"/>
        </w:rPr>
        <w:t>亿万</w:t>
      </w:r>
      <w:r w:rsidR="00CE13D7" w:rsidRPr="009B0E39">
        <w:rPr>
          <w:rFonts w:ascii="Times New Roman" w:hAnsi="Times New Roman"/>
          <w:sz w:val="24"/>
          <w:szCs w:val="24"/>
        </w:rPr>
        <w:t>票房</w:t>
      </w:r>
      <w:r w:rsidR="008A0962" w:rsidRPr="009B0E39">
        <w:rPr>
          <w:rFonts w:ascii="Times New Roman" w:hAnsi="Times New Roman"/>
          <w:sz w:val="24"/>
          <w:szCs w:val="24"/>
        </w:rPr>
        <w:t>作品</w:t>
      </w:r>
      <w:r w:rsidR="008A0962" w:rsidRPr="009B0E39">
        <w:rPr>
          <w:rFonts w:ascii="Times New Roman" w:hAnsi="Times New Roman"/>
          <w:sz w:val="24"/>
          <w:szCs w:val="24"/>
        </w:rPr>
        <w:t>269</w:t>
      </w:r>
      <w:r w:rsidR="00CE13D7" w:rsidRPr="009B0E39">
        <w:rPr>
          <w:rFonts w:ascii="Times New Roman" w:hAnsi="Times New Roman"/>
          <w:sz w:val="24"/>
          <w:szCs w:val="24"/>
        </w:rPr>
        <w:t>部</w:t>
      </w:r>
    </w:p>
    <w:p w:rsidR="00B80759" w:rsidRPr="009B0E39" w:rsidRDefault="008A0962" w:rsidP="00DD4F66">
      <w:pPr>
        <w:pStyle w:val="afe"/>
        <w:numPr>
          <w:ilvl w:val="0"/>
          <w:numId w:val="22"/>
        </w:numPr>
        <w:adjustRightInd w:val="0"/>
        <w:snapToGrid w:val="0"/>
        <w:spacing w:line="300" w:lineRule="auto"/>
        <w:ind w:firstLineChars="0"/>
        <w:rPr>
          <w:rFonts w:ascii="Times New Roman" w:hAnsi="Times New Roman"/>
          <w:sz w:val="24"/>
          <w:szCs w:val="24"/>
        </w:rPr>
      </w:pPr>
      <w:r w:rsidRPr="009B0E39">
        <w:rPr>
          <w:rFonts w:ascii="Times New Roman" w:hAnsi="Times New Roman"/>
          <w:sz w:val="24"/>
          <w:szCs w:val="24"/>
        </w:rPr>
        <w:t>十亿以上票房作品</w:t>
      </w:r>
      <w:r w:rsidRPr="009B0E39">
        <w:rPr>
          <w:rFonts w:ascii="Times New Roman" w:hAnsi="Times New Roman"/>
          <w:sz w:val="24"/>
          <w:szCs w:val="24"/>
        </w:rPr>
        <w:t>19</w:t>
      </w:r>
      <w:r w:rsidRPr="009B0E39">
        <w:rPr>
          <w:rFonts w:ascii="Times New Roman" w:hAnsi="Times New Roman"/>
          <w:sz w:val="24"/>
          <w:szCs w:val="24"/>
        </w:rPr>
        <w:t>部</w:t>
      </w:r>
    </w:p>
    <w:p w:rsidR="00A65C75" w:rsidRPr="009B0E39" w:rsidRDefault="00A65C75" w:rsidP="00C859F7">
      <w:pPr>
        <w:adjustRightInd w:val="0"/>
        <w:snapToGrid w:val="0"/>
        <w:spacing w:line="300" w:lineRule="auto"/>
        <w:ind w:firstLineChars="200" w:firstLine="480"/>
        <w:rPr>
          <w:szCs w:val="24"/>
        </w:rPr>
      </w:pPr>
      <w:r w:rsidRPr="009B0E39">
        <w:rPr>
          <w:szCs w:val="24"/>
        </w:rPr>
        <w:t>在抽取影视作品数据时，从数据库中拿到的原始数据格式如图</w:t>
      </w:r>
      <w:r w:rsidR="00DA5382" w:rsidRPr="009B0E39">
        <w:rPr>
          <w:szCs w:val="24"/>
        </w:rPr>
        <w:t>4-15</w:t>
      </w:r>
      <w:r w:rsidRPr="009B0E39">
        <w:rPr>
          <w:szCs w:val="24"/>
        </w:rPr>
        <w:t>所示：</w:t>
      </w:r>
    </w:p>
    <w:p w:rsidR="00A65C75" w:rsidRPr="009B0E39" w:rsidRDefault="00A65C75" w:rsidP="00EE399C">
      <w:pPr>
        <w:adjustRightInd w:val="0"/>
        <w:snapToGrid w:val="0"/>
        <w:spacing w:line="300" w:lineRule="auto"/>
        <w:rPr>
          <w:szCs w:val="24"/>
        </w:rPr>
      </w:pPr>
      <w:r w:rsidRPr="009B0E39">
        <w:rPr>
          <w:noProof/>
        </w:rPr>
        <w:lastRenderedPageBreak/>
        <w:drawing>
          <wp:inline distT="0" distB="0" distL="0" distR="0" wp14:anchorId="0F37D565" wp14:editId="4889D04A">
            <wp:extent cx="5220335" cy="1694180"/>
            <wp:effectExtent l="0" t="0" r="0" b="127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20335" cy="1694180"/>
                    </a:xfrm>
                    <a:prstGeom prst="rect">
                      <a:avLst/>
                    </a:prstGeom>
                  </pic:spPr>
                </pic:pic>
              </a:graphicData>
            </a:graphic>
          </wp:inline>
        </w:drawing>
      </w:r>
    </w:p>
    <w:p w:rsidR="009B0A3F" w:rsidRPr="009B0E39" w:rsidRDefault="009B0A3F" w:rsidP="00EE399C">
      <w:pPr>
        <w:pStyle w:val="a1"/>
        <w:adjustRightInd w:val="0"/>
        <w:snapToGrid w:val="0"/>
        <w:spacing w:line="300" w:lineRule="auto"/>
        <w:ind w:firstLineChars="0" w:firstLine="0"/>
        <w:jc w:val="center"/>
        <w:rPr>
          <w:sz w:val="21"/>
        </w:rPr>
      </w:pPr>
      <w:r w:rsidRPr="009B0E39">
        <w:rPr>
          <w:sz w:val="21"/>
        </w:rPr>
        <w:t>图</w:t>
      </w:r>
      <w:r w:rsidRPr="009B0E39">
        <w:rPr>
          <w:sz w:val="21"/>
        </w:rPr>
        <w:t>4-</w:t>
      </w:r>
      <w:r w:rsidR="0049323F" w:rsidRPr="009B0E39">
        <w:rPr>
          <w:sz w:val="21"/>
        </w:rPr>
        <w:t>1</w:t>
      </w:r>
      <w:r w:rsidR="006F250C" w:rsidRPr="009B0E39">
        <w:rPr>
          <w:sz w:val="21"/>
        </w:rPr>
        <w:t>5</w:t>
      </w:r>
      <w:r w:rsidRPr="009B0E39">
        <w:rPr>
          <w:sz w:val="21"/>
        </w:rPr>
        <w:t xml:space="preserve"> </w:t>
      </w:r>
      <w:r w:rsidR="007078A9" w:rsidRPr="009B0E39">
        <w:rPr>
          <w:sz w:val="21"/>
        </w:rPr>
        <w:t>训练数据原始格式</w:t>
      </w:r>
    </w:p>
    <w:p w:rsidR="00304952" w:rsidRPr="009B0E39" w:rsidRDefault="007A3F18" w:rsidP="003D7779">
      <w:pPr>
        <w:pStyle w:val="a1"/>
        <w:adjustRightInd w:val="0"/>
        <w:snapToGrid w:val="0"/>
        <w:spacing w:line="300" w:lineRule="auto"/>
        <w:ind w:firstLine="480"/>
      </w:pPr>
      <w:r w:rsidRPr="009B0E39">
        <w:t>每一行记录影片的基本</w:t>
      </w:r>
      <w:r w:rsidR="002A3368" w:rsidRPr="009B0E39">
        <w:t>信息</w:t>
      </w:r>
      <w:r w:rsidRPr="009B0E39">
        <w:t>、</w:t>
      </w:r>
      <w:r w:rsidR="002A3368" w:rsidRPr="009B0E39">
        <w:t>主创人员的角色信息及主创指数，</w:t>
      </w:r>
      <w:r w:rsidRPr="009B0E39">
        <w:t>基于以上</w:t>
      </w:r>
      <w:r w:rsidR="002A3368" w:rsidRPr="009B0E39">
        <w:t>数据格式，进一步进行</w:t>
      </w:r>
      <w:r w:rsidR="00363BCE" w:rsidRPr="009B0E39">
        <w:t>整理和</w:t>
      </w:r>
      <w:r w:rsidRPr="009B0E39">
        <w:t>数值化，</w:t>
      </w:r>
      <w:r w:rsidR="007078A9" w:rsidRPr="009B0E39">
        <w:t>将影片类型、地区、票房等映射成数字，</w:t>
      </w:r>
      <w:r w:rsidR="00CA3D6B" w:rsidRPr="009B0E39">
        <w:t>整理后的数据格式如图</w:t>
      </w:r>
      <w:r w:rsidR="00CA3D6B" w:rsidRPr="009B0E39">
        <w:t>4-</w:t>
      </w:r>
      <w:r w:rsidR="005B6240" w:rsidRPr="009B0E39">
        <w:t>16</w:t>
      </w:r>
      <w:r w:rsidR="00CA3D6B" w:rsidRPr="009B0E39">
        <w:t>所示：</w:t>
      </w:r>
    </w:p>
    <w:p w:rsidR="00023A71" w:rsidRPr="009B0E39" w:rsidRDefault="00CE2184" w:rsidP="00EE399C">
      <w:pPr>
        <w:pStyle w:val="a1"/>
        <w:adjustRightInd w:val="0"/>
        <w:snapToGrid w:val="0"/>
        <w:spacing w:line="300" w:lineRule="auto"/>
        <w:ind w:firstLineChars="0" w:firstLine="0"/>
      </w:pPr>
      <w:r w:rsidRPr="009B0E39">
        <w:rPr>
          <w:noProof/>
        </w:rPr>
        <w:drawing>
          <wp:inline distT="0" distB="0" distL="0" distR="0" wp14:anchorId="6301BACC" wp14:editId="56776699">
            <wp:extent cx="5220335" cy="1790065"/>
            <wp:effectExtent l="0" t="0" r="0" b="63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20335" cy="1790065"/>
                    </a:xfrm>
                    <a:prstGeom prst="rect">
                      <a:avLst/>
                    </a:prstGeom>
                  </pic:spPr>
                </pic:pic>
              </a:graphicData>
            </a:graphic>
          </wp:inline>
        </w:drawing>
      </w:r>
    </w:p>
    <w:p w:rsidR="002A3368" w:rsidRPr="009B0E39" w:rsidRDefault="007078A9" w:rsidP="00EE399C">
      <w:pPr>
        <w:pStyle w:val="a1"/>
        <w:adjustRightInd w:val="0"/>
        <w:snapToGrid w:val="0"/>
        <w:spacing w:line="300" w:lineRule="auto"/>
        <w:ind w:firstLineChars="0" w:firstLine="0"/>
        <w:jc w:val="center"/>
      </w:pPr>
      <w:r w:rsidRPr="009B0E39">
        <w:rPr>
          <w:sz w:val="21"/>
        </w:rPr>
        <w:t>图</w:t>
      </w:r>
      <w:r w:rsidRPr="009B0E39">
        <w:rPr>
          <w:sz w:val="21"/>
        </w:rPr>
        <w:t>4-</w:t>
      </w:r>
      <w:r w:rsidR="005B6240" w:rsidRPr="009B0E39">
        <w:rPr>
          <w:sz w:val="21"/>
        </w:rPr>
        <w:t>16</w:t>
      </w:r>
      <w:r w:rsidRPr="009B0E39">
        <w:rPr>
          <w:sz w:val="21"/>
        </w:rPr>
        <w:t xml:space="preserve"> </w:t>
      </w:r>
      <w:r w:rsidR="00E67030" w:rsidRPr="009B0E39">
        <w:rPr>
          <w:sz w:val="21"/>
        </w:rPr>
        <w:t>训练数据数值化处理结果</w:t>
      </w:r>
    </w:p>
    <w:p w:rsidR="007A3F18" w:rsidRPr="009B0E39" w:rsidRDefault="00B927C7" w:rsidP="003B41DF">
      <w:pPr>
        <w:pStyle w:val="a1"/>
        <w:adjustRightInd w:val="0"/>
        <w:snapToGrid w:val="0"/>
        <w:spacing w:line="300" w:lineRule="auto"/>
        <w:ind w:firstLine="480"/>
      </w:pPr>
      <w:r w:rsidRPr="009B0E39">
        <w:t>基于整理后的数据，转换成</w:t>
      </w:r>
      <w:r w:rsidRPr="009B0E39">
        <w:t>weka</w:t>
      </w:r>
      <w:r w:rsidRPr="009B0E39">
        <w:t>可以直接使用的</w:t>
      </w:r>
      <w:r w:rsidR="0043724C" w:rsidRPr="009B0E39">
        <w:t>数据格式，以</w:t>
      </w:r>
      <w:r w:rsidR="0043724C" w:rsidRPr="009B0E39">
        <w:t>arff</w:t>
      </w:r>
      <w:r w:rsidR="002E7A91" w:rsidRPr="009B0E39">
        <w:t>格式</w:t>
      </w:r>
      <w:r w:rsidR="0043724C" w:rsidRPr="009B0E39">
        <w:t>进行存储</w:t>
      </w:r>
      <w:r w:rsidRPr="009B0E39">
        <w:t>，</w:t>
      </w:r>
      <w:r w:rsidR="002E7A91" w:rsidRPr="009B0E39">
        <w:rPr>
          <w:szCs w:val="24"/>
        </w:rPr>
        <w:t>每一部</w:t>
      </w:r>
      <w:r w:rsidR="0043724C" w:rsidRPr="009B0E39">
        <w:rPr>
          <w:szCs w:val="24"/>
        </w:rPr>
        <w:t>影片对应文件中一条训练数据，</w:t>
      </w:r>
      <w:r w:rsidR="0043724C" w:rsidRPr="009B0E39">
        <w:t>文件</w:t>
      </w:r>
      <w:r w:rsidRPr="009B0E39">
        <w:t>数据格式</w:t>
      </w:r>
      <w:r w:rsidR="00B919F4" w:rsidRPr="009B0E39">
        <w:t>如图</w:t>
      </w:r>
      <w:r w:rsidR="00B919F4" w:rsidRPr="009B0E39">
        <w:t>4-</w:t>
      </w:r>
      <w:r w:rsidR="00EB030A" w:rsidRPr="009B0E39">
        <w:t>17</w:t>
      </w:r>
      <w:r w:rsidR="00B919F4" w:rsidRPr="009B0E39">
        <w:t>所示：</w:t>
      </w:r>
    </w:p>
    <w:p w:rsidR="00B919F4" w:rsidRPr="009B0E39" w:rsidRDefault="00076DA4" w:rsidP="00EE399C">
      <w:pPr>
        <w:pStyle w:val="a1"/>
        <w:adjustRightInd w:val="0"/>
        <w:snapToGrid w:val="0"/>
        <w:spacing w:line="300" w:lineRule="auto"/>
        <w:ind w:firstLineChars="0" w:firstLine="0"/>
        <w:jc w:val="center"/>
      </w:pPr>
      <w:r w:rsidRPr="009B0E39">
        <w:rPr>
          <w:noProof/>
        </w:rPr>
        <w:drawing>
          <wp:inline distT="0" distB="0" distL="0" distR="0" wp14:anchorId="5F8A58A0" wp14:editId="48265248">
            <wp:extent cx="4039424" cy="2769079"/>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r="4427" b="25069"/>
                    <a:stretch/>
                  </pic:blipFill>
                  <pic:spPr bwMode="auto">
                    <a:xfrm>
                      <a:off x="0" y="0"/>
                      <a:ext cx="4101388" cy="2811556"/>
                    </a:xfrm>
                    <a:prstGeom prst="rect">
                      <a:avLst/>
                    </a:prstGeom>
                    <a:ln>
                      <a:noFill/>
                    </a:ln>
                    <a:extLst>
                      <a:ext uri="{53640926-AAD7-44D8-BBD7-CCE9431645EC}">
                        <a14:shadowObscured xmlns:a14="http://schemas.microsoft.com/office/drawing/2010/main"/>
                      </a:ext>
                    </a:extLst>
                  </pic:spPr>
                </pic:pic>
              </a:graphicData>
            </a:graphic>
          </wp:inline>
        </w:drawing>
      </w:r>
    </w:p>
    <w:p w:rsidR="00CE13D7" w:rsidRPr="009B0E39" w:rsidRDefault="00F13409" w:rsidP="00EE399C">
      <w:pPr>
        <w:pStyle w:val="a1"/>
        <w:adjustRightInd w:val="0"/>
        <w:snapToGrid w:val="0"/>
        <w:spacing w:line="300" w:lineRule="auto"/>
        <w:ind w:firstLineChars="0" w:firstLine="0"/>
        <w:jc w:val="center"/>
      </w:pPr>
      <w:r w:rsidRPr="009B0E39">
        <w:rPr>
          <w:sz w:val="21"/>
        </w:rPr>
        <w:t>图</w:t>
      </w:r>
      <w:r w:rsidRPr="009B0E39">
        <w:rPr>
          <w:sz w:val="21"/>
        </w:rPr>
        <w:t>4-</w:t>
      </w:r>
      <w:r w:rsidR="00EB030A" w:rsidRPr="009B0E39">
        <w:rPr>
          <w:sz w:val="21"/>
        </w:rPr>
        <w:t>17</w:t>
      </w:r>
      <w:r w:rsidRPr="009B0E39">
        <w:rPr>
          <w:sz w:val="21"/>
        </w:rPr>
        <w:t xml:space="preserve"> </w:t>
      </w:r>
      <w:r w:rsidRPr="009B0E39">
        <w:rPr>
          <w:sz w:val="21"/>
        </w:rPr>
        <w:t>影视票房数据</w:t>
      </w:r>
      <w:r w:rsidRPr="009B0E39">
        <w:rPr>
          <w:sz w:val="21"/>
        </w:rPr>
        <w:t>arff</w:t>
      </w:r>
      <w:r w:rsidRPr="009B0E39">
        <w:rPr>
          <w:sz w:val="21"/>
        </w:rPr>
        <w:t>文件</w:t>
      </w:r>
    </w:p>
    <w:p w:rsidR="00CE13D7" w:rsidRPr="009B0E39" w:rsidRDefault="00E1757F" w:rsidP="009D0742">
      <w:pPr>
        <w:adjustRightInd w:val="0"/>
        <w:snapToGrid w:val="0"/>
        <w:spacing w:line="300" w:lineRule="auto"/>
        <w:ind w:firstLineChars="200" w:firstLine="480"/>
      </w:pPr>
      <w:r w:rsidRPr="009B0E39">
        <w:lastRenderedPageBreak/>
        <w:t>基于</w:t>
      </w:r>
      <w:r w:rsidRPr="009B0E39">
        <w:t>arff</w:t>
      </w:r>
      <w:r w:rsidRPr="009B0E39">
        <w:t>文件</w:t>
      </w:r>
      <w:r w:rsidR="00CE13D7" w:rsidRPr="009B0E39">
        <w:t>，尝试了支持向量机、朴素贝叶斯、决策树、随机森林</w:t>
      </w:r>
      <w:r w:rsidRPr="009B0E39">
        <w:t>、逻辑回归</w:t>
      </w:r>
      <w:r w:rsidR="00CE13D7" w:rsidRPr="009B0E39">
        <w:t>等分类模型。其中，</w:t>
      </w:r>
      <w:r w:rsidR="00CE13D7" w:rsidRPr="009B0E39">
        <w:t>J48</w:t>
      </w:r>
      <w:r w:rsidRPr="009B0E39">
        <w:t>决策树、</w:t>
      </w:r>
      <w:r w:rsidR="00CE13D7" w:rsidRPr="009B0E39">
        <w:t>随机森林效果</w:t>
      </w:r>
      <w:r w:rsidRPr="009B0E39">
        <w:t>、逻辑回归算法的性能和准确率</w:t>
      </w:r>
      <w:r w:rsidR="00CE13D7" w:rsidRPr="009B0E39">
        <w:t>最好，</w:t>
      </w:r>
      <w:r w:rsidR="00557ED5" w:rsidRPr="009B0E39">
        <w:t>综合</w:t>
      </w:r>
      <w:r w:rsidR="00557ED5" w:rsidRPr="009B0E39">
        <w:t>3</w:t>
      </w:r>
      <w:r w:rsidR="00A76463" w:rsidRPr="009B0E39">
        <w:t>种</w:t>
      </w:r>
      <w:r w:rsidR="00557ED5" w:rsidRPr="009B0E39">
        <w:t>模型，进行模型投票，最终判定影片票房类别，最终</w:t>
      </w:r>
      <w:r w:rsidRPr="009B0E39">
        <w:t>可以</w:t>
      </w:r>
      <w:r w:rsidR="00CE13D7" w:rsidRPr="009B0E39">
        <w:t>达到</w:t>
      </w:r>
      <w:r w:rsidRPr="009B0E39">
        <w:t>70</w:t>
      </w:r>
      <w:r w:rsidR="00CE13D7" w:rsidRPr="009B0E39">
        <w:t>%</w:t>
      </w:r>
      <w:r w:rsidRPr="009B0E39">
        <w:t>左右的分类准确率。如图</w:t>
      </w:r>
      <w:r w:rsidRPr="009B0E39">
        <w:t>4-</w:t>
      </w:r>
      <w:r w:rsidR="005967FD" w:rsidRPr="009B0E39">
        <w:t>18</w:t>
      </w:r>
      <w:r w:rsidRPr="009B0E39">
        <w:t>所示，</w:t>
      </w:r>
      <w:r w:rsidRPr="009B0E39">
        <w:t>J</w:t>
      </w:r>
      <w:r w:rsidR="00557ED5" w:rsidRPr="009B0E39">
        <w:t>48</w:t>
      </w:r>
      <w:r w:rsidR="00557ED5" w:rsidRPr="009B0E39">
        <w:t>在验证集上的测试结果如下</w:t>
      </w:r>
      <w:r w:rsidR="00CE13D7" w:rsidRPr="009B0E39">
        <w:t>：</w:t>
      </w:r>
    </w:p>
    <w:p w:rsidR="00CE13D7" w:rsidRPr="009B0E39" w:rsidRDefault="00EA6BD6" w:rsidP="00EE399C">
      <w:pPr>
        <w:adjustRightInd w:val="0"/>
        <w:snapToGrid w:val="0"/>
        <w:spacing w:line="300" w:lineRule="auto"/>
        <w:jc w:val="center"/>
      </w:pPr>
      <w:r w:rsidRPr="009B0E39">
        <w:rPr>
          <w:noProof/>
        </w:rPr>
        <w:drawing>
          <wp:inline distT="0" distB="0" distL="0" distR="0" wp14:anchorId="460B7DF4" wp14:editId="472BE897">
            <wp:extent cx="4664988" cy="4054415"/>
            <wp:effectExtent l="0" t="0" r="2540" b="381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685254" cy="4072028"/>
                    </a:xfrm>
                    <a:prstGeom prst="rect">
                      <a:avLst/>
                    </a:prstGeom>
                  </pic:spPr>
                </pic:pic>
              </a:graphicData>
            </a:graphic>
          </wp:inline>
        </w:drawing>
      </w:r>
    </w:p>
    <w:p w:rsidR="00CE13D7" w:rsidRPr="009B0E39" w:rsidRDefault="00CE13D7" w:rsidP="00EE399C">
      <w:pPr>
        <w:adjustRightInd w:val="0"/>
        <w:snapToGrid w:val="0"/>
        <w:spacing w:line="300" w:lineRule="auto"/>
        <w:jc w:val="center"/>
        <w:rPr>
          <w:sz w:val="21"/>
        </w:rPr>
      </w:pPr>
      <w:r w:rsidRPr="009B0E39">
        <w:rPr>
          <w:sz w:val="21"/>
        </w:rPr>
        <w:t>图</w:t>
      </w:r>
      <w:r w:rsidR="00EA6BD6" w:rsidRPr="009B0E39">
        <w:rPr>
          <w:sz w:val="21"/>
        </w:rPr>
        <w:t>4-</w:t>
      </w:r>
      <w:r w:rsidR="005967FD" w:rsidRPr="009B0E39">
        <w:rPr>
          <w:sz w:val="21"/>
        </w:rPr>
        <w:t>18</w:t>
      </w:r>
      <w:r w:rsidR="00EA6BD6" w:rsidRPr="009B0E39">
        <w:rPr>
          <w:sz w:val="21"/>
        </w:rPr>
        <w:t xml:space="preserve"> </w:t>
      </w:r>
      <w:r w:rsidR="00EA6BD6" w:rsidRPr="009B0E39">
        <w:rPr>
          <w:sz w:val="21"/>
        </w:rPr>
        <w:t>决策树模型测试结果</w:t>
      </w:r>
    </w:p>
    <w:p w:rsidR="00F10C26" w:rsidRPr="009B0E39" w:rsidRDefault="00F10C26" w:rsidP="007F6BD9">
      <w:pPr>
        <w:adjustRightInd w:val="0"/>
        <w:snapToGrid w:val="0"/>
        <w:spacing w:line="300" w:lineRule="auto"/>
        <w:ind w:firstLineChars="200" w:firstLine="480"/>
      </w:pPr>
      <w:r w:rsidRPr="009B0E39">
        <w:t>基于上面提出的票房预测模型，进一步封装成</w:t>
      </w:r>
      <w:r w:rsidRPr="009B0E39">
        <w:t>web service</w:t>
      </w:r>
      <w:r w:rsidRPr="009B0E39">
        <w:t>，</w:t>
      </w:r>
      <w:r w:rsidR="003B7CC1" w:rsidRPr="009B0E39">
        <w:t>以</w:t>
      </w:r>
      <w:r w:rsidR="003B7CC1" w:rsidRPr="009B0E39">
        <w:t>“</w:t>
      </w:r>
      <w:r w:rsidR="003B7CC1" w:rsidRPr="009B0E39">
        <w:t>美国队长</w:t>
      </w:r>
      <w:r w:rsidR="003B7CC1" w:rsidRPr="009B0E39">
        <w:t>3”</w:t>
      </w:r>
      <w:r w:rsidR="003B7CC1" w:rsidRPr="009B0E39">
        <w:t>为例，</w:t>
      </w:r>
      <w:r w:rsidR="001664F0" w:rsidRPr="009B0E39">
        <w:t>基于影片名调用</w:t>
      </w:r>
      <w:r w:rsidRPr="009B0E39">
        <w:t>rest</w:t>
      </w:r>
      <w:r w:rsidRPr="009B0E39">
        <w:t>接口</w:t>
      </w:r>
      <w:r w:rsidR="001664F0" w:rsidRPr="009B0E39">
        <w:t>，调用接口和返回字段如图</w:t>
      </w:r>
      <w:r w:rsidR="001664F0" w:rsidRPr="009B0E39">
        <w:t>4-19</w:t>
      </w:r>
      <w:r w:rsidR="00773B47" w:rsidRPr="009B0E39">
        <w:t>和</w:t>
      </w:r>
      <w:r w:rsidR="00773B47" w:rsidRPr="009B0E39">
        <w:t>4-20</w:t>
      </w:r>
      <w:r w:rsidRPr="009B0E39">
        <w:t>所示：</w:t>
      </w:r>
    </w:p>
    <w:p w:rsidR="00F10C26" w:rsidRPr="009B0E39" w:rsidRDefault="005E3307" w:rsidP="00EE399C">
      <w:pPr>
        <w:adjustRightInd w:val="0"/>
        <w:snapToGrid w:val="0"/>
        <w:spacing w:line="300" w:lineRule="auto"/>
        <w:jc w:val="center"/>
        <w:rPr>
          <w:sz w:val="21"/>
        </w:rPr>
      </w:pPr>
      <w:r w:rsidRPr="009B0E39">
        <w:rPr>
          <w:noProof/>
        </w:rPr>
        <w:drawing>
          <wp:inline distT="0" distB="0" distL="0" distR="0" wp14:anchorId="306571E2" wp14:editId="408F6C87">
            <wp:extent cx="4130573" cy="1673525"/>
            <wp:effectExtent l="0" t="0" r="3810" b="317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b="60596"/>
                    <a:stretch/>
                  </pic:blipFill>
                  <pic:spPr bwMode="auto">
                    <a:xfrm>
                      <a:off x="0" y="0"/>
                      <a:ext cx="4166301" cy="1688001"/>
                    </a:xfrm>
                    <a:prstGeom prst="rect">
                      <a:avLst/>
                    </a:prstGeom>
                    <a:ln>
                      <a:noFill/>
                    </a:ln>
                    <a:extLst>
                      <a:ext uri="{53640926-AAD7-44D8-BBD7-CCE9431645EC}">
                        <a14:shadowObscured xmlns:a14="http://schemas.microsoft.com/office/drawing/2010/main"/>
                      </a:ext>
                    </a:extLst>
                  </pic:spPr>
                </pic:pic>
              </a:graphicData>
            </a:graphic>
          </wp:inline>
        </w:drawing>
      </w:r>
    </w:p>
    <w:p w:rsidR="00762BFA" w:rsidRPr="009B0E39" w:rsidRDefault="00762BFA" w:rsidP="00EE399C">
      <w:pPr>
        <w:adjustRightInd w:val="0"/>
        <w:snapToGrid w:val="0"/>
        <w:spacing w:line="300" w:lineRule="auto"/>
        <w:jc w:val="center"/>
        <w:rPr>
          <w:sz w:val="21"/>
        </w:rPr>
      </w:pPr>
      <w:r w:rsidRPr="009B0E39">
        <w:rPr>
          <w:sz w:val="21"/>
        </w:rPr>
        <w:t>图</w:t>
      </w:r>
      <w:r w:rsidR="00AF4FA3" w:rsidRPr="009B0E39">
        <w:rPr>
          <w:sz w:val="21"/>
        </w:rPr>
        <w:t>4-</w:t>
      </w:r>
      <w:r w:rsidR="00045197" w:rsidRPr="009B0E39">
        <w:rPr>
          <w:sz w:val="21"/>
        </w:rPr>
        <w:t>19</w:t>
      </w:r>
      <w:r w:rsidRPr="009B0E39">
        <w:rPr>
          <w:sz w:val="21"/>
        </w:rPr>
        <w:t xml:space="preserve"> </w:t>
      </w:r>
      <w:r w:rsidRPr="009B0E39">
        <w:rPr>
          <w:sz w:val="21"/>
        </w:rPr>
        <w:t>票房预测</w:t>
      </w:r>
      <w:r w:rsidRPr="009B0E39">
        <w:rPr>
          <w:sz w:val="21"/>
        </w:rPr>
        <w:t>Rest</w:t>
      </w:r>
      <w:r w:rsidRPr="009B0E39">
        <w:rPr>
          <w:sz w:val="21"/>
        </w:rPr>
        <w:t>接口</w:t>
      </w:r>
    </w:p>
    <w:p w:rsidR="00762BFA" w:rsidRPr="009B0E39" w:rsidRDefault="00762BFA" w:rsidP="00EE399C">
      <w:pPr>
        <w:adjustRightInd w:val="0"/>
        <w:snapToGrid w:val="0"/>
        <w:spacing w:line="300" w:lineRule="auto"/>
        <w:jc w:val="center"/>
        <w:rPr>
          <w:sz w:val="21"/>
        </w:rPr>
      </w:pPr>
      <w:r w:rsidRPr="009B0E39">
        <w:rPr>
          <w:noProof/>
        </w:rPr>
        <w:lastRenderedPageBreak/>
        <w:drawing>
          <wp:inline distT="0" distB="0" distL="0" distR="0" wp14:anchorId="58CCA098" wp14:editId="6CCFA130">
            <wp:extent cx="3970136" cy="286397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b="42246"/>
                    <a:stretch/>
                  </pic:blipFill>
                  <pic:spPr bwMode="auto">
                    <a:xfrm>
                      <a:off x="0" y="0"/>
                      <a:ext cx="3973555" cy="2866436"/>
                    </a:xfrm>
                    <a:prstGeom prst="rect">
                      <a:avLst/>
                    </a:prstGeom>
                    <a:ln>
                      <a:noFill/>
                    </a:ln>
                    <a:extLst>
                      <a:ext uri="{53640926-AAD7-44D8-BBD7-CCE9431645EC}">
                        <a14:shadowObscured xmlns:a14="http://schemas.microsoft.com/office/drawing/2010/main"/>
                      </a:ext>
                    </a:extLst>
                  </pic:spPr>
                </pic:pic>
              </a:graphicData>
            </a:graphic>
          </wp:inline>
        </w:drawing>
      </w:r>
    </w:p>
    <w:p w:rsidR="00AF4FA3" w:rsidRPr="009B0E39" w:rsidRDefault="00AF4FA3" w:rsidP="00EE399C">
      <w:pPr>
        <w:adjustRightInd w:val="0"/>
        <w:snapToGrid w:val="0"/>
        <w:spacing w:line="300" w:lineRule="auto"/>
        <w:jc w:val="center"/>
        <w:rPr>
          <w:sz w:val="21"/>
        </w:rPr>
      </w:pPr>
      <w:r w:rsidRPr="009B0E39">
        <w:rPr>
          <w:sz w:val="21"/>
        </w:rPr>
        <w:t>图</w:t>
      </w:r>
      <w:r w:rsidRPr="009B0E39">
        <w:rPr>
          <w:sz w:val="21"/>
        </w:rPr>
        <w:t>4-</w:t>
      </w:r>
      <w:r w:rsidR="00045197" w:rsidRPr="009B0E39">
        <w:rPr>
          <w:sz w:val="21"/>
        </w:rPr>
        <w:t>20</w:t>
      </w:r>
      <w:r w:rsidRPr="009B0E39">
        <w:rPr>
          <w:sz w:val="21"/>
        </w:rPr>
        <w:t xml:space="preserve"> </w:t>
      </w:r>
      <w:r w:rsidRPr="009B0E39">
        <w:rPr>
          <w:sz w:val="21"/>
        </w:rPr>
        <w:t>票房预测</w:t>
      </w:r>
      <w:r w:rsidRPr="009B0E39">
        <w:rPr>
          <w:sz w:val="21"/>
        </w:rPr>
        <w:t>Rest</w:t>
      </w:r>
      <w:r w:rsidRPr="009B0E39">
        <w:rPr>
          <w:sz w:val="21"/>
        </w:rPr>
        <w:t>接口返回结果</w:t>
      </w:r>
    </w:p>
    <w:p w:rsidR="005E3307" w:rsidRPr="009B0E39" w:rsidRDefault="005E3307" w:rsidP="00666097">
      <w:pPr>
        <w:adjustRightInd w:val="0"/>
        <w:snapToGrid w:val="0"/>
        <w:spacing w:line="300" w:lineRule="auto"/>
        <w:ind w:firstLineChars="200" w:firstLine="480"/>
      </w:pPr>
      <w:r w:rsidRPr="009B0E39">
        <w:t>预测接口返回</w:t>
      </w:r>
      <w:r w:rsidRPr="009B0E39">
        <w:t>JSON</w:t>
      </w:r>
      <w:r w:rsidRPr="009B0E39">
        <w:t>格式的字符串，其中</w:t>
      </w:r>
      <w:r w:rsidRPr="009B0E39">
        <w:t>predictRes</w:t>
      </w:r>
      <w:r w:rsidRPr="009B0E39">
        <w:t>字段记录不同分类器算法的预测结构信息，以</w:t>
      </w:r>
      <w:r w:rsidRPr="009B0E39">
        <w:t>“</w:t>
      </w:r>
      <w:r w:rsidRPr="009B0E39">
        <w:t>美国队长</w:t>
      </w:r>
      <w:r w:rsidRPr="009B0E39">
        <w:t>3”</w:t>
      </w:r>
      <w:r w:rsidRPr="009B0E39">
        <w:t>为例，该影片被</w:t>
      </w:r>
      <w:r w:rsidRPr="009B0E39">
        <w:t>J48</w:t>
      </w:r>
      <w:r w:rsidRPr="009B0E39">
        <w:t>分类器和随机森林分类器划分为亿万作品，逻辑回归则划分为十亿作品，最终根据投票结果，返回</w:t>
      </w:r>
      <w:r w:rsidRPr="009B0E39">
        <w:t>maxRes</w:t>
      </w:r>
      <w:r w:rsidRPr="009B0E39">
        <w:t>字段为亿万作品。</w:t>
      </w:r>
    </w:p>
    <w:p w:rsidR="003B7CC1" w:rsidRPr="009B0E39" w:rsidRDefault="003B7CC1" w:rsidP="00666097">
      <w:pPr>
        <w:adjustRightInd w:val="0"/>
        <w:snapToGrid w:val="0"/>
        <w:spacing w:line="300" w:lineRule="auto"/>
        <w:ind w:firstLineChars="200" w:firstLine="480"/>
      </w:pPr>
      <w:r w:rsidRPr="009B0E39">
        <w:t>集成到影视情报站中，影视票房预测的展现效果则如图</w:t>
      </w:r>
      <w:r w:rsidRPr="009B0E39">
        <w:t>4-2</w:t>
      </w:r>
      <w:r w:rsidR="000904A0" w:rsidRPr="009B0E39">
        <w:t>1</w:t>
      </w:r>
      <w:r w:rsidRPr="009B0E39">
        <w:t>所示：</w:t>
      </w:r>
    </w:p>
    <w:p w:rsidR="003B7CC1" w:rsidRPr="009B0E39" w:rsidRDefault="002E5165" w:rsidP="00EE399C">
      <w:pPr>
        <w:adjustRightInd w:val="0"/>
        <w:snapToGrid w:val="0"/>
        <w:spacing w:line="300" w:lineRule="auto"/>
        <w:jc w:val="center"/>
      </w:pPr>
      <w:r w:rsidRPr="009B0E39">
        <w:rPr>
          <w:noProof/>
        </w:rPr>
        <w:drawing>
          <wp:inline distT="0" distB="0" distL="0" distR="0" wp14:anchorId="124F98B3" wp14:editId="2F176E9D">
            <wp:extent cx="5184636" cy="1811547"/>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02079" cy="1817642"/>
                    </a:xfrm>
                    <a:prstGeom prst="rect">
                      <a:avLst/>
                    </a:prstGeom>
                  </pic:spPr>
                </pic:pic>
              </a:graphicData>
            </a:graphic>
          </wp:inline>
        </w:drawing>
      </w:r>
    </w:p>
    <w:p w:rsidR="00AF4FA3" w:rsidRPr="009B0E39" w:rsidRDefault="004C1E1B" w:rsidP="00EE399C">
      <w:pPr>
        <w:adjustRightInd w:val="0"/>
        <w:snapToGrid w:val="0"/>
        <w:spacing w:line="300" w:lineRule="auto"/>
        <w:jc w:val="center"/>
        <w:rPr>
          <w:sz w:val="21"/>
        </w:rPr>
      </w:pPr>
      <w:r w:rsidRPr="009B0E39">
        <w:rPr>
          <w:sz w:val="21"/>
        </w:rPr>
        <w:t>图</w:t>
      </w:r>
      <w:r w:rsidRPr="009B0E39">
        <w:rPr>
          <w:sz w:val="21"/>
        </w:rPr>
        <w:t>4-2</w:t>
      </w:r>
      <w:r w:rsidR="000904A0" w:rsidRPr="009B0E39">
        <w:rPr>
          <w:sz w:val="21"/>
        </w:rPr>
        <w:t>1</w:t>
      </w:r>
      <w:r w:rsidRPr="009B0E39">
        <w:rPr>
          <w:sz w:val="21"/>
        </w:rPr>
        <w:t xml:space="preserve"> </w:t>
      </w:r>
      <w:r w:rsidRPr="009B0E39">
        <w:rPr>
          <w:sz w:val="21"/>
        </w:rPr>
        <w:t>票房预测界面展现</w:t>
      </w:r>
    </w:p>
    <w:p w:rsidR="00F43F08" w:rsidRPr="009B0E39" w:rsidRDefault="00D67BA9" w:rsidP="00EE399C">
      <w:pPr>
        <w:pStyle w:val="2"/>
        <w:adjustRightInd w:val="0"/>
        <w:snapToGrid w:val="0"/>
        <w:spacing w:beforeLines="50" w:afterLines="50" w:line="300" w:lineRule="auto"/>
        <w:ind w:left="2818" w:hanging="2818"/>
        <w:rPr>
          <w:b w:val="0"/>
        </w:rPr>
      </w:pPr>
      <w:r w:rsidRPr="009B0E39">
        <w:rPr>
          <w:b w:val="0"/>
        </w:rPr>
        <w:t xml:space="preserve"> </w:t>
      </w:r>
      <w:bookmarkStart w:id="65" w:name="_Toc455066841"/>
      <w:r w:rsidR="00F43F08" w:rsidRPr="009B0E39">
        <w:rPr>
          <w:b w:val="0"/>
        </w:rPr>
        <w:t>系统整体可视化呈现</w:t>
      </w:r>
      <w:bookmarkEnd w:id="65"/>
    </w:p>
    <w:p w:rsidR="00F948D9" w:rsidRPr="009B0E39" w:rsidRDefault="008723F9" w:rsidP="009706CF">
      <w:pPr>
        <w:adjustRightInd w:val="0"/>
        <w:snapToGrid w:val="0"/>
        <w:spacing w:line="300" w:lineRule="auto"/>
        <w:ind w:firstLineChars="200" w:firstLine="480"/>
      </w:pPr>
      <w:r w:rsidRPr="009B0E39">
        <w:t>系统整体界面如图</w:t>
      </w:r>
      <w:r w:rsidR="00B210E1" w:rsidRPr="009B0E39">
        <w:t>4-2</w:t>
      </w:r>
      <w:r w:rsidR="000904A0" w:rsidRPr="009B0E39">
        <w:t>2</w:t>
      </w:r>
      <w:r w:rsidR="00B210E1" w:rsidRPr="009B0E39">
        <w:t>~</w:t>
      </w:r>
      <w:r w:rsidR="00BC4B1D" w:rsidRPr="009B0E39">
        <w:t>4-</w:t>
      </w:r>
      <w:r w:rsidR="000904A0" w:rsidRPr="009B0E39">
        <w:t>29</w:t>
      </w:r>
      <w:r w:rsidRPr="009B0E39">
        <w:t>所示，</w:t>
      </w:r>
      <w:r w:rsidR="00F948D9" w:rsidRPr="009B0E39">
        <w:t>包括影视作品搜索、影视作品信息呈现、票房统计、排片情况、上座率情况、影片评论情况、受众人群分布等信息。</w:t>
      </w:r>
    </w:p>
    <w:p w:rsidR="008723F9" w:rsidRPr="009B0E39" w:rsidRDefault="008723F9" w:rsidP="009706CF">
      <w:pPr>
        <w:adjustRightInd w:val="0"/>
        <w:snapToGrid w:val="0"/>
        <w:spacing w:line="300" w:lineRule="auto"/>
        <w:ind w:firstLineChars="200" w:firstLine="480"/>
      </w:pPr>
      <w:r w:rsidRPr="009B0E39">
        <w:t>其中</w:t>
      </w:r>
      <w:r w:rsidR="00995DF0" w:rsidRPr="009B0E39">
        <w:t>图</w:t>
      </w:r>
      <w:r w:rsidR="0006685E" w:rsidRPr="009B0E39">
        <w:t>4-2</w:t>
      </w:r>
      <w:r w:rsidR="000904A0" w:rsidRPr="009B0E39">
        <w:t>2</w:t>
      </w:r>
      <w:r w:rsidRPr="009B0E39">
        <w:t>为影视作品的搜索界面，同时提取近期上映的</w:t>
      </w:r>
      <w:r w:rsidRPr="009B0E39">
        <w:t>5</w:t>
      </w:r>
      <w:r w:rsidR="009930F2" w:rsidRPr="009B0E39">
        <w:t>部影片，可以直接点击查看相关信息</w:t>
      </w:r>
      <w:r w:rsidR="002A0C60" w:rsidRPr="009B0E39">
        <w:t>。</w:t>
      </w:r>
    </w:p>
    <w:p w:rsidR="008723F9" w:rsidRPr="009B0E39" w:rsidRDefault="008723F9" w:rsidP="00EE399C">
      <w:pPr>
        <w:adjustRightInd w:val="0"/>
        <w:snapToGrid w:val="0"/>
        <w:spacing w:line="300" w:lineRule="auto"/>
        <w:jc w:val="center"/>
      </w:pPr>
      <w:r w:rsidRPr="009B0E39">
        <w:rPr>
          <w:noProof/>
        </w:rPr>
        <w:lastRenderedPageBreak/>
        <w:drawing>
          <wp:inline distT="0" distB="0" distL="0" distR="0" wp14:anchorId="317888B8" wp14:editId="7821C17F">
            <wp:extent cx="4028536" cy="2637212"/>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057777" cy="2656354"/>
                    </a:xfrm>
                    <a:prstGeom prst="rect">
                      <a:avLst/>
                    </a:prstGeom>
                  </pic:spPr>
                </pic:pic>
              </a:graphicData>
            </a:graphic>
          </wp:inline>
        </w:drawing>
      </w:r>
    </w:p>
    <w:p w:rsidR="003225A0" w:rsidRPr="009B0E39" w:rsidRDefault="003225A0" w:rsidP="00EE399C">
      <w:pPr>
        <w:adjustRightInd w:val="0"/>
        <w:snapToGrid w:val="0"/>
        <w:spacing w:line="300" w:lineRule="auto"/>
        <w:jc w:val="center"/>
        <w:rPr>
          <w:sz w:val="21"/>
        </w:rPr>
      </w:pPr>
      <w:r w:rsidRPr="009B0E39">
        <w:rPr>
          <w:sz w:val="21"/>
        </w:rPr>
        <w:t>图</w:t>
      </w:r>
      <w:r w:rsidR="0006685E" w:rsidRPr="009B0E39">
        <w:rPr>
          <w:sz w:val="21"/>
        </w:rPr>
        <w:t>4-2</w:t>
      </w:r>
      <w:r w:rsidR="000F6D58" w:rsidRPr="009B0E39">
        <w:rPr>
          <w:sz w:val="21"/>
        </w:rPr>
        <w:t>2</w:t>
      </w:r>
      <w:r w:rsidRPr="009B0E39">
        <w:rPr>
          <w:sz w:val="21"/>
        </w:rPr>
        <w:t xml:space="preserve"> </w:t>
      </w:r>
      <w:r w:rsidRPr="009B0E39">
        <w:rPr>
          <w:sz w:val="21"/>
        </w:rPr>
        <w:t>影视作品搜索界面</w:t>
      </w:r>
    </w:p>
    <w:p w:rsidR="00875904" w:rsidRPr="009B0E39" w:rsidRDefault="00875904" w:rsidP="009706CF">
      <w:pPr>
        <w:adjustRightInd w:val="0"/>
        <w:snapToGrid w:val="0"/>
        <w:spacing w:line="300" w:lineRule="auto"/>
        <w:ind w:firstLineChars="200" w:firstLine="480"/>
      </w:pPr>
      <w:r w:rsidRPr="009B0E39">
        <w:t>图</w:t>
      </w:r>
      <w:r w:rsidRPr="009B0E39">
        <w:t>4-2</w:t>
      </w:r>
      <w:r w:rsidR="000F6D58" w:rsidRPr="009B0E39">
        <w:t>3</w:t>
      </w:r>
      <w:r w:rsidRPr="009B0E39">
        <w:t>为影片搜索结果界面，基于输入信息反馈相关影视作品及简要信息介绍。</w:t>
      </w:r>
    </w:p>
    <w:p w:rsidR="00875904" w:rsidRPr="009B0E39" w:rsidRDefault="00AD14D4" w:rsidP="00EE399C">
      <w:pPr>
        <w:adjustRightInd w:val="0"/>
        <w:snapToGrid w:val="0"/>
        <w:spacing w:line="300" w:lineRule="auto"/>
        <w:jc w:val="center"/>
        <w:rPr>
          <w:sz w:val="21"/>
        </w:rPr>
      </w:pPr>
      <w:r w:rsidRPr="009B0E39">
        <w:rPr>
          <w:noProof/>
        </w:rPr>
        <w:drawing>
          <wp:inline distT="0" distB="0" distL="0" distR="0" wp14:anchorId="5402867D" wp14:editId="374B6A6A">
            <wp:extent cx="5106837" cy="2245180"/>
            <wp:effectExtent l="0" t="0" r="0" b="317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b="20965"/>
                    <a:stretch/>
                  </pic:blipFill>
                  <pic:spPr bwMode="auto">
                    <a:xfrm>
                      <a:off x="0" y="0"/>
                      <a:ext cx="5125718" cy="2253481"/>
                    </a:xfrm>
                    <a:prstGeom prst="rect">
                      <a:avLst/>
                    </a:prstGeom>
                    <a:ln>
                      <a:noFill/>
                    </a:ln>
                    <a:extLst>
                      <a:ext uri="{53640926-AAD7-44D8-BBD7-CCE9431645EC}">
                        <a14:shadowObscured xmlns:a14="http://schemas.microsoft.com/office/drawing/2010/main"/>
                      </a:ext>
                    </a:extLst>
                  </pic:spPr>
                </pic:pic>
              </a:graphicData>
            </a:graphic>
          </wp:inline>
        </w:drawing>
      </w:r>
    </w:p>
    <w:p w:rsidR="00152ABB" w:rsidRPr="009B0E39" w:rsidRDefault="00152ABB" w:rsidP="00EE399C">
      <w:pPr>
        <w:adjustRightInd w:val="0"/>
        <w:snapToGrid w:val="0"/>
        <w:spacing w:line="300" w:lineRule="auto"/>
        <w:jc w:val="center"/>
        <w:rPr>
          <w:sz w:val="21"/>
        </w:rPr>
      </w:pPr>
      <w:r w:rsidRPr="009B0E39">
        <w:rPr>
          <w:sz w:val="21"/>
        </w:rPr>
        <w:t>图</w:t>
      </w:r>
      <w:r w:rsidRPr="009B0E39">
        <w:rPr>
          <w:sz w:val="21"/>
        </w:rPr>
        <w:t>4-2</w:t>
      </w:r>
      <w:r w:rsidR="000F6D58" w:rsidRPr="009B0E39">
        <w:rPr>
          <w:sz w:val="21"/>
        </w:rPr>
        <w:t>3</w:t>
      </w:r>
      <w:r w:rsidRPr="009B0E39">
        <w:rPr>
          <w:sz w:val="21"/>
        </w:rPr>
        <w:t xml:space="preserve"> </w:t>
      </w:r>
      <w:r w:rsidRPr="009B0E39">
        <w:rPr>
          <w:sz w:val="21"/>
        </w:rPr>
        <w:t>影视作品搜索结果</w:t>
      </w:r>
    </w:p>
    <w:p w:rsidR="002A0C60" w:rsidRPr="009B0E39" w:rsidRDefault="002A0C60" w:rsidP="0034335C">
      <w:pPr>
        <w:adjustRightInd w:val="0"/>
        <w:snapToGrid w:val="0"/>
        <w:spacing w:line="300" w:lineRule="auto"/>
        <w:ind w:firstLineChars="200" w:firstLine="480"/>
      </w:pPr>
      <w:r w:rsidRPr="009B0E39">
        <w:t>图</w:t>
      </w:r>
      <w:r w:rsidR="0006685E" w:rsidRPr="009B0E39">
        <w:t>4-2</w:t>
      </w:r>
      <w:r w:rsidR="00CD44FD" w:rsidRPr="009B0E39">
        <w:t>4</w:t>
      </w:r>
      <w:r w:rsidRPr="009B0E39">
        <w:t>为影片基本信息情况，包括影片类型、上映时间、豆瓣评分、主创团队、剧情简介信息等。</w:t>
      </w:r>
    </w:p>
    <w:p w:rsidR="008723F9" w:rsidRPr="009B0E39" w:rsidRDefault="002E5165" w:rsidP="00EE399C">
      <w:pPr>
        <w:adjustRightInd w:val="0"/>
        <w:snapToGrid w:val="0"/>
        <w:spacing w:line="300" w:lineRule="auto"/>
        <w:jc w:val="center"/>
      </w:pPr>
      <w:r w:rsidRPr="009B0E39">
        <w:rPr>
          <w:noProof/>
        </w:rPr>
        <w:drawing>
          <wp:inline distT="0" distB="0" distL="0" distR="0" wp14:anchorId="2421D2A2" wp14:editId="718C3211">
            <wp:extent cx="5218698" cy="1560878"/>
            <wp:effectExtent l="0" t="0" r="1270" b="127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t="2415" b="10174"/>
                    <a:stretch/>
                  </pic:blipFill>
                  <pic:spPr bwMode="auto">
                    <a:xfrm>
                      <a:off x="0" y="0"/>
                      <a:ext cx="5220335" cy="1561367"/>
                    </a:xfrm>
                    <a:prstGeom prst="rect">
                      <a:avLst/>
                    </a:prstGeom>
                    <a:ln>
                      <a:noFill/>
                    </a:ln>
                    <a:extLst>
                      <a:ext uri="{53640926-AAD7-44D8-BBD7-CCE9431645EC}">
                        <a14:shadowObscured xmlns:a14="http://schemas.microsoft.com/office/drawing/2010/main"/>
                      </a:ext>
                    </a:extLst>
                  </pic:spPr>
                </pic:pic>
              </a:graphicData>
            </a:graphic>
          </wp:inline>
        </w:drawing>
      </w:r>
    </w:p>
    <w:p w:rsidR="008723F9" w:rsidRPr="009B0E39" w:rsidRDefault="008723F9" w:rsidP="00EE399C">
      <w:pPr>
        <w:adjustRightInd w:val="0"/>
        <w:snapToGrid w:val="0"/>
        <w:spacing w:line="300" w:lineRule="auto"/>
        <w:jc w:val="center"/>
        <w:rPr>
          <w:sz w:val="21"/>
        </w:rPr>
      </w:pPr>
      <w:r w:rsidRPr="009B0E39">
        <w:rPr>
          <w:sz w:val="21"/>
        </w:rPr>
        <w:t>图</w:t>
      </w:r>
      <w:r w:rsidR="0006685E" w:rsidRPr="009B0E39">
        <w:rPr>
          <w:sz w:val="21"/>
        </w:rPr>
        <w:t>4-2</w:t>
      </w:r>
      <w:r w:rsidR="00CD44FD" w:rsidRPr="009B0E39">
        <w:rPr>
          <w:sz w:val="21"/>
        </w:rPr>
        <w:t>4</w:t>
      </w:r>
      <w:r w:rsidRPr="009B0E39">
        <w:rPr>
          <w:sz w:val="21"/>
        </w:rPr>
        <w:t>影视作品基本信息</w:t>
      </w:r>
    </w:p>
    <w:p w:rsidR="002052ED" w:rsidRPr="009B0E39" w:rsidRDefault="002052ED" w:rsidP="00263B52">
      <w:pPr>
        <w:adjustRightInd w:val="0"/>
        <w:snapToGrid w:val="0"/>
        <w:spacing w:line="300" w:lineRule="auto"/>
        <w:ind w:firstLineChars="200" w:firstLine="480"/>
        <w:rPr>
          <w:sz w:val="21"/>
        </w:rPr>
      </w:pPr>
      <w:r w:rsidRPr="009B0E39">
        <w:lastRenderedPageBreak/>
        <w:t>图</w:t>
      </w:r>
      <w:r w:rsidR="00BC04D7" w:rsidRPr="009B0E39">
        <w:t>4-</w:t>
      </w:r>
      <w:r w:rsidR="00D44AF4" w:rsidRPr="009B0E39">
        <w:t>2</w:t>
      </w:r>
      <w:r w:rsidR="006662ED" w:rsidRPr="009B0E39">
        <w:t>5</w:t>
      </w:r>
      <w:r w:rsidRPr="009B0E39">
        <w:t>为影片票房统计信息，信息来自猫眼电影和微票，包括影片上映首日的票房信息，当前周票房信息，以及截止</w:t>
      </w:r>
      <w:r w:rsidR="00D67EF7" w:rsidRPr="009B0E39">
        <w:t>到</w:t>
      </w:r>
      <w:r w:rsidRPr="009B0E39">
        <w:t>当前的票房情况。</w:t>
      </w:r>
    </w:p>
    <w:p w:rsidR="008723F9" w:rsidRPr="009B0E39" w:rsidRDefault="00F948D9" w:rsidP="00EE399C">
      <w:pPr>
        <w:adjustRightInd w:val="0"/>
        <w:snapToGrid w:val="0"/>
        <w:spacing w:line="300" w:lineRule="auto"/>
        <w:jc w:val="center"/>
      </w:pPr>
      <w:r w:rsidRPr="009B0E39">
        <w:rPr>
          <w:noProof/>
        </w:rPr>
        <w:drawing>
          <wp:inline distT="0" distB="0" distL="0" distR="0" wp14:anchorId="0CC5C9F5" wp14:editId="582F6497">
            <wp:extent cx="5220335" cy="1870710"/>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20335" cy="1870710"/>
                    </a:xfrm>
                    <a:prstGeom prst="rect">
                      <a:avLst/>
                    </a:prstGeom>
                  </pic:spPr>
                </pic:pic>
              </a:graphicData>
            </a:graphic>
          </wp:inline>
        </w:drawing>
      </w:r>
    </w:p>
    <w:p w:rsidR="004C067E" w:rsidRPr="009B0E39" w:rsidRDefault="004C067E" w:rsidP="00EE399C">
      <w:pPr>
        <w:adjustRightInd w:val="0"/>
        <w:snapToGrid w:val="0"/>
        <w:spacing w:line="300" w:lineRule="auto"/>
        <w:jc w:val="center"/>
        <w:rPr>
          <w:sz w:val="21"/>
        </w:rPr>
      </w:pPr>
      <w:r w:rsidRPr="009B0E39">
        <w:rPr>
          <w:sz w:val="21"/>
        </w:rPr>
        <w:t>图</w:t>
      </w:r>
      <w:r w:rsidR="006A0318" w:rsidRPr="009B0E39">
        <w:rPr>
          <w:sz w:val="21"/>
        </w:rPr>
        <w:t>4</w:t>
      </w:r>
      <w:r w:rsidRPr="009B0E39">
        <w:rPr>
          <w:sz w:val="21"/>
        </w:rPr>
        <w:t>-</w:t>
      </w:r>
      <w:r w:rsidR="00D44AF4" w:rsidRPr="009B0E39">
        <w:rPr>
          <w:sz w:val="21"/>
        </w:rPr>
        <w:t>2</w:t>
      </w:r>
      <w:r w:rsidR="006662ED" w:rsidRPr="009B0E39">
        <w:rPr>
          <w:sz w:val="21"/>
        </w:rPr>
        <w:t>5</w:t>
      </w:r>
      <w:r w:rsidRPr="009B0E39">
        <w:rPr>
          <w:sz w:val="21"/>
        </w:rPr>
        <w:t xml:space="preserve"> </w:t>
      </w:r>
      <w:r w:rsidRPr="009B0E39">
        <w:rPr>
          <w:sz w:val="21"/>
        </w:rPr>
        <w:t>影视票房统计</w:t>
      </w:r>
    </w:p>
    <w:p w:rsidR="00263BE4" w:rsidRPr="009B0E39" w:rsidRDefault="00263BE4" w:rsidP="00203986">
      <w:pPr>
        <w:adjustRightInd w:val="0"/>
        <w:snapToGrid w:val="0"/>
        <w:spacing w:line="300" w:lineRule="auto"/>
        <w:ind w:firstLineChars="200" w:firstLine="480"/>
        <w:rPr>
          <w:sz w:val="21"/>
        </w:rPr>
      </w:pPr>
      <w:r w:rsidRPr="009B0E39">
        <w:t>图</w:t>
      </w:r>
      <w:r w:rsidR="00D44AF4" w:rsidRPr="009B0E39">
        <w:t>4-</w:t>
      </w:r>
      <w:r w:rsidR="006662ED" w:rsidRPr="009B0E39">
        <w:t>26</w:t>
      </w:r>
      <w:r w:rsidRPr="009B0E39">
        <w:t>为影片的票房及声量，信息源来自猫眼电影、</w:t>
      </w:r>
      <w:proofErr w:type="gramStart"/>
      <w:r w:rsidRPr="009B0E39">
        <w:t>微票和</w:t>
      </w:r>
      <w:proofErr w:type="gramEnd"/>
      <w:r w:rsidRPr="009B0E39">
        <w:t>微博，记录影片上映后每天的票房变化以及相应</w:t>
      </w:r>
      <w:proofErr w:type="gramStart"/>
      <w:r w:rsidR="00F6620D" w:rsidRPr="009B0E39">
        <w:t>的</w:t>
      </w:r>
      <w:r w:rsidRPr="009B0E39">
        <w:t>微博声量</w:t>
      </w:r>
      <w:proofErr w:type="gramEnd"/>
      <w:r w:rsidRPr="009B0E39">
        <w:t>。</w:t>
      </w:r>
    </w:p>
    <w:p w:rsidR="00F948D9" w:rsidRPr="009B0E39" w:rsidRDefault="00F948D9" w:rsidP="00EE399C">
      <w:pPr>
        <w:adjustRightInd w:val="0"/>
        <w:snapToGrid w:val="0"/>
        <w:spacing w:line="300" w:lineRule="auto"/>
        <w:jc w:val="center"/>
      </w:pPr>
      <w:r w:rsidRPr="009B0E39">
        <w:rPr>
          <w:noProof/>
        </w:rPr>
        <w:drawing>
          <wp:inline distT="0" distB="0" distL="0" distR="0" wp14:anchorId="7E2C7A52" wp14:editId="62EED544">
            <wp:extent cx="5220335" cy="2388235"/>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20335" cy="2388235"/>
                    </a:xfrm>
                    <a:prstGeom prst="rect">
                      <a:avLst/>
                    </a:prstGeom>
                  </pic:spPr>
                </pic:pic>
              </a:graphicData>
            </a:graphic>
          </wp:inline>
        </w:drawing>
      </w:r>
    </w:p>
    <w:p w:rsidR="001010C2" w:rsidRPr="009B0E39" w:rsidRDefault="00DE78C0" w:rsidP="00EE399C">
      <w:pPr>
        <w:adjustRightInd w:val="0"/>
        <w:snapToGrid w:val="0"/>
        <w:spacing w:line="300" w:lineRule="auto"/>
        <w:jc w:val="center"/>
        <w:rPr>
          <w:sz w:val="21"/>
        </w:rPr>
      </w:pPr>
      <w:r w:rsidRPr="009B0E39">
        <w:rPr>
          <w:sz w:val="21"/>
        </w:rPr>
        <w:t>图</w:t>
      </w:r>
      <w:r w:rsidR="0031024F" w:rsidRPr="009B0E39">
        <w:rPr>
          <w:sz w:val="21"/>
        </w:rPr>
        <w:t>4-</w:t>
      </w:r>
      <w:r w:rsidR="006662ED" w:rsidRPr="009B0E39">
        <w:rPr>
          <w:sz w:val="21"/>
        </w:rPr>
        <w:t>26</w:t>
      </w:r>
      <w:r w:rsidRPr="009B0E39">
        <w:rPr>
          <w:sz w:val="21"/>
        </w:rPr>
        <w:t xml:space="preserve"> </w:t>
      </w:r>
      <w:r w:rsidRPr="009B0E39">
        <w:rPr>
          <w:sz w:val="21"/>
        </w:rPr>
        <w:t>影片票房与声量统计曲线</w:t>
      </w:r>
    </w:p>
    <w:p w:rsidR="001010C2" w:rsidRPr="009B0E39" w:rsidRDefault="001010C2" w:rsidP="005D07AC">
      <w:pPr>
        <w:adjustRightInd w:val="0"/>
        <w:snapToGrid w:val="0"/>
        <w:spacing w:line="300" w:lineRule="auto"/>
        <w:ind w:firstLineChars="200" w:firstLine="480"/>
      </w:pPr>
      <w:r w:rsidRPr="009B0E39">
        <w:t>图</w:t>
      </w:r>
      <w:r w:rsidR="006662ED" w:rsidRPr="009B0E39">
        <w:t>4-27</w:t>
      </w:r>
      <w:r w:rsidRPr="009B0E39">
        <w:t>为影片的</w:t>
      </w:r>
      <w:r w:rsidR="00584380" w:rsidRPr="009B0E39">
        <w:t>预告片信息</w:t>
      </w:r>
      <w:r w:rsidRPr="009B0E39">
        <w:t>，</w:t>
      </w:r>
      <w:r w:rsidR="00584380" w:rsidRPr="009B0E39">
        <w:t>主要信息来源来自优酷，记录预告片的播放量、</w:t>
      </w:r>
      <w:proofErr w:type="gramStart"/>
      <w:r w:rsidR="00584380" w:rsidRPr="009B0E39">
        <w:t>点赞量、点踩量</w:t>
      </w:r>
      <w:proofErr w:type="gramEnd"/>
      <w:r w:rsidR="00584380" w:rsidRPr="009B0E39">
        <w:t>信息。</w:t>
      </w:r>
    </w:p>
    <w:p w:rsidR="001010C2" w:rsidRPr="009B0E39" w:rsidRDefault="001010C2" w:rsidP="00EE399C">
      <w:pPr>
        <w:adjustRightInd w:val="0"/>
        <w:snapToGrid w:val="0"/>
        <w:spacing w:line="300" w:lineRule="auto"/>
        <w:jc w:val="center"/>
      </w:pPr>
      <w:r w:rsidRPr="009B0E39">
        <w:rPr>
          <w:noProof/>
        </w:rPr>
        <w:drawing>
          <wp:inline distT="0" distB="0" distL="0" distR="0" wp14:anchorId="54201463" wp14:editId="6DBB04CF">
            <wp:extent cx="5220335" cy="993775"/>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20335" cy="993775"/>
                    </a:xfrm>
                    <a:prstGeom prst="rect">
                      <a:avLst/>
                    </a:prstGeom>
                  </pic:spPr>
                </pic:pic>
              </a:graphicData>
            </a:graphic>
          </wp:inline>
        </w:drawing>
      </w:r>
    </w:p>
    <w:p w:rsidR="009D2886" w:rsidRPr="009B0E39" w:rsidRDefault="009D2886" w:rsidP="00EE399C">
      <w:pPr>
        <w:adjustRightInd w:val="0"/>
        <w:snapToGrid w:val="0"/>
        <w:spacing w:line="300" w:lineRule="auto"/>
        <w:jc w:val="center"/>
        <w:rPr>
          <w:sz w:val="21"/>
        </w:rPr>
      </w:pPr>
      <w:r w:rsidRPr="009B0E39">
        <w:rPr>
          <w:sz w:val="21"/>
        </w:rPr>
        <w:t>图</w:t>
      </w:r>
      <w:r w:rsidR="006662ED" w:rsidRPr="009B0E39">
        <w:rPr>
          <w:sz w:val="21"/>
        </w:rPr>
        <w:t>4-27</w:t>
      </w:r>
      <w:r w:rsidRPr="009B0E39">
        <w:rPr>
          <w:sz w:val="21"/>
        </w:rPr>
        <w:t xml:space="preserve"> </w:t>
      </w:r>
      <w:r w:rsidRPr="009B0E39">
        <w:rPr>
          <w:sz w:val="21"/>
        </w:rPr>
        <w:t>影片预告片信息</w:t>
      </w:r>
    </w:p>
    <w:p w:rsidR="00AF0D0F" w:rsidRPr="009B0E39" w:rsidRDefault="00AF0D0F" w:rsidP="005D07AC">
      <w:pPr>
        <w:adjustRightInd w:val="0"/>
        <w:snapToGrid w:val="0"/>
        <w:spacing w:line="300" w:lineRule="auto"/>
        <w:ind w:firstLineChars="200" w:firstLine="480"/>
      </w:pPr>
      <w:r w:rsidRPr="009B0E39">
        <w:t>图</w:t>
      </w:r>
      <w:r w:rsidR="00EC4BE2" w:rsidRPr="009B0E39">
        <w:t>4-</w:t>
      </w:r>
      <w:r w:rsidR="006662ED" w:rsidRPr="009B0E39">
        <w:t>28</w:t>
      </w:r>
      <w:r w:rsidR="00113DB4" w:rsidRPr="009B0E39">
        <w:t>为影片的口碑情况，统计不同情感倾向评论的分布情况，以及分析影评</w:t>
      </w:r>
      <w:r w:rsidRPr="009B0E39">
        <w:t>关键词。</w:t>
      </w:r>
    </w:p>
    <w:p w:rsidR="00DE78C0" w:rsidRPr="009B0E39" w:rsidRDefault="00DE78C0" w:rsidP="00EE399C">
      <w:pPr>
        <w:adjustRightInd w:val="0"/>
        <w:snapToGrid w:val="0"/>
        <w:spacing w:line="300" w:lineRule="auto"/>
        <w:jc w:val="center"/>
      </w:pPr>
      <w:r w:rsidRPr="009B0E39">
        <w:rPr>
          <w:noProof/>
        </w:rPr>
        <w:lastRenderedPageBreak/>
        <w:drawing>
          <wp:inline distT="0" distB="0" distL="0" distR="0" wp14:anchorId="0792118D" wp14:editId="3BBA5516">
            <wp:extent cx="5220335" cy="324358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20335" cy="3243580"/>
                    </a:xfrm>
                    <a:prstGeom prst="rect">
                      <a:avLst/>
                    </a:prstGeom>
                  </pic:spPr>
                </pic:pic>
              </a:graphicData>
            </a:graphic>
          </wp:inline>
        </w:drawing>
      </w:r>
    </w:p>
    <w:p w:rsidR="00AF0D0F" w:rsidRPr="009B0E39" w:rsidRDefault="00D13558" w:rsidP="00EE399C">
      <w:pPr>
        <w:adjustRightInd w:val="0"/>
        <w:snapToGrid w:val="0"/>
        <w:spacing w:line="300" w:lineRule="auto"/>
        <w:jc w:val="center"/>
      </w:pPr>
      <w:r w:rsidRPr="009B0E39">
        <w:rPr>
          <w:sz w:val="21"/>
        </w:rPr>
        <w:t>图</w:t>
      </w:r>
      <w:r w:rsidR="006662ED" w:rsidRPr="009B0E39">
        <w:rPr>
          <w:sz w:val="21"/>
        </w:rPr>
        <w:t>4-28</w:t>
      </w:r>
      <w:r w:rsidRPr="009B0E39">
        <w:rPr>
          <w:sz w:val="21"/>
        </w:rPr>
        <w:t xml:space="preserve"> </w:t>
      </w:r>
      <w:r w:rsidRPr="009B0E39">
        <w:rPr>
          <w:sz w:val="21"/>
        </w:rPr>
        <w:t>影片口碑信息</w:t>
      </w:r>
    </w:p>
    <w:p w:rsidR="008B7D94" w:rsidRPr="009B0E39" w:rsidRDefault="008B7D94" w:rsidP="0029228C">
      <w:pPr>
        <w:adjustRightInd w:val="0"/>
        <w:snapToGrid w:val="0"/>
        <w:spacing w:line="300" w:lineRule="auto"/>
        <w:ind w:firstLineChars="200" w:firstLine="480"/>
      </w:pPr>
      <w:r w:rsidRPr="009B0E39">
        <w:t>图</w:t>
      </w:r>
      <w:r w:rsidR="0041306E" w:rsidRPr="009B0E39">
        <w:t>4-29</w:t>
      </w:r>
      <w:r w:rsidR="00A8592A" w:rsidRPr="009B0E39">
        <w:t>为影片主创的</w:t>
      </w:r>
      <w:r w:rsidRPr="009B0E39">
        <w:t>社交</w:t>
      </w:r>
      <w:r w:rsidR="00B26FF8" w:rsidRPr="009B0E39">
        <w:t>账号</w:t>
      </w:r>
      <w:r w:rsidR="00B46C26" w:rsidRPr="009B0E39">
        <w:t>信息，并对粉丝</w:t>
      </w:r>
      <w:r w:rsidRPr="009B0E39">
        <w:t>的性别及年龄构成进行了粉丝属性分析，自身热点话题也进行了统计。</w:t>
      </w:r>
    </w:p>
    <w:p w:rsidR="00DE78C0" w:rsidRPr="009B0E39" w:rsidRDefault="00DE78C0" w:rsidP="00EE399C">
      <w:pPr>
        <w:adjustRightInd w:val="0"/>
        <w:snapToGrid w:val="0"/>
        <w:spacing w:line="300" w:lineRule="auto"/>
        <w:jc w:val="center"/>
      </w:pPr>
      <w:r w:rsidRPr="009B0E39">
        <w:rPr>
          <w:noProof/>
        </w:rPr>
        <w:drawing>
          <wp:inline distT="0" distB="0" distL="0" distR="0" wp14:anchorId="72B44866" wp14:editId="59E4FAC2">
            <wp:extent cx="4735479" cy="2143379"/>
            <wp:effectExtent l="0" t="0" r="8255" b="952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741670" cy="2146181"/>
                    </a:xfrm>
                    <a:prstGeom prst="rect">
                      <a:avLst/>
                    </a:prstGeom>
                  </pic:spPr>
                </pic:pic>
              </a:graphicData>
            </a:graphic>
          </wp:inline>
        </w:drawing>
      </w:r>
    </w:p>
    <w:p w:rsidR="00D97C45" w:rsidRPr="009B0E39" w:rsidRDefault="00D97C45" w:rsidP="00EE399C">
      <w:pPr>
        <w:adjustRightInd w:val="0"/>
        <w:snapToGrid w:val="0"/>
        <w:spacing w:line="300" w:lineRule="auto"/>
        <w:jc w:val="center"/>
        <w:rPr>
          <w:sz w:val="21"/>
        </w:rPr>
      </w:pPr>
      <w:r w:rsidRPr="009B0E39">
        <w:rPr>
          <w:sz w:val="21"/>
        </w:rPr>
        <w:t>图</w:t>
      </w:r>
      <w:r w:rsidR="00840B8E" w:rsidRPr="009B0E39">
        <w:rPr>
          <w:sz w:val="21"/>
        </w:rPr>
        <w:t>4-</w:t>
      </w:r>
      <w:r w:rsidR="0041306E" w:rsidRPr="009B0E39">
        <w:rPr>
          <w:sz w:val="21"/>
        </w:rPr>
        <w:t>29</w:t>
      </w:r>
      <w:r w:rsidRPr="009B0E39">
        <w:rPr>
          <w:sz w:val="21"/>
        </w:rPr>
        <w:t xml:space="preserve"> </w:t>
      </w:r>
      <w:r w:rsidRPr="009B0E39">
        <w:rPr>
          <w:sz w:val="21"/>
        </w:rPr>
        <w:t>影人社交账号分析</w:t>
      </w:r>
    </w:p>
    <w:p w:rsidR="00962364" w:rsidRPr="009B0E39" w:rsidRDefault="00D67BA9" w:rsidP="00EE399C">
      <w:pPr>
        <w:pStyle w:val="2"/>
        <w:adjustRightInd w:val="0"/>
        <w:snapToGrid w:val="0"/>
        <w:spacing w:beforeLines="50" w:afterLines="50" w:line="300" w:lineRule="auto"/>
        <w:ind w:left="2818" w:hanging="2818"/>
        <w:rPr>
          <w:b w:val="0"/>
        </w:rPr>
      </w:pPr>
      <w:r w:rsidRPr="009B0E39">
        <w:rPr>
          <w:b w:val="0"/>
        </w:rPr>
        <w:t xml:space="preserve"> </w:t>
      </w:r>
      <w:bookmarkStart w:id="66" w:name="_Toc455066842"/>
      <w:r w:rsidR="00962364" w:rsidRPr="009B0E39">
        <w:rPr>
          <w:b w:val="0"/>
        </w:rPr>
        <w:t>本章小结</w:t>
      </w:r>
      <w:bookmarkEnd w:id="66"/>
    </w:p>
    <w:p w:rsidR="00380EAE" w:rsidRPr="009B0E39" w:rsidRDefault="00DD60D2" w:rsidP="00EE399C">
      <w:pPr>
        <w:adjustRightInd w:val="0"/>
        <w:snapToGrid w:val="0"/>
        <w:spacing w:line="300" w:lineRule="auto"/>
        <w:ind w:firstLineChars="200" w:firstLine="480"/>
        <w:jc w:val="left"/>
      </w:pPr>
      <w:r w:rsidRPr="009B0E39">
        <w:t>本章主要通过实现结果截图说明系统实现的结果，并通过</w:t>
      </w:r>
      <w:r w:rsidR="003E2101" w:rsidRPr="009B0E39">
        <w:t>算法实现流程图</w:t>
      </w:r>
      <w:r w:rsidRPr="009B0E39">
        <w:t>对重点功能的</w:t>
      </w:r>
      <w:r w:rsidR="003E2101" w:rsidRPr="009B0E39">
        <w:t>应用的算法的</w:t>
      </w:r>
      <w:r w:rsidRPr="009B0E39">
        <w:t>实现逻辑进行说明。</w:t>
      </w:r>
      <w:r w:rsidR="00433A5E" w:rsidRPr="009B0E39">
        <w:t>至此</w:t>
      </w:r>
      <w:r w:rsidRPr="009B0E39">
        <w:t>系统的功能已完全实现，并为后续系统的测试做好了准备。</w:t>
      </w:r>
    </w:p>
    <w:p w:rsidR="007232EE" w:rsidRPr="009B0E39" w:rsidRDefault="00075739" w:rsidP="00EE399C">
      <w:pPr>
        <w:pStyle w:val="1"/>
        <w:adjustRightInd w:val="0"/>
        <w:snapToGrid w:val="0"/>
        <w:spacing w:before="400" w:after="200" w:line="300" w:lineRule="auto"/>
        <w:ind w:left="0" w:firstLine="0"/>
        <w:jc w:val="center"/>
        <w:rPr>
          <w:b w:val="0"/>
        </w:rPr>
      </w:pPr>
      <w:bookmarkStart w:id="67" w:name="_Toc74542534"/>
      <w:r w:rsidRPr="009B0E39">
        <w:rPr>
          <w:b w:val="0"/>
        </w:rPr>
        <w:lastRenderedPageBreak/>
        <w:t xml:space="preserve"> </w:t>
      </w:r>
      <w:bookmarkStart w:id="68" w:name="_Toc455066843"/>
      <w:r w:rsidR="007232EE" w:rsidRPr="009B0E39">
        <w:rPr>
          <w:b w:val="0"/>
        </w:rPr>
        <w:t>影视票房预测系统测试与性能分析</w:t>
      </w:r>
      <w:bookmarkEnd w:id="68"/>
    </w:p>
    <w:bookmarkEnd w:id="67"/>
    <w:p w:rsidR="0049475F" w:rsidRPr="009B0E39" w:rsidRDefault="0049475F" w:rsidP="00654EF5">
      <w:pPr>
        <w:adjustRightInd w:val="0"/>
        <w:snapToGrid w:val="0"/>
        <w:spacing w:line="300" w:lineRule="auto"/>
        <w:ind w:firstLineChars="200" w:firstLine="480"/>
      </w:pPr>
      <w:r w:rsidRPr="009B0E39">
        <w:t>系统</w:t>
      </w:r>
      <w:r w:rsidR="00BE24DC" w:rsidRPr="009B0E39">
        <w:t>实现后仍需要进行测试</w:t>
      </w:r>
      <w:r w:rsidR="00491CCD" w:rsidRPr="009B0E39">
        <w:t>和性能分析来确定系统是否能够正常完成相应功能。</w:t>
      </w:r>
      <w:r w:rsidR="00BE24DC" w:rsidRPr="009B0E39">
        <w:t>本章将叙述部分测试过程，对系统各主要功能进行系统</w:t>
      </w:r>
      <w:r w:rsidRPr="009B0E39">
        <w:t>测试</w:t>
      </w:r>
      <w:r w:rsidR="00BE24DC" w:rsidRPr="009B0E39">
        <w:t>，并给出</w:t>
      </w:r>
      <w:r w:rsidR="00491CCD" w:rsidRPr="009B0E39">
        <w:t>相应的</w:t>
      </w:r>
      <w:r w:rsidR="00BE24DC" w:rsidRPr="009B0E39">
        <w:t>测试结果。</w:t>
      </w:r>
      <w:r w:rsidR="00491CCD" w:rsidRPr="009B0E39">
        <w:t>此外，对系统的核心功能和算法，进行了性能分析，对比了不同平台及算法的性能，</w:t>
      </w:r>
      <w:r w:rsidR="00CB42F8" w:rsidRPr="009B0E39">
        <w:t>并给出相应的分析图表，</w:t>
      </w:r>
      <w:r w:rsidR="00491CCD" w:rsidRPr="009B0E39">
        <w:t>进而验证系统现有算法和功能的有效性。</w:t>
      </w:r>
    </w:p>
    <w:p w:rsidR="00913329" w:rsidRPr="009B0E39" w:rsidRDefault="00075739" w:rsidP="00EE399C">
      <w:pPr>
        <w:pStyle w:val="2"/>
        <w:adjustRightInd w:val="0"/>
        <w:snapToGrid w:val="0"/>
        <w:spacing w:beforeLines="50" w:afterLines="50" w:line="300" w:lineRule="auto"/>
        <w:ind w:left="2818" w:hanging="2818"/>
        <w:rPr>
          <w:b w:val="0"/>
        </w:rPr>
      </w:pPr>
      <w:bookmarkStart w:id="69" w:name="_Toc390721613"/>
      <w:r w:rsidRPr="009B0E39">
        <w:rPr>
          <w:b w:val="0"/>
        </w:rPr>
        <w:t xml:space="preserve"> </w:t>
      </w:r>
      <w:bookmarkStart w:id="70" w:name="_Toc455066844"/>
      <w:r w:rsidR="00755586" w:rsidRPr="009B0E39">
        <w:rPr>
          <w:b w:val="0"/>
        </w:rPr>
        <w:t>影视票房预测系统功能测试</w:t>
      </w:r>
      <w:bookmarkEnd w:id="69"/>
      <w:bookmarkEnd w:id="70"/>
    </w:p>
    <w:p w:rsidR="00E0329E" w:rsidRPr="009B0E39" w:rsidRDefault="00075739" w:rsidP="00EE399C">
      <w:pPr>
        <w:pStyle w:val="3"/>
        <w:adjustRightInd w:val="0"/>
        <w:snapToGrid w:val="0"/>
        <w:spacing w:beforeLines="50" w:before="120" w:afterLines="50" w:after="120" w:line="300" w:lineRule="auto"/>
        <w:rPr>
          <w:b w:val="0"/>
        </w:rPr>
      </w:pPr>
      <w:r w:rsidRPr="009B0E39">
        <w:rPr>
          <w:b w:val="0"/>
        </w:rPr>
        <w:t xml:space="preserve"> </w:t>
      </w:r>
      <w:bookmarkStart w:id="71" w:name="_Toc455066845"/>
      <w:r w:rsidR="00E0329E" w:rsidRPr="009B0E39">
        <w:rPr>
          <w:b w:val="0"/>
        </w:rPr>
        <w:t>影评情感分析功能测试</w:t>
      </w:r>
      <w:bookmarkEnd w:id="71"/>
    </w:p>
    <w:p w:rsidR="00D97C45" w:rsidRPr="009B0E39" w:rsidRDefault="00D97C45" w:rsidP="000C0C06">
      <w:pPr>
        <w:pStyle w:val="a1"/>
        <w:adjustRightInd w:val="0"/>
        <w:snapToGrid w:val="0"/>
        <w:spacing w:line="300" w:lineRule="auto"/>
        <w:ind w:firstLine="480"/>
      </w:pPr>
      <w:r w:rsidRPr="009B0E39">
        <w:t>影评情感分析功能测试，则主要从数据的输入输出角度，来测试预测算法是否能够在给定</w:t>
      </w:r>
      <w:proofErr w:type="gramStart"/>
      <w:r w:rsidRPr="009B0E39">
        <w:t>待分析</w:t>
      </w:r>
      <w:proofErr w:type="gramEnd"/>
      <w:r w:rsidRPr="009B0E39">
        <w:t>文本的情况下，</w:t>
      </w:r>
      <w:r w:rsidR="00634262" w:rsidRPr="009B0E39">
        <w:t>正确</w:t>
      </w:r>
      <w:r w:rsidRPr="009B0E39">
        <w:t>判定情感极性，情感</w:t>
      </w:r>
      <w:r w:rsidR="001750D1" w:rsidRPr="009B0E39">
        <w:t>极性</w:t>
      </w:r>
      <w:r w:rsidRPr="009B0E39">
        <w:t>判定测试用例如表</w:t>
      </w:r>
      <w:r w:rsidRPr="009B0E39">
        <w:t>5-1</w:t>
      </w:r>
      <w:r w:rsidRPr="009B0E39">
        <w:t>所示：</w:t>
      </w:r>
    </w:p>
    <w:p w:rsidR="00D97C45" w:rsidRPr="009B0E39" w:rsidRDefault="00364C09" w:rsidP="00EE399C">
      <w:pPr>
        <w:adjustRightInd w:val="0"/>
        <w:snapToGrid w:val="0"/>
        <w:spacing w:line="300" w:lineRule="auto"/>
        <w:jc w:val="center"/>
        <w:rPr>
          <w:sz w:val="21"/>
        </w:rPr>
      </w:pPr>
      <w:r w:rsidRPr="009B0E39">
        <w:rPr>
          <w:sz w:val="21"/>
        </w:rPr>
        <w:t>表</w:t>
      </w:r>
      <w:r w:rsidRPr="009B0E39">
        <w:rPr>
          <w:sz w:val="21"/>
        </w:rPr>
        <w:t xml:space="preserve">5-1 </w:t>
      </w:r>
      <w:r w:rsidRPr="009B0E39">
        <w:rPr>
          <w:sz w:val="21"/>
        </w:rPr>
        <w:t>情感分析</w:t>
      </w:r>
      <w:r w:rsidR="00326E29" w:rsidRPr="009B0E39">
        <w:rPr>
          <w:sz w:val="21"/>
        </w:rPr>
        <w:t>rest</w:t>
      </w:r>
      <w:r w:rsidR="00326E29" w:rsidRPr="009B0E39">
        <w:rPr>
          <w:sz w:val="21"/>
        </w:rPr>
        <w:t>接口</w:t>
      </w:r>
      <w:r w:rsidRPr="009B0E39">
        <w:rPr>
          <w:sz w:val="21"/>
        </w:rPr>
        <w:t>测试用例</w:t>
      </w:r>
    </w:p>
    <w:tbl>
      <w:tblPr>
        <w:tblW w:w="0" w:type="auto"/>
        <w:jc w:val="center"/>
        <w:tblBorders>
          <w:top w:val="single" w:sz="12" w:space="0" w:color="000000"/>
          <w:bottom w:val="single" w:sz="12" w:space="0" w:color="000000"/>
        </w:tblBorders>
        <w:tblCellMar>
          <w:top w:w="28" w:type="dxa"/>
          <w:bottom w:w="28" w:type="dxa"/>
        </w:tblCellMar>
        <w:tblLook w:val="04A0" w:firstRow="1" w:lastRow="0" w:firstColumn="1" w:lastColumn="0" w:noHBand="0" w:noVBand="1"/>
      </w:tblPr>
      <w:tblGrid>
        <w:gridCol w:w="1668"/>
        <w:gridCol w:w="6520"/>
      </w:tblGrid>
      <w:tr w:rsidR="00D97C45" w:rsidRPr="009B0E39" w:rsidTr="00654EF5">
        <w:trPr>
          <w:trHeight w:val="312"/>
          <w:jc w:val="center"/>
        </w:trPr>
        <w:tc>
          <w:tcPr>
            <w:tcW w:w="1668" w:type="dxa"/>
            <w:tcBorders>
              <w:bottom w:val="single" w:sz="6" w:space="0" w:color="000000"/>
              <w:right w:val="single" w:sz="6" w:space="0" w:color="000000"/>
            </w:tcBorders>
            <w:shd w:val="clear" w:color="auto" w:fill="auto"/>
            <w:vAlign w:val="center"/>
          </w:tcPr>
          <w:p w:rsidR="00D97C45" w:rsidRPr="009B0E39" w:rsidRDefault="00D97C45" w:rsidP="00654EF5">
            <w:pPr>
              <w:pStyle w:val="12"/>
              <w:adjustRightInd w:val="0"/>
              <w:snapToGrid w:val="0"/>
              <w:spacing w:line="240" w:lineRule="auto"/>
              <w:jc w:val="right"/>
              <w:rPr>
                <w:rFonts w:cs="Times New Roman"/>
                <w:iCs/>
              </w:rPr>
            </w:pPr>
            <w:r w:rsidRPr="009B0E39">
              <w:rPr>
                <w:rFonts w:cs="Times New Roman"/>
                <w:iCs/>
              </w:rPr>
              <w:t>功能模块：</w:t>
            </w:r>
          </w:p>
        </w:tc>
        <w:tc>
          <w:tcPr>
            <w:tcW w:w="6520" w:type="dxa"/>
            <w:tcBorders>
              <w:bottom w:val="single" w:sz="6" w:space="0" w:color="000000"/>
            </w:tcBorders>
            <w:shd w:val="clear" w:color="auto" w:fill="auto"/>
            <w:vAlign w:val="center"/>
          </w:tcPr>
          <w:p w:rsidR="00D97C45" w:rsidRPr="009B0E39" w:rsidRDefault="00364C09" w:rsidP="00654EF5">
            <w:pPr>
              <w:pStyle w:val="12"/>
              <w:adjustRightInd w:val="0"/>
              <w:snapToGrid w:val="0"/>
              <w:spacing w:line="240" w:lineRule="auto"/>
              <w:rPr>
                <w:rFonts w:cs="Times New Roman"/>
                <w:iCs/>
              </w:rPr>
            </w:pPr>
            <w:r w:rsidRPr="009B0E39">
              <w:rPr>
                <w:rFonts w:cs="Times New Roman"/>
                <w:szCs w:val="21"/>
              </w:rPr>
              <w:t>影评情感分析</w:t>
            </w:r>
          </w:p>
        </w:tc>
      </w:tr>
      <w:tr w:rsidR="00D97C45" w:rsidRPr="009B0E39" w:rsidTr="00654EF5">
        <w:trPr>
          <w:trHeight w:val="312"/>
          <w:jc w:val="center"/>
        </w:trPr>
        <w:tc>
          <w:tcPr>
            <w:tcW w:w="1668" w:type="dxa"/>
            <w:tcBorders>
              <w:top w:val="single" w:sz="6" w:space="0" w:color="000000"/>
              <w:bottom w:val="single" w:sz="4" w:space="0" w:color="auto"/>
              <w:right w:val="single" w:sz="6" w:space="0" w:color="000000"/>
            </w:tcBorders>
            <w:shd w:val="clear" w:color="auto" w:fill="auto"/>
            <w:vAlign w:val="center"/>
          </w:tcPr>
          <w:p w:rsidR="00D97C45" w:rsidRPr="009B0E39" w:rsidRDefault="00D97C45" w:rsidP="00654EF5">
            <w:pPr>
              <w:pStyle w:val="12"/>
              <w:adjustRightInd w:val="0"/>
              <w:snapToGrid w:val="0"/>
              <w:spacing w:line="240" w:lineRule="auto"/>
              <w:jc w:val="right"/>
              <w:rPr>
                <w:rFonts w:cs="Times New Roman"/>
              </w:rPr>
            </w:pPr>
            <w:r w:rsidRPr="009B0E39">
              <w:rPr>
                <w:rFonts w:cs="Times New Roman"/>
              </w:rPr>
              <w:t>用例说明：</w:t>
            </w:r>
          </w:p>
        </w:tc>
        <w:tc>
          <w:tcPr>
            <w:tcW w:w="6520" w:type="dxa"/>
            <w:tcBorders>
              <w:top w:val="single" w:sz="6" w:space="0" w:color="000000"/>
              <w:bottom w:val="single" w:sz="4" w:space="0" w:color="auto"/>
            </w:tcBorders>
            <w:shd w:val="clear" w:color="auto" w:fill="auto"/>
            <w:vAlign w:val="center"/>
          </w:tcPr>
          <w:p w:rsidR="00D97C45" w:rsidRPr="009B0E39" w:rsidRDefault="00364C09" w:rsidP="00654EF5">
            <w:pPr>
              <w:pStyle w:val="12"/>
              <w:adjustRightInd w:val="0"/>
              <w:snapToGrid w:val="0"/>
              <w:spacing w:line="240" w:lineRule="auto"/>
              <w:rPr>
                <w:rFonts w:cs="Times New Roman"/>
              </w:rPr>
            </w:pPr>
            <w:r w:rsidRPr="009B0E39">
              <w:rPr>
                <w:rFonts w:cs="Times New Roman"/>
              </w:rPr>
              <w:t>随机选取</w:t>
            </w:r>
            <w:proofErr w:type="gramStart"/>
            <w:r w:rsidRPr="009B0E39">
              <w:rPr>
                <w:rFonts w:cs="Times New Roman"/>
              </w:rPr>
              <w:t>微博上</w:t>
            </w:r>
            <w:proofErr w:type="gramEnd"/>
            <w:r w:rsidRPr="009B0E39">
              <w:rPr>
                <w:rFonts w:cs="Times New Roman"/>
              </w:rPr>
              <w:t>的影视评论，指定情感分类，进行情感极性判定</w:t>
            </w:r>
          </w:p>
        </w:tc>
      </w:tr>
      <w:tr w:rsidR="00D97C45" w:rsidRPr="009B0E39" w:rsidTr="00654EF5">
        <w:trPr>
          <w:trHeight w:val="312"/>
          <w:jc w:val="center"/>
        </w:trPr>
        <w:tc>
          <w:tcPr>
            <w:tcW w:w="1668" w:type="dxa"/>
            <w:tcBorders>
              <w:top w:val="single" w:sz="4" w:space="0" w:color="auto"/>
              <w:bottom w:val="single" w:sz="4" w:space="0" w:color="auto"/>
              <w:right w:val="single" w:sz="6" w:space="0" w:color="000000"/>
            </w:tcBorders>
            <w:shd w:val="clear" w:color="auto" w:fill="auto"/>
            <w:vAlign w:val="center"/>
          </w:tcPr>
          <w:p w:rsidR="00D97C45" w:rsidRPr="009B0E39" w:rsidRDefault="00D97C45" w:rsidP="00654EF5">
            <w:pPr>
              <w:pStyle w:val="12"/>
              <w:adjustRightInd w:val="0"/>
              <w:snapToGrid w:val="0"/>
              <w:spacing w:line="240" w:lineRule="auto"/>
              <w:jc w:val="right"/>
              <w:rPr>
                <w:rFonts w:cs="Times New Roman"/>
              </w:rPr>
            </w:pPr>
            <w:r w:rsidRPr="009B0E39">
              <w:rPr>
                <w:rFonts w:cs="Times New Roman"/>
              </w:rPr>
              <w:t>测试用例：</w:t>
            </w:r>
          </w:p>
        </w:tc>
        <w:tc>
          <w:tcPr>
            <w:tcW w:w="6520" w:type="dxa"/>
            <w:tcBorders>
              <w:top w:val="single" w:sz="4" w:space="0" w:color="auto"/>
              <w:bottom w:val="single" w:sz="4" w:space="0" w:color="auto"/>
            </w:tcBorders>
            <w:shd w:val="clear" w:color="auto" w:fill="auto"/>
            <w:vAlign w:val="center"/>
          </w:tcPr>
          <w:p w:rsidR="00425552" w:rsidRPr="009B0E39" w:rsidRDefault="001750D1" w:rsidP="00DD4F66">
            <w:pPr>
              <w:pStyle w:val="12"/>
              <w:numPr>
                <w:ilvl w:val="0"/>
                <w:numId w:val="24"/>
              </w:numPr>
              <w:adjustRightInd w:val="0"/>
              <w:snapToGrid w:val="0"/>
              <w:spacing w:line="240" w:lineRule="auto"/>
              <w:rPr>
                <w:rFonts w:cs="Times New Roman"/>
              </w:rPr>
            </w:pPr>
            <w:r w:rsidRPr="009B0E39">
              <w:rPr>
                <w:rFonts w:cs="Times New Roman"/>
              </w:rPr>
              <w:t>"content":"</w:t>
            </w:r>
            <w:r w:rsidRPr="009B0E39">
              <w:rPr>
                <w:rFonts w:cs="Times New Roman"/>
              </w:rPr>
              <w:t>这部电影的题材不错，演员演技精湛，故事背景好</w:t>
            </w:r>
            <w:r w:rsidRPr="009B0E39">
              <w:rPr>
                <w:rFonts w:cs="Times New Roman"/>
              </w:rPr>
              <w:t>","classCount":2</w:t>
            </w:r>
          </w:p>
          <w:p w:rsidR="00425552" w:rsidRPr="009B0E39" w:rsidRDefault="00425552" w:rsidP="00DD4F66">
            <w:pPr>
              <w:pStyle w:val="12"/>
              <w:numPr>
                <w:ilvl w:val="0"/>
                <w:numId w:val="24"/>
              </w:numPr>
              <w:adjustRightInd w:val="0"/>
              <w:snapToGrid w:val="0"/>
              <w:spacing w:line="240" w:lineRule="auto"/>
              <w:rPr>
                <w:rFonts w:cs="Times New Roman"/>
              </w:rPr>
            </w:pPr>
            <w:r w:rsidRPr="009B0E39">
              <w:rPr>
                <w:rFonts w:cs="Times New Roman"/>
              </w:rPr>
              <w:t>"content":"</w:t>
            </w:r>
            <w:r w:rsidRPr="009B0E39">
              <w:rPr>
                <w:rFonts w:cs="Times New Roman"/>
              </w:rPr>
              <w:t>这部电影的题材不错，演员演技精湛，故事背景好</w:t>
            </w:r>
            <w:r w:rsidRPr="009B0E39">
              <w:rPr>
                <w:rFonts w:cs="Times New Roman"/>
              </w:rPr>
              <w:t>","classCount":3</w:t>
            </w:r>
          </w:p>
          <w:p w:rsidR="00425552" w:rsidRPr="009B0E39" w:rsidRDefault="00425552" w:rsidP="00DD4F66">
            <w:pPr>
              <w:pStyle w:val="12"/>
              <w:numPr>
                <w:ilvl w:val="0"/>
                <w:numId w:val="24"/>
              </w:numPr>
              <w:adjustRightInd w:val="0"/>
              <w:snapToGrid w:val="0"/>
              <w:spacing w:line="240" w:lineRule="auto"/>
              <w:rPr>
                <w:rFonts w:cs="Times New Roman"/>
              </w:rPr>
            </w:pPr>
            <w:r w:rsidRPr="009B0E39">
              <w:rPr>
                <w:rFonts w:cs="Times New Roman"/>
              </w:rPr>
              <w:t>"content":"</w:t>
            </w:r>
            <w:r w:rsidRPr="009B0E39">
              <w:rPr>
                <w:rFonts w:cs="Times New Roman"/>
              </w:rPr>
              <w:t>这部电影的题材不错，演员演技精湛，故事背景好</w:t>
            </w:r>
            <w:r w:rsidRPr="009B0E39">
              <w:rPr>
                <w:rFonts w:cs="Times New Roman"/>
              </w:rPr>
              <w:t>","classCount":0</w:t>
            </w:r>
          </w:p>
          <w:p w:rsidR="00425552" w:rsidRPr="009B0E39" w:rsidRDefault="00425552" w:rsidP="00DD4F66">
            <w:pPr>
              <w:pStyle w:val="12"/>
              <w:numPr>
                <w:ilvl w:val="0"/>
                <w:numId w:val="24"/>
              </w:numPr>
              <w:adjustRightInd w:val="0"/>
              <w:snapToGrid w:val="0"/>
              <w:spacing w:line="240" w:lineRule="auto"/>
              <w:rPr>
                <w:rFonts w:cs="Times New Roman"/>
              </w:rPr>
            </w:pPr>
            <w:r w:rsidRPr="009B0E39">
              <w:rPr>
                <w:rFonts w:cs="Times New Roman"/>
              </w:rPr>
              <w:t>"content":"</w:t>
            </w:r>
            <w:r w:rsidRPr="009B0E39">
              <w:rPr>
                <w:rFonts w:cs="Times New Roman"/>
              </w:rPr>
              <w:t>这部电影</w:t>
            </w:r>
            <w:r w:rsidR="002F1FF3" w:rsidRPr="009B0E39">
              <w:rPr>
                <w:rFonts w:cs="Times New Roman"/>
              </w:rPr>
              <w:t>的剧情非常枯燥，演员演技也非常浮夸</w:t>
            </w:r>
            <w:r w:rsidRPr="009B0E39">
              <w:rPr>
                <w:rFonts w:cs="Times New Roman"/>
              </w:rPr>
              <w:t>","classCount":</w:t>
            </w:r>
            <w:r w:rsidR="002F1FF3" w:rsidRPr="009B0E39">
              <w:rPr>
                <w:rFonts w:cs="Times New Roman"/>
              </w:rPr>
              <w:t>3</w:t>
            </w:r>
          </w:p>
        </w:tc>
      </w:tr>
      <w:tr w:rsidR="00D97C45" w:rsidRPr="009B0E39" w:rsidTr="00654EF5">
        <w:trPr>
          <w:trHeight w:val="312"/>
          <w:jc w:val="center"/>
        </w:trPr>
        <w:tc>
          <w:tcPr>
            <w:tcW w:w="1668" w:type="dxa"/>
            <w:tcBorders>
              <w:top w:val="single" w:sz="4" w:space="0" w:color="auto"/>
              <w:bottom w:val="single" w:sz="4" w:space="0" w:color="auto"/>
              <w:right w:val="single" w:sz="6" w:space="0" w:color="000000"/>
            </w:tcBorders>
            <w:shd w:val="clear" w:color="auto" w:fill="auto"/>
            <w:vAlign w:val="center"/>
          </w:tcPr>
          <w:p w:rsidR="00D97C45" w:rsidRPr="009B0E39" w:rsidRDefault="00D97C45" w:rsidP="00654EF5">
            <w:pPr>
              <w:pStyle w:val="12"/>
              <w:adjustRightInd w:val="0"/>
              <w:snapToGrid w:val="0"/>
              <w:spacing w:line="240" w:lineRule="auto"/>
              <w:ind w:right="210"/>
              <w:jc w:val="right"/>
              <w:rPr>
                <w:rFonts w:cs="Times New Roman"/>
              </w:rPr>
            </w:pPr>
            <w:r w:rsidRPr="009B0E39">
              <w:rPr>
                <w:rFonts w:cs="Times New Roman"/>
              </w:rPr>
              <w:t>基本事件流：</w:t>
            </w:r>
          </w:p>
        </w:tc>
        <w:tc>
          <w:tcPr>
            <w:tcW w:w="6520" w:type="dxa"/>
            <w:tcBorders>
              <w:top w:val="single" w:sz="4" w:space="0" w:color="auto"/>
              <w:bottom w:val="single" w:sz="4" w:space="0" w:color="auto"/>
            </w:tcBorders>
            <w:shd w:val="clear" w:color="auto" w:fill="auto"/>
            <w:vAlign w:val="center"/>
          </w:tcPr>
          <w:p w:rsidR="00D97C45" w:rsidRPr="009B0E39" w:rsidRDefault="001750D1" w:rsidP="00DD4F66">
            <w:pPr>
              <w:pStyle w:val="12"/>
              <w:numPr>
                <w:ilvl w:val="0"/>
                <w:numId w:val="23"/>
              </w:numPr>
              <w:adjustRightInd w:val="0"/>
              <w:snapToGrid w:val="0"/>
              <w:spacing w:line="240" w:lineRule="auto"/>
              <w:rPr>
                <w:rFonts w:cs="Times New Roman"/>
              </w:rPr>
            </w:pPr>
            <w:r w:rsidRPr="009B0E39">
              <w:rPr>
                <w:rFonts w:cs="Times New Roman"/>
              </w:rPr>
              <w:t>输入分析文本，及分类数</w:t>
            </w:r>
          </w:p>
          <w:p w:rsidR="001750D1" w:rsidRPr="009B0E39" w:rsidRDefault="001750D1" w:rsidP="00DD4F66">
            <w:pPr>
              <w:pStyle w:val="12"/>
              <w:numPr>
                <w:ilvl w:val="0"/>
                <w:numId w:val="23"/>
              </w:numPr>
              <w:adjustRightInd w:val="0"/>
              <w:snapToGrid w:val="0"/>
              <w:spacing w:line="240" w:lineRule="auto"/>
              <w:rPr>
                <w:rFonts w:cs="Times New Roman"/>
              </w:rPr>
            </w:pPr>
            <w:r w:rsidRPr="009B0E39">
              <w:rPr>
                <w:rFonts w:cs="Times New Roman"/>
              </w:rPr>
              <w:t>正则表达式匹配</w:t>
            </w:r>
            <w:r w:rsidRPr="009B0E39">
              <w:rPr>
                <w:rFonts w:cs="Times New Roman"/>
              </w:rPr>
              <w:t>“[]”</w:t>
            </w:r>
            <w:r w:rsidRPr="009B0E39">
              <w:rPr>
                <w:rFonts w:cs="Times New Roman"/>
              </w:rPr>
              <w:t>中文本</w:t>
            </w:r>
            <w:r w:rsidRPr="009B0E39">
              <w:rPr>
                <w:rFonts w:cs="Times New Roman"/>
              </w:rPr>
              <w:t>(</w:t>
            </w:r>
            <w:proofErr w:type="gramStart"/>
            <w:r w:rsidRPr="009B0E39">
              <w:rPr>
                <w:rFonts w:cs="Times New Roman"/>
              </w:rPr>
              <w:t>微博表情</w:t>
            </w:r>
            <w:proofErr w:type="gramEnd"/>
            <w:r w:rsidRPr="009B0E39">
              <w:rPr>
                <w:rFonts w:cs="Times New Roman"/>
              </w:rPr>
              <w:t>)</w:t>
            </w:r>
            <w:r w:rsidRPr="009B0E39">
              <w:rPr>
                <w:rFonts w:cs="Times New Roman"/>
              </w:rPr>
              <w:t>，</w:t>
            </w:r>
            <w:proofErr w:type="gramStart"/>
            <w:r w:rsidRPr="009B0E39">
              <w:rPr>
                <w:rFonts w:cs="Times New Roman"/>
              </w:rPr>
              <w:t>基于微博表情</w:t>
            </w:r>
            <w:proofErr w:type="gramEnd"/>
            <w:r w:rsidRPr="009B0E39">
              <w:rPr>
                <w:rFonts w:cs="Times New Roman"/>
              </w:rPr>
              <w:t>判定极性</w:t>
            </w:r>
          </w:p>
          <w:p w:rsidR="001750D1" w:rsidRPr="009B0E39" w:rsidRDefault="001750D1" w:rsidP="00DD4F66">
            <w:pPr>
              <w:pStyle w:val="12"/>
              <w:numPr>
                <w:ilvl w:val="0"/>
                <w:numId w:val="23"/>
              </w:numPr>
              <w:adjustRightInd w:val="0"/>
              <w:snapToGrid w:val="0"/>
              <w:spacing w:line="240" w:lineRule="auto"/>
              <w:rPr>
                <w:rFonts w:cs="Times New Roman"/>
              </w:rPr>
            </w:pPr>
            <w:r w:rsidRPr="009B0E39">
              <w:rPr>
                <w:rFonts w:cs="Times New Roman"/>
              </w:rPr>
              <w:t>若无法判定，基于核心情感词典进行判定</w:t>
            </w:r>
          </w:p>
          <w:p w:rsidR="001750D1" w:rsidRPr="009B0E39" w:rsidRDefault="001750D1" w:rsidP="00DD4F66">
            <w:pPr>
              <w:pStyle w:val="12"/>
              <w:numPr>
                <w:ilvl w:val="0"/>
                <w:numId w:val="23"/>
              </w:numPr>
              <w:adjustRightInd w:val="0"/>
              <w:snapToGrid w:val="0"/>
              <w:spacing w:line="240" w:lineRule="auto"/>
              <w:rPr>
                <w:rFonts w:cs="Times New Roman"/>
              </w:rPr>
            </w:pPr>
            <w:r w:rsidRPr="009B0E39">
              <w:rPr>
                <w:rFonts w:cs="Times New Roman"/>
              </w:rPr>
              <w:t>若无法判定，</w:t>
            </w:r>
            <w:r w:rsidR="002F1FF3" w:rsidRPr="009B0E39">
              <w:rPr>
                <w:rFonts w:cs="Times New Roman"/>
              </w:rPr>
              <w:t>基于</w:t>
            </w:r>
            <w:r w:rsidR="002F1FF3" w:rsidRPr="009B0E39">
              <w:rPr>
                <w:rFonts w:cs="Times New Roman"/>
              </w:rPr>
              <w:t>classCount</w:t>
            </w:r>
            <w:r w:rsidR="002F1FF3" w:rsidRPr="009B0E39">
              <w:rPr>
                <w:rFonts w:cs="Times New Roman"/>
              </w:rPr>
              <w:t>字段，调用两级或者三级分类器进行情感分类，若</w:t>
            </w:r>
            <w:r w:rsidR="002F1FF3" w:rsidRPr="009B0E39">
              <w:rPr>
                <w:rFonts w:cs="Times New Roman"/>
              </w:rPr>
              <w:t>classCount !=2|3</w:t>
            </w:r>
            <w:r w:rsidR="002F1FF3" w:rsidRPr="009B0E39">
              <w:rPr>
                <w:rFonts w:cs="Times New Roman"/>
              </w:rPr>
              <w:t>，默认采用三级情感分类</w:t>
            </w:r>
          </w:p>
        </w:tc>
      </w:tr>
      <w:tr w:rsidR="00D97C45" w:rsidRPr="009B0E39" w:rsidTr="00654EF5">
        <w:trPr>
          <w:trHeight w:val="312"/>
          <w:jc w:val="center"/>
        </w:trPr>
        <w:tc>
          <w:tcPr>
            <w:tcW w:w="1668" w:type="dxa"/>
            <w:tcBorders>
              <w:top w:val="single" w:sz="4" w:space="0" w:color="auto"/>
              <w:bottom w:val="single" w:sz="4" w:space="0" w:color="auto"/>
              <w:right w:val="single" w:sz="6" w:space="0" w:color="000000"/>
            </w:tcBorders>
            <w:shd w:val="clear" w:color="auto" w:fill="auto"/>
            <w:vAlign w:val="center"/>
          </w:tcPr>
          <w:p w:rsidR="00D97C45" w:rsidRPr="009B0E39" w:rsidRDefault="00D97C45" w:rsidP="00654EF5">
            <w:pPr>
              <w:pStyle w:val="12"/>
              <w:adjustRightInd w:val="0"/>
              <w:snapToGrid w:val="0"/>
              <w:spacing w:line="240" w:lineRule="auto"/>
              <w:jc w:val="right"/>
              <w:rPr>
                <w:rFonts w:cs="Times New Roman"/>
              </w:rPr>
            </w:pPr>
            <w:r w:rsidRPr="009B0E39">
              <w:rPr>
                <w:rFonts w:cs="Times New Roman"/>
              </w:rPr>
              <w:t>预期结果：</w:t>
            </w:r>
          </w:p>
        </w:tc>
        <w:tc>
          <w:tcPr>
            <w:tcW w:w="6520" w:type="dxa"/>
            <w:tcBorders>
              <w:top w:val="single" w:sz="4" w:space="0" w:color="auto"/>
              <w:bottom w:val="single" w:sz="4" w:space="0" w:color="auto"/>
            </w:tcBorders>
            <w:shd w:val="clear" w:color="auto" w:fill="auto"/>
            <w:vAlign w:val="center"/>
          </w:tcPr>
          <w:p w:rsidR="00D97C45" w:rsidRPr="009B0E39" w:rsidRDefault="001750D1" w:rsidP="00654EF5">
            <w:pPr>
              <w:pStyle w:val="12"/>
              <w:adjustRightInd w:val="0"/>
              <w:snapToGrid w:val="0"/>
              <w:spacing w:line="240" w:lineRule="auto"/>
              <w:rPr>
                <w:rFonts w:cs="Times New Roman"/>
              </w:rPr>
            </w:pPr>
            <w:r w:rsidRPr="009B0E39">
              <w:rPr>
                <w:rFonts w:cs="Times New Roman"/>
              </w:rPr>
              <w:t>返回不同情感的概率分布</w:t>
            </w:r>
          </w:p>
        </w:tc>
      </w:tr>
      <w:tr w:rsidR="00D97C45" w:rsidRPr="009B0E39" w:rsidTr="00654EF5">
        <w:trPr>
          <w:trHeight w:val="312"/>
          <w:jc w:val="center"/>
        </w:trPr>
        <w:tc>
          <w:tcPr>
            <w:tcW w:w="1668" w:type="dxa"/>
            <w:tcBorders>
              <w:top w:val="single" w:sz="4" w:space="0" w:color="auto"/>
              <w:bottom w:val="single" w:sz="4" w:space="0" w:color="auto"/>
              <w:right w:val="single" w:sz="6" w:space="0" w:color="000000"/>
            </w:tcBorders>
            <w:shd w:val="clear" w:color="auto" w:fill="auto"/>
            <w:vAlign w:val="center"/>
          </w:tcPr>
          <w:p w:rsidR="00D97C45" w:rsidRPr="009B0E39" w:rsidRDefault="00D97C45" w:rsidP="00654EF5">
            <w:pPr>
              <w:pStyle w:val="12"/>
              <w:adjustRightInd w:val="0"/>
              <w:snapToGrid w:val="0"/>
              <w:spacing w:line="240" w:lineRule="auto"/>
              <w:jc w:val="right"/>
              <w:rPr>
                <w:rFonts w:cs="Times New Roman"/>
              </w:rPr>
            </w:pPr>
            <w:r w:rsidRPr="009B0E39">
              <w:rPr>
                <w:rFonts w:cs="Times New Roman"/>
              </w:rPr>
              <w:t>实际结果：</w:t>
            </w:r>
          </w:p>
        </w:tc>
        <w:tc>
          <w:tcPr>
            <w:tcW w:w="6520" w:type="dxa"/>
            <w:tcBorders>
              <w:top w:val="single" w:sz="4" w:space="0" w:color="auto"/>
              <w:bottom w:val="single" w:sz="4" w:space="0" w:color="auto"/>
            </w:tcBorders>
            <w:shd w:val="clear" w:color="auto" w:fill="auto"/>
            <w:vAlign w:val="center"/>
          </w:tcPr>
          <w:p w:rsidR="00D97C45" w:rsidRPr="009B0E39" w:rsidRDefault="006F6699" w:rsidP="00654EF5">
            <w:pPr>
              <w:pStyle w:val="12"/>
              <w:adjustRightInd w:val="0"/>
              <w:snapToGrid w:val="0"/>
              <w:spacing w:line="240" w:lineRule="auto"/>
              <w:rPr>
                <w:rFonts w:cs="Times New Roman"/>
              </w:rPr>
            </w:pPr>
            <w:r w:rsidRPr="009B0E39">
              <w:rPr>
                <w:rFonts w:cs="Times New Roman"/>
              </w:rPr>
              <w:t>针对指定</w:t>
            </w:r>
            <w:r w:rsidRPr="009B0E39">
              <w:rPr>
                <w:rFonts w:cs="Times New Roman"/>
              </w:rPr>
              <w:t>classCount</w:t>
            </w:r>
            <w:r w:rsidRPr="009B0E39">
              <w:rPr>
                <w:rFonts w:cs="Times New Roman"/>
              </w:rPr>
              <w:t>为</w:t>
            </w:r>
            <w:r w:rsidRPr="009B0E39">
              <w:rPr>
                <w:rFonts w:cs="Times New Roman"/>
              </w:rPr>
              <w:t>2|3</w:t>
            </w:r>
            <w:r w:rsidRPr="009B0E39">
              <w:rPr>
                <w:rFonts w:cs="Times New Roman"/>
              </w:rPr>
              <w:t>，都能准确返回情感概率分布，针对</w:t>
            </w:r>
            <w:r w:rsidRPr="009B0E39">
              <w:rPr>
                <w:rFonts w:cs="Times New Roman"/>
              </w:rPr>
              <w:t>classCount</w:t>
            </w:r>
            <w:r w:rsidRPr="009B0E39">
              <w:rPr>
                <w:rFonts w:cs="Times New Roman"/>
              </w:rPr>
              <w:t>给定其他数值的情况，能够正确采用三级情感分类</w:t>
            </w:r>
          </w:p>
        </w:tc>
      </w:tr>
      <w:tr w:rsidR="00D97C45" w:rsidRPr="009B0E39" w:rsidTr="00654EF5">
        <w:trPr>
          <w:trHeight w:val="312"/>
          <w:jc w:val="center"/>
        </w:trPr>
        <w:tc>
          <w:tcPr>
            <w:tcW w:w="1668" w:type="dxa"/>
            <w:tcBorders>
              <w:top w:val="single" w:sz="4" w:space="0" w:color="auto"/>
              <w:bottom w:val="single" w:sz="12" w:space="0" w:color="auto"/>
              <w:right w:val="single" w:sz="6" w:space="0" w:color="000000"/>
            </w:tcBorders>
            <w:shd w:val="clear" w:color="auto" w:fill="auto"/>
            <w:vAlign w:val="center"/>
          </w:tcPr>
          <w:p w:rsidR="00D97C45" w:rsidRPr="009B0E39" w:rsidRDefault="00D97C45" w:rsidP="00654EF5">
            <w:pPr>
              <w:pStyle w:val="12"/>
              <w:adjustRightInd w:val="0"/>
              <w:snapToGrid w:val="0"/>
              <w:spacing w:line="240" w:lineRule="auto"/>
              <w:jc w:val="right"/>
              <w:rPr>
                <w:rFonts w:cs="Times New Roman"/>
              </w:rPr>
            </w:pPr>
            <w:r w:rsidRPr="009B0E39">
              <w:rPr>
                <w:rFonts w:cs="Times New Roman"/>
              </w:rPr>
              <w:t>结论：</w:t>
            </w:r>
          </w:p>
        </w:tc>
        <w:tc>
          <w:tcPr>
            <w:tcW w:w="6520" w:type="dxa"/>
            <w:tcBorders>
              <w:top w:val="single" w:sz="4" w:space="0" w:color="auto"/>
              <w:bottom w:val="single" w:sz="12" w:space="0" w:color="auto"/>
            </w:tcBorders>
            <w:shd w:val="clear" w:color="auto" w:fill="auto"/>
            <w:vAlign w:val="center"/>
          </w:tcPr>
          <w:p w:rsidR="00D97C45" w:rsidRPr="009B0E39" w:rsidRDefault="00D97C45" w:rsidP="00654EF5">
            <w:pPr>
              <w:pStyle w:val="12"/>
              <w:adjustRightInd w:val="0"/>
              <w:snapToGrid w:val="0"/>
              <w:spacing w:line="240" w:lineRule="auto"/>
              <w:rPr>
                <w:rFonts w:cs="Times New Roman"/>
              </w:rPr>
            </w:pPr>
            <w:r w:rsidRPr="009B0E39">
              <w:rPr>
                <w:rFonts w:cs="Times New Roman"/>
              </w:rPr>
              <w:t>通过</w:t>
            </w:r>
          </w:p>
        </w:tc>
      </w:tr>
    </w:tbl>
    <w:p w:rsidR="00E0329E" w:rsidRPr="009B0E39" w:rsidRDefault="00075739" w:rsidP="00EE399C">
      <w:pPr>
        <w:pStyle w:val="3"/>
        <w:adjustRightInd w:val="0"/>
        <w:snapToGrid w:val="0"/>
        <w:spacing w:beforeLines="50" w:before="120" w:afterLines="50" w:after="120" w:line="300" w:lineRule="auto"/>
        <w:rPr>
          <w:b w:val="0"/>
        </w:rPr>
      </w:pPr>
      <w:r w:rsidRPr="009B0E39">
        <w:rPr>
          <w:b w:val="0"/>
        </w:rPr>
        <w:t xml:space="preserve"> </w:t>
      </w:r>
      <w:bookmarkStart w:id="72" w:name="_Toc455066846"/>
      <w:r w:rsidR="00697016" w:rsidRPr="009B0E39">
        <w:rPr>
          <w:b w:val="0"/>
        </w:rPr>
        <w:t>影评关键词提取功能测试</w:t>
      </w:r>
      <w:bookmarkEnd w:id="72"/>
    </w:p>
    <w:p w:rsidR="00697016" w:rsidRPr="009B0E39" w:rsidRDefault="00697016" w:rsidP="001D7A98">
      <w:pPr>
        <w:pStyle w:val="a1"/>
        <w:adjustRightInd w:val="0"/>
        <w:snapToGrid w:val="0"/>
        <w:spacing w:line="300" w:lineRule="auto"/>
        <w:ind w:firstLine="480"/>
      </w:pPr>
      <w:r w:rsidRPr="009B0E39">
        <w:t>影评关键词提取功能测试，则需要给出</w:t>
      </w:r>
      <w:proofErr w:type="gramStart"/>
      <w:r w:rsidRPr="009B0E39">
        <w:t>代分析</w:t>
      </w:r>
      <w:proofErr w:type="gramEnd"/>
      <w:r w:rsidRPr="009B0E39">
        <w:t>文本，以及提取的关键词数，默认提取</w:t>
      </w:r>
      <w:r w:rsidRPr="009B0E39">
        <w:t>3</w:t>
      </w:r>
      <w:r w:rsidRPr="009B0E39">
        <w:t>个关键词</w:t>
      </w:r>
      <w:r w:rsidR="00606B89" w:rsidRPr="009B0E39">
        <w:t>，能够对中文以及英文文本实现关键词提取，测试用例设</w:t>
      </w:r>
      <w:r w:rsidR="00DD6CA9" w:rsidRPr="009B0E39">
        <w:lastRenderedPageBreak/>
        <w:t>计如</w:t>
      </w:r>
      <w:r w:rsidR="00606B89" w:rsidRPr="009B0E39">
        <w:t>表</w:t>
      </w:r>
      <w:r w:rsidR="00DD6CA9" w:rsidRPr="009B0E39">
        <w:t>5-2</w:t>
      </w:r>
      <w:r w:rsidR="00606B89" w:rsidRPr="009B0E39">
        <w:t>所示：</w:t>
      </w:r>
    </w:p>
    <w:p w:rsidR="00606B89" w:rsidRPr="009B0E39" w:rsidRDefault="00606B89" w:rsidP="00EE399C">
      <w:pPr>
        <w:adjustRightInd w:val="0"/>
        <w:snapToGrid w:val="0"/>
        <w:spacing w:line="300" w:lineRule="auto"/>
        <w:jc w:val="center"/>
        <w:rPr>
          <w:sz w:val="21"/>
        </w:rPr>
      </w:pPr>
      <w:r w:rsidRPr="009B0E39">
        <w:rPr>
          <w:sz w:val="21"/>
        </w:rPr>
        <w:t>表</w:t>
      </w:r>
      <w:r w:rsidRPr="009B0E39">
        <w:rPr>
          <w:sz w:val="21"/>
        </w:rPr>
        <w:t xml:space="preserve">5-2 </w:t>
      </w:r>
      <w:r w:rsidRPr="009B0E39">
        <w:rPr>
          <w:sz w:val="21"/>
        </w:rPr>
        <w:t>关键词提取</w:t>
      </w:r>
      <w:r w:rsidR="004E0656" w:rsidRPr="009B0E39">
        <w:rPr>
          <w:sz w:val="21"/>
        </w:rPr>
        <w:t>Rest</w:t>
      </w:r>
      <w:r w:rsidR="004E0656" w:rsidRPr="009B0E39">
        <w:rPr>
          <w:sz w:val="21"/>
        </w:rPr>
        <w:t>接口</w:t>
      </w:r>
      <w:r w:rsidRPr="009B0E39">
        <w:rPr>
          <w:sz w:val="21"/>
        </w:rPr>
        <w:t>测试用例</w:t>
      </w:r>
    </w:p>
    <w:tbl>
      <w:tblPr>
        <w:tblW w:w="8222" w:type="dxa"/>
        <w:jc w:val="center"/>
        <w:tblBorders>
          <w:top w:val="single" w:sz="12" w:space="0" w:color="000000"/>
          <w:bottom w:val="single" w:sz="12" w:space="0" w:color="000000"/>
        </w:tblBorders>
        <w:tblCellMar>
          <w:top w:w="28" w:type="dxa"/>
          <w:bottom w:w="28" w:type="dxa"/>
        </w:tblCellMar>
        <w:tblLook w:val="04A0" w:firstRow="1" w:lastRow="0" w:firstColumn="1" w:lastColumn="0" w:noHBand="0" w:noVBand="1"/>
      </w:tblPr>
      <w:tblGrid>
        <w:gridCol w:w="1668"/>
        <w:gridCol w:w="6554"/>
      </w:tblGrid>
      <w:tr w:rsidR="00606B89" w:rsidRPr="009B0E39" w:rsidTr="00C561D6">
        <w:trPr>
          <w:trHeight w:val="312"/>
          <w:jc w:val="center"/>
        </w:trPr>
        <w:tc>
          <w:tcPr>
            <w:tcW w:w="1668" w:type="dxa"/>
            <w:tcBorders>
              <w:bottom w:val="single" w:sz="6" w:space="0" w:color="000000"/>
              <w:right w:val="single" w:sz="6" w:space="0" w:color="000000"/>
            </w:tcBorders>
            <w:shd w:val="clear" w:color="auto" w:fill="auto"/>
            <w:vAlign w:val="center"/>
          </w:tcPr>
          <w:p w:rsidR="00606B89" w:rsidRPr="009B0E39" w:rsidRDefault="00606B89" w:rsidP="00C561D6">
            <w:pPr>
              <w:pStyle w:val="12"/>
              <w:adjustRightInd w:val="0"/>
              <w:snapToGrid w:val="0"/>
              <w:spacing w:line="240" w:lineRule="auto"/>
              <w:jc w:val="right"/>
              <w:rPr>
                <w:rFonts w:cs="Times New Roman"/>
                <w:iCs/>
              </w:rPr>
            </w:pPr>
            <w:r w:rsidRPr="009B0E39">
              <w:rPr>
                <w:rFonts w:cs="Times New Roman"/>
                <w:iCs/>
              </w:rPr>
              <w:t>功能模块：</w:t>
            </w:r>
          </w:p>
        </w:tc>
        <w:tc>
          <w:tcPr>
            <w:tcW w:w="6554" w:type="dxa"/>
            <w:tcBorders>
              <w:bottom w:val="single" w:sz="6" w:space="0" w:color="000000"/>
            </w:tcBorders>
            <w:shd w:val="clear" w:color="auto" w:fill="auto"/>
            <w:vAlign w:val="center"/>
          </w:tcPr>
          <w:p w:rsidR="00606B89" w:rsidRPr="009B0E39" w:rsidRDefault="00252ED5" w:rsidP="00C561D6">
            <w:pPr>
              <w:pStyle w:val="12"/>
              <w:adjustRightInd w:val="0"/>
              <w:snapToGrid w:val="0"/>
              <w:spacing w:line="240" w:lineRule="auto"/>
              <w:rPr>
                <w:rFonts w:cs="Times New Roman"/>
                <w:iCs/>
              </w:rPr>
            </w:pPr>
            <w:r w:rsidRPr="009B0E39">
              <w:rPr>
                <w:rFonts w:cs="Times New Roman"/>
                <w:szCs w:val="21"/>
              </w:rPr>
              <w:t>影评关键词提取</w:t>
            </w:r>
          </w:p>
        </w:tc>
      </w:tr>
      <w:tr w:rsidR="00606B89" w:rsidRPr="009B0E39" w:rsidTr="00C561D6">
        <w:trPr>
          <w:trHeight w:val="312"/>
          <w:jc w:val="center"/>
        </w:trPr>
        <w:tc>
          <w:tcPr>
            <w:tcW w:w="1668" w:type="dxa"/>
            <w:tcBorders>
              <w:top w:val="single" w:sz="6" w:space="0" w:color="000000"/>
              <w:bottom w:val="single" w:sz="4" w:space="0" w:color="auto"/>
              <w:right w:val="single" w:sz="6" w:space="0" w:color="000000"/>
            </w:tcBorders>
            <w:shd w:val="clear" w:color="auto" w:fill="auto"/>
            <w:vAlign w:val="center"/>
          </w:tcPr>
          <w:p w:rsidR="00606B89" w:rsidRPr="009B0E39" w:rsidRDefault="00606B89" w:rsidP="00C561D6">
            <w:pPr>
              <w:pStyle w:val="12"/>
              <w:adjustRightInd w:val="0"/>
              <w:snapToGrid w:val="0"/>
              <w:spacing w:line="240" w:lineRule="auto"/>
              <w:jc w:val="right"/>
              <w:rPr>
                <w:rFonts w:cs="Times New Roman"/>
              </w:rPr>
            </w:pPr>
            <w:r w:rsidRPr="009B0E39">
              <w:rPr>
                <w:rFonts w:cs="Times New Roman"/>
              </w:rPr>
              <w:t>用例说明：</w:t>
            </w:r>
          </w:p>
        </w:tc>
        <w:tc>
          <w:tcPr>
            <w:tcW w:w="6554" w:type="dxa"/>
            <w:tcBorders>
              <w:top w:val="single" w:sz="6" w:space="0" w:color="000000"/>
              <w:bottom w:val="single" w:sz="4" w:space="0" w:color="auto"/>
            </w:tcBorders>
            <w:shd w:val="clear" w:color="auto" w:fill="auto"/>
            <w:vAlign w:val="center"/>
          </w:tcPr>
          <w:p w:rsidR="00606B89" w:rsidRPr="009B0E39" w:rsidRDefault="00252ED5" w:rsidP="00C561D6">
            <w:pPr>
              <w:pStyle w:val="12"/>
              <w:adjustRightInd w:val="0"/>
              <w:snapToGrid w:val="0"/>
              <w:spacing w:line="240" w:lineRule="auto"/>
              <w:rPr>
                <w:rFonts w:cs="Times New Roman"/>
              </w:rPr>
            </w:pPr>
            <w:r w:rsidRPr="009B0E39">
              <w:rPr>
                <w:rFonts w:cs="Times New Roman"/>
              </w:rPr>
              <w:t>选取中文、英文文本，以及不同的关键词数，测试系统功能的正确性</w:t>
            </w:r>
          </w:p>
        </w:tc>
      </w:tr>
      <w:tr w:rsidR="00606B89" w:rsidRPr="009B0E39" w:rsidTr="00C561D6">
        <w:trPr>
          <w:trHeight w:val="312"/>
          <w:jc w:val="center"/>
        </w:trPr>
        <w:tc>
          <w:tcPr>
            <w:tcW w:w="1668" w:type="dxa"/>
            <w:tcBorders>
              <w:top w:val="single" w:sz="4" w:space="0" w:color="auto"/>
              <w:bottom w:val="single" w:sz="4" w:space="0" w:color="auto"/>
              <w:right w:val="single" w:sz="6" w:space="0" w:color="000000"/>
            </w:tcBorders>
            <w:shd w:val="clear" w:color="auto" w:fill="auto"/>
            <w:vAlign w:val="center"/>
          </w:tcPr>
          <w:p w:rsidR="00606B89" w:rsidRPr="009B0E39" w:rsidRDefault="00606B89" w:rsidP="00C561D6">
            <w:pPr>
              <w:pStyle w:val="12"/>
              <w:adjustRightInd w:val="0"/>
              <w:snapToGrid w:val="0"/>
              <w:spacing w:line="240" w:lineRule="auto"/>
              <w:jc w:val="right"/>
              <w:rPr>
                <w:rFonts w:cs="Times New Roman"/>
              </w:rPr>
            </w:pPr>
            <w:r w:rsidRPr="009B0E39">
              <w:rPr>
                <w:rFonts w:cs="Times New Roman"/>
              </w:rPr>
              <w:t>测试用例：</w:t>
            </w:r>
          </w:p>
        </w:tc>
        <w:tc>
          <w:tcPr>
            <w:tcW w:w="6554" w:type="dxa"/>
            <w:tcBorders>
              <w:top w:val="single" w:sz="4" w:space="0" w:color="auto"/>
              <w:bottom w:val="single" w:sz="4" w:space="0" w:color="auto"/>
            </w:tcBorders>
            <w:shd w:val="clear" w:color="auto" w:fill="auto"/>
            <w:vAlign w:val="center"/>
          </w:tcPr>
          <w:p w:rsidR="00606B89" w:rsidRPr="009B0E39" w:rsidRDefault="00606B89" w:rsidP="00DD4F66">
            <w:pPr>
              <w:pStyle w:val="12"/>
              <w:numPr>
                <w:ilvl w:val="0"/>
                <w:numId w:val="25"/>
              </w:numPr>
              <w:adjustRightInd w:val="0"/>
              <w:snapToGrid w:val="0"/>
              <w:spacing w:line="240" w:lineRule="auto"/>
              <w:rPr>
                <w:rFonts w:cs="Times New Roman"/>
              </w:rPr>
            </w:pPr>
            <w:r w:rsidRPr="009B0E39">
              <w:rPr>
                <w:rFonts w:cs="Times New Roman"/>
              </w:rPr>
              <w:t>"content":"</w:t>
            </w:r>
            <w:r w:rsidRPr="009B0E39">
              <w:rPr>
                <w:rFonts w:cs="Times New Roman"/>
              </w:rPr>
              <w:t>这部电影的题材不错，演员演技精湛，故事背景好</w:t>
            </w:r>
            <w:r w:rsidRPr="009B0E39">
              <w:rPr>
                <w:rFonts w:cs="Times New Roman"/>
              </w:rPr>
              <w:t>","</w:t>
            </w:r>
            <w:r w:rsidR="00252ED5" w:rsidRPr="009B0E39">
              <w:rPr>
                <w:rFonts w:cs="Times New Roman"/>
              </w:rPr>
              <w:t>count</w:t>
            </w:r>
            <w:r w:rsidRPr="009B0E39">
              <w:rPr>
                <w:rFonts w:cs="Times New Roman"/>
              </w:rPr>
              <w:t>":</w:t>
            </w:r>
            <w:r w:rsidR="00252ED5" w:rsidRPr="009B0E39">
              <w:rPr>
                <w:rFonts w:cs="Times New Roman"/>
              </w:rPr>
              <w:t>3</w:t>
            </w:r>
          </w:p>
          <w:p w:rsidR="00606B89" w:rsidRPr="009B0E39" w:rsidRDefault="00606B89" w:rsidP="00DD4F66">
            <w:pPr>
              <w:pStyle w:val="12"/>
              <w:numPr>
                <w:ilvl w:val="0"/>
                <w:numId w:val="25"/>
              </w:numPr>
              <w:adjustRightInd w:val="0"/>
              <w:snapToGrid w:val="0"/>
              <w:spacing w:line="240" w:lineRule="auto"/>
              <w:rPr>
                <w:rFonts w:cs="Times New Roman"/>
              </w:rPr>
            </w:pPr>
            <w:r w:rsidRPr="009B0E39">
              <w:rPr>
                <w:rFonts w:cs="Times New Roman"/>
              </w:rPr>
              <w:t>"content":"</w:t>
            </w:r>
            <w:r w:rsidRPr="009B0E39">
              <w:rPr>
                <w:rFonts w:cs="Times New Roman"/>
              </w:rPr>
              <w:t>这部电影的题材不错，演员演技精湛，故事背景好</w:t>
            </w:r>
            <w:r w:rsidRPr="009B0E39">
              <w:rPr>
                <w:rFonts w:cs="Times New Roman"/>
              </w:rPr>
              <w:t>","</w:t>
            </w:r>
            <w:r w:rsidR="00252ED5" w:rsidRPr="009B0E39">
              <w:rPr>
                <w:rFonts w:cs="Times New Roman"/>
              </w:rPr>
              <w:t>c</w:t>
            </w:r>
            <w:r w:rsidRPr="009B0E39">
              <w:rPr>
                <w:rFonts w:cs="Times New Roman"/>
              </w:rPr>
              <w:t>ount":</w:t>
            </w:r>
            <w:r w:rsidR="00252ED5" w:rsidRPr="009B0E39">
              <w:rPr>
                <w:rFonts w:cs="Times New Roman"/>
              </w:rPr>
              <w:t>2</w:t>
            </w:r>
          </w:p>
          <w:p w:rsidR="00606B89" w:rsidRPr="009B0E39" w:rsidRDefault="00606B89" w:rsidP="00DD4F66">
            <w:pPr>
              <w:pStyle w:val="12"/>
              <w:numPr>
                <w:ilvl w:val="0"/>
                <w:numId w:val="25"/>
              </w:numPr>
              <w:adjustRightInd w:val="0"/>
              <w:snapToGrid w:val="0"/>
              <w:spacing w:line="240" w:lineRule="auto"/>
              <w:rPr>
                <w:rFonts w:cs="Times New Roman"/>
              </w:rPr>
            </w:pPr>
            <w:r w:rsidRPr="009B0E39">
              <w:rPr>
                <w:rFonts w:cs="Times New Roman"/>
              </w:rPr>
              <w:t>"content":"</w:t>
            </w:r>
            <w:r w:rsidRPr="009B0E39">
              <w:rPr>
                <w:rFonts w:cs="Times New Roman"/>
              </w:rPr>
              <w:t>这部电影的题材不错，演员演技精湛，故事背景好</w:t>
            </w:r>
            <w:r w:rsidRPr="009B0E39">
              <w:rPr>
                <w:rFonts w:cs="Times New Roman"/>
              </w:rPr>
              <w:t>","</w:t>
            </w:r>
            <w:r w:rsidR="00252ED5" w:rsidRPr="009B0E39">
              <w:rPr>
                <w:rFonts w:cs="Times New Roman"/>
              </w:rPr>
              <w:t>count":""</w:t>
            </w:r>
          </w:p>
          <w:p w:rsidR="00606B89" w:rsidRPr="009B0E39" w:rsidRDefault="00606B89" w:rsidP="00DD4F66">
            <w:pPr>
              <w:pStyle w:val="12"/>
              <w:numPr>
                <w:ilvl w:val="0"/>
                <w:numId w:val="25"/>
              </w:numPr>
              <w:adjustRightInd w:val="0"/>
              <w:snapToGrid w:val="0"/>
              <w:spacing w:line="240" w:lineRule="auto"/>
              <w:rPr>
                <w:rFonts w:cs="Times New Roman"/>
              </w:rPr>
            </w:pPr>
            <w:r w:rsidRPr="009B0E39">
              <w:rPr>
                <w:rFonts w:cs="Times New Roman"/>
              </w:rPr>
              <w:t>"content":</w:t>
            </w:r>
            <w:r w:rsidR="00252ED5" w:rsidRPr="009B0E39">
              <w:rPr>
                <w:rFonts w:cs="Times New Roman"/>
              </w:rPr>
              <w:t xml:space="preserve"> </w:t>
            </w:r>
            <w:r w:rsidRPr="009B0E39">
              <w:rPr>
                <w:rFonts w:cs="Times New Roman"/>
              </w:rPr>
              <w:t>"</w:t>
            </w:r>
            <w:r w:rsidR="00252ED5" w:rsidRPr="009B0E39">
              <w:rPr>
                <w:rFonts w:cs="Times New Roman"/>
              </w:rPr>
              <w:t>This film is so interesting, it is so fun</w:t>
            </w:r>
            <w:r w:rsidRPr="009B0E39">
              <w:rPr>
                <w:rFonts w:cs="Times New Roman"/>
              </w:rPr>
              <w:t>","</w:t>
            </w:r>
            <w:r w:rsidR="00252ED5" w:rsidRPr="009B0E39">
              <w:rPr>
                <w:rFonts w:cs="Times New Roman"/>
              </w:rPr>
              <w:t>count</w:t>
            </w:r>
            <w:r w:rsidRPr="009B0E39">
              <w:rPr>
                <w:rFonts w:cs="Times New Roman"/>
              </w:rPr>
              <w:t>":3</w:t>
            </w:r>
          </w:p>
        </w:tc>
      </w:tr>
      <w:tr w:rsidR="00606B89" w:rsidRPr="009B0E39" w:rsidTr="00C561D6">
        <w:trPr>
          <w:trHeight w:val="312"/>
          <w:jc w:val="center"/>
        </w:trPr>
        <w:tc>
          <w:tcPr>
            <w:tcW w:w="1668" w:type="dxa"/>
            <w:tcBorders>
              <w:top w:val="single" w:sz="4" w:space="0" w:color="auto"/>
              <w:bottom w:val="single" w:sz="4" w:space="0" w:color="auto"/>
              <w:right w:val="single" w:sz="6" w:space="0" w:color="000000"/>
            </w:tcBorders>
            <w:shd w:val="clear" w:color="auto" w:fill="auto"/>
            <w:vAlign w:val="center"/>
          </w:tcPr>
          <w:p w:rsidR="00606B89" w:rsidRPr="009B0E39" w:rsidRDefault="00606B89" w:rsidP="00C561D6">
            <w:pPr>
              <w:pStyle w:val="12"/>
              <w:adjustRightInd w:val="0"/>
              <w:snapToGrid w:val="0"/>
              <w:spacing w:line="240" w:lineRule="auto"/>
              <w:ind w:right="210"/>
              <w:jc w:val="right"/>
              <w:rPr>
                <w:rFonts w:cs="Times New Roman"/>
              </w:rPr>
            </w:pPr>
            <w:r w:rsidRPr="009B0E39">
              <w:rPr>
                <w:rFonts w:cs="Times New Roman"/>
              </w:rPr>
              <w:t>基本事件流：</w:t>
            </w:r>
          </w:p>
        </w:tc>
        <w:tc>
          <w:tcPr>
            <w:tcW w:w="6554" w:type="dxa"/>
            <w:tcBorders>
              <w:top w:val="single" w:sz="4" w:space="0" w:color="auto"/>
              <w:bottom w:val="single" w:sz="4" w:space="0" w:color="auto"/>
            </w:tcBorders>
            <w:shd w:val="clear" w:color="auto" w:fill="auto"/>
            <w:vAlign w:val="center"/>
          </w:tcPr>
          <w:p w:rsidR="00606B89" w:rsidRPr="009B0E39" w:rsidRDefault="00252ED5" w:rsidP="00DD4F66">
            <w:pPr>
              <w:pStyle w:val="12"/>
              <w:numPr>
                <w:ilvl w:val="0"/>
                <w:numId w:val="26"/>
              </w:numPr>
              <w:adjustRightInd w:val="0"/>
              <w:snapToGrid w:val="0"/>
              <w:spacing w:line="240" w:lineRule="auto"/>
              <w:rPr>
                <w:rFonts w:cs="Times New Roman"/>
              </w:rPr>
            </w:pPr>
            <w:r w:rsidRPr="009B0E39">
              <w:rPr>
                <w:rFonts w:cs="Times New Roman"/>
              </w:rPr>
              <w:t>输入分析文本，及关键词数</w:t>
            </w:r>
          </w:p>
          <w:p w:rsidR="00606B89" w:rsidRPr="009B0E39" w:rsidRDefault="00252ED5" w:rsidP="00DD4F66">
            <w:pPr>
              <w:pStyle w:val="12"/>
              <w:numPr>
                <w:ilvl w:val="0"/>
                <w:numId w:val="26"/>
              </w:numPr>
              <w:adjustRightInd w:val="0"/>
              <w:snapToGrid w:val="0"/>
              <w:spacing w:line="240" w:lineRule="auto"/>
              <w:rPr>
                <w:rFonts w:cs="Times New Roman"/>
              </w:rPr>
            </w:pPr>
            <w:r w:rsidRPr="009B0E39">
              <w:rPr>
                <w:rFonts w:cs="Times New Roman"/>
              </w:rPr>
              <w:t>判定关键词的有效性，无效则默认采用</w:t>
            </w:r>
            <w:r w:rsidRPr="009B0E39">
              <w:rPr>
                <w:rFonts w:cs="Times New Roman"/>
              </w:rPr>
              <w:t>3</w:t>
            </w:r>
            <w:r w:rsidRPr="009B0E39">
              <w:rPr>
                <w:rFonts w:cs="Times New Roman"/>
              </w:rPr>
              <w:t>个关键词</w:t>
            </w:r>
          </w:p>
          <w:p w:rsidR="00606B89" w:rsidRPr="009B0E39" w:rsidRDefault="00252ED5" w:rsidP="00DD4F66">
            <w:pPr>
              <w:pStyle w:val="12"/>
              <w:numPr>
                <w:ilvl w:val="0"/>
                <w:numId w:val="26"/>
              </w:numPr>
              <w:adjustRightInd w:val="0"/>
              <w:snapToGrid w:val="0"/>
              <w:spacing w:line="240" w:lineRule="auto"/>
              <w:rPr>
                <w:rFonts w:cs="Times New Roman"/>
              </w:rPr>
            </w:pPr>
            <w:r w:rsidRPr="009B0E39">
              <w:rPr>
                <w:rFonts w:cs="Times New Roman"/>
              </w:rPr>
              <w:t>分词，基于分词序列，调用</w:t>
            </w:r>
            <w:r w:rsidRPr="009B0E39">
              <w:rPr>
                <w:rFonts w:cs="Times New Roman"/>
              </w:rPr>
              <w:t>TextRank</w:t>
            </w:r>
            <w:r w:rsidRPr="009B0E39">
              <w:rPr>
                <w:rFonts w:cs="Times New Roman"/>
              </w:rPr>
              <w:t>算法，计算词的重要性</w:t>
            </w:r>
          </w:p>
          <w:p w:rsidR="00252ED5" w:rsidRPr="009B0E39" w:rsidRDefault="00252ED5" w:rsidP="00DD4F66">
            <w:pPr>
              <w:pStyle w:val="12"/>
              <w:numPr>
                <w:ilvl w:val="0"/>
                <w:numId w:val="26"/>
              </w:numPr>
              <w:adjustRightInd w:val="0"/>
              <w:snapToGrid w:val="0"/>
              <w:spacing w:line="240" w:lineRule="auto"/>
              <w:rPr>
                <w:rFonts w:cs="Times New Roman"/>
              </w:rPr>
            </w:pPr>
            <w:r w:rsidRPr="009B0E39">
              <w:rPr>
                <w:rFonts w:cs="Times New Roman"/>
              </w:rPr>
              <w:t>基于词的重要性，返回关键词</w:t>
            </w:r>
          </w:p>
        </w:tc>
      </w:tr>
      <w:tr w:rsidR="00606B89" w:rsidRPr="009B0E39" w:rsidTr="00C561D6">
        <w:trPr>
          <w:trHeight w:val="312"/>
          <w:jc w:val="center"/>
        </w:trPr>
        <w:tc>
          <w:tcPr>
            <w:tcW w:w="1668" w:type="dxa"/>
            <w:tcBorders>
              <w:top w:val="single" w:sz="4" w:space="0" w:color="auto"/>
              <w:bottom w:val="single" w:sz="4" w:space="0" w:color="auto"/>
              <w:right w:val="single" w:sz="6" w:space="0" w:color="000000"/>
            </w:tcBorders>
            <w:shd w:val="clear" w:color="auto" w:fill="auto"/>
            <w:vAlign w:val="center"/>
          </w:tcPr>
          <w:p w:rsidR="00606B89" w:rsidRPr="009B0E39" w:rsidRDefault="00606B89" w:rsidP="00C561D6">
            <w:pPr>
              <w:pStyle w:val="12"/>
              <w:adjustRightInd w:val="0"/>
              <w:snapToGrid w:val="0"/>
              <w:spacing w:line="240" w:lineRule="auto"/>
              <w:jc w:val="right"/>
              <w:rPr>
                <w:rFonts w:cs="Times New Roman"/>
              </w:rPr>
            </w:pPr>
            <w:r w:rsidRPr="009B0E39">
              <w:rPr>
                <w:rFonts w:cs="Times New Roman"/>
              </w:rPr>
              <w:t>预期结果：</w:t>
            </w:r>
          </w:p>
        </w:tc>
        <w:tc>
          <w:tcPr>
            <w:tcW w:w="6554" w:type="dxa"/>
            <w:tcBorders>
              <w:top w:val="single" w:sz="4" w:space="0" w:color="auto"/>
              <w:bottom w:val="single" w:sz="4" w:space="0" w:color="auto"/>
            </w:tcBorders>
            <w:shd w:val="clear" w:color="auto" w:fill="auto"/>
            <w:vAlign w:val="center"/>
          </w:tcPr>
          <w:p w:rsidR="00606B89" w:rsidRPr="009B0E39" w:rsidRDefault="00152819" w:rsidP="00C561D6">
            <w:pPr>
              <w:pStyle w:val="12"/>
              <w:adjustRightInd w:val="0"/>
              <w:snapToGrid w:val="0"/>
              <w:spacing w:line="240" w:lineRule="auto"/>
              <w:rPr>
                <w:rFonts w:cs="Times New Roman"/>
              </w:rPr>
            </w:pPr>
            <w:r w:rsidRPr="009B0E39">
              <w:rPr>
                <w:rFonts w:cs="Times New Roman"/>
              </w:rPr>
              <w:t>根据关键词数，返回文本相应的关键词</w:t>
            </w:r>
          </w:p>
        </w:tc>
      </w:tr>
      <w:tr w:rsidR="00606B89" w:rsidRPr="009B0E39" w:rsidTr="00C561D6">
        <w:trPr>
          <w:trHeight w:val="312"/>
          <w:jc w:val="center"/>
        </w:trPr>
        <w:tc>
          <w:tcPr>
            <w:tcW w:w="1668" w:type="dxa"/>
            <w:tcBorders>
              <w:top w:val="single" w:sz="4" w:space="0" w:color="auto"/>
              <w:bottom w:val="single" w:sz="4" w:space="0" w:color="auto"/>
              <w:right w:val="single" w:sz="6" w:space="0" w:color="000000"/>
            </w:tcBorders>
            <w:shd w:val="clear" w:color="auto" w:fill="auto"/>
            <w:vAlign w:val="center"/>
          </w:tcPr>
          <w:p w:rsidR="00606B89" w:rsidRPr="009B0E39" w:rsidRDefault="00606B89" w:rsidP="00C561D6">
            <w:pPr>
              <w:pStyle w:val="12"/>
              <w:adjustRightInd w:val="0"/>
              <w:snapToGrid w:val="0"/>
              <w:spacing w:line="240" w:lineRule="auto"/>
              <w:jc w:val="right"/>
              <w:rPr>
                <w:rFonts w:cs="Times New Roman"/>
              </w:rPr>
            </w:pPr>
            <w:r w:rsidRPr="009B0E39">
              <w:rPr>
                <w:rFonts w:cs="Times New Roman"/>
              </w:rPr>
              <w:t>实际结果：</w:t>
            </w:r>
          </w:p>
        </w:tc>
        <w:tc>
          <w:tcPr>
            <w:tcW w:w="6554" w:type="dxa"/>
            <w:tcBorders>
              <w:top w:val="single" w:sz="4" w:space="0" w:color="auto"/>
              <w:bottom w:val="single" w:sz="4" w:space="0" w:color="auto"/>
            </w:tcBorders>
            <w:shd w:val="clear" w:color="auto" w:fill="auto"/>
            <w:vAlign w:val="center"/>
          </w:tcPr>
          <w:p w:rsidR="00606B89" w:rsidRPr="009B0E39" w:rsidRDefault="00152819" w:rsidP="00C561D6">
            <w:pPr>
              <w:pStyle w:val="12"/>
              <w:adjustRightInd w:val="0"/>
              <w:snapToGrid w:val="0"/>
              <w:spacing w:line="240" w:lineRule="auto"/>
              <w:rPr>
                <w:rFonts w:cs="Times New Roman"/>
              </w:rPr>
            </w:pPr>
            <w:r w:rsidRPr="009B0E39">
              <w:rPr>
                <w:rFonts w:cs="Times New Roman"/>
              </w:rPr>
              <w:t>针对给定关键词的中英文文本，都能正确返回关键词，对于关键词个数为字符串格式的输入，</w:t>
            </w:r>
            <w:r w:rsidR="00247F4F" w:rsidRPr="009B0E39">
              <w:rPr>
                <w:rFonts w:cs="Times New Roman"/>
              </w:rPr>
              <w:t>能够</w:t>
            </w:r>
            <w:r w:rsidRPr="009B0E39">
              <w:rPr>
                <w:rFonts w:cs="Times New Roman"/>
              </w:rPr>
              <w:t>调用默认关键词个数</w:t>
            </w:r>
            <w:r w:rsidRPr="009B0E39">
              <w:rPr>
                <w:rFonts w:cs="Times New Roman"/>
              </w:rPr>
              <w:t>3</w:t>
            </w:r>
            <w:r w:rsidRPr="009B0E39">
              <w:rPr>
                <w:rFonts w:cs="Times New Roman"/>
              </w:rPr>
              <w:t>进行分析</w:t>
            </w:r>
          </w:p>
        </w:tc>
      </w:tr>
      <w:tr w:rsidR="00606B89" w:rsidRPr="009B0E39" w:rsidTr="00187018">
        <w:trPr>
          <w:trHeight w:val="312"/>
          <w:jc w:val="center"/>
        </w:trPr>
        <w:tc>
          <w:tcPr>
            <w:tcW w:w="1668" w:type="dxa"/>
            <w:tcBorders>
              <w:top w:val="single" w:sz="4" w:space="0" w:color="auto"/>
              <w:bottom w:val="single" w:sz="12" w:space="0" w:color="auto"/>
              <w:right w:val="single" w:sz="6" w:space="0" w:color="000000"/>
            </w:tcBorders>
            <w:shd w:val="clear" w:color="auto" w:fill="auto"/>
            <w:vAlign w:val="center"/>
          </w:tcPr>
          <w:p w:rsidR="00606B89" w:rsidRPr="009B0E39" w:rsidRDefault="00606B89" w:rsidP="00C561D6">
            <w:pPr>
              <w:pStyle w:val="12"/>
              <w:adjustRightInd w:val="0"/>
              <w:snapToGrid w:val="0"/>
              <w:spacing w:line="240" w:lineRule="auto"/>
              <w:jc w:val="right"/>
              <w:rPr>
                <w:rFonts w:cs="Times New Roman"/>
              </w:rPr>
            </w:pPr>
            <w:r w:rsidRPr="009B0E39">
              <w:rPr>
                <w:rFonts w:cs="Times New Roman"/>
              </w:rPr>
              <w:t>结论：</w:t>
            </w:r>
          </w:p>
        </w:tc>
        <w:tc>
          <w:tcPr>
            <w:tcW w:w="6554" w:type="dxa"/>
            <w:tcBorders>
              <w:top w:val="single" w:sz="4" w:space="0" w:color="auto"/>
              <w:bottom w:val="single" w:sz="12" w:space="0" w:color="auto"/>
            </w:tcBorders>
            <w:shd w:val="clear" w:color="auto" w:fill="auto"/>
            <w:vAlign w:val="center"/>
          </w:tcPr>
          <w:p w:rsidR="00606B89" w:rsidRPr="009B0E39" w:rsidRDefault="00247F4F" w:rsidP="00C561D6">
            <w:pPr>
              <w:pStyle w:val="12"/>
              <w:adjustRightInd w:val="0"/>
              <w:snapToGrid w:val="0"/>
              <w:spacing w:line="240" w:lineRule="auto"/>
              <w:rPr>
                <w:rFonts w:cs="Times New Roman"/>
              </w:rPr>
            </w:pPr>
            <w:r w:rsidRPr="009B0E39">
              <w:rPr>
                <w:rFonts w:cs="Times New Roman"/>
              </w:rPr>
              <w:t>通过</w:t>
            </w:r>
          </w:p>
        </w:tc>
      </w:tr>
    </w:tbl>
    <w:p w:rsidR="00210F89" w:rsidRPr="009B0E39" w:rsidRDefault="00075739" w:rsidP="00EE399C">
      <w:pPr>
        <w:pStyle w:val="3"/>
        <w:adjustRightInd w:val="0"/>
        <w:snapToGrid w:val="0"/>
        <w:spacing w:beforeLines="50" w:before="120" w:afterLines="50" w:after="120" w:line="300" w:lineRule="auto"/>
        <w:rPr>
          <w:b w:val="0"/>
        </w:rPr>
      </w:pPr>
      <w:r w:rsidRPr="009B0E39">
        <w:rPr>
          <w:b w:val="0"/>
        </w:rPr>
        <w:t xml:space="preserve"> </w:t>
      </w:r>
      <w:bookmarkStart w:id="73" w:name="_Toc455066847"/>
      <w:r w:rsidR="008C427D" w:rsidRPr="009B0E39">
        <w:rPr>
          <w:b w:val="0"/>
        </w:rPr>
        <w:t>影人主创指数功能测试</w:t>
      </w:r>
      <w:bookmarkEnd w:id="73"/>
    </w:p>
    <w:p w:rsidR="00C46AE9" w:rsidRPr="009B0E39" w:rsidRDefault="00C46AE9" w:rsidP="00F74546">
      <w:pPr>
        <w:pStyle w:val="a1"/>
        <w:adjustRightInd w:val="0"/>
        <w:snapToGrid w:val="0"/>
        <w:spacing w:line="300" w:lineRule="auto"/>
        <w:ind w:firstLine="480"/>
      </w:pPr>
      <w:r w:rsidRPr="009B0E39">
        <w:t>影人主创指数功能测试，目前</w:t>
      </w:r>
      <w:r w:rsidR="00A562D3" w:rsidRPr="009B0E39">
        <w:t>可以</w:t>
      </w:r>
      <w:proofErr w:type="gramStart"/>
      <w:r w:rsidRPr="009B0E39">
        <w:t>基于影</w:t>
      </w:r>
      <w:proofErr w:type="gramEnd"/>
      <w:r w:rsidRPr="009B0E39">
        <w:t>人</w:t>
      </w:r>
      <w:r w:rsidRPr="009B0E39">
        <w:t>id</w:t>
      </w:r>
      <w:r w:rsidR="00A562D3" w:rsidRPr="009B0E39">
        <w:t>和</w:t>
      </w:r>
      <w:proofErr w:type="gramStart"/>
      <w:r w:rsidR="00A562D3" w:rsidRPr="009B0E39">
        <w:t>影人</w:t>
      </w:r>
      <w:proofErr w:type="gramEnd"/>
      <w:r w:rsidR="00A562D3" w:rsidRPr="009B0E39">
        <w:t>姓名</w:t>
      </w:r>
      <w:r w:rsidRPr="009B0E39">
        <w:t>进行查询，对于有效影人</w:t>
      </w:r>
      <w:r w:rsidRPr="009B0E39">
        <w:t>id</w:t>
      </w:r>
      <w:r w:rsidR="00A562D3" w:rsidRPr="009B0E39">
        <w:t>和姓名</w:t>
      </w:r>
      <w:r w:rsidRPr="009B0E39">
        <w:t>，返回主创指数</w:t>
      </w:r>
      <w:r w:rsidR="00A562D3" w:rsidRPr="009B0E39">
        <w:t>；</w:t>
      </w:r>
      <w:r w:rsidRPr="009B0E39">
        <w:t>对于无效</w:t>
      </w:r>
      <w:r w:rsidRPr="009B0E39">
        <w:t>id</w:t>
      </w:r>
      <w:r w:rsidR="00A562D3" w:rsidRPr="009B0E39">
        <w:t>和姓名</w:t>
      </w:r>
      <w:r w:rsidRPr="009B0E39">
        <w:t>，返回数值</w:t>
      </w:r>
      <w:r w:rsidRPr="009B0E39">
        <w:t>-1</w:t>
      </w:r>
      <w:r w:rsidRPr="009B0E39">
        <w:t>，相应的测试用例设计如表</w:t>
      </w:r>
      <w:r w:rsidRPr="009B0E39">
        <w:t>5-3</w:t>
      </w:r>
      <w:r w:rsidRPr="009B0E39">
        <w:t>所示：</w:t>
      </w:r>
    </w:p>
    <w:p w:rsidR="00C46AE9" w:rsidRPr="009B0E39" w:rsidRDefault="00C46AE9" w:rsidP="00EE399C">
      <w:pPr>
        <w:adjustRightInd w:val="0"/>
        <w:snapToGrid w:val="0"/>
        <w:spacing w:line="300" w:lineRule="auto"/>
        <w:jc w:val="center"/>
        <w:rPr>
          <w:sz w:val="21"/>
        </w:rPr>
      </w:pPr>
      <w:r w:rsidRPr="009B0E39">
        <w:rPr>
          <w:sz w:val="21"/>
        </w:rPr>
        <w:t>表</w:t>
      </w:r>
      <w:r w:rsidRPr="009B0E39">
        <w:rPr>
          <w:sz w:val="21"/>
        </w:rPr>
        <w:t>5-</w:t>
      </w:r>
      <w:r w:rsidR="001D7DBA" w:rsidRPr="009B0E39">
        <w:rPr>
          <w:sz w:val="21"/>
        </w:rPr>
        <w:t>3</w:t>
      </w:r>
      <w:r w:rsidRPr="009B0E39">
        <w:rPr>
          <w:sz w:val="21"/>
        </w:rPr>
        <w:t xml:space="preserve"> </w:t>
      </w:r>
      <w:r w:rsidRPr="009B0E39">
        <w:rPr>
          <w:sz w:val="21"/>
        </w:rPr>
        <w:t>主创指数</w:t>
      </w:r>
      <w:r w:rsidR="00B63A59" w:rsidRPr="009B0E39">
        <w:rPr>
          <w:sz w:val="21"/>
        </w:rPr>
        <w:t>接口</w:t>
      </w:r>
      <w:r w:rsidRPr="009B0E39">
        <w:rPr>
          <w:sz w:val="21"/>
        </w:rPr>
        <w:t>测试用例</w:t>
      </w:r>
    </w:p>
    <w:tbl>
      <w:tblPr>
        <w:tblW w:w="0" w:type="auto"/>
        <w:jc w:val="center"/>
        <w:tblBorders>
          <w:top w:val="single" w:sz="12" w:space="0" w:color="000000"/>
          <w:bottom w:val="single" w:sz="12" w:space="0" w:color="000000"/>
        </w:tblBorders>
        <w:tblCellMar>
          <w:top w:w="28" w:type="dxa"/>
          <w:bottom w:w="28" w:type="dxa"/>
        </w:tblCellMar>
        <w:tblLook w:val="04A0" w:firstRow="1" w:lastRow="0" w:firstColumn="1" w:lastColumn="0" w:noHBand="0" w:noVBand="1"/>
      </w:tblPr>
      <w:tblGrid>
        <w:gridCol w:w="1668"/>
        <w:gridCol w:w="6520"/>
      </w:tblGrid>
      <w:tr w:rsidR="00C46AE9" w:rsidRPr="009B0E39" w:rsidTr="00187018">
        <w:trPr>
          <w:trHeight w:val="312"/>
          <w:jc w:val="center"/>
        </w:trPr>
        <w:tc>
          <w:tcPr>
            <w:tcW w:w="1668" w:type="dxa"/>
            <w:tcBorders>
              <w:bottom w:val="single" w:sz="6" w:space="0" w:color="000000"/>
              <w:right w:val="single" w:sz="6" w:space="0" w:color="000000"/>
            </w:tcBorders>
            <w:shd w:val="clear" w:color="auto" w:fill="auto"/>
            <w:vAlign w:val="center"/>
          </w:tcPr>
          <w:p w:rsidR="00C46AE9" w:rsidRPr="009B0E39" w:rsidRDefault="00C46AE9" w:rsidP="00187018">
            <w:pPr>
              <w:pStyle w:val="12"/>
              <w:adjustRightInd w:val="0"/>
              <w:snapToGrid w:val="0"/>
              <w:spacing w:line="240" w:lineRule="auto"/>
              <w:jc w:val="right"/>
              <w:rPr>
                <w:rFonts w:cs="Times New Roman"/>
                <w:iCs/>
              </w:rPr>
            </w:pPr>
            <w:r w:rsidRPr="009B0E39">
              <w:rPr>
                <w:rFonts w:cs="Times New Roman"/>
                <w:iCs/>
              </w:rPr>
              <w:t>功能模块：</w:t>
            </w:r>
          </w:p>
        </w:tc>
        <w:tc>
          <w:tcPr>
            <w:tcW w:w="6520" w:type="dxa"/>
            <w:tcBorders>
              <w:bottom w:val="single" w:sz="6" w:space="0" w:color="000000"/>
            </w:tcBorders>
            <w:shd w:val="clear" w:color="auto" w:fill="auto"/>
            <w:vAlign w:val="center"/>
          </w:tcPr>
          <w:p w:rsidR="00C46AE9" w:rsidRPr="009B0E39" w:rsidRDefault="009873F4" w:rsidP="00187018">
            <w:pPr>
              <w:pStyle w:val="12"/>
              <w:adjustRightInd w:val="0"/>
              <w:snapToGrid w:val="0"/>
              <w:spacing w:line="240" w:lineRule="auto"/>
              <w:rPr>
                <w:rFonts w:cs="Times New Roman"/>
                <w:iCs/>
              </w:rPr>
            </w:pPr>
            <w:r w:rsidRPr="009B0E39">
              <w:rPr>
                <w:rFonts w:cs="Times New Roman"/>
                <w:szCs w:val="21"/>
              </w:rPr>
              <w:t>影人主创指数</w:t>
            </w:r>
          </w:p>
        </w:tc>
      </w:tr>
      <w:tr w:rsidR="00C46AE9" w:rsidRPr="009B0E39" w:rsidTr="00187018">
        <w:trPr>
          <w:trHeight w:val="312"/>
          <w:jc w:val="center"/>
        </w:trPr>
        <w:tc>
          <w:tcPr>
            <w:tcW w:w="1668" w:type="dxa"/>
            <w:tcBorders>
              <w:top w:val="single" w:sz="6" w:space="0" w:color="000000"/>
              <w:bottom w:val="single" w:sz="4" w:space="0" w:color="auto"/>
              <w:right w:val="single" w:sz="6" w:space="0" w:color="000000"/>
            </w:tcBorders>
            <w:shd w:val="clear" w:color="auto" w:fill="auto"/>
            <w:vAlign w:val="center"/>
          </w:tcPr>
          <w:p w:rsidR="00C46AE9" w:rsidRPr="009B0E39" w:rsidRDefault="00C46AE9" w:rsidP="00187018">
            <w:pPr>
              <w:pStyle w:val="12"/>
              <w:adjustRightInd w:val="0"/>
              <w:snapToGrid w:val="0"/>
              <w:spacing w:line="240" w:lineRule="auto"/>
              <w:jc w:val="right"/>
              <w:rPr>
                <w:rFonts w:cs="Times New Roman"/>
              </w:rPr>
            </w:pPr>
            <w:r w:rsidRPr="009B0E39">
              <w:rPr>
                <w:rFonts w:cs="Times New Roman"/>
              </w:rPr>
              <w:t>用例说明：</w:t>
            </w:r>
          </w:p>
        </w:tc>
        <w:tc>
          <w:tcPr>
            <w:tcW w:w="6520" w:type="dxa"/>
            <w:tcBorders>
              <w:top w:val="single" w:sz="6" w:space="0" w:color="000000"/>
              <w:bottom w:val="single" w:sz="4" w:space="0" w:color="auto"/>
            </w:tcBorders>
            <w:shd w:val="clear" w:color="auto" w:fill="auto"/>
            <w:vAlign w:val="center"/>
          </w:tcPr>
          <w:p w:rsidR="00C46AE9" w:rsidRPr="009B0E39" w:rsidRDefault="00A562D3" w:rsidP="00187018">
            <w:pPr>
              <w:pStyle w:val="12"/>
              <w:adjustRightInd w:val="0"/>
              <w:snapToGrid w:val="0"/>
              <w:spacing w:line="240" w:lineRule="auto"/>
              <w:rPr>
                <w:rFonts w:cs="Times New Roman"/>
              </w:rPr>
            </w:pPr>
            <w:r w:rsidRPr="009B0E39">
              <w:rPr>
                <w:rFonts w:cs="Times New Roman"/>
              </w:rPr>
              <w:t>选取有效、无效影人</w:t>
            </w:r>
            <w:r w:rsidRPr="009B0E39">
              <w:rPr>
                <w:rFonts w:cs="Times New Roman"/>
              </w:rPr>
              <w:t>id</w:t>
            </w:r>
            <w:r w:rsidRPr="009B0E39">
              <w:rPr>
                <w:rFonts w:cs="Times New Roman"/>
              </w:rPr>
              <w:t>和姓名，分别查询影人主创指数，查看相应返回结果</w:t>
            </w:r>
          </w:p>
        </w:tc>
      </w:tr>
      <w:tr w:rsidR="00C46AE9" w:rsidRPr="009B0E39" w:rsidTr="00187018">
        <w:trPr>
          <w:trHeight w:val="312"/>
          <w:jc w:val="center"/>
        </w:trPr>
        <w:tc>
          <w:tcPr>
            <w:tcW w:w="1668" w:type="dxa"/>
            <w:tcBorders>
              <w:top w:val="single" w:sz="4" w:space="0" w:color="auto"/>
              <w:bottom w:val="single" w:sz="4" w:space="0" w:color="auto"/>
              <w:right w:val="single" w:sz="6" w:space="0" w:color="000000"/>
            </w:tcBorders>
            <w:shd w:val="clear" w:color="auto" w:fill="auto"/>
            <w:vAlign w:val="center"/>
          </w:tcPr>
          <w:p w:rsidR="00C46AE9" w:rsidRPr="009B0E39" w:rsidRDefault="00C46AE9" w:rsidP="00187018">
            <w:pPr>
              <w:pStyle w:val="12"/>
              <w:adjustRightInd w:val="0"/>
              <w:snapToGrid w:val="0"/>
              <w:spacing w:line="240" w:lineRule="auto"/>
              <w:jc w:val="right"/>
              <w:rPr>
                <w:rFonts w:cs="Times New Roman"/>
              </w:rPr>
            </w:pPr>
            <w:r w:rsidRPr="009B0E39">
              <w:rPr>
                <w:rFonts w:cs="Times New Roman"/>
              </w:rPr>
              <w:t>测试用例：</w:t>
            </w:r>
          </w:p>
        </w:tc>
        <w:tc>
          <w:tcPr>
            <w:tcW w:w="6520" w:type="dxa"/>
            <w:tcBorders>
              <w:top w:val="single" w:sz="4" w:space="0" w:color="auto"/>
              <w:bottom w:val="single" w:sz="4" w:space="0" w:color="auto"/>
            </w:tcBorders>
            <w:shd w:val="clear" w:color="auto" w:fill="auto"/>
            <w:vAlign w:val="center"/>
          </w:tcPr>
          <w:p w:rsidR="00C46AE9" w:rsidRPr="009B0E39" w:rsidRDefault="00A562D3" w:rsidP="00DD4F66">
            <w:pPr>
              <w:pStyle w:val="12"/>
              <w:numPr>
                <w:ilvl w:val="0"/>
                <w:numId w:val="29"/>
              </w:numPr>
              <w:adjustRightInd w:val="0"/>
              <w:snapToGrid w:val="0"/>
              <w:spacing w:line="240" w:lineRule="auto"/>
              <w:rPr>
                <w:rFonts w:cs="Times New Roman"/>
              </w:rPr>
            </w:pPr>
            <w:r w:rsidRPr="009B0E39">
              <w:rPr>
                <w:rFonts w:cs="Times New Roman"/>
              </w:rPr>
              <w:t>影人</w:t>
            </w:r>
            <w:r w:rsidRPr="009B0E39">
              <w:rPr>
                <w:rFonts w:cs="Times New Roman"/>
              </w:rPr>
              <w:t>id</w:t>
            </w:r>
            <w:r w:rsidRPr="009B0E39">
              <w:rPr>
                <w:rFonts w:cs="Times New Roman"/>
              </w:rPr>
              <w:t>：</w:t>
            </w:r>
            <w:r w:rsidRPr="009B0E39">
              <w:rPr>
                <w:rFonts w:cs="Times New Roman"/>
              </w:rPr>
              <w:t>5302</w:t>
            </w:r>
          </w:p>
          <w:p w:rsidR="00A562D3" w:rsidRPr="009B0E39" w:rsidRDefault="00A562D3" w:rsidP="00DD4F66">
            <w:pPr>
              <w:pStyle w:val="12"/>
              <w:numPr>
                <w:ilvl w:val="0"/>
                <w:numId w:val="29"/>
              </w:numPr>
              <w:adjustRightInd w:val="0"/>
              <w:snapToGrid w:val="0"/>
              <w:spacing w:line="240" w:lineRule="auto"/>
              <w:rPr>
                <w:rFonts w:cs="Times New Roman"/>
              </w:rPr>
            </w:pPr>
            <w:r w:rsidRPr="009B0E39">
              <w:rPr>
                <w:rFonts w:cs="Times New Roman"/>
              </w:rPr>
              <w:t>影人</w:t>
            </w:r>
            <w:r w:rsidRPr="009B0E39">
              <w:rPr>
                <w:rFonts w:cs="Times New Roman"/>
              </w:rPr>
              <w:t>id</w:t>
            </w:r>
            <w:r w:rsidRPr="009B0E39">
              <w:rPr>
                <w:rFonts w:cs="Times New Roman"/>
              </w:rPr>
              <w:t>：</w:t>
            </w:r>
            <w:r w:rsidRPr="009B0E39">
              <w:rPr>
                <w:rFonts w:cs="Times New Roman"/>
              </w:rPr>
              <w:t>123456</w:t>
            </w:r>
          </w:p>
          <w:p w:rsidR="00A562D3" w:rsidRPr="009B0E39" w:rsidRDefault="00A562D3" w:rsidP="00DD4F66">
            <w:pPr>
              <w:pStyle w:val="12"/>
              <w:numPr>
                <w:ilvl w:val="0"/>
                <w:numId w:val="29"/>
              </w:numPr>
              <w:adjustRightInd w:val="0"/>
              <w:snapToGrid w:val="0"/>
              <w:spacing w:line="240" w:lineRule="auto"/>
              <w:rPr>
                <w:rFonts w:cs="Times New Roman"/>
              </w:rPr>
            </w:pPr>
            <w:r w:rsidRPr="009B0E39">
              <w:rPr>
                <w:rFonts w:cs="Times New Roman"/>
              </w:rPr>
              <w:t>影人姓名：邓超</w:t>
            </w:r>
          </w:p>
          <w:p w:rsidR="00A562D3" w:rsidRPr="009B0E39" w:rsidRDefault="00A562D3" w:rsidP="00DD4F66">
            <w:pPr>
              <w:pStyle w:val="12"/>
              <w:numPr>
                <w:ilvl w:val="0"/>
                <w:numId w:val="29"/>
              </w:numPr>
              <w:adjustRightInd w:val="0"/>
              <w:snapToGrid w:val="0"/>
              <w:spacing w:line="240" w:lineRule="auto"/>
              <w:rPr>
                <w:rFonts w:cs="Times New Roman"/>
              </w:rPr>
            </w:pPr>
            <w:r w:rsidRPr="009B0E39">
              <w:rPr>
                <w:rFonts w:cs="Times New Roman"/>
              </w:rPr>
              <w:t>影人姓名：</w:t>
            </w:r>
            <w:r w:rsidRPr="009B0E39">
              <w:rPr>
                <w:rFonts w:cs="Times New Roman"/>
              </w:rPr>
              <w:t>123456</w:t>
            </w:r>
          </w:p>
        </w:tc>
      </w:tr>
      <w:tr w:rsidR="00C46AE9" w:rsidRPr="009B0E39" w:rsidTr="00187018">
        <w:trPr>
          <w:trHeight w:val="312"/>
          <w:jc w:val="center"/>
        </w:trPr>
        <w:tc>
          <w:tcPr>
            <w:tcW w:w="1668" w:type="dxa"/>
            <w:tcBorders>
              <w:top w:val="single" w:sz="4" w:space="0" w:color="auto"/>
              <w:bottom w:val="single" w:sz="4" w:space="0" w:color="auto"/>
              <w:right w:val="single" w:sz="6" w:space="0" w:color="000000"/>
            </w:tcBorders>
            <w:shd w:val="clear" w:color="auto" w:fill="auto"/>
            <w:vAlign w:val="center"/>
          </w:tcPr>
          <w:p w:rsidR="00C46AE9" w:rsidRPr="009B0E39" w:rsidRDefault="00C46AE9" w:rsidP="00187018">
            <w:pPr>
              <w:pStyle w:val="12"/>
              <w:adjustRightInd w:val="0"/>
              <w:snapToGrid w:val="0"/>
              <w:spacing w:line="240" w:lineRule="auto"/>
              <w:ind w:right="210"/>
              <w:jc w:val="right"/>
              <w:rPr>
                <w:rFonts w:cs="Times New Roman"/>
              </w:rPr>
            </w:pPr>
            <w:r w:rsidRPr="009B0E39">
              <w:rPr>
                <w:rFonts w:cs="Times New Roman"/>
              </w:rPr>
              <w:t>基本事件流：</w:t>
            </w:r>
          </w:p>
        </w:tc>
        <w:tc>
          <w:tcPr>
            <w:tcW w:w="6520" w:type="dxa"/>
            <w:tcBorders>
              <w:top w:val="single" w:sz="4" w:space="0" w:color="auto"/>
              <w:bottom w:val="single" w:sz="4" w:space="0" w:color="auto"/>
            </w:tcBorders>
            <w:shd w:val="clear" w:color="auto" w:fill="auto"/>
            <w:vAlign w:val="center"/>
          </w:tcPr>
          <w:p w:rsidR="00C46AE9" w:rsidRPr="009B0E39" w:rsidRDefault="00A562D3" w:rsidP="00DD4F66">
            <w:pPr>
              <w:pStyle w:val="12"/>
              <w:numPr>
                <w:ilvl w:val="0"/>
                <w:numId w:val="30"/>
              </w:numPr>
              <w:adjustRightInd w:val="0"/>
              <w:snapToGrid w:val="0"/>
              <w:spacing w:line="240" w:lineRule="auto"/>
              <w:rPr>
                <w:rFonts w:cs="Times New Roman"/>
              </w:rPr>
            </w:pPr>
            <w:r w:rsidRPr="009B0E39">
              <w:rPr>
                <w:rFonts w:cs="Times New Roman"/>
              </w:rPr>
              <w:t>基于给定</w:t>
            </w:r>
            <w:r w:rsidRPr="009B0E39">
              <w:rPr>
                <w:rFonts w:cs="Times New Roman"/>
              </w:rPr>
              <w:t>id</w:t>
            </w:r>
            <w:r w:rsidRPr="009B0E39">
              <w:rPr>
                <w:rFonts w:cs="Times New Roman"/>
              </w:rPr>
              <w:t>或姓名，验证影人的有效性</w:t>
            </w:r>
          </w:p>
          <w:p w:rsidR="00A562D3" w:rsidRPr="009B0E39" w:rsidRDefault="00A562D3" w:rsidP="00DD4F66">
            <w:pPr>
              <w:pStyle w:val="12"/>
              <w:numPr>
                <w:ilvl w:val="0"/>
                <w:numId w:val="30"/>
              </w:numPr>
              <w:adjustRightInd w:val="0"/>
              <w:snapToGrid w:val="0"/>
              <w:spacing w:line="240" w:lineRule="auto"/>
              <w:rPr>
                <w:rFonts w:cs="Times New Roman"/>
              </w:rPr>
            </w:pPr>
            <w:r w:rsidRPr="009B0E39">
              <w:rPr>
                <w:rFonts w:cs="Times New Roman"/>
              </w:rPr>
              <w:t>无效，直接返回</w:t>
            </w:r>
            <w:r w:rsidRPr="009B0E39">
              <w:rPr>
                <w:rFonts w:cs="Times New Roman"/>
              </w:rPr>
              <w:t>-1</w:t>
            </w:r>
          </w:p>
          <w:p w:rsidR="00A562D3" w:rsidRPr="009B0E39" w:rsidRDefault="00A562D3" w:rsidP="00DD4F66">
            <w:pPr>
              <w:pStyle w:val="12"/>
              <w:numPr>
                <w:ilvl w:val="0"/>
                <w:numId w:val="30"/>
              </w:numPr>
              <w:adjustRightInd w:val="0"/>
              <w:snapToGrid w:val="0"/>
              <w:spacing w:line="240" w:lineRule="auto"/>
              <w:rPr>
                <w:rFonts w:cs="Times New Roman"/>
              </w:rPr>
            </w:pPr>
            <w:r w:rsidRPr="009B0E39">
              <w:rPr>
                <w:rFonts w:cs="Times New Roman"/>
              </w:rPr>
              <w:t>有效，查询或计算主创指数，并返回</w:t>
            </w:r>
          </w:p>
        </w:tc>
      </w:tr>
      <w:tr w:rsidR="00C46AE9" w:rsidRPr="009B0E39" w:rsidTr="00187018">
        <w:trPr>
          <w:trHeight w:val="312"/>
          <w:jc w:val="center"/>
        </w:trPr>
        <w:tc>
          <w:tcPr>
            <w:tcW w:w="1668" w:type="dxa"/>
            <w:tcBorders>
              <w:top w:val="single" w:sz="4" w:space="0" w:color="auto"/>
              <w:bottom w:val="single" w:sz="4" w:space="0" w:color="auto"/>
              <w:right w:val="single" w:sz="6" w:space="0" w:color="000000"/>
            </w:tcBorders>
            <w:shd w:val="clear" w:color="auto" w:fill="auto"/>
            <w:vAlign w:val="center"/>
          </w:tcPr>
          <w:p w:rsidR="00C46AE9" w:rsidRPr="009B0E39" w:rsidRDefault="00C46AE9" w:rsidP="00187018">
            <w:pPr>
              <w:pStyle w:val="12"/>
              <w:adjustRightInd w:val="0"/>
              <w:snapToGrid w:val="0"/>
              <w:spacing w:line="240" w:lineRule="auto"/>
              <w:jc w:val="right"/>
              <w:rPr>
                <w:rFonts w:cs="Times New Roman"/>
              </w:rPr>
            </w:pPr>
            <w:r w:rsidRPr="009B0E39">
              <w:rPr>
                <w:rFonts w:cs="Times New Roman"/>
              </w:rPr>
              <w:t>预期结果：</w:t>
            </w:r>
          </w:p>
        </w:tc>
        <w:tc>
          <w:tcPr>
            <w:tcW w:w="6520" w:type="dxa"/>
            <w:tcBorders>
              <w:top w:val="single" w:sz="4" w:space="0" w:color="auto"/>
              <w:bottom w:val="single" w:sz="4" w:space="0" w:color="auto"/>
            </w:tcBorders>
            <w:shd w:val="clear" w:color="auto" w:fill="auto"/>
            <w:vAlign w:val="center"/>
          </w:tcPr>
          <w:p w:rsidR="00C46AE9" w:rsidRPr="009B0E39" w:rsidRDefault="00A562D3" w:rsidP="00187018">
            <w:pPr>
              <w:pStyle w:val="12"/>
              <w:adjustRightInd w:val="0"/>
              <w:snapToGrid w:val="0"/>
              <w:spacing w:line="240" w:lineRule="auto"/>
              <w:rPr>
                <w:rFonts w:cs="Times New Roman"/>
              </w:rPr>
            </w:pPr>
            <w:r w:rsidRPr="009B0E39">
              <w:rPr>
                <w:rFonts w:cs="Times New Roman"/>
              </w:rPr>
              <w:t>返回</w:t>
            </w:r>
            <w:r w:rsidRPr="009B0E39">
              <w:rPr>
                <w:rFonts w:cs="Times New Roman"/>
              </w:rPr>
              <w:t>-1</w:t>
            </w:r>
            <w:r w:rsidRPr="009B0E39">
              <w:rPr>
                <w:rFonts w:cs="Times New Roman"/>
              </w:rPr>
              <w:t>或者</w:t>
            </w:r>
            <w:r w:rsidR="00A113C0" w:rsidRPr="009B0E39">
              <w:rPr>
                <w:rFonts w:cs="Times New Roman"/>
              </w:rPr>
              <w:t>主创指数</w:t>
            </w:r>
          </w:p>
        </w:tc>
      </w:tr>
      <w:tr w:rsidR="00C46AE9" w:rsidRPr="009B0E39" w:rsidTr="00187018">
        <w:trPr>
          <w:trHeight w:val="312"/>
          <w:jc w:val="center"/>
        </w:trPr>
        <w:tc>
          <w:tcPr>
            <w:tcW w:w="1668" w:type="dxa"/>
            <w:tcBorders>
              <w:top w:val="single" w:sz="4" w:space="0" w:color="auto"/>
              <w:bottom w:val="single" w:sz="4" w:space="0" w:color="auto"/>
              <w:right w:val="single" w:sz="6" w:space="0" w:color="000000"/>
            </w:tcBorders>
            <w:shd w:val="clear" w:color="auto" w:fill="auto"/>
            <w:vAlign w:val="center"/>
          </w:tcPr>
          <w:p w:rsidR="00C46AE9" w:rsidRPr="009B0E39" w:rsidRDefault="00C46AE9" w:rsidP="00187018">
            <w:pPr>
              <w:pStyle w:val="12"/>
              <w:adjustRightInd w:val="0"/>
              <w:snapToGrid w:val="0"/>
              <w:spacing w:line="240" w:lineRule="auto"/>
              <w:jc w:val="right"/>
              <w:rPr>
                <w:rFonts w:cs="Times New Roman"/>
              </w:rPr>
            </w:pPr>
            <w:r w:rsidRPr="009B0E39">
              <w:rPr>
                <w:rFonts w:cs="Times New Roman"/>
              </w:rPr>
              <w:t>实际结果：</w:t>
            </w:r>
          </w:p>
        </w:tc>
        <w:tc>
          <w:tcPr>
            <w:tcW w:w="6520" w:type="dxa"/>
            <w:tcBorders>
              <w:top w:val="single" w:sz="4" w:space="0" w:color="auto"/>
              <w:bottom w:val="single" w:sz="4" w:space="0" w:color="auto"/>
            </w:tcBorders>
            <w:shd w:val="clear" w:color="auto" w:fill="auto"/>
            <w:vAlign w:val="center"/>
          </w:tcPr>
          <w:p w:rsidR="00C46AE9" w:rsidRPr="009B0E39" w:rsidRDefault="00A113C0" w:rsidP="00187018">
            <w:pPr>
              <w:pStyle w:val="12"/>
              <w:adjustRightInd w:val="0"/>
              <w:snapToGrid w:val="0"/>
              <w:spacing w:line="240" w:lineRule="auto"/>
              <w:rPr>
                <w:rFonts w:cs="Times New Roman"/>
              </w:rPr>
            </w:pPr>
            <w:r w:rsidRPr="009B0E39">
              <w:rPr>
                <w:rFonts w:cs="Times New Roman"/>
              </w:rPr>
              <w:t>无效</w:t>
            </w:r>
            <w:r w:rsidRPr="009B0E39">
              <w:rPr>
                <w:rFonts w:cs="Times New Roman"/>
              </w:rPr>
              <w:t>id</w:t>
            </w:r>
            <w:r w:rsidRPr="009B0E39">
              <w:rPr>
                <w:rFonts w:cs="Times New Roman"/>
              </w:rPr>
              <w:t>和姓名，能够返回</w:t>
            </w:r>
            <w:r w:rsidRPr="009B0E39">
              <w:rPr>
                <w:rFonts w:cs="Times New Roman"/>
              </w:rPr>
              <w:t>-1</w:t>
            </w:r>
            <w:r w:rsidRPr="009B0E39">
              <w:rPr>
                <w:rFonts w:cs="Times New Roman"/>
              </w:rPr>
              <w:t>，有效</w:t>
            </w:r>
            <w:r w:rsidRPr="009B0E39">
              <w:rPr>
                <w:rFonts w:cs="Times New Roman"/>
              </w:rPr>
              <w:t>id</w:t>
            </w:r>
            <w:r w:rsidRPr="009B0E39">
              <w:rPr>
                <w:rFonts w:cs="Times New Roman"/>
              </w:rPr>
              <w:t>和姓名，能够正确返回主创指数</w:t>
            </w:r>
          </w:p>
        </w:tc>
      </w:tr>
      <w:tr w:rsidR="00C46AE9" w:rsidRPr="009B0E39" w:rsidTr="00187018">
        <w:trPr>
          <w:trHeight w:val="312"/>
          <w:jc w:val="center"/>
        </w:trPr>
        <w:tc>
          <w:tcPr>
            <w:tcW w:w="1668" w:type="dxa"/>
            <w:tcBorders>
              <w:top w:val="single" w:sz="4" w:space="0" w:color="auto"/>
              <w:bottom w:val="single" w:sz="12" w:space="0" w:color="auto"/>
              <w:right w:val="single" w:sz="6" w:space="0" w:color="000000"/>
            </w:tcBorders>
            <w:shd w:val="clear" w:color="auto" w:fill="auto"/>
            <w:vAlign w:val="center"/>
          </w:tcPr>
          <w:p w:rsidR="00C46AE9" w:rsidRPr="009B0E39" w:rsidRDefault="00C46AE9" w:rsidP="00187018">
            <w:pPr>
              <w:pStyle w:val="12"/>
              <w:adjustRightInd w:val="0"/>
              <w:snapToGrid w:val="0"/>
              <w:spacing w:line="240" w:lineRule="auto"/>
              <w:jc w:val="right"/>
              <w:rPr>
                <w:rFonts w:cs="Times New Roman"/>
              </w:rPr>
            </w:pPr>
            <w:r w:rsidRPr="009B0E39">
              <w:rPr>
                <w:rFonts w:cs="Times New Roman"/>
              </w:rPr>
              <w:t>结论：</w:t>
            </w:r>
          </w:p>
        </w:tc>
        <w:tc>
          <w:tcPr>
            <w:tcW w:w="6520" w:type="dxa"/>
            <w:tcBorders>
              <w:top w:val="single" w:sz="4" w:space="0" w:color="auto"/>
              <w:bottom w:val="single" w:sz="12" w:space="0" w:color="auto"/>
            </w:tcBorders>
            <w:shd w:val="clear" w:color="auto" w:fill="auto"/>
            <w:vAlign w:val="center"/>
          </w:tcPr>
          <w:p w:rsidR="00C46AE9" w:rsidRPr="009B0E39" w:rsidRDefault="00C46AE9" w:rsidP="00187018">
            <w:pPr>
              <w:pStyle w:val="12"/>
              <w:adjustRightInd w:val="0"/>
              <w:snapToGrid w:val="0"/>
              <w:spacing w:line="240" w:lineRule="auto"/>
              <w:rPr>
                <w:rFonts w:cs="Times New Roman"/>
              </w:rPr>
            </w:pPr>
            <w:r w:rsidRPr="009B0E39">
              <w:rPr>
                <w:rFonts w:cs="Times New Roman"/>
              </w:rPr>
              <w:t>通过</w:t>
            </w:r>
          </w:p>
        </w:tc>
      </w:tr>
    </w:tbl>
    <w:p w:rsidR="008C427D" w:rsidRPr="009B0E39" w:rsidRDefault="00075739" w:rsidP="00EE399C">
      <w:pPr>
        <w:pStyle w:val="3"/>
        <w:adjustRightInd w:val="0"/>
        <w:snapToGrid w:val="0"/>
        <w:spacing w:beforeLines="50" w:before="120" w:afterLines="50" w:after="120" w:line="300" w:lineRule="auto"/>
        <w:rPr>
          <w:b w:val="0"/>
        </w:rPr>
      </w:pPr>
      <w:r w:rsidRPr="009B0E39">
        <w:rPr>
          <w:b w:val="0"/>
        </w:rPr>
        <w:lastRenderedPageBreak/>
        <w:t xml:space="preserve"> </w:t>
      </w:r>
      <w:bookmarkStart w:id="74" w:name="_Toc455066848"/>
      <w:r w:rsidR="008C427D" w:rsidRPr="009B0E39">
        <w:rPr>
          <w:b w:val="0"/>
        </w:rPr>
        <w:t>影片票房预测功能测试</w:t>
      </w:r>
      <w:bookmarkEnd w:id="74"/>
    </w:p>
    <w:p w:rsidR="00606B89" w:rsidRPr="009B0E39" w:rsidRDefault="00210F89" w:rsidP="00EE399C">
      <w:pPr>
        <w:pStyle w:val="a1"/>
        <w:adjustRightInd w:val="0"/>
        <w:snapToGrid w:val="0"/>
        <w:spacing w:line="300" w:lineRule="auto"/>
        <w:ind w:firstLine="480"/>
      </w:pPr>
      <w:r w:rsidRPr="009B0E39">
        <w:t>影片票房预测，</w:t>
      </w:r>
      <w:r w:rsidR="00C46AE9" w:rsidRPr="009B0E39">
        <w:t>目前</w:t>
      </w:r>
      <w:r w:rsidRPr="009B0E39">
        <w:t>主要基于影片名称查询影片预测票房信息，</w:t>
      </w:r>
      <w:r w:rsidR="00E5539B" w:rsidRPr="009B0E39">
        <w:t>对于有效的影片名，调用相应的分类器，开展票房预测，对于无效的影片名，返回字段进行提示，具体测试用例设计如表</w:t>
      </w:r>
      <w:r w:rsidR="00E5539B" w:rsidRPr="009B0E39">
        <w:t>5-4</w:t>
      </w:r>
      <w:r w:rsidR="00E5539B" w:rsidRPr="009B0E39">
        <w:t>所示：</w:t>
      </w:r>
    </w:p>
    <w:p w:rsidR="00E5539B" w:rsidRPr="009B0E39" w:rsidRDefault="00B66D49" w:rsidP="00EE399C">
      <w:pPr>
        <w:adjustRightInd w:val="0"/>
        <w:snapToGrid w:val="0"/>
        <w:spacing w:line="300" w:lineRule="auto"/>
        <w:jc w:val="center"/>
        <w:rPr>
          <w:sz w:val="21"/>
        </w:rPr>
      </w:pPr>
      <w:r w:rsidRPr="009B0E39">
        <w:rPr>
          <w:sz w:val="21"/>
        </w:rPr>
        <w:t>表</w:t>
      </w:r>
      <w:r w:rsidRPr="009B0E39">
        <w:rPr>
          <w:sz w:val="21"/>
        </w:rPr>
        <w:t xml:space="preserve">5-4 </w:t>
      </w:r>
      <w:r w:rsidRPr="009B0E39">
        <w:rPr>
          <w:sz w:val="21"/>
        </w:rPr>
        <w:t>影片票房预测</w:t>
      </w:r>
      <w:r w:rsidR="008323A7" w:rsidRPr="009B0E39">
        <w:rPr>
          <w:sz w:val="21"/>
        </w:rPr>
        <w:t>接口</w:t>
      </w:r>
      <w:r w:rsidRPr="009B0E39">
        <w:rPr>
          <w:sz w:val="21"/>
        </w:rPr>
        <w:t>测试用例</w:t>
      </w:r>
    </w:p>
    <w:tbl>
      <w:tblPr>
        <w:tblW w:w="0" w:type="auto"/>
        <w:tblBorders>
          <w:top w:val="single" w:sz="12" w:space="0" w:color="000000"/>
          <w:bottom w:val="single" w:sz="12" w:space="0" w:color="000000"/>
        </w:tblBorders>
        <w:tblCellMar>
          <w:top w:w="28" w:type="dxa"/>
          <w:bottom w:w="28" w:type="dxa"/>
        </w:tblCellMar>
        <w:tblLook w:val="04A0" w:firstRow="1" w:lastRow="0" w:firstColumn="1" w:lastColumn="0" w:noHBand="0" w:noVBand="1"/>
      </w:tblPr>
      <w:tblGrid>
        <w:gridCol w:w="1702"/>
        <w:gridCol w:w="6519"/>
      </w:tblGrid>
      <w:tr w:rsidR="00E5539B" w:rsidRPr="009B0E39" w:rsidTr="00A449D3">
        <w:trPr>
          <w:trHeight w:val="312"/>
        </w:trPr>
        <w:tc>
          <w:tcPr>
            <w:tcW w:w="1702" w:type="dxa"/>
            <w:tcBorders>
              <w:bottom w:val="single" w:sz="6" w:space="0" w:color="000000"/>
              <w:right w:val="single" w:sz="6" w:space="0" w:color="000000"/>
            </w:tcBorders>
            <w:shd w:val="clear" w:color="auto" w:fill="auto"/>
            <w:vAlign w:val="center"/>
          </w:tcPr>
          <w:p w:rsidR="00E5539B" w:rsidRPr="009B0E39" w:rsidRDefault="00E5539B" w:rsidP="00595B29">
            <w:pPr>
              <w:pStyle w:val="12"/>
              <w:adjustRightInd w:val="0"/>
              <w:snapToGrid w:val="0"/>
              <w:spacing w:line="240" w:lineRule="auto"/>
              <w:jc w:val="right"/>
              <w:rPr>
                <w:rFonts w:cs="Times New Roman"/>
                <w:iCs/>
              </w:rPr>
            </w:pPr>
            <w:r w:rsidRPr="009B0E39">
              <w:rPr>
                <w:rFonts w:cs="Times New Roman"/>
                <w:iCs/>
              </w:rPr>
              <w:t>功能模块：</w:t>
            </w:r>
          </w:p>
        </w:tc>
        <w:tc>
          <w:tcPr>
            <w:tcW w:w="6520" w:type="dxa"/>
            <w:tcBorders>
              <w:bottom w:val="single" w:sz="6" w:space="0" w:color="000000"/>
            </w:tcBorders>
            <w:shd w:val="clear" w:color="auto" w:fill="auto"/>
            <w:vAlign w:val="center"/>
          </w:tcPr>
          <w:p w:rsidR="00E5539B" w:rsidRPr="009B0E39" w:rsidRDefault="00E5539B" w:rsidP="00595B29">
            <w:pPr>
              <w:pStyle w:val="12"/>
              <w:adjustRightInd w:val="0"/>
              <w:snapToGrid w:val="0"/>
              <w:spacing w:line="240" w:lineRule="auto"/>
              <w:rPr>
                <w:rFonts w:cs="Times New Roman"/>
                <w:iCs/>
              </w:rPr>
            </w:pPr>
            <w:r w:rsidRPr="009B0E39">
              <w:rPr>
                <w:rFonts w:cs="Times New Roman"/>
                <w:szCs w:val="21"/>
              </w:rPr>
              <w:t>影片票房预测</w:t>
            </w:r>
          </w:p>
        </w:tc>
      </w:tr>
      <w:tr w:rsidR="00E5539B" w:rsidRPr="009B0E39" w:rsidTr="00A449D3">
        <w:trPr>
          <w:trHeight w:val="312"/>
        </w:trPr>
        <w:tc>
          <w:tcPr>
            <w:tcW w:w="1702" w:type="dxa"/>
            <w:tcBorders>
              <w:top w:val="single" w:sz="6" w:space="0" w:color="000000"/>
              <w:bottom w:val="single" w:sz="4" w:space="0" w:color="auto"/>
              <w:right w:val="single" w:sz="6" w:space="0" w:color="000000"/>
            </w:tcBorders>
            <w:shd w:val="clear" w:color="auto" w:fill="auto"/>
            <w:vAlign w:val="center"/>
          </w:tcPr>
          <w:p w:rsidR="00E5539B" w:rsidRPr="009B0E39" w:rsidRDefault="00E5539B" w:rsidP="00595B29">
            <w:pPr>
              <w:pStyle w:val="12"/>
              <w:adjustRightInd w:val="0"/>
              <w:snapToGrid w:val="0"/>
              <w:spacing w:line="240" w:lineRule="auto"/>
              <w:jc w:val="right"/>
              <w:rPr>
                <w:rFonts w:cs="Times New Roman"/>
              </w:rPr>
            </w:pPr>
            <w:r w:rsidRPr="009B0E39">
              <w:rPr>
                <w:rFonts w:cs="Times New Roman"/>
              </w:rPr>
              <w:t>用例说明：</w:t>
            </w:r>
          </w:p>
        </w:tc>
        <w:tc>
          <w:tcPr>
            <w:tcW w:w="6520" w:type="dxa"/>
            <w:tcBorders>
              <w:top w:val="single" w:sz="6" w:space="0" w:color="000000"/>
              <w:bottom w:val="single" w:sz="4" w:space="0" w:color="auto"/>
            </w:tcBorders>
            <w:shd w:val="clear" w:color="auto" w:fill="auto"/>
            <w:vAlign w:val="center"/>
          </w:tcPr>
          <w:p w:rsidR="00E5539B" w:rsidRPr="009B0E39" w:rsidRDefault="00E5539B" w:rsidP="00595B29">
            <w:pPr>
              <w:pStyle w:val="12"/>
              <w:adjustRightInd w:val="0"/>
              <w:snapToGrid w:val="0"/>
              <w:spacing w:line="240" w:lineRule="auto"/>
              <w:rPr>
                <w:rFonts w:cs="Times New Roman"/>
              </w:rPr>
            </w:pPr>
            <w:r w:rsidRPr="009B0E39">
              <w:rPr>
                <w:rFonts w:cs="Times New Roman"/>
              </w:rPr>
              <w:t>选取有效、无效的影片名，查询影片预测票房信息</w:t>
            </w:r>
          </w:p>
        </w:tc>
      </w:tr>
      <w:tr w:rsidR="00E5539B" w:rsidRPr="009B0E39" w:rsidTr="00A449D3">
        <w:trPr>
          <w:trHeight w:val="312"/>
        </w:trPr>
        <w:tc>
          <w:tcPr>
            <w:tcW w:w="1702" w:type="dxa"/>
            <w:tcBorders>
              <w:top w:val="single" w:sz="4" w:space="0" w:color="auto"/>
              <w:bottom w:val="single" w:sz="4" w:space="0" w:color="auto"/>
              <w:right w:val="single" w:sz="6" w:space="0" w:color="000000"/>
            </w:tcBorders>
            <w:shd w:val="clear" w:color="auto" w:fill="auto"/>
            <w:vAlign w:val="center"/>
          </w:tcPr>
          <w:p w:rsidR="00E5539B" w:rsidRPr="009B0E39" w:rsidRDefault="00E5539B" w:rsidP="00595B29">
            <w:pPr>
              <w:pStyle w:val="12"/>
              <w:adjustRightInd w:val="0"/>
              <w:snapToGrid w:val="0"/>
              <w:spacing w:line="240" w:lineRule="auto"/>
              <w:jc w:val="right"/>
              <w:rPr>
                <w:rFonts w:cs="Times New Roman"/>
              </w:rPr>
            </w:pPr>
            <w:r w:rsidRPr="009B0E39">
              <w:rPr>
                <w:rFonts w:cs="Times New Roman"/>
              </w:rPr>
              <w:t>测试用例：</w:t>
            </w:r>
          </w:p>
        </w:tc>
        <w:tc>
          <w:tcPr>
            <w:tcW w:w="6520" w:type="dxa"/>
            <w:tcBorders>
              <w:top w:val="single" w:sz="4" w:space="0" w:color="auto"/>
              <w:bottom w:val="single" w:sz="4" w:space="0" w:color="auto"/>
            </w:tcBorders>
            <w:shd w:val="clear" w:color="auto" w:fill="auto"/>
            <w:vAlign w:val="center"/>
          </w:tcPr>
          <w:p w:rsidR="00E5539B" w:rsidRPr="009B0E39" w:rsidRDefault="00E5539B" w:rsidP="00DD4F66">
            <w:pPr>
              <w:pStyle w:val="12"/>
              <w:numPr>
                <w:ilvl w:val="0"/>
                <w:numId w:val="27"/>
              </w:numPr>
              <w:adjustRightInd w:val="0"/>
              <w:snapToGrid w:val="0"/>
              <w:spacing w:line="240" w:lineRule="auto"/>
              <w:rPr>
                <w:rFonts w:cs="Times New Roman"/>
              </w:rPr>
            </w:pPr>
            <w:r w:rsidRPr="009B0E39">
              <w:rPr>
                <w:rFonts w:cs="Times New Roman"/>
              </w:rPr>
              <w:t>影片名：</w:t>
            </w:r>
            <w:r w:rsidRPr="009B0E39">
              <w:rPr>
                <w:rFonts w:cs="Times New Roman"/>
              </w:rPr>
              <w:t>“</w:t>
            </w:r>
            <w:r w:rsidRPr="009B0E39">
              <w:rPr>
                <w:rFonts w:cs="Times New Roman"/>
              </w:rPr>
              <w:t>美国队长</w:t>
            </w:r>
            <w:r w:rsidRPr="009B0E39">
              <w:rPr>
                <w:rFonts w:cs="Times New Roman"/>
              </w:rPr>
              <w:t>3”</w:t>
            </w:r>
          </w:p>
          <w:p w:rsidR="00E5539B" w:rsidRPr="009B0E39" w:rsidRDefault="00E5539B" w:rsidP="00DD4F66">
            <w:pPr>
              <w:pStyle w:val="12"/>
              <w:numPr>
                <w:ilvl w:val="0"/>
                <w:numId w:val="27"/>
              </w:numPr>
              <w:adjustRightInd w:val="0"/>
              <w:snapToGrid w:val="0"/>
              <w:spacing w:line="240" w:lineRule="auto"/>
              <w:rPr>
                <w:rFonts w:cs="Times New Roman"/>
              </w:rPr>
            </w:pPr>
            <w:r w:rsidRPr="009B0E39">
              <w:rPr>
                <w:rFonts w:cs="Times New Roman"/>
              </w:rPr>
              <w:t>影片名：</w:t>
            </w:r>
            <w:r w:rsidRPr="009B0E39">
              <w:rPr>
                <w:rFonts w:cs="Times New Roman"/>
              </w:rPr>
              <w:t>“123456”</w:t>
            </w:r>
          </w:p>
        </w:tc>
      </w:tr>
      <w:tr w:rsidR="00E5539B" w:rsidRPr="009B0E39" w:rsidTr="00A449D3">
        <w:trPr>
          <w:trHeight w:val="312"/>
        </w:trPr>
        <w:tc>
          <w:tcPr>
            <w:tcW w:w="1702" w:type="dxa"/>
            <w:tcBorders>
              <w:top w:val="single" w:sz="4" w:space="0" w:color="auto"/>
              <w:bottom w:val="single" w:sz="4" w:space="0" w:color="auto"/>
              <w:right w:val="single" w:sz="6" w:space="0" w:color="000000"/>
            </w:tcBorders>
            <w:shd w:val="clear" w:color="auto" w:fill="auto"/>
            <w:vAlign w:val="center"/>
          </w:tcPr>
          <w:p w:rsidR="00E5539B" w:rsidRPr="009B0E39" w:rsidRDefault="00E5539B" w:rsidP="00595B29">
            <w:pPr>
              <w:pStyle w:val="12"/>
              <w:adjustRightInd w:val="0"/>
              <w:snapToGrid w:val="0"/>
              <w:spacing w:line="240" w:lineRule="auto"/>
              <w:ind w:right="210"/>
              <w:jc w:val="right"/>
              <w:rPr>
                <w:rFonts w:cs="Times New Roman"/>
              </w:rPr>
            </w:pPr>
            <w:r w:rsidRPr="009B0E39">
              <w:rPr>
                <w:rFonts w:cs="Times New Roman"/>
              </w:rPr>
              <w:t>基本事件流：</w:t>
            </w:r>
          </w:p>
        </w:tc>
        <w:tc>
          <w:tcPr>
            <w:tcW w:w="6520" w:type="dxa"/>
            <w:tcBorders>
              <w:top w:val="single" w:sz="4" w:space="0" w:color="auto"/>
              <w:bottom w:val="single" w:sz="4" w:space="0" w:color="auto"/>
            </w:tcBorders>
            <w:shd w:val="clear" w:color="auto" w:fill="auto"/>
            <w:vAlign w:val="center"/>
          </w:tcPr>
          <w:p w:rsidR="00E5539B" w:rsidRPr="009B0E39" w:rsidRDefault="00E5539B" w:rsidP="00DD4F66">
            <w:pPr>
              <w:pStyle w:val="12"/>
              <w:numPr>
                <w:ilvl w:val="0"/>
                <w:numId w:val="28"/>
              </w:numPr>
              <w:adjustRightInd w:val="0"/>
              <w:snapToGrid w:val="0"/>
              <w:spacing w:line="240" w:lineRule="auto"/>
              <w:rPr>
                <w:rFonts w:cs="Times New Roman"/>
              </w:rPr>
            </w:pPr>
            <w:r w:rsidRPr="009B0E39">
              <w:rPr>
                <w:rFonts w:cs="Times New Roman"/>
              </w:rPr>
              <w:t>基于输入影片名，查询影片是否有效</w:t>
            </w:r>
          </w:p>
          <w:p w:rsidR="00E5539B" w:rsidRPr="009B0E39" w:rsidRDefault="00E5539B" w:rsidP="00DD4F66">
            <w:pPr>
              <w:pStyle w:val="12"/>
              <w:numPr>
                <w:ilvl w:val="0"/>
                <w:numId w:val="28"/>
              </w:numPr>
              <w:adjustRightInd w:val="0"/>
              <w:snapToGrid w:val="0"/>
              <w:spacing w:line="240" w:lineRule="auto"/>
              <w:rPr>
                <w:rFonts w:cs="Times New Roman"/>
              </w:rPr>
            </w:pPr>
            <w:r w:rsidRPr="009B0E39">
              <w:rPr>
                <w:rFonts w:cs="Times New Roman"/>
              </w:rPr>
              <w:t>无效，直接返回并提示</w:t>
            </w:r>
          </w:p>
          <w:p w:rsidR="00E5539B" w:rsidRPr="009B0E39" w:rsidRDefault="00E5539B" w:rsidP="00DD4F66">
            <w:pPr>
              <w:pStyle w:val="12"/>
              <w:numPr>
                <w:ilvl w:val="0"/>
                <w:numId w:val="28"/>
              </w:numPr>
              <w:adjustRightInd w:val="0"/>
              <w:snapToGrid w:val="0"/>
              <w:spacing w:line="240" w:lineRule="auto"/>
              <w:rPr>
                <w:rFonts w:cs="Times New Roman"/>
              </w:rPr>
            </w:pPr>
            <w:r w:rsidRPr="009B0E39">
              <w:rPr>
                <w:rFonts w:cs="Times New Roman"/>
              </w:rPr>
              <w:t>有效，则查询相应信息，进行票房预测</w:t>
            </w:r>
          </w:p>
        </w:tc>
      </w:tr>
      <w:tr w:rsidR="00E5539B" w:rsidRPr="009B0E39" w:rsidTr="00A449D3">
        <w:trPr>
          <w:trHeight w:val="312"/>
        </w:trPr>
        <w:tc>
          <w:tcPr>
            <w:tcW w:w="1702" w:type="dxa"/>
            <w:tcBorders>
              <w:top w:val="single" w:sz="4" w:space="0" w:color="auto"/>
              <w:bottom w:val="single" w:sz="4" w:space="0" w:color="auto"/>
              <w:right w:val="single" w:sz="6" w:space="0" w:color="000000"/>
            </w:tcBorders>
            <w:shd w:val="clear" w:color="auto" w:fill="auto"/>
            <w:vAlign w:val="center"/>
          </w:tcPr>
          <w:p w:rsidR="00E5539B" w:rsidRPr="009B0E39" w:rsidRDefault="00E5539B" w:rsidP="00595B29">
            <w:pPr>
              <w:pStyle w:val="12"/>
              <w:adjustRightInd w:val="0"/>
              <w:snapToGrid w:val="0"/>
              <w:spacing w:line="240" w:lineRule="auto"/>
              <w:jc w:val="right"/>
              <w:rPr>
                <w:rFonts w:cs="Times New Roman"/>
              </w:rPr>
            </w:pPr>
            <w:r w:rsidRPr="009B0E39">
              <w:rPr>
                <w:rFonts w:cs="Times New Roman"/>
              </w:rPr>
              <w:t>预期结果：</w:t>
            </w:r>
          </w:p>
        </w:tc>
        <w:tc>
          <w:tcPr>
            <w:tcW w:w="6520" w:type="dxa"/>
            <w:tcBorders>
              <w:top w:val="single" w:sz="4" w:space="0" w:color="auto"/>
              <w:bottom w:val="single" w:sz="4" w:space="0" w:color="auto"/>
            </w:tcBorders>
            <w:shd w:val="clear" w:color="auto" w:fill="auto"/>
            <w:vAlign w:val="center"/>
          </w:tcPr>
          <w:p w:rsidR="00E5539B" w:rsidRPr="009B0E39" w:rsidRDefault="00E5539B" w:rsidP="00595B29">
            <w:pPr>
              <w:pStyle w:val="12"/>
              <w:adjustRightInd w:val="0"/>
              <w:snapToGrid w:val="0"/>
              <w:spacing w:line="240" w:lineRule="auto"/>
              <w:rPr>
                <w:rFonts w:cs="Times New Roman"/>
              </w:rPr>
            </w:pPr>
            <w:r w:rsidRPr="009B0E39">
              <w:rPr>
                <w:rFonts w:cs="Times New Roman"/>
              </w:rPr>
              <w:t>无效影片名，返回提示，有效影片名，能够返回票房预测结果，对于数据缺失的影片，也能够返回提示</w:t>
            </w:r>
          </w:p>
        </w:tc>
      </w:tr>
      <w:tr w:rsidR="00E5539B" w:rsidRPr="009B0E39" w:rsidTr="00A449D3">
        <w:trPr>
          <w:trHeight w:val="312"/>
        </w:trPr>
        <w:tc>
          <w:tcPr>
            <w:tcW w:w="1702" w:type="dxa"/>
            <w:tcBorders>
              <w:top w:val="single" w:sz="4" w:space="0" w:color="auto"/>
              <w:bottom w:val="single" w:sz="4" w:space="0" w:color="auto"/>
              <w:right w:val="single" w:sz="6" w:space="0" w:color="000000"/>
            </w:tcBorders>
            <w:shd w:val="clear" w:color="auto" w:fill="auto"/>
            <w:vAlign w:val="center"/>
          </w:tcPr>
          <w:p w:rsidR="00E5539B" w:rsidRPr="009B0E39" w:rsidRDefault="00E5539B" w:rsidP="00595B29">
            <w:pPr>
              <w:pStyle w:val="12"/>
              <w:adjustRightInd w:val="0"/>
              <w:snapToGrid w:val="0"/>
              <w:spacing w:line="240" w:lineRule="auto"/>
              <w:jc w:val="right"/>
              <w:rPr>
                <w:rFonts w:cs="Times New Roman"/>
              </w:rPr>
            </w:pPr>
            <w:r w:rsidRPr="009B0E39">
              <w:rPr>
                <w:rFonts w:cs="Times New Roman"/>
              </w:rPr>
              <w:t>实际结果：</w:t>
            </w:r>
          </w:p>
        </w:tc>
        <w:tc>
          <w:tcPr>
            <w:tcW w:w="6520" w:type="dxa"/>
            <w:tcBorders>
              <w:top w:val="single" w:sz="4" w:space="0" w:color="auto"/>
              <w:bottom w:val="single" w:sz="4" w:space="0" w:color="auto"/>
            </w:tcBorders>
            <w:shd w:val="clear" w:color="auto" w:fill="auto"/>
            <w:vAlign w:val="center"/>
          </w:tcPr>
          <w:p w:rsidR="00E5539B" w:rsidRPr="009B0E39" w:rsidRDefault="00E5539B" w:rsidP="00595B29">
            <w:pPr>
              <w:pStyle w:val="12"/>
              <w:adjustRightInd w:val="0"/>
              <w:snapToGrid w:val="0"/>
              <w:spacing w:line="240" w:lineRule="auto"/>
              <w:rPr>
                <w:rFonts w:cs="Times New Roman"/>
              </w:rPr>
            </w:pPr>
            <w:r w:rsidRPr="009B0E39">
              <w:rPr>
                <w:rFonts w:cs="Times New Roman"/>
              </w:rPr>
              <w:t>无效影片，在返回字段</w:t>
            </w:r>
            <w:r w:rsidRPr="009B0E39">
              <w:rPr>
                <w:rFonts w:cs="Times New Roman"/>
              </w:rPr>
              <w:t>errCode</w:t>
            </w:r>
            <w:r w:rsidRPr="009B0E39">
              <w:rPr>
                <w:rFonts w:cs="Times New Roman"/>
              </w:rPr>
              <w:t>和</w:t>
            </w:r>
            <w:r w:rsidRPr="009B0E39">
              <w:rPr>
                <w:rFonts w:cs="Times New Roman"/>
              </w:rPr>
              <w:t>msg</w:t>
            </w:r>
            <w:r w:rsidRPr="009B0E39">
              <w:rPr>
                <w:rFonts w:cs="Times New Roman"/>
              </w:rPr>
              <w:t>中会进行说明；有效影片，</w:t>
            </w:r>
            <w:r w:rsidR="00B66D49" w:rsidRPr="009B0E39">
              <w:rPr>
                <w:rFonts w:cs="Times New Roman"/>
              </w:rPr>
              <w:t>正确</w:t>
            </w:r>
            <w:r w:rsidRPr="009B0E39">
              <w:rPr>
                <w:rFonts w:cs="Times New Roman"/>
              </w:rPr>
              <w:t>返回影片预测信息和票房预测结果</w:t>
            </w:r>
          </w:p>
        </w:tc>
      </w:tr>
      <w:tr w:rsidR="00E5539B" w:rsidRPr="009B0E39" w:rsidTr="00A449D3">
        <w:trPr>
          <w:trHeight w:val="312"/>
        </w:trPr>
        <w:tc>
          <w:tcPr>
            <w:tcW w:w="1702" w:type="dxa"/>
            <w:tcBorders>
              <w:top w:val="single" w:sz="4" w:space="0" w:color="auto"/>
              <w:bottom w:val="single" w:sz="12" w:space="0" w:color="auto"/>
              <w:right w:val="single" w:sz="6" w:space="0" w:color="000000"/>
            </w:tcBorders>
            <w:shd w:val="clear" w:color="auto" w:fill="auto"/>
            <w:vAlign w:val="center"/>
          </w:tcPr>
          <w:p w:rsidR="00E5539B" w:rsidRPr="009B0E39" w:rsidRDefault="00E5539B" w:rsidP="00595B29">
            <w:pPr>
              <w:pStyle w:val="12"/>
              <w:adjustRightInd w:val="0"/>
              <w:snapToGrid w:val="0"/>
              <w:spacing w:line="240" w:lineRule="auto"/>
              <w:jc w:val="right"/>
              <w:rPr>
                <w:rFonts w:cs="Times New Roman"/>
              </w:rPr>
            </w:pPr>
            <w:r w:rsidRPr="009B0E39">
              <w:rPr>
                <w:rFonts w:cs="Times New Roman"/>
              </w:rPr>
              <w:t>结论：</w:t>
            </w:r>
          </w:p>
        </w:tc>
        <w:tc>
          <w:tcPr>
            <w:tcW w:w="6520" w:type="dxa"/>
            <w:tcBorders>
              <w:top w:val="single" w:sz="4" w:space="0" w:color="auto"/>
              <w:bottom w:val="single" w:sz="12" w:space="0" w:color="auto"/>
            </w:tcBorders>
            <w:shd w:val="clear" w:color="auto" w:fill="auto"/>
            <w:vAlign w:val="center"/>
          </w:tcPr>
          <w:p w:rsidR="00E5539B" w:rsidRPr="009B0E39" w:rsidRDefault="00E5539B" w:rsidP="00595B29">
            <w:pPr>
              <w:pStyle w:val="12"/>
              <w:adjustRightInd w:val="0"/>
              <w:snapToGrid w:val="0"/>
              <w:spacing w:line="240" w:lineRule="auto"/>
              <w:rPr>
                <w:rFonts w:cs="Times New Roman"/>
              </w:rPr>
            </w:pPr>
            <w:r w:rsidRPr="009B0E39">
              <w:rPr>
                <w:rFonts w:cs="Times New Roman"/>
              </w:rPr>
              <w:t>通过</w:t>
            </w:r>
          </w:p>
        </w:tc>
      </w:tr>
    </w:tbl>
    <w:p w:rsidR="00E0329E" w:rsidRPr="009B0E39" w:rsidRDefault="00075739" w:rsidP="00EE399C">
      <w:pPr>
        <w:pStyle w:val="2"/>
        <w:adjustRightInd w:val="0"/>
        <w:snapToGrid w:val="0"/>
        <w:spacing w:beforeLines="50" w:afterLines="50" w:line="300" w:lineRule="auto"/>
        <w:ind w:left="2818" w:hanging="2818"/>
        <w:rPr>
          <w:b w:val="0"/>
        </w:rPr>
      </w:pPr>
      <w:r w:rsidRPr="009B0E39">
        <w:rPr>
          <w:b w:val="0"/>
        </w:rPr>
        <w:t xml:space="preserve"> </w:t>
      </w:r>
      <w:bookmarkStart w:id="75" w:name="_Toc455066849"/>
      <w:r w:rsidR="00755586" w:rsidRPr="009B0E39">
        <w:rPr>
          <w:b w:val="0"/>
        </w:rPr>
        <w:t>影视票房预测系统核心模块性能分析</w:t>
      </w:r>
      <w:bookmarkEnd w:id="75"/>
    </w:p>
    <w:p w:rsidR="00FD61A2" w:rsidRPr="009B0E39" w:rsidRDefault="00075739" w:rsidP="00EE399C">
      <w:pPr>
        <w:pStyle w:val="3"/>
        <w:adjustRightInd w:val="0"/>
        <w:snapToGrid w:val="0"/>
        <w:spacing w:beforeLines="50" w:before="120" w:afterLines="50" w:after="120" w:line="300" w:lineRule="auto"/>
        <w:rPr>
          <w:b w:val="0"/>
        </w:rPr>
      </w:pPr>
      <w:r w:rsidRPr="009B0E39">
        <w:rPr>
          <w:b w:val="0"/>
        </w:rPr>
        <w:t xml:space="preserve"> </w:t>
      </w:r>
      <w:bookmarkStart w:id="76" w:name="_Toc455066850"/>
      <w:r w:rsidR="00FD61A2" w:rsidRPr="009B0E39">
        <w:rPr>
          <w:b w:val="0"/>
        </w:rPr>
        <w:t>影评情感</w:t>
      </w:r>
      <w:r w:rsidR="004F2A63" w:rsidRPr="009B0E39">
        <w:rPr>
          <w:b w:val="0"/>
        </w:rPr>
        <w:t>分析性能</w:t>
      </w:r>
      <w:r w:rsidR="000B7D17" w:rsidRPr="009B0E39">
        <w:rPr>
          <w:b w:val="0"/>
        </w:rPr>
        <w:t>分析</w:t>
      </w:r>
      <w:bookmarkEnd w:id="76"/>
    </w:p>
    <w:p w:rsidR="004C11F8" w:rsidRPr="009B0E39" w:rsidRDefault="004C11F8" w:rsidP="000C4398">
      <w:pPr>
        <w:pStyle w:val="a1"/>
        <w:adjustRightInd w:val="0"/>
        <w:snapToGrid w:val="0"/>
        <w:spacing w:line="300" w:lineRule="auto"/>
        <w:ind w:firstLine="480"/>
      </w:pPr>
      <w:r w:rsidRPr="009B0E39">
        <w:t>影评情感分析主要实现了两级和三级情感划分，具体在性能分析中，</w:t>
      </w:r>
      <w:proofErr w:type="gramStart"/>
      <w:r w:rsidRPr="009B0E39">
        <w:t>针对微博影评</w:t>
      </w:r>
      <w:proofErr w:type="gramEnd"/>
      <w:r w:rsidRPr="009B0E39">
        <w:t>语料，对比了现有的</w:t>
      </w:r>
      <w:proofErr w:type="gramStart"/>
      <w:r w:rsidRPr="009B0E39">
        <w:t>腾讯文</w:t>
      </w:r>
      <w:proofErr w:type="gramEnd"/>
      <w:r w:rsidRPr="009B0E39">
        <w:t>智平台及</w:t>
      </w:r>
      <w:r w:rsidR="004C39D9" w:rsidRPr="009B0E39">
        <w:t>Bson</w:t>
      </w:r>
      <w:r w:rsidR="00DB5AAB" w:rsidRPr="009B0E39">
        <w:t>平台，在算法的准确性和性能上都具备一定的优势，具体对比情况如图</w:t>
      </w:r>
      <w:r w:rsidR="00DB5AAB" w:rsidRPr="009B0E39">
        <w:t>5-1</w:t>
      </w:r>
      <w:r w:rsidR="00DB5AAB" w:rsidRPr="009B0E39">
        <w:t>所示</w:t>
      </w:r>
      <w:r w:rsidRPr="009B0E39">
        <w:t>：</w:t>
      </w:r>
    </w:p>
    <w:p w:rsidR="004C11F8" w:rsidRPr="009B0E39" w:rsidRDefault="001A04F4" w:rsidP="00EE399C">
      <w:pPr>
        <w:pStyle w:val="a1"/>
        <w:adjustRightInd w:val="0"/>
        <w:snapToGrid w:val="0"/>
        <w:spacing w:line="300" w:lineRule="auto"/>
        <w:ind w:firstLineChars="0" w:firstLine="578"/>
      </w:pPr>
      <w:r w:rsidRPr="009B0E39">
        <w:rPr>
          <w:noProof/>
        </w:rPr>
        <w:drawing>
          <wp:inline distT="0" distB="0" distL="0" distR="0" wp14:anchorId="2591878A" wp14:editId="159AF733">
            <wp:extent cx="4341413" cy="2568271"/>
            <wp:effectExtent l="0" t="0" r="2540" b="3810"/>
            <wp:docPr id="7" name="图表 7"/>
            <wp:cNvGraphicFramePr/>
            <a:graphic xmlns:a="http://schemas.openxmlformats.org/drawingml/2006/main">
              <a:graphicData uri="http://schemas.openxmlformats.org/drawingml/2006/chart">
                <c:chart xmlns:c="http://schemas.openxmlformats.org/drawingml/2006/chart" xmlns:r="http://schemas.openxmlformats.org/officeDocument/2006/relationships" r:id="rId103"/>
              </a:graphicData>
            </a:graphic>
          </wp:inline>
        </w:drawing>
      </w:r>
    </w:p>
    <w:p w:rsidR="004C11F8" w:rsidRPr="009B0E39" w:rsidRDefault="004C11F8" w:rsidP="00EE399C">
      <w:pPr>
        <w:adjustRightInd w:val="0"/>
        <w:snapToGrid w:val="0"/>
        <w:spacing w:line="300" w:lineRule="auto"/>
        <w:jc w:val="center"/>
        <w:rPr>
          <w:sz w:val="21"/>
        </w:rPr>
      </w:pPr>
      <w:r w:rsidRPr="009B0E39">
        <w:rPr>
          <w:sz w:val="21"/>
        </w:rPr>
        <w:t>图</w:t>
      </w:r>
      <w:r w:rsidR="00D404B3" w:rsidRPr="009B0E39">
        <w:rPr>
          <w:sz w:val="21"/>
        </w:rPr>
        <w:t>5-</w:t>
      </w:r>
      <w:r w:rsidR="00A173F5" w:rsidRPr="009B0E39">
        <w:rPr>
          <w:sz w:val="21"/>
        </w:rPr>
        <w:t>1</w:t>
      </w:r>
      <w:r w:rsidRPr="009B0E39">
        <w:rPr>
          <w:sz w:val="21"/>
        </w:rPr>
        <w:t xml:space="preserve"> </w:t>
      </w:r>
      <w:r w:rsidR="00B24724" w:rsidRPr="009B0E39">
        <w:rPr>
          <w:sz w:val="21"/>
        </w:rPr>
        <w:t>两级情感分析平台对比</w:t>
      </w:r>
    </w:p>
    <w:p w:rsidR="004C11F8" w:rsidRPr="009B0E39" w:rsidRDefault="004C11F8" w:rsidP="007E31BA">
      <w:pPr>
        <w:adjustRightInd w:val="0"/>
        <w:snapToGrid w:val="0"/>
        <w:spacing w:line="300" w:lineRule="auto"/>
        <w:ind w:firstLineChars="200" w:firstLine="480"/>
      </w:pPr>
      <w:r w:rsidRPr="009B0E39">
        <w:lastRenderedPageBreak/>
        <w:t>由于</w:t>
      </w:r>
      <w:proofErr w:type="gramStart"/>
      <w:r w:rsidRPr="009B0E39">
        <w:t>腾讯文</w:t>
      </w:r>
      <w:proofErr w:type="gramEnd"/>
      <w:r w:rsidRPr="009B0E39">
        <w:t>智和</w:t>
      </w:r>
      <w:r w:rsidRPr="009B0E39">
        <w:t>BsonNLP</w:t>
      </w:r>
      <w:r w:rsidRPr="009B0E39">
        <w:t>目前不支持中性判定的接口，但针对积极和消极的判定会给出概率分布，因此在这里，考虑设定概率阈值的方式，引入中性判定，判定规则为：</w:t>
      </w:r>
    </w:p>
    <w:p w:rsidR="004C11F8" w:rsidRPr="009B0E39" w:rsidRDefault="004C11F8" w:rsidP="00DD4F66">
      <w:pPr>
        <w:pStyle w:val="afe"/>
        <w:numPr>
          <w:ilvl w:val="0"/>
          <w:numId w:val="21"/>
        </w:numPr>
        <w:adjustRightInd w:val="0"/>
        <w:snapToGrid w:val="0"/>
        <w:spacing w:line="300" w:lineRule="auto"/>
        <w:ind w:firstLineChars="0"/>
        <w:rPr>
          <w:rFonts w:ascii="Times New Roman" w:hAnsi="Times New Roman"/>
          <w:sz w:val="24"/>
        </w:rPr>
      </w:pPr>
      <w:r w:rsidRPr="009B0E39">
        <w:rPr>
          <w:rFonts w:ascii="Times New Roman" w:hAnsi="Times New Roman"/>
          <w:sz w:val="24"/>
        </w:rPr>
        <w:t>消极或者积极的概率</w:t>
      </w:r>
      <w:r w:rsidRPr="009B0E39">
        <w:rPr>
          <w:rFonts w:ascii="Times New Roman" w:hAnsi="Times New Roman"/>
          <w:sz w:val="24"/>
        </w:rPr>
        <w:t xml:space="preserve"> &gt;= 0.6</w:t>
      </w:r>
      <w:r w:rsidRPr="009B0E39">
        <w:rPr>
          <w:rFonts w:ascii="Times New Roman" w:hAnsi="Times New Roman"/>
          <w:sz w:val="24"/>
        </w:rPr>
        <w:t>时，判定为极性</w:t>
      </w:r>
    </w:p>
    <w:p w:rsidR="004C11F8" w:rsidRPr="009B0E39" w:rsidRDefault="004C11F8" w:rsidP="00DD4F66">
      <w:pPr>
        <w:pStyle w:val="afe"/>
        <w:numPr>
          <w:ilvl w:val="0"/>
          <w:numId w:val="21"/>
        </w:numPr>
        <w:adjustRightInd w:val="0"/>
        <w:snapToGrid w:val="0"/>
        <w:spacing w:line="300" w:lineRule="auto"/>
        <w:ind w:firstLineChars="0"/>
        <w:rPr>
          <w:rFonts w:ascii="Times New Roman" w:hAnsi="Times New Roman"/>
          <w:sz w:val="24"/>
        </w:rPr>
      </w:pPr>
      <w:r w:rsidRPr="009B0E39">
        <w:rPr>
          <w:rFonts w:ascii="Times New Roman" w:hAnsi="Times New Roman"/>
          <w:sz w:val="24"/>
        </w:rPr>
        <w:t>其余情形判定为中性</w:t>
      </w:r>
    </w:p>
    <w:p w:rsidR="004C11F8" w:rsidRPr="009B0E39" w:rsidRDefault="00502610" w:rsidP="00EE399C">
      <w:pPr>
        <w:adjustRightInd w:val="0"/>
        <w:snapToGrid w:val="0"/>
        <w:spacing w:line="300" w:lineRule="auto"/>
        <w:ind w:firstLineChars="220" w:firstLine="528"/>
      </w:pPr>
      <w:r w:rsidRPr="009B0E39">
        <w:t>基于以上判定规则，测试结果如图</w:t>
      </w:r>
      <w:r w:rsidRPr="009B0E39">
        <w:t>5-2</w:t>
      </w:r>
      <w:r w:rsidRPr="009B0E39">
        <w:t>所示</w:t>
      </w:r>
      <w:r w:rsidR="004C11F8" w:rsidRPr="009B0E39">
        <w:t>：</w:t>
      </w:r>
    </w:p>
    <w:p w:rsidR="004C11F8" w:rsidRPr="009B0E39" w:rsidRDefault="00501AB5" w:rsidP="009B7936">
      <w:pPr>
        <w:adjustRightInd w:val="0"/>
        <w:snapToGrid w:val="0"/>
        <w:spacing w:line="300" w:lineRule="auto"/>
        <w:jc w:val="center"/>
      </w:pPr>
      <w:r w:rsidRPr="009B0E39">
        <w:rPr>
          <w:noProof/>
        </w:rPr>
        <w:drawing>
          <wp:inline distT="0" distB="0" distL="0" distR="0" wp14:anchorId="244C412E" wp14:editId="296118C7">
            <wp:extent cx="4572000" cy="2743200"/>
            <wp:effectExtent l="0" t="0" r="0" b="0"/>
            <wp:docPr id="12" name="图表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104"/>
              </a:graphicData>
            </a:graphic>
          </wp:inline>
        </w:drawing>
      </w:r>
    </w:p>
    <w:p w:rsidR="00FD61A2" w:rsidRPr="009B0E39" w:rsidRDefault="004C11F8" w:rsidP="00EE399C">
      <w:pPr>
        <w:adjustRightInd w:val="0"/>
        <w:snapToGrid w:val="0"/>
        <w:spacing w:line="300" w:lineRule="auto"/>
        <w:jc w:val="center"/>
        <w:rPr>
          <w:sz w:val="21"/>
        </w:rPr>
      </w:pPr>
      <w:r w:rsidRPr="009B0E39">
        <w:rPr>
          <w:sz w:val="21"/>
        </w:rPr>
        <w:t>图</w:t>
      </w:r>
      <w:r w:rsidR="00A006F7" w:rsidRPr="009B0E39">
        <w:rPr>
          <w:sz w:val="21"/>
        </w:rPr>
        <w:t>5-</w:t>
      </w:r>
      <w:r w:rsidR="00A173F5" w:rsidRPr="009B0E39">
        <w:rPr>
          <w:sz w:val="21"/>
        </w:rPr>
        <w:t>2</w:t>
      </w:r>
      <w:r w:rsidRPr="009B0E39">
        <w:rPr>
          <w:sz w:val="21"/>
        </w:rPr>
        <w:t xml:space="preserve"> </w:t>
      </w:r>
      <w:r w:rsidR="00B87E6F" w:rsidRPr="009B0E39">
        <w:rPr>
          <w:sz w:val="21"/>
        </w:rPr>
        <w:t>三级情感分析平台对比</w:t>
      </w:r>
    </w:p>
    <w:p w:rsidR="00FD61A2" w:rsidRPr="009B0E39" w:rsidRDefault="00075739" w:rsidP="00EE399C">
      <w:pPr>
        <w:pStyle w:val="3"/>
        <w:adjustRightInd w:val="0"/>
        <w:snapToGrid w:val="0"/>
        <w:spacing w:beforeLines="50" w:before="120" w:afterLines="50" w:after="120" w:line="300" w:lineRule="auto"/>
        <w:rPr>
          <w:b w:val="0"/>
        </w:rPr>
      </w:pPr>
      <w:r w:rsidRPr="009B0E39">
        <w:rPr>
          <w:b w:val="0"/>
        </w:rPr>
        <w:t xml:space="preserve"> </w:t>
      </w:r>
      <w:bookmarkStart w:id="77" w:name="_Toc455066851"/>
      <w:r w:rsidR="00E0329E" w:rsidRPr="009B0E39">
        <w:rPr>
          <w:b w:val="0"/>
        </w:rPr>
        <w:t>影视票房预测</w:t>
      </w:r>
      <w:r w:rsidR="00A85FDD" w:rsidRPr="009B0E39">
        <w:rPr>
          <w:b w:val="0"/>
        </w:rPr>
        <w:t>性能</w:t>
      </w:r>
      <w:r w:rsidR="003F2DB7" w:rsidRPr="009B0E39">
        <w:rPr>
          <w:b w:val="0"/>
        </w:rPr>
        <w:t>分析</w:t>
      </w:r>
      <w:bookmarkEnd w:id="77"/>
    </w:p>
    <w:p w:rsidR="00432A98" w:rsidRPr="009B0E39" w:rsidRDefault="00432A98" w:rsidP="00B54AE2">
      <w:pPr>
        <w:adjustRightInd w:val="0"/>
        <w:snapToGrid w:val="0"/>
        <w:spacing w:line="300" w:lineRule="auto"/>
        <w:ind w:firstLineChars="200" w:firstLine="480"/>
      </w:pPr>
      <w:r w:rsidRPr="009B0E39">
        <w:t>在影视票房分类预测的过程中，对比了随着分类数的增加，不同学习算法性能的变化，在这里，我们抽取了分类数为</w:t>
      </w:r>
      <w:r w:rsidRPr="009B0E39">
        <w:t>2~5</w:t>
      </w:r>
      <w:r w:rsidRPr="009B0E39">
        <w:t>时，朴素贝叶斯、支持向量机、逻辑回归、决策树四种学习算法的性能变化，综合表现下来决策树的表现最佳，贝叶斯算法当分类数增加时，算法性能衰减最快。分类数为</w:t>
      </w:r>
      <w:r w:rsidRPr="009B0E39">
        <w:t>2~5</w:t>
      </w:r>
      <w:r w:rsidRPr="009B0E39">
        <w:t>时，对应的类标签说明如下：</w:t>
      </w:r>
    </w:p>
    <w:p w:rsidR="00432A98" w:rsidRPr="009B0E39" w:rsidRDefault="00432A98" w:rsidP="00DD4F66">
      <w:pPr>
        <w:pStyle w:val="afe"/>
        <w:numPr>
          <w:ilvl w:val="0"/>
          <w:numId w:val="38"/>
        </w:numPr>
        <w:adjustRightInd w:val="0"/>
        <w:snapToGrid w:val="0"/>
        <w:spacing w:line="300" w:lineRule="auto"/>
        <w:ind w:firstLineChars="0"/>
        <w:rPr>
          <w:rFonts w:ascii="Times New Roman" w:hAnsi="Times New Roman"/>
          <w:sz w:val="24"/>
          <w:szCs w:val="20"/>
        </w:rPr>
      </w:pPr>
      <w:r w:rsidRPr="009B0E39">
        <w:rPr>
          <w:rFonts w:ascii="Times New Roman" w:hAnsi="Times New Roman"/>
          <w:sz w:val="24"/>
          <w:szCs w:val="20"/>
        </w:rPr>
        <w:t>分类数为</w:t>
      </w:r>
      <w:r w:rsidRPr="009B0E39">
        <w:rPr>
          <w:rFonts w:ascii="Times New Roman" w:hAnsi="Times New Roman"/>
          <w:sz w:val="24"/>
          <w:szCs w:val="20"/>
        </w:rPr>
        <w:t>2</w:t>
      </w:r>
      <w:r w:rsidR="00A265BD" w:rsidRPr="009B0E39">
        <w:rPr>
          <w:rFonts w:ascii="Times New Roman" w:hAnsi="Times New Roman"/>
          <w:sz w:val="24"/>
          <w:szCs w:val="20"/>
        </w:rPr>
        <w:t>时：数据集划分</w:t>
      </w:r>
      <w:r w:rsidRPr="009B0E39">
        <w:rPr>
          <w:rFonts w:ascii="Times New Roman" w:hAnsi="Times New Roman"/>
          <w:sz w:val="24"/>
          <w:szCs w:val="20"/>
        </w:rPr>
        <w:t>亿万票房和非亿万票房两类；</w:t>
      </w:r>
    </w:p>
    <w:p w:rsidR="00432A98" w:rsidRPr="009B0E39" w:rsidRDefault="00432A98" w:rsidP="00DD4F66">
      <w:pPr>
        <w:pStyle w:val="afe"/>
        <w:numPr>
          <w:ilvl w:val="0"/>
          <w:numId w:val="38"/>
        </w:numPr>
        <w:adjustRightInd w:val="0"/>
        <w:snapToGrid w:val="0"/>
        <w:spacing w:line="300" w:lineRule="auto"/>
        <w:ind w:firstLineChars="0"/>
        <w:rPr>
          <w:rFonts w:ascii="Times New Roman" w:hAnsi="Times New Roman"/>
          <w:sz w:val="24"/>
          <w:szCs w:val="20"/>
        </w:rPr>
      </w:pPr>
      <w:r w:rsidRPr="009B0E39">
        <w:rPr>
          <w:rFonts w:ascii="Times New Roman" w:hAnsi="Times New Roman"/>
          <w:sz w:val="24"/>
          <w:szCs w:val="20"/>
        </w:rPr>
        <w:t>分类数为</w:t>
      </w:r>
      <w:r w:rsidRPr="009B0E39">
        <w:rPr>
          <w:rFonts w:ascii="Times New Roman" w:hAnsi="Times New Roman"/>
          <w:sz w:val="24"/>
          <w:szCs w:val="20"/>
        </w:rPr>
        <w:t>3</w:t>
      </w:r>
      <w:r w:rsidR="00A265BD" w:rsidRPr="009B0E39">
        <w:rPr>
          <w:rFonts w:ascii="Times New Roman" w:hAnsi="Times New Roman"/>
          <w:sz w:val="24"/>
          <w:szCs w:val="20"/>
        </w:rPr>
        <w:t>时，数据集划分</w:t>
      </w:r>
      <w:r w:rsidRPr="009B0E39">
        <w:rPr>
          <w:rFonts w:ascii="Times New Roman" w:hAnsi="Times New Roman"/>
          <w:sz w:val="24"/>
          <w:szCs w:val="20"/>
        </w:rPr>
        <w:t>亿万票房、千万票房、千万票房以下三类；</w:t>
      </w:r>
    </w:p>
    <w:p w:rsidR="00432A98" w:rsidRPr="009B0E39" w:rsidRDefault="00432A98" w:rsidP="00DD4F66">
      <w:pPr>
        <w:pStyle w:val="afe"/>
        <w:numPr>
          <w:ilvl w:val="0"/>
          <w:numId w:val="38"/>
        </w:numPr>
        <w:adjustRightInd w:val="0"/>
        <w:snapToGrid w:val="0"/>
        <w:spacing w:line="300" w:lineRule="auto"/>
        <w:ind w:firstLineChars="0"/>
        <w:rPr>
          <w:rFonts w:ascii="Times New Roman" w:hAnsi="Times New Roman"/>
          <w:sz w:val="24"/>
          <w:szCs w:val="20"/>
        </w:rPr>
      </w:pPr>
      <w:r w:rsidRPr="009B0E39">
        <w:rPr>
          <w:rFonts w:ascii="Times New Roman" w:hAnsi="Times New Roman"/>
          <w:sz w:val="24"/>
          <w:szCs w:val="20"/>
        </w:rPr>
        <w:t>分类数为</w:t>
      </w:r>
      <w:r w:rsidRPr="009B0E39">
        <w:rPr>
          <w:rFonts w:ascii="Times New Roman" w:hAnsi="Times New Roman"/>
          <w:sz w:val="24"/>
          <w:szCs w:val="20"/>
        </w:rPr>
        <w:t>4</w:t>
      </w:r>
      <w:r w:rsidR="00A265BD" w:rsidRPr="009B0E39">
        <w:rPr>
          <w:rFonts w:ascii="Times New Roman" w:hAnsi="Times New Roman"/>
          <w:sz w:val="24"/>
          <w:szCs w:val="20"/>
        </w:rPr>
        <w:t>时，数据集划分</w:t>
      </w:r>
      <w:r w:rsidRPr="009B0E39">
        <w:rPr>
          <w:rFonts w:ascii="Times New Roman" w:hAnsi="Times New Roman"/>
          <w:sz w:val="24"/>
          <w:szCs w:val="20"/>
        </w:rPr>
        <w:t>亿万票房、千万票房、百万票房、百万票房以下四类；</w:t>
      </w:r>
    </w:p>
    <w:p w:rsidR="00432A98" w:rsidRPr="009B0E39" w:rsidRDefault="00432A98" w:rsidP="00DD4F66">
      <w:pPr>
        <w:pStyle w:val="afe"/>
        <w:numPr>
          <w:ilvl w:val="0"/>
          <w:numId w:val="38"/>
        </w:numPr>
        <w:adjustRightInd w:val="0"/>
        <w:snapToGrid w:val="0"/>
        <w:spacing w:line="300" w:lineRule="auto"/>
        <w:ind w:firstLineChars="0"/>
        <w:rPr>
          <w:rFonts w:ascii="Times New Roman" w:hAnsi="Times New Roman"/>
          <w:sz w:val="24"/>
          <w:szCs w:val="20"/>
        </w:rPr>
      </w:pPr>
      <w:r w:rsidRPr="009B0E39">
        <w:rPr>
          <w:rFonts w:ascii="Times New Roman" w:hAnsi="Times New Roman"/>
          <w:sz w:val="24"/>
          <w:szCs w:val="20"/>
        </w:rPr>
        <w:t>分类数为</w:t>
      </w:r>
      <w:r w:rsidRPr="009B0E39">
        <w:rPr>
          <w:rFonts w:ascii="Times New Roman" w:hAnsi="Times New Roman"/>
          <w:sz w:val="24"/>
          <w:szCs w:val="20"/>
        </w:rPr>
        <w:t>5</w:t>
      </w:r>
      <w:r w:rsidR="00A265BD" w:rsidRPr="009B0E39">
        <w:rPr>
          <w:rFonts w:ascii="Times New Roman" w:hAnsi="Times New Roman"/>
          <w:sz w:val="24"/>
          <w:szCs w:val="20"/>
        </w:rPr>
        <w:t>时，数据集划分</w:t>
      </w:r>
      <w:r w:rsidRPr="009B0E39">
        <w:rPr>
          <w:rFonts w:ascii="Times New Roman" w:hAnsi="Times New Roman"/>
          <w:sz w:val="24"/>
          <w:szCs w:val="20"/>
        </w:rPr>
        <w:t>十亿票房、亿万票房、千万票房、百万票房、百万票房以下五类；</w:t>
      </w:r>
    </w:p>
    <w:p w:rsidR="003C3CAC" w:rsidRPr="009B0E39" w:rsidRDefault="003C3CAC" w:rsidP="00492FE1">
      <w:pPr>
        <w:adjustRightInd w:val="0"/>
        <w:snapToGrid w:val="0"/>
        <w:spacing w:line="300" w:lineRule="auto"/>
        <w:ind w:firstLineChars="200" w:firstLine="480"/>
      </w:pPr>
      <w:r w:rsidRPr="009B0E39">
        <w:t>算法性能对比如图</w:t>
      </w:r>
      <w:r w:rsidRPr="009B0E39">
        <w:t>5-3</w:t>
      </w:r>
      <w:r w:rsidRPr="009B0E39">
        <w:t>所示：</w:t>
      </w:r>
    </w:p>
    <w:p w:rsidR="00A97011" w:rsidRPr="009B0E39" w:rsidRDefault="002364F4" w:rsidP="00EE399C">
      <w:pPr>
        <w:adjustRightInd w:val="0"/>
        <w:snapToGrid w:val="0"/>
        <w:spacing w:line="300" w:lineRule="auto"/>
        <w:jc w:val="center"/>
      </w:pPr>
      <w:r w:rsidRPr="009B0E39">
        <w:rPr>
          <w:noProof/>
        </w:rPr>
        <w:lastRenderedPageBreak/>
        <w:drawing>
          <wp:inline distT="0" distB="0" distL="0" distR="0" wp14:anchorId="38A56F62" wp14:editId="78CD06E6">
            <wp:extent cx="4572000" cy="2743200"/>
            <wp:effectExtent l="0" t="0" r="0" b="0"/>
            <wp:docPr id="1" name="图表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05"/>
              </a:graphicData>
            </a:graphic>
          </wp:inline>
        </w:drawing>
      </w:r>
    </w:p>
    <w:p w:rsidR="001076E1" w:rsidRPr="009B0E39" w:rsidRDefault="00A97011" w:rsidP="00EE399C">
      <w:pPr>
        <w:adjustRightInd w:val="0"/>
        <w:snapToGrid w:val="0"/>
        <w:spacing w:line="300" w:lineRule="auto"/>
        <w:jc w:val="center"/>
        <w:rPr>
          <w:sz w:val="21"/>
        </w:rPr>
      </w:pPr>
      <w:r w:rsidRPr="009B0E39">
        <w:rPr>
          <w:sz w:val="21"/>
        </w:rPr>
        <w:t>图</w:t>
      </w:r>
      <w:r w:rsidRPr="009B0E39">
        <w:rPr>
          <w:sz w:val="21"/>
        </w:rPr>
        <w:t xml:space="preserve">5-3 </w:t>
      </w:r>
      <w:r w:rsidRPr="009B0E39">
        <w:rPr>
          <w:sz w:val="21"/>
        </w:rPr>
        <w:t>影视票房</w:t>
      </w:r>
      <w:r w:rsidR="002364F4" w:rsidRPr="009B0E39">
        <w:rPr>
          <w:sz w:val="21"/>
        </w:rPr>
        <w:t>随</w:t>
      </w:r>
      <w:r w:rsidR="00CB4C87" w:rsidRPr="009B0E39">
        <w:rPr>
          <w:sz w:val="21"/>
        </w:rPr>
        <w:t>分类数变化性能对比图</w:t>
      </w:r>
    </w:p>
    <w:p w:rsidR="00300CD3" w:rsidRPr="009B0E39" w:rsidRDefault="00300CD3" w:rsidP="00CD6A5D">
      <w:pPr>
        <w:adjustRightInd w:val="0"/>
        <w:snapToGrid w:val="0"/>
        <w:spacing w:line="300" w:lineRule="auto"/>
        <w:ind w:firstLineChars="200" w:firstLine="480"/>
      </w:pPr>
      <w:r w:rsidRPr="009B0E39">
        <w:t>由上可知，当预测算法分类数仅为</w:t>
      </w:r>
      <w:r w:rsidRPr="009B0E39">
        <w:t>2</w:t>
      </w:r>
      <w:r w:rsidRPr="009B0E39">
        <w:t>时，算法性能最佳，可以达到</w:t>
      </w:r>
      <w:r w:rsidRPr="009B0E39">
        <w:t>90%</w:t>
      </w:r>
      <w:r w:rsidRPr="009B0E39">
        <w:t>左右的准确率，可以有效预测影视作品的票房是否成功，是否可以达到亿级大片的水平。而当分类数为</w:t>
      </w:r>
      <w:r w:rsidRPr="009B0E39">
        <w:t>5</w:t>
      </w:r>
      <w:r w:rsidRPr="009B0E39">
        <w:t>时，预测分类涵盖的票房种类则比较全面，更加具备实际应用意义，能够一定程度上预测影片的票房范围，辅助决策。</w:t>
      </w:r>
    </w:p>
    <w:p w:rsidR="00432A98" w:rsidRPr="009B0E39" w:rsidRDefault="00A519C3" w:rsidP="00CD6A5D">
      <w:pPr>
        <w:adjustRightInd w:val="0"/>
        <w:snapToGrid w:val="0"/>
        <w:spacing w:line="300" w:lineRule="auto"/>
        <w:ind w:firstLineChars="200" w:firstLine="480"/>
      </w:pPr>
      <w:r w:rsidRPr="009B0E39">
        <w:t>为了进一步研究分类数为</w:t>
      </w:r>
      <w:r w:rsidRPr="009B0E39">
        <w:t>5</w:t>
      </w:r>
      <w:r w:rsidRPr="009B0E39">
        <w:t>时的算法</w:t>
      </w:r>
      <w:r w:rsidR="00A265BD" w:rsidRPr="009B0E39">
        <w:t>性能</w:t>
      </w:r>
      <w:r w:rsidRPr="009B0E39">
        <w:t>，我们进一步对比了</w:t>
      </w:r>
      <w:r w:rsidR="00804AA6" w:rsidRPr="009B0E39">
        <w:t>J48</w:t>
      </w:r>
      <w:r w:rsidR="00804AA6" w:rsidRPr="009B0E39">
        <w:t>决策树、随机森林效果、</w:t>
      </w:r>
      <w:r w:rsidR="00982F8B" w:rsidRPr="009B0E39">
        <w:t>逻辑回归算法三类算法</w:t>
      </w:r>
      <w:r w:rsidR="00804AA6" w:rsidRPr="009B0E39">
        <w:t>，</w:t>
      </w:r>
      <w:r w:rsidRPr="009B0E39">
        <w:t>相比其他算法，这三种模型的性能和准确率最为优越。在</w:t>
      </w:r>
      <w:r w:rsidR="00982F8B" w:rsidRPr="009B0E39">
        <w:t>具体判定时，</w:t>
      </w:r>
      <w:r w:rsidRPr="009B0E39">
        <w:t>也考虑</w:t>
      </w:r>
      <w:r w:rsidR="00982F8B" w:rsidRPr="009B0E39">
        <w:t>基于</w:t>
      </w:r>
      <w:r w:rsidRPr="009B0E39">
        <w:t>这</w:t>
      </w:r>
      <w:r w:rsidR="00982F8B" w:rsidRPr="009B0E39">
        <w:t>三种模型，进行投票，</w:t>
      </w:r>
      <w:r w:rsidRPr="009B0E39">
        <w:t>进而</w:t>
      </w:r>
      <w:r w:rsidR="00982F8B" w:rsidRPr="009B0E39">
        <w:t>判定影片票房类别。</w:t>
      </w:r>
      <w:r w:rsidR="00A769FF" w:rsidRPr="009B0E39">
        <w:t>单一模型</w:t>
      </w:r>
      <w:r w:rsidR="005A015C" w:rsidRPr="009B0E39">
        <w:t>算法</w:t>
      </w:r>
      <w:r w:rsidR="00A769FF" w:rsidRPr="009B0E39">
        <w:t>及投票算法</w:t>
      </w:r>
      <w:r w:rsidR="005A015C" w:rsidRPr="009B0E39">
        <w:t>性能对比如</w:t>
      </w:r>
      <w:r w:rsidR="00670510" w:rsidRPr="009B0E39">
        <w:t>图</w:t>
      </w:r>
      <w:r w:rsidR="00670510" w:rsidRPr="009B0E39">
        <w:t>5-4</w:t>
      </w:r>
      <w:r w:rsidR="00670510" w:rsidRPr="009B0E39">
        <w:t>所示</w:t>
      </w:r>
      <w:r w:rsidR="005A015C" w:rsidRPr="009B0E39">
        <w:t>：</w:t>
      </w:r>
    </w:p>
    <w:p w:rsidR="00D713E4" w:rsidRPr="009B0E39" w:rsidRDefault="00A769FF" w:rsidP="00EE399C">
      <w:pPr>
        <w:adjustRightInd w:val="0"/>
        <w:snapToGrid w:val="0"/>
        <w:spacing w:line="300" w:lineRule="auto"/>
        <w:jc w:val="center"/>
      </w:pPr>
      <w:r w:rsidRPr="009B0E39">
        <w:rPr>
          <w:noProof/>
        </w:rPr>
        <w:drawing>
          <wp:inline distT="0" distB="0" distL="0" distR="0" wp14:anchorId="238FF20B" wp14:editId="50CCE408">
            <wp:extent cx="4572000" cy="2743200"/>
            <wp:effectExtent l="0" t="0" r="0" b="0"/>
            <wp:docPr id="99" name="图表 99"/>
            <wp:cNvGraphicFramePr/>
            <a:graphic xmlns:a="http://schemas.openxmlformats.org/drawingml/2006/main">
              <a:graphicData uri="http://schemas.openxmlformats.org/drawingml/2006/chart">
                <c:chart xmlns:c="http://schemas.openxmlformats.org/drawingml/2006/chart" xmlns:r="http://schemas.openxmlformats.org/officeDocument/2006/relationships" r:id="rId106"/>
              </a:graphicData>
            </a:graphic>
          </wp:inline>
        </w:drawing>
      </w:r>
    </w:p>
    <w:p w:rsidR="00455E3C" w:rsidRPr="009B0E39" w:rsidRDefault="00D713E4" w:rsidP="00455E3C">
      <w:pPr>
        <w:adjustRightInd w:val="0"/>
        <w:snapToGrid w:val="0"/>
        <w:spacing w:line="300" w:lineRule="auto"/>
        <w:jc w:val="center"/>
        <w:rPr>
          <w:sz w:val="21"/>
        </w:rPr>
      </w:pPr>
      <w:r w:rsidRPr="009B0E39">
        <w:rPr>
          <w:sz w:val="21"/>
        </w:rPr>
        <w:t>图</w:t>
      </w:r>
      <w:r w:rsidRPr="009B0E39">
        <w:rPr>
          <w:sz w:val="21"/>
        </w:rPr>
        <w:t>5-</w:t>
      </w:r>
      <w:r w:rsidR="0024356E" w:rsidRPr="009B0E39">
        <w:rPr>
          <w:sz w:val="21"/>
        </w:rPr>
        <w:t>4</w:t>
      </w:r>
      <w:r w:rsidRPr="009B0E39">
        <w:rPr>
          <w:sz w:val="21"/>
        </w:rPr>
        <w:t xml:space="preserve"> </w:t>
      </w:r>
      <w:r w:rsidRPr="009B0E39">
        <w:rPr>
          <w:sz w:val="21"/>
        </w:rPr>
        <w:t>影视票房</w:t>
      </w:r>
      <w:r w:rsidR="002471CC" w:rsidRPr="009B0E39">
        <w:rPr>
          <w:sz w:val="21"/>
        </w:rPr>
        <w:t>五分类</w:t>
      </w:r>
      <w:r w:rsidRPr="009B0E39">
        <w:rPr>
          <w:sz w:val="21"/>
        </w:rPr>
        <w:t>预测算法性能对比</w:t>
      </w:r>
    </w:p>
    <w:p w:rsidR="00455E3C" w:rsidRPr="009B0E39" w:rsidRDefault="00455E3C" w:rsidP="00B2457A">
      <w:pPr>
        <w:adjustRightInd w:val="0"/>
        <w:snapToGrid w:val="0"/>
        <w:spacing w:line="300" w:lineRule="auto"/>
        <w:ind w:firstLineChars="200" w:firstLine="480"/>
      </w:pPr>
      <w:r w:rsidRPr="009B0E39">
        <w:t>整体来看，单一学习算法中，决策树具有较好的性能，但同时组合三种算</w:t>
      </w:r>
      <w:r w:rsidRPr="009B0E39">
        <w:lastRenderedPageBreak/>
        <w:t>法，基于投票的方式，最终输出影视票房预测结果，其算法的性能要更为优越，可以达到</w:t>
      </w:r>
      <w:r w:rsidRPr="009B0E39">
        <w:t>70.05%</w:t>
      </w:r>
      <w:r w:rsidR="002B49E2" w:rsidRPr="009B0E39">
        <w:t>准确率，具有一定的提升效果，因此在具体应用时，则采用了组合不同学习算法，进行投票选择的方式</w:t>
      </w:r>
      <w:r w:rsidRPr="009B0E39">
        <w:t>。</w:t>
      </w:r>
    </w:p>
    <w:p w:rsidR="0049475F" w:rsidRPr="009B0E39" w:rsidRDefault="00075739" w:rsidP="00EE399C">
      <w:pPr>
        <w:pStyle w:val="2"/>
        <w:adjustRightInd w:val="0"/>
        <w:snapToGrid w:val="0"/>
        <w:spacing w:beforeLines="50" w:afterLines="50" w:line="300" w:lineRule="auto"/>
        <w:ind w:left="2818" w:hanging="2818"/>
        <w:rPr>
          <w:b w:val="0"/>
        </w:rPr>
      </w:pPr>
      <w:r w:rsidRPr="009B0E39">
        <w:rPr>
          <w:b w:val="0"/>
        </w:rPr>
        <w:t xml:space="preserve"> </w:t>
      </w:r>
      <w:bookmarkStart w:id="78" w:name="_Toc455066852"/>
      <w:r w:rsidR="0049475F" w:rsidRPr="009B0E39">
        <w:rPr>
          <w:b w:val="0"/>
        </w:rPr>
        <w:t>本章小结</w:t>
      </w:r>
      <w:bookmarkEnd w:id="78"/>
    </w:p>
    <w:p w:rsidR="00E46CB2" w:rsidRPr="009B0E39" w:rsidRDefault="00EB545E" w:rsidP="00EE399C">
      <w:pPr>
        <w:pStyle w:val="a1"/>
        <w:adjustRightInd w:val="0"/>
        <w:snapToGrid w:val="0"/>
        <w:spacing w:line="300" w:lineRule="auto"/>
        <w:ind w:firstLine="480"/>
      </w:pPr>
      <w:r w:rsidRPr="009B0E39">
        <w:t>本章主要介绍系统测试工作，对系统中</w:t>
      </w:r>
      <w:r w:rsidR="000200EC" w:rsidRPr="009B0E39">
        <w:t>影评情感分析、影评关键词提取、主创指数、影视票房预测</w:t>
      </w:r>
      <w:r w:rsidR="007B07F8" w:rsidRPr="009B0E39">
        <w:t>等</w:t>
      </w:r>
      <w:r w:rsidR="003B63FA" w:rsidRPr="009B0E39">
        <w:t>各主要功能进行了功能</w:t>
      </w:r>
      <w:r w:rsidRPr="009B0E39">
        <w:t>测试，</w:t>
      </w:r>
      <w:r w:rsidR="003B63FA" w:rsidRPr="009B0E39">
        <w:t>确认了功能的正确性。并对系统核心模块影评情感分</w:t>
      </w:r>
      <w:r w:rsidR="00AE4A12" w:rsidRPr="009B0E39">
        <w:t>析、影视票房预测进行相应的性能测试，验证了算法模型的性能和准确性</w:t>
      </w:r>
      <w:r w:rsidRPr="009B0E39">
        <w:t>。</w:t>
      </w:r>
    </w:p>
    <w:p w:rsidR="00380EAE" w:rsidRPr="009B0E39" w:rsidRDefault="00380EAE" w:rsidP="00EE399C">
      <w:pPr>
        <w:pStyle w:val="1"/>
        <w:numPr>
          <w:ilvl w:val="0"/>
          <w:numId w:val="0"/>
        </w:numPr>
        <w:adjustRightInd w:val="0"/>
        <w:snapToGrid w:val="0"/>
        <w:spacing w:before="400" w:after="200" w:line="300" w:lineRule="auto"/>
        <w:jc w:val="center"/>
        <w:rPr>
          <w:b w:val="0"/>
        </w:rPr>
      </w:pPr>
      <w:bookmarkStart w:id="79" w:name="_Toc74542539"/>
      <w:bookmarkStart w:id="80" w:name="_Toc388890386"/>
      <w:bookmarkStart w:id="81" w:name="_Toc455066853"/>
      <w:r w:rsidRPr="009B0E39">
        <w:rPr>
          <w:b w:val="0"/>
        </w:rPr>
        <w:lastRenderedPageBreak/>
        <w:t>结</w:t>
      </w:r>
      <w:r w:rsidRPr="009B0E39">
        <w:rPr>
          <w:b w:val="0"/>
        </w:rPr>
        <w:t xml:space="preserve">  </w:t>
      </w:r>
      <w:r w:rsidRPr="009B0E39">
        <w:rPr>
          <w:b w:val="0"/>
        </w:rPr>
        <w:t>论</w:t>
      </w:r>
      <w:bookmarkEnd w:id="79"/>
      <w:bookmarkEnd w:id="80"/>
      <w:bookmarkEnd w:id="81"/>
    </w:p>
    <w:p w:rsidR="00DA2FD4" w:rsidRPr="009B0E39" w:rsidRDefault="001F1A82" w:rsidP="00EE399C">
      <w:pPr>
        <w:pStyle w:val="a1"/>
        <w:adjustRightInd w:val="0"/>
        <w:snapToGrid w:val="0"/>
        <w:spacing w:line="300" w:lineRule="auto"/>
        <w:ind w:firstLine="480"/>
      </w:pPr>
      <w:r w:rsidRPr="009B0E39">
        <w:t>经过系统的需求分析、设计到实际开发，最终完整实现了影视票房预测系统，并集成到影视情报站项目中。</w:t>
      </w:r>
      <w:r w:rsidR="00AC6881" w:rsidRPr="009B0E39">
        <w:t>为了提高预测模型的准确率</w:t>
      </w:r>
      <w:r w:rsidRPr="009B0E39">
        <w:t>，提出了很多新的想法和思路，</w:t>
      </w:r>
      <w:r w:rsidR="00AC6881" w:rsidRPr="009B0E39">
        <w:t>除了</w:t>
      </w:r>
      <w:r w:rsidRPr="009B0E39">
        <w:t>借鉴影视作品基本信息</w:t>
      </w:r>
      <w:r w:rsidR="00AC6881" w:rsidRPr="009B0E39">
        <w:t>，还提出了</w:t>
      </w:r>
      <w:r w:rsidRPr="009B0E39">
        <w:t>影人主创指数</w:t>
      </w:r>
      <w:r w:rsidR="00AC6881" w:rsidRPr="009B0E39">
        <w:t>的概念，并分析了</w:t>
      </w:r>
      <w:r w:rsidRPr="009B0E39">
        <w:t>社交媒体上的</w:t>
      </w:r>
      <w:r w:rsidR="00AC6881" w:rsidRPr="009B0E39">
        <w:t>影视评论</w:t>
      </w:r>
      <w:r w:rsidRPr="009B0E39">
        <w:t>，</w:t>
      </w:r>
      <w:r w:rsidR="00AC6881" w:rsidRPr="009B0E39">
        <w:t>判断影评的情感倾向，从而得出影片的口碑倾向</w:t>
      </w:r>
      <w:r w:rsidRPr="009B0E39">
        <w:t>。</w:t>
      </w:r>
    </w:p>
    <w:p w:rsidR="00AC6881" w:rsidRPr="009B0E39" w:rsidRDefault="001F1A82" w:rsidP="00EE399C">
      <w:pPr>
        <w:pStyle w:val="a1"/>
        <w:adjustRightInd w:val="0"/>
        <w:snapToGrid w:val="0"/>
        <w:spacing w:line="300" w:lineRule="auto"/>
        <w:ind w:firstLine="480"/>
        <w:rPr>
          <w:szCs w:val="24"/>
        </w:rPr>
      </w:pPr>
      <w:r w:rsidRPr="009B0E39">
        <w:t>在具体口碑分析实现的过程中，提出</w:t>
      </w:r>
      <w:r w:rsidR="00235735" w:rsidRPr="009B0E39">
        <w:t>了</w:t>
      </w:r>
      <w:r w:rsidRPr="009B0E39">
        <w:t>综合表情符号、核心情感词典、分类器的情感判定</w:t>
      </w:r>
      <w:r w:rsidR="00AC6881" w:rsidRPr="009B0E39">
        <w:t>新思路</w:t>
      </w:r>
      <w:r w:rsidRPr="009B0E39">
        <w:t>，</w:t>
      </w:r>
      <w:r w:rsidR="00AC6881" w:rsidRPr="009B0E39">
        <w:t>能够有效</w:t>
      </w:r>
      <w:r w:rsidRPr="009B0E39">
        <w:t>实</w:t>
      </w:r>
      <w:r w:rsidR="00AC6881" w:rsidRPr="009B0E39">
        <w:t>现</w:t>
      </w:r>
      <w:r w:rsidRPr="009B0E39">
        <w:t>影评积极、消极两级情感判定和积极、中性、消极三级情感判定模型</w:t>
      </w:r>
      <w:r w:rsidR="0011251B" w:rsidRPr="009B0E39">
        <w:t>。其中两级情感分类达到</w:t>
      </w:r>
      <w:r w:rsidR="0011251B" w:rsidRPr="009B0E39">
        <w:rPr>
          <w:szCs w:val="24"/>
        </w:rPr>
        <w:t>82.2%</w:t>
      </w:r>
      <w:r w:rsidR="0011251B" w:rsidRPr="009B0E39">
        <w:rPr>
          <w:szCs w:val="24"/>
        </w:rPr>
        <w:t>准确率，三级情感分类达到</w:t>
      </w:r>
      <w:r w:rsidR="0011251B" w:rsidRPr="009B0E39">
        <w:rPr>
          <w:szCs w:val="24"/>
        </w:rPr>
        <w:t>67.5%</w:t>
      </w:r>
      <w:r w:rsidR="00C86FF2" w:rsidRPr="009B0E39">
        <w:rPr>
          <w:szCs w:val="24"/>
        </w:rPr>
        <w:t>准确率，在影评情感分析领域，已经达到较高的</w:t>
      </w:r>
      <w:r w:rsidR="000B17FD" w:rsidRPr="009B0E39">
        <w:rPr>
          <w:szCs w:val="24"/>
        </w:rPr>
        <w:t>准确率</w:t>
      </w:r>
      <w:r w:rsidR="0011251B" w:rsidRPr="009B0E39">
        <w:rPr>
          <w:szCs w:val="24"/>
        </w:rPr>
        <w:t>。</w:t>
      </w:r>
    </w:p>
    <w:p w:rsidR="0011251B" w:rsidRPr="009B0E39" w:rsidRDefault="00613A12" w:rsidP="00EE399C">
      <w:pPr>
        <w:pStyle w:val="a1"/>
        <w:adjustRightInd w:val="0"/>
        <w:snapToGrid w:val="0"/>
        <w:spacing w:line="300" w:lineRule="auto"/>
        <w:ind w:firstLine="480"/>
        <w:rPr>
          <w:szCs w:val="24"/>
        </w:rPr>
      </w:pPr>
      <w:r w:rsidRPr="009B0E39">
        <w:rPr>
          <w:szCs w:val="24"/>
        </w:rPr>
        <w:t>为了将影人信息数值化，</w:t>
      </w:r>
      <w:r w:rsidR="00AF63E9" w:rsidRPr="009B0E39">
        <w:rPr>
          <w:szCs w:val="24"/>
        </w:rPr>
        <w:t>更好地融入到影视票房预测中，</w:t>
      </w:r>
      <w:r w:rsidRPr="009B0E39">
        <w:rPr>
          <w:szCs w:val="24"/>
        </w:rPr>
        <w:t>提出了主创指数的概念，能够有效</w:t>
      </w:r>
      <w:proofErr w:type="gramStart"/>
      <w:r w:rsidRPr="009B0E39">
        <w:rPr>
          <w:szCs w:val="24"/>
        </w:rPr>
        <w:t>基于影</w:t>
      </w:r>
      <w:proofErr w:type="gramEnd"/>
      <w:r w:rsidRPr="009B0E39">
        <w:rPr>
          <w:szCs w:val="24"/>
        </w:rPr>
        <w:t>人过去几年内以不同身份参与影片取得票房的情况，分析影人的票房影响力。并且在对</w:t>
      </w:r>
      <w:r w:rsidR="00CA07A6" w:rsidRPr="009B0E39">
        <w:rPr>
          <w:szCs w:val="24"/>
        </w:rPr>
        <w:t>主创指数</w:t>
      </w:r>
      <w:r w:rsidRPr="009B0E39">
        <w:rPr>
          <w:szCs w:val="24"/>
        </w:rPr>
        <w:t>排序的过程中，也可以有趣的发现国内外目前的影人排名，并且排名具有较好的准确性和一致性。</w:t>
      </w:r>
    </w:p>
    <w:p w:rsidR="00721B95" w:rsidRPr="009B0E39" w:rsidRDefault="00721B95" w:rsidP="00EE399C">
      <w:pPr>
        <w:pStyle w:val="a1"/>
        <w:adjustRightInd w:val="0"/>
        <w:snapToGrid w:val="0"/>
        <w:spacing w:line="300" w:lineRule="auto"/>
        <w:ind w:firstLine="480"/>
        <w:rPr>
          <w:szCs w:val="24"/>
        </w:rPr>
      </w:pPr>
      <w:r w:rsidRPr="009B0E39">
        <w:rPr>
          <w:szCs w:val="24"/>
        </w:rPr>
        <w:t>影片票房预测过程中，</w:t>
      </w:r>
      <w:proofErr w:type="gramStart"/>
      <w:r w:rsidRPr="009B0E39">
        <w:rPr>
          <w:szCs w:val="24"/>
        </w:rPr>
        <w:t>则综合</w:t>
      </w:r>
      <w:proofErr w:type="gramEnd"/>
      <w:r w:rsidRPr="009B0E39">
        <w:rPr>
          <w:szCs w:val="24"/>
        </w:rPr>
        <w:t>了影片基本信息、影人主创指数、影片口碑信息，提出了基于决策树、随机森林、逻辑回归的投票式票房预测模型，在</w:t>
      </w:r>
      <w:r w:rsidR="001C1400" w:rsidRPr="009B0E39">
        <w:rPr>
          <w:szCs w:val="24"/>
        </w:rPr>
        <w:t>对</w:t>
      </w:r>
      <w:r w:rsidR="001C1400" w:rsidRPr="009B0E39">
        <w:rPr>
          <w:szCs w:val="24"/>
        </w:rPr>
        <w:t>2016</w:t>
      </w:r>
      <w:r w:rsidR="001C1400" w:rsidRPr="009B0E39">
        <w:rPr>
          <w:szCs w:val="24"/>
        </w:rPr>
        <w:t>年影片开展</w:t>
      </w:r>
      <w:r w:rsidRPr="009B0E39">
        <w:rPr>
          <w:szCs w:val="24"/>
        </w:rPr>
        <w:t>分类预测</w:t>
      </w:r>
      <w:r w:rsidR="001C1400" w:rsidRPr="009B0E39">
        <w:rPr>
          <w:szCs w:val="24"/>
        </w:rPr>
        <w:t>过程中，</w:t>
      </w:r>
      <w:r w:rsidR="00794A07" w:rsidRPr="009B0E39">
        <w:rPr>
          <w:szCs w:val="24"/>
        </w:rPr>
        <w:t>两类预测可以达到</w:t>
      </w:r>
      <w:r w:rsidR="00794A07" w:rsidRPr="009B0E39">
        <w:rPr>
          <w:szCs w:val="24"/>
        </w:rPr>
        <w:t>90%</w:t>
      </w:r>
      <w:r w:rsidR="00794A07" w:rsidRPr="009B0E39">
        <w:rPr>
          <w:szCs w:val="24"/>
        </w:rPr>
        <w:t>准确率，五类预测</w:t>
      </w:r>
      <w:r w:rsidRPr="009B0E39">
        <w:rPr>
          <w:szCs w:val="24"/>
        </w:rPr>
        <w:t>可以达到</w:t>
      </w:r>
      <w:r w:rsidRPr="009B0E39">
        <w:rPr>
          <w:szCs w:val="24"/>
        </w:rPr>
        <w:t>70%</w:t>
      </w:r>
      <w:r w:rsidR="001C1400" w:rsidRPr="009B0E39">
        <w:rPr>
          <w:szCs w:val="24"/>
        </w:rPr>
        <w:t>左右的准确率</w:t>
      </w:r>
      <w:r w:rsidR="00DE46BC" w:rsidRPr="009B0E39">
        <w:rPr>
          <w:szCs w:val="24"/>
        </w:rPr>
        <w:t>，已经具备较高的实用价值。</w:t>
      </w:r>
    </w:p>
    <w:p w:rsidR="00DF2B32" w:rsidRPr="009B0E39" w:rsidRDefault="00FC75F7" w:rsidP="00EE399C">
      <w:pPr>
        <w:pStyle w:val="a1"/>
        <w:adjustRightInd w:val="0"/>
        <w:snapToGrid w:val="0"/>
        <w:spacing w:line="300" w:lineRule="auto"/>
        <w:ind w:firstLine="480"/>
        <w:rPr>
          <w:szCs w:val="24"/>
        </w:rPr>
      </w:pPr>
      <w:r w:rsidRPr="009B0E39">
        <w:rPr>
          <w:szCs w:val="24"/>
        </w:rPr>
        <w:t>受限于数据的因素</w:t>
      </w:r>
      <w:r w:rsidR="00DF2B32" w:rsidRPr="009B0E39">
        <w:rPr>
          <w:szCs w:val="24"/>
        </w:rPr>
        <w:t>，</w:t>
      </w:r>
      <w:r w:rsidR="00E84763" w:rsidRPr="009B0E39">
        <w:rPr>
          <w:szCs w:val="24"/>
        </w:rPr>
        <w:t>整个模型还是有些许</w:t>
      </w:r>
      <w:r w:rsidRPr="009B0E39">
        <w:rPr>
          <w:szCs w:val="24"/>
        </w:rPr>
        <w:t>不足的地方</w:t>
      </w:r>
      <w:r w:rsidR="00DF2B32" w:rsidRPr="009B0E39">
        <w:rPr>
          <w:szCs w:val="24"/>
        </w:rPr>
        <w:t>，</w:t>
      </w:r>
      <w:r w:rsidRPr="009B0E39">
        <w:rPr>
          <w:szCs w:val="24"/>
        </w:rPr>
        <w:t>在实现过程中，也考虑到引入</w:t>
      </w:r>
      <w:r w:rsidR="00DF2B32" w:rsidRPr="009B0E39">
        <w:rPr>
          <w:szCs w:val="24"/>
        </w:rPr>
        <w:t>影片预告片的播放量信息、营销事件信息、社交平台</w:t>
      </w:r>
      <w:proofErr w:type="gramStart"/>
      <w:r w:rsidR="00DF2B32" w:rsidRPr="009B0E39">
        <w:rPr>
          <w:szCs w:val="24"/>
        </w:rPr>
        <w:t>想看量信息</w:t>
      </w:r>
      <w:proofErr w:type="gramEnd"/>
      <w:r w:rsidR="00DF2B32" w:rsidRPr="009B0E39">
        <w:rPr>
          <w:szCs w:val="24"/>
        </w:rPr>
        <w:t>、百度搜索指数信息</w:t>
      </w:r>
      <w:r w:rsidRPr="009B0E39">
        <w:rPr>
          <w:szCs w:val="24"/>
        </w:rPr>
        <w:t>等</w:t>
      </w:r>
      <w:r w:rsidR="00DF2B32" w:rsidRPr="009B0E39">
        <w:rPr>
          <w:szCs w:val="24"/>
        </w:rPr>
        <w:t>，</w:t>
      </w:r>
      <w:r w:rsidRPr="009B0E39">
        <w:rPr>
          <w:szCs w:val="24"/>
        </w:rPr>
        <w:t>但很多数据信息很难追溯以及较难获取，</w:t>
      </w:r>
      <w:r w:rsidR="00DF2B32" w:rsidRPr="009B0E39">
        <w:rPr>
          <w:szCs w:val="24"/>
        </w:rPr>
        <w:t>导致整个模型还有很大的提升空间。</w:t>
      </w:r>
      <w:r w:rsidR="00FF7997" w:rsidRPr="009B0E39">
        <w:rPr>
          <w:szCs w:val="24"/>
        </w:rPr>
        <w:t>所以，在今后</w:t>
      </w:r>
      <w:r w:rsidR="008B5D88" w:rsidRPr="009B0E39">
        <w:rPr>
          <w:szCs w:val="24"/>
        </w:rPr>
        <w:t>继续完善的过程中</w:t>
      </w:r>
      <w:r w:rsidRPr="009B0E39">
        <w:rPr>
          <w:szCs w:val="24"/>
        </w:rPr>
        <w:t>，可以从这些数据维度入手，</w:t>
      </w:r>
      <w:r w:rsidR="00FC424F" w:rsidRPr="009B0E39">
        <w:rPr>
          <w:szCs w:val="24"/>
        </w:rPr>
        <w:t>挖掘新的数据维度对影视票房的影响，</w:t>
      </w:r>
      <w:r w:rsidRPr="009B0E39">
        <w:rPr>
          <w:szCs w:val="24"/>
        </w:rPr>
        <w:t>提高模型</w:t>
      </w:r>
      <w:r w:rsidR="00FC424F" w:rsidRPr="009B0E39">
        <w:rPr>
          <w:szCs w:val="24"/>
        </w:rPr>
        <w:t>预测</w:t>
      </w:r>
      <w:r w:rsidRPr="009B0E39">
        <w:rPr>
          <w:szCs w:val="24"/>
        </w:rPr>
        <w:t>的准确度。</w:t>
      </w:r>
    </w:p>
    <w:p w:rsidR="00C904BD" w:rsidRPr="009B0E39" w:rsidRDefault="00F51912" w:rsidP="00EE399C">
      <w:pPr>
        <w:pStyle w:val="a1"/>
        <w:adjustRightInd w:val="0"/>
        <w:snapToGrid w:val="0"/>
        <w:spacing w:line="300" w:lineRule="auto"/>
        <w:ind w:firstLine="480"/>
      </w:pPr>
      <w:r w:rsidRPr="009B0E39">
        <w:t>最后，整个项目集成到了公司</w:t>
      </w:r>
      <w:r w:rsidR="00CA0F4E" w:rsidRPr="009B0E39">
        <w:t>现有</w:t>
      </w:r>
      <w:r w:rsidRPr="009B0E39">
        <w:t>的影视情报站项目中，</w:t>
      </w:r>
      <w:r w:rsidR="00914EA0" w:rsidRPr="009B0E39">
        <w:t>使</w:t>
      </w:r>
      <w:r w:rsidR="00CA0F4E" w:rsidRPr="009B0E39">
        <w:t>影视情报站</w:t>
      </w:r>
      <w:r w:rsidRPr="009B0E39">
        <w:t>能够完整地展现影片的各个方面的信息，</w:t>
      </w:r>
      <w:r w:rsidR="00D777AA" w:rsidRPr="009B0E39">
        <w:t>涵盖基本信息、排片及上座率信息、预测票房信息、口碑信息、受众人群信息、粉丝属性信息，</w:t>
      </w:r>
      <w:r w:rsidR="00BE750F" w:rsidRPr="009B0E39">
        <w:t>从而</w:t>
      </w:r>
      <w:r w:rsidR="00114F9B" w:rsidRPr="009B0E39">
        <w:t>为用户提供</w:t>
      </w:r>
      <w:r w:rsidR="00D777AA" w:rsidRPr="009B0E39">
        <w:t>全方位多角度</w:t>
      </w:r>
      <w:r w:rsidR="00114F9B" w:rsidRPr="009B0E39">
        <w:t>的影视</w:t>
      </w:r>
      <w:r w:rsidR="00BE750F" w:rsidRPr="009B0E39">
        <w:t>服务</w:t>
      </w:r>
      <w:r w:rsidR="00114F9B" w:rsidRPr="009B0E39">
        <w:t>。</w:t>
      </w:r>
    </w:p>
    <w:p w:rsidR="00A87954" w:rsidRPr="009B0E39" w:rsidRDefault="00380EAE" w:rsidP="00EE399C">
      <w:pPr>
        <w:pStyle w:val="1"/>
        <w:numPr>
          <w:ilvl w:val="0"/>
          <w:numId w:val="0"/>
        </w:numPr>
        <w:adjustRightInd w:val="0"/>
        <w:snapToGrid w:val="0"/>
        <w:spacing w:before="400" w:after="200" w:line="300" w:lineRule="auto"/>
        <w:jc w:val="center"/>
        <w:rPr>
          <w:b w:val="0"/>
        </w:rPr>
      </w:pPr>
      <w:bookmarkStart w:id="82" w:name="_Toc74542541"/>
      <w:bookmarkStart w:id="83" w:name="_Toc388890387"/>
      <w:bookmarkStart w:id="84" w:name="_Toc455066854"/>
      <w:r w:rsidRPr="009B0E39">
        <w:rPr>
          <w:b w:val="0"/>
        </w:rPr>
        <w:lastRenderedPageBreak/>
        <w:t>参考文献</w:t>
      </w:r>
      <w:bookmarkEnd w:id="82"/>
      <w:bookmarkEnd w:id="83"/>
      <w:bookmarkEnd w:id="84"/>
    </w:p>
    <w:p w:rsidR="00E5384F" w:rsidRPr="009B0E39" w:rsidRDefault="00E5384F" w:rsidP="009B0E39">
      <w:pPr>
        <w:widowControl/>
        <w:adjustRightInd w:val="0"/>
        <w:snapToGrid w:val="0"/>
        <w:spacing w:line="300" w:lineRule="auto"/>
        <w:rPr>
          <w:kern w:val="0"/>
        </w:rPr>
      </w:pPr>
      <w:r w:rsidRPr="009B0E39">
        <w:rPr>
          <w:kern w:val="0"/>
        </w:rPr>
        <w:t>[1] Apala K R, Jose M, Motnam S, et al. Prediction of movies box office performance using social media[C]//Advances in Social Networks Analysis and Mining (ASONAM), 2013 IEEE/ACM International Conference on. IEEE, 2013: 1209-1214.</w:t>
      </w:r>
    </w:p>
    <w:p w:rsidR="00E5384F" w:rsidRPr="009B0E39" w:rsidRDefault="00E5384F" w:rsidP="009B0E39">
      <w:pPr>
        <w:widowControl/>
        <w:adjustRightInd w:val="0"/>
        <w:snapToGrid w:val="0"/>
        <w:spacing w:line="300" w:lineRule="auto"/>
        <w:rPr>
          <w:kern w:val="0"/>
        </w:rPr>
      </w:pPr>
      <w:r w:rsidRPr="009B0E39">
        <w:rPr>
          <w:kern w:val="0"/>
        </w:rPr>
        <w:t xml:space="preserve">[2] Du J, Xu H, Huang X. Box office prediction based on </w:t>
      </w:r>
      <w:proofErr w:type="gramStart"/>
      <w:r w:rsidRPr="009B0E39">
        <w:rPr>
          <w:kern w:val="0"/>
        </w:rPr>
        <w:t>microblog[</w:t>
      </w:r>
      <w:proofErr w:type="gramEnd"/>
      <w:r w:rsidRPr="009B0E39">
        <w:rPr>
          <w:kern w:val="0"/>
        </w:rPr>
        <w:t>J]. Expert Systems with Applications, 2014, 41(4): 1680-1689.</w:t>
      </w:r>
    </w:p>
    <w:p w:rsidR="00FF4075" w:rsidRPr="009B0E39" w:rsidRDefault="00FF4075" w:rsidP="009B0E39">
      <w:pPr>
        <w:widowControl/>
        <w:adjustRightInd w:val="0"/>
        <w:snapToGrid w:val="0"/>
        <w:spacing w:line="300" w:lineRule="auto"/>
        <w:rPr>
          <w:kern w:val="0"/>
          <w:szCs w:val="24"/>
        </w:rPr>
      </w:pPr>
      <w:r w:rsidRPr="009B0E39">
        <w:rPr>
          <w:kern w:val="0"/>
        </w:rPr>
        <w:t xml:space="preserve">[3] </w:t>
      </w:r>
      <w:r w:rsidRPr="009B0E39">
        <w:rPr>
          <w:kern w:val="0"/>
          <w:szCs w:val="24"/>
        </w:rPr>
        <w:t>史伟</w:t>
      </w:r>
      <w:r w:rsidRPr="009B0E39">
        <w:rPr>
          <w:kern w:val="0"/>
          <w:szCs w:val="24"/>
        </w:rPr>
        <w:t xml:space="preserve">, </w:t>
      </w:r>
      <w:r w:rsidRPr="009B0E39">
        <w:rPr>
          <w:kern w:val="0"/>
          <w:szCs w:val="24"/>
        </w:rPr>
        <w:t>王洪伟</w:t>
      </w:r>
      <w:r w:rsidRPr="009B0E39">
        <w:rPr>
          <w:kern w:val="0"/>
          <w:szCs w:val="24"/>
        </w:rPr>
        <w:t xml:space="preserve">, </w:t>
      </w:r>
      <w:r w:rsidRPr="009B0E39">
        <w:rPr>
          <w:kern w:val="0"/>
          <w:szCs w:val="24"/>
        </w:rPr>
        <w:t>何绍义</w:t>
      </w:r>
      <w:r w:rsidRPr="009B0E39">
        <w:rPr>
          <w:kern w:val="0"/>
          <w:szCs w:val="24"/>
        </w:rPr>
        <w:t xml:space="preserve">. </w:t>
      </w:r>
      <w:proofErr w:type="gramStart"/>
      <w:r w:rsidRPr="009B0E39">
        <w:rPr>
          <w:kern w:val="0"/>
          <w:szCs w:val="24"/>
        </w:rPr>
        <w:t>基于微博情感</w:t>
      </w:r>
      <w:proofErr w:type="gramEnd"/>
      <w:r w:rsidRPr="009B0E39">
        <w:rPr>
          <w:kern w:val="0"/>
          <w:szCs w:val="24"/>
        </w:rPr>
        <w:t>分析的电影票房预测研究</w:t>
      </w:r>
      <w:r w:rsidRPr="009B0E39">
        <w:rPr>
          <w:kern w:val="0"/>
          <w:szCs w:val="24"/>
        </w:rPr>
        <w:t xml:space="preserve">[J]. </w:t>
      </w:r>
      <w:r w:rsidRPr="009B0E39">
        <w:rPr>
          <w:kern w:val="0"/>
          <w:szCs w:val="24"/>
        </w:rPr>
        <w:t>华中师范大学学报：自然科学版</w:t>
      </w:r>
      <w:r w:rsidRPr="009B0E39">
        <w:rPr>
          <w:kern w:val="0"/>
          <w:szCs w:val="24"/>
        </w:rPr>
        <w:t>, 2015, 49(1):66-72.</w:t>
      </w:r>
    </w:p>
    <w:p w:rsidR="00FF4075" w:rsidRPr="009B0E39" w:rsidRDefault="00FF4075" w:rsidP="009B0E39">
      <w:pPr>
        <w:widowControl/>
        <w:adjustRightInd w:val="0"/>
        <w:snapToGrid w:val="0"/>
        <w:spacing w:line="300" w:lineRule="auto"/>
        <w:rPr>
          <w:kern w:val="0"/>
          <w:szCs w:val="24"/>
        </w:rPr>
      </w:pPr>
      <w:r w:rsidRPr="009B0E39">
        <w:rPr>
          <w:kern w:val="0"/>
        </w:rPr>
        <w:t xml:space="preserve">[4] </w:t>
      </w:r>
      <w:r w:rsidRPr="009B0E39">
        <w:rPr>
          <w:kern w:val="0"/>
          <w:szCs w:val="24"/>
        </w:rPr>
        <w:t>胡小莉</w:t>
      </w:r>
      <w:r w:rsidRPr="009B0E39">
        <w:rPr>
          <w:kern w:val="0"/>
          <w:szCs w:val="24"/>
        </w:rPr>
        <w:t xml:space="preserve">, </w:t>
      </w:r>
      <w:r w:rsidRPr="009B0E39">
        <w:rPr>
          <w:kern w:val="0"/>
          <w:szCs w:val="24"/>
        </w:rPr>
        <w:t>李波</w:t>
      </w:r>
      <w:r w:rsidRPr="009B0E39">
        <w:rPr>
          <w:kern w:val="0"/>
          <w:szCs w:val="24"/>
        </w:rPr>
        <w:t xml:space="preserve">, </w:t>
      </w:r>
      <w:r w:rsidRPr="009B0E39">
        <w:rPr>
          <w:kern w:val="0"/>
          <w:szCs w:val="24"/>
        </w:rPr>
        <w:t>吴正鹏</w:t>
      </w:r>
      <w:r w:rsidRPr="009B0E39">
        <w:rPr>
          <w:kern w:val="0"/>
          <w:szCs w:val="24"/>
        </w:rPr>
        <w:t xml:space="preserve">. </w:t>
      </w:r>
      <w:r w:rsidRPr="009B0E39">
        <w:rPr>
          <w:kern w:val="0"/>
          <w:szCs w:val="24"/>
        </w:rPr>
        <w:t>电影票房的影响因素分析</w:t>
      </w:r>
      <w:r w:rsidRPr="009B0E39">
        <w:rPr>
          <w:kern w:val="0"/>
          <w:szCs w:val="24"/>
        </w:rPr>
        <w:t xml:space="preserve">[J]. </w:t>
      </w:r>
      <w:r w:rsidRPr="009B0E39">
        <w:rPr>
          <w:kern w:val="0"/>
          <w:szCs w:val="24"/>
        </w:rPr>
        <w:t>中国传媒大学学报：自然科学版</w:t>
      </w:r>
      <w:r w:rsidRPr="009B0E39">
        <w:rPr>
          <w:kern w:val="0"/>
          <w:szCs w:val="24"/>
        </w:rPr>
        <w:t xml:space="preserve">, 2013, </w:t>
      </w:r>
      <w:r w:rsidRPr="009B0E39">
        <w:rPr>
          <w:kern w:val="0"/>
          <w:szCs w:val="24"/>
        </w:rPr>
        <w:t>第</w:t>
      </w:r>
      <w:r w:rsidRPr="009B0E39">
        <w:rPr>
          <w:kern w:val="0"/>
          <w:szCs w:val="24"/>
        </w:rPr>
        <w:t>1</w:t>
      </w:r>
      <w:r w:rsidRPr="009B0E39">
        <w:rPr>
          <w:kern w:val="0"/>
          <w:szCs w:val="24"/>
        </w:rPr>
        <w:t>期</w:t>
      </w:r>
      <w:r w:rsidRPr="009B0E39">
        <w:rPr>
          <w:kern w:val="0"/>
          <w:szCs w:val="24"/>
        </w:rPr>
        <w:t>(01):62-67.</w:t>
      </w:r>
    </w:p>
    <w:p w:rsidR="00E5384F" w:rsidRPr="009B0E39" w:rsidRDefault="00E5384F" w:rsidP="009B0E39">
      <w:pPr>
        <w:widowControl/>
        <w:adjustRightInd w:val="0"/>
        <w:snapToGrid w:val="0"/>
        <w:spacing w:line="300" w:lineRule="auto"/>
        <w:rPr>
          <w:kern w:val="0"/>
        </w:rPr>
      </w:pPr>
      <w:r w:rsidRPr="009B0E39">
        <w:t>[</w:t>
      </w:r>
      <w:r w:rsidR="00FF4075" w:rsidRPr="009B0E39">
        <w:t>5</w:t>
      </w:r>
      <w:r w:rsidRPr="009B0E39">
        <w:t>] Thelwall M, Buckley K, Paltoglou G, et al. Sentiment strength detection in short informal text[J]. Journal of the American Society for Information Science and Technology, 2010, 61(12): 2544-2558.</w:t>
      </w:r>
    </w:p>
    <w:p w:rsidR="00E5384F" w:rsidRPr="009B0E39" w:rsidRDefault="00E5384F" w:rsidP="009B0E39">
      <w:pPr>
        <w:widowControl/>
        <w:adjustRightInd w:val="0"/>
        <w:snapToGrid w:val="0"/>
        <w:spacing w:line="300" w:lineRule="auto"/>
      </w:pPr>
      <w:r w:rsidRPr="009B0E39">
        <w:t>[</w:t>
      </w:r>
      <w:r w:rsidR="00FF4075" w:rsidRPr="009B0E39">
        <w:t>6</w:t>
      </w:r>
      <w:r w:rsidRPr="009B0E39">
        <w:t xml:space="preserve">] Wang J, Song D, Liao L, et al. The Chinese Bag-of-Opinions Method for Hot-Topic-Oriented Sentiment Analysis on </w:t>
      </w:r>
      <w:proofErr w:type="gramStart"/>
      <w:r w:rsidRPr="009B0E39">
        <w:t>Weibo[</w:t>
      </w:r>
      <w:proofErr w:type="gramEnd"/>
      <w:r w:rsidRPr="009B0E39">
        <w:t>M]//Semantic Web and Web Science. Springer New York, 2013: 357-367.</w:t>
      </w:r>
    </w:p>
    <w:p w:rsidR="00E5384F" w:rsidRPr="009B0E39" w:rsidRDefault="00E5384F" w:rsidP="009B0E39">
      <w:pPr>
        <w:widowControl/>
        <w:adjustRightInd w:val="0"/>
        <w:snapToGrid w:val="0"/>
        <w:spacing w:line="300" w:lineRule="auto"/>
        <w:rPr>
          <w:kern w:val="0"/>
        </w:rPr>
      </w:pPr>
      <w:r w:rsidRPr="009B0E39">
        <w:t>[</w:t>
      </w:r>
      <w:r w:rsidR="006A1B4A" w:rsidRPr="009B0E39">
        <w:t>7</w:t>
      </w:r>
      <w:r w:rsidRPr="009B0E39">
        <w:t xml:space="preserve">] </w:t>
      </w:r>
      <w:r w:rsidRPr="009B0E39">
        <w:rPr>
          <w:kern w:val="0"/>
        </w:rPr>
        <w:t>Pang B, Lee L, Vaithyanathan S. Thumbs up?: sentiment classification using machine learning techniques[C]//Proceedings of the ACL-02 conference on Empirical methods in natural language processing-Volume 10. Association for Computational Linguistics, 2002: 79-86.</w:t>
      </w:r>
    </w:p>
    <w:p w:rsidR="006A1B4A" w:rsidRPr="009B0E39" w:rsidRDefault="006A1B4A" w:rsidP="009B0E39">
      <w:pPr>
        <w:widowControl/>
        <w:adjustRightInd w:val="0"/>
        <w:snapToGrid w:val="0"/>
        <w:spacing w:line="300" w:lineRule="auto"/>
        <w:rPr>
          <w:kern w:val="0"/>
        </w:rPr>
      </w:pPr>
      <w:r w:rsidRPr="009B0E39">
        <w:rPr>
          <w:kern w:val="0"/>
        </w:rPr>
        <w:t xml:space="preserve">[8] </w:t>
      </w:r>
      <w:r w:rsidRPr="009B0E39">
        <w:rPr>
          <w:kern w:val="0"/>
        </w:rPr>
        <w:t>刘鲁</w:t>
      </w:r>
      <w:r w:rsidRPr="009B0E39">
        <w:rPr>
          <w:kern w:val="0"/>
        </w:rPr>
        <w:t xml:space="preserve">, </w:t>
      </w:r>
      <w:r w:rsidRPr="009B0E39">
        <w:rPr>
          <w:kern w:val="0"/>
        </w:rPr>
        <w:t>刘志明</w:t>
      </w:r>
      <w:r w:rsidRPr="009B0E39">
        <w:rPr>
          <w:kern w:val="0"/>
        </w:rPr>
        <w:t xml:space="preserve">. </w:t>
      </w:r>
      <w:r w:rsidRPr="009B0E39">
        <w:rPr>
          <w:kern w:val="0"/>
        </w:rPr>
        <w:t>基于机器学习的</w:t>
      </w:r>
      <w:proofErr w:type="gramStart"/>
      <w:r w:rsidRPr="009B0E39">
        <w:rPr>
          <w:kern w:val="0"/>
        </w:rPr>
        <w:t>中文微博情感</w:t>
      </w:r>
      <w:proofErr w:type="gramEnd"/>
      <w:r w:rsidRPr="009B0E39">
        <w:rPr>
          <w:kern w:val="0"/>
        </w:rPr>
        <w:t>分类实证研究</w:t>
      </w:r>
      <w:r w:rsidRPr="009B0E39">
        <w:rPr>
          <w:kern w:val="0"/>
        </w:rPr>
        <w:t xml:space="preserve">[J]. </w:t>
      </w:r>
      <w:r w:rsidRPr="009B0E39">
        <w:rPr>
          <w:kern w:val="0"/>
        </w:rPr>
        <w:t>计算机工程与应用</w:t>
      </w:r>
      <w:r w:rsidRPr="009B0E39">
        <w:rPr>
          <w:kern w:val="0"/>
        </w:rPr>
        <w:t>, 2012, 48(1):1-4.</w:t>
      </w:r>
    </w:p>
    <w:p w:rsidR="00E5384F" w:rsidRPr="009B0E39" w:rsidRDefault="00E5384F" w:rsidP="009B0E39">
      <w:pPr>
        <w:widowControl/>
        <w:adjustRightInd w:val="0"/>
        <w:snapToGrid w:val="0"/>
        <w:spacing w:line="300" w:lineRule="auto"/>
        <w:rPr>
          <w:kern w:val="0"/>
        </w:rPr>
      </w:pPr>
      <w:r w:rsidRPr="009B0E39">
        <w:rPr>
          <w:kern w:val="0"/>
        </w:rPr>
        <w:t>[</w:t>
      </w:r>
      <w:r w:rsidR="00526361" w:rsidRPr="009B0E39">
        <w:rPr>
          <w:kern w:val="0"/>
        </w:rPr>
        <w:t>9</w:t>
      </w:r>
      <w:r w:rsidRPr="009B0E39">
        <w:rPr>
          <w:kern w:val="0"/>
        </w:rPr>
        <w:t>] Wilson T, Wiebe J, Hwa R. Just how mad are you? Finding strong and weak opinion clauses[C]//aaai. 2004, 4: 761-769.</w:t>
      </w:r>
    </w:p>
    <w:p w:rsidR="00526361" w:rsidRPr="009B0E39" w:rsidRDefault="00526361" w:rsidP="009B0E39">
      <w:pPr>
        <w:adjustRightInd w:val="0"/>
        <w:snapToGrid w:val="0"/>
        <w:spacing w:line="300" w:lineRule="auto"/>
      </w:pPr>
      <w:r w:rsidRPr="009B0E39">
        <w:rPr>
          <w:kern w:val="0"/>
        </w:rPr>
        <w:t xml:space="preserve">[10] </w:t>
      </w:r>
      <w:r w:rsidRPr="009B0E39">
        <w:rPr>
          <w:kern w:val="0"/>
        </w:rPr>
        <w:t>董喜双</w:t>
      </w:r>
      <w:r w:rsidRPr="009B0E39">
        <w:rPr>
          <w:kern w:val="0"/>
        </w:rPr>
        <w:t xml:space="preserve">, </w:t>
      </w:r>
      <w:proofErr w:type="gramStart"/>
      <w:r w:rsidRPr="009B0E39">
        <w:rPr>
          <w:kern w:val="0"/>
        </w:rPr>
        <w:t>关毅</w:t>
      </w:r>
      <w:proofErr w:type="gramEnd"/>
      <w:r w:rsidRPr="009B0E39">
        <w:rPr>
          <w:kern w:val="0"/>
        </w:rPr>
        <w:t xml:space="preserve">, </w:t>
      </w:r>
      <w:r w:rsidRPr="009B0E39">
        <w:rPr>
          <w:kern w:val="0"/>
        </w:rPr>
        <w:t>李本阳</w:t>
      </w:r>
      <w:r w:rsidRPr="009B0E39">
        <w:rPr>
          <w:kern w:val="0"/>
        </w:rPr>
        <w:t xml:space="preserve">, </w:t>
      </w:r>
      <w:r w:rsidRPr="009B0E39">
        <w:rPr>
          <w:kern w:val="0"/>
        </w:rPr>
        <w:t>等</w:t>
      </w:r>
      <w:r w:rsidRPr="009B0E39">
        <w:rPr>
          <w:kern w:val="0"/>
        </w:rPr>
        <w:t xml:space="preserve">. </w:t>
      </w:r>
      <w:r w:rsidRPr="009B0E39">
        <w:rPr>
          <w:kern w:val="0"/>
        </w:rPr>
        <w:t>基于最大熵模型的中文词与句情感分析研究</w:t>
      </w:r>
      <w:r w:rsidRPr="009B0E39">
        <w:rPr>
          <w:kern w:val="0"/>
        </w:rPr>
        <w:t>[</w:t>
      </w:r>
      <w:r w:rsidR="0073774E" w:rsidRPr="009B0E39">
        <w:rPr>
          <w:kern w:val="0"/>
        </w:rPr>
        <w:t>C</w:t>
      </w:r>
      <w:r w:rsidRPr="009B0E39">
        <w:rPr>
          <w:kern w:val="0"/>
        </w:rPr>
        <w:t xml:space="preserve">]. </w:t>
      </w:r>
      <w:r w:rsidRPr="009B0E39">
        <w:rPr>
          <w:kern w:val="0"/>
        </w:rPr>
        <w:t>第二届中文倾向性分析评测</w:t>
      </w:r>
      <w:r w:rsidRPr="009B0E39">
        <w:rPr>
          <w:kern w:val="0"/>
        </w:rPr>
        <w:t xml:space="preserve">. </w:t>
      </w:r>
      <w:r w:rsidRPr="009B0E39">
        <w:rPr>
          <w:kern w:val="0"/>
        </w:rPr>
        <w:t>上海</w:t>
      </w:r>
      <w:r w:rsidRPr="009B0E39">
        <w:rPr>
          <w:kern w:val="0"/>
        </w:rPr>
        <w:t>, 2009: 50-58.</w:t>
      </w:r>
    </w:p>
    <w:p w:rsidR="00E5384F" w:rsidRPr="009B0E39" w:rsidRDefault="00E5384F" w:rsidP="009B0E39">
      <w:pPr>
        <w:widowControl/>
        <w:adjustRightInd w:val="0"/>
        <w:snapToGrid w:val="0"/>
        <w:spacing w:line="300" w:lineRule="auto"/>
        <w:rPr>
          <w:kern w:val="0"/>
        </w:rPr>
      </w:pPr>
      <w:r w:rsidRPr="009B0E39">
        <w:rPr>
          <w:kern w:val="0"/>
        </w:rPr>
        <w:t>[</w:t>
      </w:r>
      <w:r w:rsidR="00526361" w:rsidRPr="009B0E39">
        <w:rPr>
          <w:kern w:val="0"/>
        </w:rPr>
        <w:t>11</w:t>
      </w:r>
      <w:r w:rsidRPr="009B0E39">
        <w:rPr>
          <w:kern w:val="0"/>
        </w:rPr>
        <w:t>] Zhai Z, Xu H, Kang B, et al. Exploiting effective features for chinese sentiment classification[J]. Expert Systems with Applications, 2011, 38(8): 9139-9146.</w:t>
      </w:r>
    </w:p>
    <w:p w:rsidR="00E5384F" w:rsidRPr="009B0E39" w:rsidRDefault="00526361" w:rsidP="009B0E39">
      <w:pPr>
        <w:widowControl/>
        <w:adjustRightInd w:val="0"/>
        <w:snapToGrid w:val="0"/>
        <w:spacing w:line="300" w:lineRule="auto"/>
        <w:rPr>
          <w:kern w:val="0"/>
        </w:rPr>
      </w:pPr>
      <w:r w:rsidRPr="009B0E39">
        <w:rPr>
          <w:kern w:val="0"/>
        </w:rPr>
        <w:t>[12</w:t>
      </w:r>
      <w:r w:rsidR="00E5384F" w:rsidRPr="009B0E39">
        <w:rPr>
          <w:kern w:val="0"/>
        </w:rPr>
        <w:t>] Nair D S, Jayan J P, Rajeev R R, et al. Sentiment Analysis of Malayalam film review using machine learning techniques[C]//Advances in Computing, Communications and Informatics (ICACCI), 2015 International Conference on. IEEE, 2015: 2381-2384.</w:t>
      </w:r>
    </w:p>
    <w:p w:rsidR="00E5384F" w:rsidRPr="009B0E39" w:rsidRDefault="00E5384F" w:rsidP="009B0E39">
      <w:pPr>
        <w:widowControl/>
        <w:adjustRightInd w:val="0"/>
        <w:snapToGrid w:val="0"/>
        <w:spacing w:line="300" w:lineRule="auto"/>
        <w:rPr>
          <w:kern w:val="0"/>
        </w:rPr>
      </w:pPr>
      <w:r w:rsidRPr="009B0E39">
        <w:rPr>
          <w:kern w:val="0"/>
        </w:rPr>
        <w:t>[</w:t>
      </w:r>
      <w:r w:rsidR="00526361" w:rsidRPr="009B0E39">
        <w:rPr>
          <w:kern w:val="0"/>
        </w:rPr>
        <w:t>13</w:t>
      </w:r>
      <w:r w:rsidRPr="009B0E39">
        <w:rPr>
          <w:kern w:val="0"/>
        </w:rPr>
        <w:t xml:space="preserve">] Kim D, Kim D, Hwang E, et al. A user opinion and metadata mining scheme for predicting box office performance of movies in the social network </w:t>
      </w:r>
      <w:proofErr w:type="gramStart"/>
      <w:r w:rsidRPr="009B0E39">
        <w:rPr>
          <w:kern w:val="0"/>
        </w:rPr>
        <w:t>environment[</w:t>
      </w:r>
      <w:proofErr w:type="gramEnd"/>
      <w:r w:rsidRPr="009B0E39">
        <w:rPr>
          <w:kern w:val="0"/>
        </w:rPr>
        <w:t>J]. New Review of Hypermedia and Multimedia, 2013, 19(3-4): 259-272.</w:t>
      </w:r>
    </w:p>
    <w:p w:rsidR="00E5384F" w:rsidRPr="009B0E39" w:rsidRDefault="00E5384F" w:rsidP="009B0E39">
      <w:pPr>
        <w:widowControl/>
        <w:adjustRightInd w:val="0"/>
        <w:snapToGrid w:val="0"/>
        <w:spacing w:line="300" w:lineRule="auto"/>
        <w:rPr>
          <w:kern w:val="0"/>
        </w:rPr>
      </w:pPr>
      <w:r w:rsidRPr="009B0E39">
        <w:rPr>
          <w:kern w:val="0"/>
        </w:rPr>
        <w:lastRenderedPageBreak/>
        <w:t>[</w:t>
      </w:r>
      <w:r w:rsidR="00526361" w:rsidRPr="009B0E39">
        <w:rPr>
          <w:kern w:val="0"/>
        </w:rPr>
        <w:t>14</w:t>
      </w:r>
      <w:r w:rsidRPr="009B0E39">
        <w:rPr>
          <w:kern w:val="0"/>
        </w:rPr>
        <w:t>] Huang S, Peng W, Li J, et al. Sentiment and topic analysis on social media: a multi-task multi-label classification approach[C]//Proceedings of the 5th annual ACM web science conference. ACM, 2013: 172-181.</w:t>
      </w:r>
    </w:p>
    <w:p w:rsidR="00380EAE" w:rsidRPr="009B0E39" w:rsidRDefault="00380EAE" w:rsidP="00EE399C">
      <w:pPr>
        <w:pStyle w:val="1"/>
        <w:numPr>
          <w:ilvl w:val="0"/>
          <w:numId w:val="0"/>
        </w:numPr>
        <w:adjustRightInd w:val="0"/>
        <w:snapToGrid w:val="0"/>
        <w:spacing w:before="400" w:after="200" w:line="300" w:lineRule="auto"/>
        <w:jc w:val="center"/>
        <w:rPr>
          <w:b w:val="0"/>
        </w:rPr>
      </w:pPr>
      <w:bookmarkStart w:id="85" w:name="_Toc280797205"/>
      <w:bookmarkStart w:id="86" w:name="_Toc280715702"/>
      <w:bookmarkStart w:id="87" w:name="_Toc280715557"/>
      <w:bookmarkStart w:id="88" w:name="_Toc280628523"/>
      <w:bookmarkStart w:id="89" w:name="_Toc388890388"/>
      <w:bookmarkStart w:id="90" w:name="_Toc455066855"/>
      <w:r w:rsidRPr="009B0E39">
        <w:rPr>
          <w:b w:val="0"/>
        </w:rPr>
        <w:lastRenderedPageBreak/>
        <w:t>哈尔滨工业大学本科毕业设计（论文）原创性声明</w:t>
      </w:r>
      <w:bookmarkEnd w:id="85"/>
      <w:bookmarkEnd w:id="86"/>
      <w:bookmarkEnd w:id="87"/>
      <w:bookmarkEnd w:id="88"/>
      <w:bookmarkEnd w:id="89"/>
      <w:bookmarkEnd w:id="90"/>
    </w:p>
    <w:p w:rsidR="00380EAE" w:rsidRPr="009B0E39" w:rsidRDefault="00380EAE" w:rsidP="00EE399C">
      <w:pPr>
        <w:adjustRightInd w:val="0"/>
        <w:snapToGrid w:val="0"/>
        <w:spacing w:line="300" w:lineRule="auto"/>
        <w:rPr>
          <w:rFonts w:eastAsia="黑体"/>
          <w:sz w:val="32"/>
        </w:rPr>
      </w:pPr>
    </w:p>
    <w:p w:rsidR="00380EAE" w:rsidRPr="009B0E39" w:rsidRDefault="00380EAE" w:rsidP="00EE399C">
      <w:pPr>
        <w:pStyle w:val="a1"/>
        <w:adjustRightInd w:val="0"/>
        <w:snapToGrid w:val="0"/>
        <w:spacing w:line="300" w:lineRule="auto"/>
        <w:ind w:firstLineChars="0" w:firstLine="0"/>
      </w:pPr>
    </w:p>
    <w:p w:rsidR="00380EAE" w:rsidRPr="009B0E39" w:rsidRDefault="00380EAE" w:rsidP="00EE399C">
      <w:pPr>
        <w:pStyle w:val="a1"/>
        <w:adjustRightInd w:val="0"/>
        <w:snapToGrid w:val="0"/>
        <w:spacing w:line="300" w:lineRule="auto"/>
        <w:ind w:firstLine="480"/>
      </w:pPr>
      <w:r w:rsidRPr="009B0E39">
        <w:t>本人郑重声明：在哈尔滨工业大学攻读学士学位期间，所提交的毕业设计（论文）《</w:t>
      </w:r>
      <w:r w:rsidR="00B32CDC">
        <w:rPr>
          <w:color w:val="000000"/>
        </w:rPr>
        <w:t>基于情感分析与主创指数的影视票房预测系统设计与实现</w:t>
      </w:r>
      <w:bookmarkStart w:id="91" w:name="_GoBack"/>
      <w:bookmarkEnd w:id="91"/>
      <w:r w:rsidRPr="009B0E39">
        <w:t>》，是本人在导师指导下独立进行研究工作所取得的成果。对本文的研究工作做出重要贡献的个人和集体，均已在文中以明确方式注明，其它未注明部分不包含他人已发表或撰写过的研究成果，不存在购买、由他人代写、剽窃和伪造数据等作假行为。</w:t>
      </w:r>
    </w:p>
    <w:p w:rsidR="00380EAE" w:rsidRPr="009B0E39" w:rsidRDefault="00380EAE" w:rsidP="00EE399C">
      <w:pPr>
        <w:pStyle w:val="a1"/>
        <w:adjustRightInd w:val="0"/>
        <w:snapToGrid w:val="0"/>
        <w:spacing w:line="300" w:lineRule="auto"/>
        <w:ind w:firstLine="480"/>
      </w:pPr>
      <w:r w:rsidRPr="009B0E39">
        <w:t>本人愿为此声明承担法律责任。</w:t>
      </w:r>
    </w:p>
    <w:p w:rsidR="00380EAE" w:rsidRPr="009B0E39" w:rsidRDefault="00380EAE" w:rsidP="00EE399C">
      <w:pPr>
        <w:pStyle w:val="a1"/>
        <w:adjustRightInd w:val="0"/>
        <w:snapToGrid w:val="0"/>
        <w:spacing w:line="300" w:lineRule="auto"/>
        <w:ind w:firstLine="480"/>
      </w:pPr>
    </w:p>
    <w:p w:rsidR="00380EAE" w:rsidRPr="009B0E39" w:rsidRDefault="00380EAE" w:rsidP="00EE399C">
      <w:pPr>
        <w:pStyle w:val="a1"/>
        <w:adjustRightInd w:val="0"/>
        <w:snapToGrid w:val="0"/>
        <w:spacing w:line="300" w:lineRule="auto"/>
        <w:ind w:firstLine="480"/>
      </w:pPr>
    </w:p>
    <w:p w:rsidR="00380EAE" w:rsidRPr="009B0E39" w:rsidRDefault="00380EAE" w:rsidP="00EE399C">
      <w:pPr>
        <w:pStyle w:val="a1"/>
        <w:adjustRightInd w:val="0"/>
        <w:snapToGrid w:val="0"/>
        <w:spacing w:line="300" w:lineRule="auto"/>
        <w:ind w:firstLine="480"/>
      </w:pPr>
    </w:p>
    <w:p w:rsidR="00380EAE" w:rsidRPr="009B0E39" w:rsidRDefault="00380EAE" w:rsidP="00EE399C">
      <w:pPr>
        <w:pStyle w:val="a1"/>
        <w:adjustRightInd w:val="0"/>
        <w:snapToGrid w:val="0"/>
        <w:spacing w:line="300" w:lineRule="auto"/>
        <w:ind w:firstLine="480"/>
      </w:pPr>
      <w:r w:rsidRPr="009B0E39">
        <w:t>作者签名：</w:t>
      </w:r>
      <w:r w:rsidRPr="009B0E39">
        <w:t xml:space="preserve">                    </w:t>
      </w:r>
      <w:r w:rsidRPr="009B0E39">
        <w:t>日期：</w:t>
      </w:r>
      <w:r w:rsidRPr="009B0E39">
        <w:t xml:space="preserve">        </w:t>
      </w:r>
      <w:r w:rsidRPr="009B0E39">
        <w:t>年</w:t>
      </w:r>
      <w:r w:rsidRPr="009B0E39">
        <w:t xml:space="preserve">     </w:t>
      </w:r>
      <w:r w:rsidRPr="009B0E39">
        <w:t>月</w:t>
      </w:r>
      <w:r w:rsidRPr="009B0E39">
        <w:t xml:space="preserve">     </w:t>
      </w:r>
      <w:r w:rsidRPr="009B0E39">
        <w:t>日</w:t>
      </w:r>
    </w:p>
    <w:p w:rsidR="00380EAE" w:rsidRPr="009B0E39" w:rsidRDefault="00380EAE" w:rsidP="00EE399C">
      <w:pPr>
        <w:pStyle w:val="ae"/>
        <w:tabs>
          <w:tab w:val="left" w:pos="996"/>
        </w:tabs>
        <w:adjustRightInd w:val="0"/>
        <w:spacing w:line="300" w:lineRule="auto"/>
        <w:rPr>
          <w:rStyle w:val="a5"/>
          <w:sz w:val="24"/>
          <w:vertAlign w:val="baseline"/>
        </w:rPr>
      </w:pPr>
    </w:p>
    <w:p w:rsidR="00931213" w:rsidRPr="009B0E39" w:rsidRDefault="00380EAE" w:rsidP="00EE399C">
      <w:pPr>
        <w:pStyle w:val="1"/>
        <w:numPr>
          <w:ilvl w:val="0"/>
          <w:numId w:val="0"/>
        </w:numPr>
        <w:adjustRightInd w:val="0"/>
        <w:snapToGrid w:val="0"/>
        <w:spacing w:before="400" w:after="200" w:line="300" w:lineRule="auto"/>
        <w:jc w:val="center"/>
        <w:rPr>
          <w:b w:val="0"/>
        </w:rPr>
      </w:pPr>
      <w:bookmarkStart w:id="92" w:name="_Toc74542540"/>
      <w:bookmarkStart w:id="93" w:name="_Toc388890389"/>
      <w:bookmarkStart w:id="94" w:name="_Toc455066856"/>
      <w:bookmarkStart w:id="95" w:name="_Toc74542542"/>
      <w:r w:rsidRPr="009B0E39">
        <w:rPr>
          <w:b w:val="0"/>
        </w:rPr>
        <w:lastRenderedPageBreak/>
        <w:t>致</w:t>
      </w:r>
      <w:r w:rsidRPr="009B0E39">
        <w:rPr>
          <w:b w:val="0"/>
        </w:rPr>
        <w:t xml:space="preserve">  </w:t>
      </w:r>
      <w:r w:rsidRPr="009B0E39">
        <w:rPr>
          <w:b w:val="0"/>
        </w:rPr>
        <w:t>谢</w:t>
      </w:r>
      <w:bookmarkEnd w:id="92"/>
      <w:bookmarkEnd w:id="93"/>
      <w:bookmarkEnd w:id="94"/>
    </w:p>
    <w:p w:rsidR="00DD19CA" w:rsidRPr="009B0E39" w:rsidRDefault="00DD19CA" w:rsidP="00EE399C">
      <w:pPr>
        <w:pStyle w:val="a1"/>
        <w:adjustRightInd w:val="0"/>
        <w:snapToGrid w:val="0"/>
        <w:spacing w:line="300" w:lineRule="auto"/>
        <w:ind w:firstLine="480"/>
      </w:pPr>
      <w:r w:rsidRPr="009B0E39">
        <w:t>衷心感谢导师涂志莹老师对本人的精心指导。在毕业设计进行的过程中，遇到过很多困难和疑惑，涂老师都给予了我无私的指导和帮助，尤其记得在开题的时候，涂老师基于我当时所作的工作为我拟了很多的题目，并给出后续可做的方向，从而能够让我清晰立题和明确将来所作的方向。在后续过程中，涂老师也多次细心为我批改论文和指出改进意见。</w:t>
      </w:r>
      <w:r w:rsidR="00203BD0" w:rsidRPr="009B0E39">
        <w:t>他的言传身教使我终身受益。</w:t>
      </w:r>
    </w:p>
    <w:p w:rsidR="00DD19CA" w:rsidRPr="009B0E39" w:rsidRDefault="009E15F7" w:rsidP="00EE399C">
      <w:pPr>
        <w:pStyle w:val="a1"/>
        <w:adjustRightInd w:val="0"/>
        <w:snapToGrid w:val="0"/>
        <w:spacing w:line="300" w:lineRule="auto"/>
        <w:ind w:firstLine="480"/>
      </w:pPr>
      <w:r w:rsidRPr="009B0E39">
        <w:t>感谢在实习公司</w:t>
      </w:r>
      <w:r w:rsidR="001157BD">
        <w:t>微瑞思创</w:t>
      </w:r>
      <w:r w:rsidRPr="009B0E39">
        <w:t>的校外导师以及各位同事，</w:t>
      </w:r>
      <w:r w:rsidR="00740C3B" w:rsidRPr="009B0E39">
        <w:t>从你们身上学到了很多专业技能和为人处世的道理</w:t>
      </w:r>
      <w:r w:rsidR="00693694" w:rsidRPr="009B0E39">
        <w:t>，</w:t>
      </w:r>
      <w:r w:rsidRPr="009B0E39">
        <w:t>多亏了你们，在我毕设遇到困难时，给予我支持和发散的思路，让我能够克服</w:t>
      </w:r>
      <w:r w:rsidR="00313C4E" w:rsidRPr="009B0E39">
        <w:t>实现</w:t>
      </w:r>
      <w:r w:rsidRPr="009B0E39">
        <w:t>过程中的种种困难</w:t>
      </w:r>
      <w:r w:rsidR="00740C3B" w:rsidRPr="009B0E39">
        <w:t>。</w:t>
      </w:r>
    </w:p>
    <w:p w:rsidR="00740C3B" w:rsidRPr="009B0E39" w:rsidRDefault="0043523D" w:rsidP="00EE399C">
      <w:pPr>
        <w:pStyle w:val="a1"/>
        <w:adjustRightInd w:val="0"/>
        <w:snapToGrid w:val="0"/>
        <w:spacing w:line="300" w:lineRule="auto"/>
        <w:ind w:firstLine="480"/>
      </w:pPr>
      <w:r w:rsidRPr="009B0E39">
        <w:t>感谢这篇论文所涉及到的各位学者。</w:t>
      </w:r>
      <w:r w:rsidR="00034414" w:rsidRPr="009B0E39">
        <w:t>正因为</w:t>
      </w:r>
      <w:r w:rsidRPr="009B0E39">
        <w:t>各位</w:t>
      </w:r>
      <w:r w:rsidR="00034414" w:rsidRPr="009B0E39">
        <w:t>前人</w:t>
      </w:r>
      <w:r w:rsidRPr="009B0E39">
        <w:t>的经验</w:t>
      </w:r>
      <w:r w:rsidR="00034414" w:rsidRPr="009B0E39">
        <w:t>和成果</w:t>
      </w:r>
      <w:r w:rsidRPr="009B0E39">
        <w:t>，</w:t>
      </w:r>
      <w:r w:rsidR="00230506">
        <w:t>使我萌生了许多</w:t>
      </w:r>
      <w:r w:rsidRPr="009B0E39">
        <w:t>思路</w:t>
      </w:r>
      <w:r w:rsidR="00230506">
        <w:t>和想法</w:t>
      </w:r>
      <w:r w:rsidR="00034414" w:rsidRPr="009B0E39">
        <w:t>，也更加明确了研究的方向。</w:t>
      </w:r>
    </w:p>
    <w:p w:rsidR="00DD3417" w:rsidRPr="009B0E39" w:rsidRDefault="00DD3417" w:rsidP="00EE399C">
      <w:pPr>
        <w:pStyle w:val="a1"/>
        <w:adjustRightInd w:val="0"/>
        <w:snapToGrid w:val="0"/>
        <w:spacing w:line="300" w:lineRule="auto"/>
        <w:ind w:firstLine="480"/>
      </w:pPr>
      <w:r w:rsidRPr="009B0E39">
        <w:t>感谢我的同学和朋友，在我遇到困难时，给予我鼓励和支持，陪伴我度过了</w:t>
      </w:r>
      <w:r w:rsidR="00943CB1" w:rsidRPr="009B0E39">
        <w:t>许</w:t>
      </w:r>
      <w:r w:rsidRPr="009B0E39">
        <w:t>多难关。</w:t>
      </w:r>
    </w:p>
    <w:p w:rsidR="00DD19CA" w:rsidRPr="009B0E39" w:rsidRDefault="00DD3417" w:rsidP="00EE399C">
      <w:pPr>
        <w:pStyle w:val="a1"/>
        <w:adjustRightInd w:val="0"/>
        <w:snapToGrid w:val="0"/>
        <w:spacing w:line="300" w:lineRule="auto"/>
        <w:ind w:firstLine="480"/>
      </w:pPr>
      <w:r w:rsidRPr="009B0E39">
        <w:t>感谢家人对我的理解与支持，使我能够专心完成毕业设计与毕业论文的相关工作。</w:t>
      </w:r>
    </w:p>
    <w:p w:rsidR="005676FF" w:rsidRDefault="0065090F" w:rsidP="005676FF">
      <w:pPr>
        <w:pStyle w:val="a1"/>
        <w:adjustRightInd w:val="0"/>
        <w:snapToGrid w:val="0"/>
        <w:spacing w:line="300" w:lineRule="auto"/>
        <w:ind w:firstLineChars="0" w:firstLine="480"/>
      </w:pPr>
      <w:r>
        <w:t>最后</w:t>
      </w:r>
      <w:r>
        <w:rPr>
          <w:rFonts w:hint="eastAsia"/>
        </w:rPr>
        <w:t>，</w:t>
      </w:r>
      <w:r w:rsidR="005F0DDE">
        <w:t>谢谢大学四年一起陪伴过来的所有人</w:t>
      </w:r>
      <w:r w:rsidR="005F0DDE">
        <w:rPr>
          <w:rFonts w:hint="eastAsia"/>
        </w:rPr>
        <w:t>，</w:t>
      </w:r>
      <w:r w:rsidR="005676FF">
        <w:rPr>
          <w:rFonts w:hint="eastAsia"/>
        </w:rPr>
        <w:t>谢谢大家。</w:t>
      </w:r>
    </w:p>
    <w:p w:rsidR="00380EAE" w:rsidRPr="009B0E39" w:rsidRDefault="00380EAE" w:rsidP="00EE399C">
      <w:pPr>
        <w:pStyle w:val="1"/>
        <w:numPr>
          <w:ilvl w:val="0"/>
          <w:numId w:val="0"/>
        </w:numPr>
        <w:adjustRightInd w:val="0"/>
        <w:snapToGrid w:val="0"/>
        <w:spacing w:before="0" w:after="200" w:line="300" w:lineRule="auto"/>
        <w:rPr>
          <w:b w:val="0"/>
        </w:rPr>
      </w:pPr>
      <w:bookmarkStart w:id="96" w:name="_Toc388890390"/>
      <w:bookmarkStart w:id="97" w:name="_Toc455066857"/>
      <w:r w:rsidRPr="009B0E39">
        <w:rPr>
          <w:b w:val="0"/>
        </w:rPr>
        <w:lastRenderedPageBreak/>
        <w:t>附录</w:t>
      </w:r>
      <w:r w:rsidRPr="009B0E39">
        <w:rPr>
          <w:b w:val="0"/>
        </w:rPr>
        <w:t xml:space="preserve">1 </w:t>
      </w:r>
      <w:r w:rsidRPr="009B0E39">
        <w:rPr>
          <w:b w:val="0"/>
        </w:rPr>
        <w:t>外文文献译文</w:t>
      </w:r>
      <w:bookmarkEnd w:id="96"/>
      <w:bookmarkEnd w:id="97"/>
    </w:p>
    <w:p w:rsidR="004D358B" w:rsidRPr="009B0E39" w:rsidRDefault="004D358B" w:rsidP="00EE399C">
      <w:pPr>
        <w:pStyle w:val="a1"/>
        <w:adjustRightInd w:val="0"/>
        <w:snapToGrid w:val="0"/>
        <w:spacing w:line="300" w:lineRule="auto"/>
        <w:ind w:firstLineChars="0" w:firstLine="0"/>
        <w:jc w:val="center"/>
        <w:rPr>
          <w:sz w:val="32"/>
        </w:rPr>
      </w:pPr>
      <w:r w:rsidRPr="009B0E39">
        <w:rPr>
          <w:sz w:val="32"/>
        </w:rPr>
        <w:t>基于社交平台的影视票房预测</w:t>
      </w:r>
    </w:p>
    <w:p w:rsidR="004D358B" w:rsidRPr="009B0E39" w:rsidRDefault="004D358B" w:rsidP="00EE399C">
      <w:pPr>
        <w:pStyle w:val="a1"/>
        <w:adjustRightInd w:val="0"/>
        <w:snapToGrid w:val="0"/>
        <w:spacing w:line="300" w:lineRule="auto"/>
        <w:ind w:firstLineChars="0" w:firstLine="0"/>
        <w:jc w:val="center"/>
        <w:rPr>
          <w:color w:val="000000"/>
          <w:shd w:val="clear" w:color="auto" w:fill="FFFFFF"/>
        </w:rPr>
      </w:pPr>
    </w:p>
    <w:p w:rsidR="004D358B" w:rsidRPr="009B0E39" w:rsidRDefault="004D358B" w:rsidP="00EE399C">
      <w:pPr>
        <w:pStyle w:val="a1"/>
        <w:adjustRightInd w:val="0"/>
        <w:snapToGrid w:val="0"/>
        <w:spacing w:line="300" w:lineRule="auto"/>
        <w:ind w:firstLineChars="0" w:firstLine="0"/>
        <w:jc w:val="center"/>
        <w:rPr>
          <w:color w:val="000000"/>
          <w:shd w:val="clear" w:color="auto" w:fill="FFFFFF"/>
        </w:rPr>
      </w:pPr>
      <w:r w:rsidRPr="009B0E39">
        <w:rPr>
          <w:color w:val="000000"/>
          <w:shd w:val="clear" w:color="auto" w:fill="FFFFFF"/>
        </w:rPr>
        <w:t>Krushikanth R. Apala, Merin Jose, Supreme Motnam, C.-C. Chan, Kathy J. Liszka, and Federico de Gregorio</w:t>
      </w:r>
    </w:p>
    <w:p w:rsidR="004D358B" w:rsidRPr="009B0E39" w:rsidRDefault="004D358B" w:rsidP="00EE399C">
      <w:pPr>
        <w:pStyle w:val="a1"/>
        <w:adjustRightInd w:val="0"/>
        <w:snapToGrid w:val="0"/>
        <w:spacing w:line="300" w:lineRule="auto"/>
        <w:ind w:firstLineChars="0" w:firstLine="0"/>
        <w:jc w:val="center"/>
        <w:rPr>
          <w:color w:val="000000"/>
          <w:shd w:val="clear" w:color="auto" w:fill="FFFFFF"/>
        </w:rPr>
      </w:pPr>
      <w:r w:rsidRPr="009B0E39">
        <w:rPr>
          <w:color w:val="000000"/>
          <w:shd w:val="clear" w:color="auto" w:fill="FFFFFF"/>
        </w:rPr>
        <w:t>Department of Computer Science</w:t>
      </w:r>
    </w:p>
    <w:p w:rsidR="004D358B" w:rsidRPr="009B0E39" w:rsidRDefault="004D358B" w:rsidP="00EE399C">
      <w:pPr>
        <w:pStyle w:val="a1"/>
        <w:adjustRightInd w:val="0"/>
        <w:snapToGrid w:val="0"/>
        <w:spacing w:line="300" w:lineRule="auto"/>
        <w:ind w:firstLineChars="0" w:firstLine="0"/>
        <w:jc w:val="center"/>
        <w:rPr>
          <w:color w:val="000000"/>
          <w:shd w:val="clear" w:color="auto" w:fill="FFFFFF"/>
        </w:rPr>
      </w:pPr>
      <w:r w:rsidRPr="009B0E39">
        <w:rPr>
          <w:color w:val="000000"/>
          <w:shd w:val="clear" w:color="auto" w:fill="FFFFFF"/>
        </w:rPr>
        <w:t>Department of Marketing1</w:t>
      </w:r>
    </w:p>
    <w:p w:rsidR="004D358B" w:rsidRPr="009B0E39" w:rsidRDefault="004D358B" w:rsidP="00EE399C">
      <w:pPr>
        <w:pStyle w:val="a1"/>
        <w:adjustRightInd w:val="0"/>
        <w:snapToGrid w:val="0"/>
        <w:spacing w:line="300" w:lineRule="auto"/>
        <w:ind w:firstLineChars="0" w:firstLine="0"/>
        <w:jc w:val="center"/>
        <w:rPr>
          <w:color w:val="000000"/>
          <w:shd w:val="clear" w:color="auto" w:fill="FFFFFF"/>
        </w:rPr>
      </w:pPr>
      <w:r w:rsidRPr="009B0E39">
        <w:rPr>
          <w:color w:val="000000"/>
          <w:shd w:val="clear" w:color="auto" w:fill="FFFFFF"/>
        </w:rPr>
        <w:t>The University of Akron</w:t>
      </w:r>
    </w:p>
    <w:p w:rsidR="00B21C8D" w:rsidRPr="009B0E39" w:rsidRDefault="00B21C8D" w:rsidP="00EE399C">
      <w:pPr>
        <w:pStyle w:val="a1"/>
        <w:adjustRightInd w:val="0"/>
        <w:snapToGrid w:val="0"/>
        <w:spacing w:line="300" w:lineRule="auto"/>
        <w:ind w:firstLineChars="0" w:firstLine="0"/>
        <w:jc w:val="center"/>
        <w:rPr>
          <w:color w:val="000000"/>
          <w:shd w:val="clear" w:color="auto" w:fill="FFFFFF"/>
        </w:rPr>
      </w:pPr>
    </w:p>
    <w:p w:rsidR="00B21C8D" w:rsidRPr="009B0E39" w:rsidRDefault="00B21C8D" w:rsidP="00EE399C">
      <w:pPr>
        <w:pStyle w:val="a1"/>
        <w:adjustRightInd w:val="0"/>
        <w:snapToGrid w:val="0"/>
        <w:spacing w:afterLines="50" w:after="120" w:line="300" w:lineRule="auto"/>
        <w:ind w:firstLineChars="0" w:firstLine="0"/>
        <w:jc w:val="left"/>
        <w:rPr>
          <w:color w:val="000000"/>
          <w:sz w:val="28"/>
          <w:shd w:val="clear" w:color="auto" w:fill="FFFFFF"/>
        </w:rPr>
      </w:pPr>
      <w:r w:rsidRPr="009B0E39">
        <w:rPr>
          <w:color w:val="000000"/>
          <w:sz w:val="28"/>
          <w:shd w:val="clear" w:color="auto" w:fill="FFFFFF"/>
        </w:rPr>
        <w:t>摘要：</w:t>
      </w:r>
    </w:p>
    <w:p w:rsidR="00A63C73" w:rsidRPr="009B0E39" w:rsidRDefault="00C07124" w:rsidP="00EE399C">
      <w:pPr>
        <w:pStyle w:val="a1"/>
        <w:adjustRightInd w:val="0"/>
        <w:snapToGrid w:val="0"/>
        <w:spacing w:line="300" w:lineRule="auto"/>
        <w:ind w:firstLineChars="0" w:firstLine="0"/>
        <w:rPr>
          <w:color w:val="000000"/>
          <w:shd w:val="clear" w:color="auto" w:fill="FFFFFF"/>
        </w:rPr>
      </w:pPr>
      <w:r w:rsidRPr="009B0E39">
        <w:rPr>
          <w:color w:val="000000"/>
          <w:shd w:val="clear" w:color="auto" w:fill="FFFFFF"/>
        </w:rPr>
        <w:t>在此次研究中，我们使用</w:t>
      </w:r>
      <w:r w:rsidR="00206B37" w:rsidRPr="009B0E39">
        <w:rPr>
          <w:color w:val="000000"/>
          <w:shd w:val="clear" w:color="auto" w:fill="FFFFFF"/>
        </w:rPr>
        <w:t>来自</w:t>
      </w:r>
      <w:r w:rsidRPr="009B0E39">
        <w:rPr>
          <w:color w:val="000000"/>
          <w:shd w:val="clear" w:color="auto" w:fill="FFFFFF"/>
        </w:rPr>
        <w:t>推特、</w:t>
      </w:r>
      <w:r w:rsidRPr="009B0E39">
        <w:rPr>
          <w:color w:val="000000"/>
          <w:shd w:val="clear" w:color="auto" w:fill="FFFFFF"/>
        </w:rPr>
        <w:t>YouTube</w:t>
      </w:r>
      <w:r w:rsidRPr="009B0E39">
        <w:rPr>
          <w:color w:val="000000"/>
          <w:shd w:val="clear" w:color="auto" w:fill="FFFFFF"/>
        </w:rPr>
        <w:t>、</w:t>
      </w:r>
      <w:r w:rsidRPr="009B0E39">
        <w:rPr>
          <w:color w:val="000000"/>
          <w:shd w:val="clear" w:color="auto" w:fill="FFFFFF"/>
        </w:rPr>
        <w:t>IMDb</w:t>
      </w:r>
      <w:r w:rsidRPr="009B0E39">
        <w:rPr>
          <w:color w:val="000000"/>
          <w:shd w:val="clear" w:color="auto" w:fill="FFFFFF"/>
        </w:rPr>
        <w:t>等不同社交媒体及网络平台的影视数据，采用数据挖掘的方法，在影视票房预测</w:t>
      </w:r>
      <w:r w:rsidR="00206B37" w:rsidRPr="009B0E39">
        <w:rPr>
          <w:color w:val="000000"/>
          <w:shd w:val="clear" w:color="auto" w:fill="FFFFFF"/>
        </w:rPr>
        <w:t>上挖掘到了一些有趣的知识。整个影视票房预测基于影视历史数据库信息、推特上的关注量信息、</w:t>
      </w:r>
      <w:r w:rsidR="00206B37" w:rsidRPr="009B0E39">
        <w:rPr>
          <w:color w:val="000000"/>
          <w:shd w:val="clear" w:color="auto" w:fill="FFFFFF"/>
        </w:rPr>
        <w:t>YouTube</w:t>
      </w:r>
      <w:r w:rsidR="00206B37" w:rsidRPr="009B0E39">
        <w:rPr>
          <w:color w:val="000000"/>
          <w:shd w:val="clear" w:color="auto" w:fill="FFFFFF"/>
        </w:rPr>
        <w:t>上的影评情感分析信息等</w:t>
      </w:r>
      <w:r w:rsidR="00374750" w:rsidRPr="009B0E39">
        <w:rPr>
          <w:color w:val="000000"/>
          <w:shd w:val="clear" w:color="auto" w:fill="FFFFFF"/>
        </w:rPr>
        <w:t>关键</w:t>
      </w:r>
      <w:r w:rsidR="00206B37" w:rsidRPr="009B0E39">
        <w:rPr>
          <w:color w:val="000000"/>
          <w:shd w:val="clear" w:color="auto" w:fill="FFFFFF"/>
        </w:rPr>
        <w:t>因素</w:t>
      </w:r>
      <w:r w:rsidR="00374750" w:rsidRPr="009B0E39">
        <w:rPr>
          <w:color w:val="000000"/>
          <w:shd w:val="clear" w:color="auto" w:fill="FFFFFF"/>
        </w:rPr>
        <w:t>。基于</w:t>
      </w:r>
      <w:r w:rsidR="00206B37" w:rsidRPr="009B0E39">
        <w:rPr>
          <w:color w:val="000000"/>
          <w:shd w:val="clear" w:color="auto" w:fill="FFFFFF"/>
        </w:rPr>
        <w:t>K-means</w:t>
      </w:r>
      <w:r w:rsidR="00206B37" w:rsidRPr="009B0E39">
        <w:rPr>
          <w:color w:val="000000"/>
          <w:shd w:val="clear" w:color="auto" w:fill="FFFFFF"/>
        </w:rPr>
        <w:t>聚类的方式将影视作品</w:t>
      </w:r>
      <w:r w:rsidR="00374750" w:rsidRPr="009B0E39">
        <w:rPr>
          <w:color w:val="000000"/>
          <w:shd w:val="clear" w:color="auto" w:fill="FFFFFF"/>
        </w:rPr>
        <w:t>进行标注，并且</w:t>
      </w:r>
      <w:r w:rsidR="00206B37" w:rsidRPr="009B0E39">
        <w:rPr>
          <w:color w:val="000000"/>
          <w:shd w:val="clear" w:color="auto" w:fill="FFFFFF"/>
        </w:rPr>
        <w:t>划分为成功、中等、失败三个</w:t>
      </w:r>
      <w:r w:rsidR="008845FD" w:rsidRPr="009B0E39">
        <w:rPr>
          <w:color w:val="000000"/>
          <w:shd w:val="clear" w:color="auto" w:fill="FFFFFF"/>
        </w:rPr>
        <w:t>等级。模型训练时，则采用了</w:t>
      </w:r>
      <w:r w:rsidR="00206B37" w:rsidRPr="009B0E39">
        <w:rPr>
          <w:color w:val="000000"/>
          <w:shd w:val="clear" w:color="auto" w:fill="FFFFFF"/>
        </w:rPr>
        <w:t>weka</w:t>
      </w:r>
      <w:r w:rsidR="00206B37" w:rsidRPr="009B0E39">
        <w:rPr>
          <w:color w:val="000000"/>
          <w:shd w:val="clear" w:color="auto" w:fill="FFFFFF"/>
        </w:rPr>
        <w:t>中的</w:t>
      </w:r>
      <w:r w:rsidR="00206B37" w:rsidRPr="009B0E39">
        <w:rPr>
          <w:color w:val="000000"/>
          <w:shd w:val="clear" w:color="auto" w:fill="FFFFFF"/>
        </w:rPr>
        <w:t>J48</w:t>
      </w:r>
      <w:r w:rsidR="00206B37" w:rsidRPr="009B0E39">
        <w:rPr>
          <w:color w:val="000000"/>
          <w:shd w:val="clear" w:color="auto" w:fill="FFFFFF"/>
        </w:rPr>
        <w:t>工具</w:t>
      </w:r>
      <w:r w:rsidR="008845FD" w:rsidRPr="009B0E39">
        <w:rPr>
          <w:color w:val="000000"/>
          <w:shd w:val="clear" w:color="auto" w:fill="FFFFFF"/>
        </w:rPr>
        <w:t>，并</w:t>
      </w:r>
      <w:r w:rsidR="00206B37" w:rsidRPr="009B0E39">
        <w:rPr>
          <w:color w:val="000000"/>
          <w:shd w:val="clear" w:color="auto" w:fill="FFFFFF"/>
        </w:rPr>
        <w:t>发现了影视票房预测</w:t>
      </w:r>
      <w:r w:rsidR="008845FD" w:rsidRPr="009B0E39">
        <w:rPr>
          <w:color w:val="000000"/>
          <w:shd w:val="clear" w:color="auto" w:fill="FFFFFF"/>
        </w:rPr>
        <w:t>中相应的规则</w:t>
      </w:r>
      <w:r w:rsidR="00206B37" w:rsidRPr="009B0E39">
        <w:rPr>
          <w:color w:val="000000"/>
          <w:shd w:val="clear" w:color="auto" w:fill="FFFFFF"/>
        </w:rPr>
        <w:t>。</w:t>
      </w:r>
      <w:r w:rsidR="008845FD" w:rsidRPr="009B0E39">
        <w:rPr>
          <w:color w:val="000000"/>
          <w:shd w:val="clear" w:color="auto" w:fill="FFFFFF"/>
        </w:rPr>
        <w:t>整个票房预测针对</w:t>
      </w:r>
      <w:r w:rsidR="008845FD" w:rsidRPr="009B0E39">
        <w:rPr>
          <w:color w:val="000000"/>
          <w:shd w:val="clear" w:color="auto" w:fill="FFFFFF"/>
        </w:rPr>
        <w:t>2013</w:t>
      </w:r>
      <w:r w:rsidR="008845FD" w:rsidRPr="009B0E39">
        <w:rPr>
          <w:color w:val="000000"/>
          <w:shd w:val="clear" w:color="auto" w:fill="FFFFFF"/>
        </w:rPr>
        <w:t>年夏季未上映的影片，具体的研究结果和性能请参考本篇论文中后续的研究内容。</w:t>
      </w:r>
      <w:r w:rsidRPr="009B0E39">
        <w:rPr>
          <w:color w:val="000000"/>
          <w:shd w:val="clear" w:color="auto" w:fill="FFFFFF"/>
        </w:rPr>
        <w:t xml:space="preserve"> </w:t>
      </w:r>
    </w:p>
    <w:p w:rsidR="00EE212C" w:rsidRPr="009B0E39" w:rsidRDefault="00EE212C" w:rsidP="00EE399C">
      <w:pPr>
        <w:pStyle w:val="a1"/>
        <w:adjustRightInd w:val="0"/>
        <w:snapToGrid w:val="0"/>
        <w:spacing w:line="300" w:lineRule="auto"/>
        <w:ind w:firstLineChars="0" w:firstLine="0"/>
        <w:rPr>
          <w:color w:val="000000"/>
          <w:shd w:val="clear" w:color="auto" w:fill="FFFFFF"/>
        </w:rPr>
      </w:pPr>
    </w:p>
    <w:p w:rsidR="00EE212C" w:rsidRPr="009B0E39" w:rsidRDefault="0011224C" w:rsidP="00EE399C">
      <w:pPr>
        <w:pStyle w:val="a1"/>
        <w:adjustRightInd w:val="0"/>
        <w:snapToGrid w:val="0"/>
        <w:spacing w:afterLines="50" w:after="120" w:line="300" w:lineRule="auto"/>
        <w:ind w:firstLineChars="0" w:firstLine="0"/>
        <w:jc w:val="left"/>
        <w:rPr>
          <w:color w:val="000000"/>
          <w:shd w:val="clear" w:color="auto" w:fill="FFFFFF"/>
        </w:rPr>
      </w:pPr>
      <w:r w:rsidRPr="009B0E39">
        <w:rPr>
          <w:color w:val="000000"/>
          <w:sz w:val="28"/>
          <w:shd w:val="clear" w:color="auto" w:fill="FFFFFF"/>
        </w:rPr>
        <w:t>关键词：</w:t>
      </w:r>
      <w:r w:rsidR="00EE212C" w:rsidRPr="009B0E39">
        <w:rPr>
          <w:color w:val="000000"/>
          <w:shd w:val="clear" w:color="auto" w:fill="FFFFFF"/>
        </w:rPr>
        <w:t>情感分析；数据挖掘；</w:t>
      </w:r>
      <w:r w:rsidR="00EE212C" w:rsidRPr="009B0E39">
        <w:rPr>
          <w:color w:val="000000"/>
          <w:shd w:val="clear" w:color="auto" w:fill="FFFFFF"/>
        </w:rPr>
        <w:t>YouTube</w:t>
      </w:r>
      <w:r w:rsidR="00EE212C" w:rsidRPr="009B0E39">
        <w:rPr>
          <w:color w:val="000000"/>
          <w:shd w:val="clear" w:color="auto" w:fill="FFFFFF"/>
        </w:rPr>
        <w:t>；推特；</w:t>
      </w:r>
      <w:r w:rsidR="00EE212C" w:rsidRPr="009B0E39">
        <w:rPr>
          <w:color w:val="000000"/>
          <w:shd w:val="clear" w:color="auto" w:fill="FFFFFF"/>
        </w:rPr>
        <w:t>IMDb</w:t>
      </w:r>
      <w:r w:rsidR="00EE212C" w:rsidRPr="009B0E39">
        <w:rPr>
          <w:color w:val="000000"/>
          <w:shd w:val="clear" w:color="auto" w:fill="FFFFFF"/>
        </w:rPr>
        <w:t>；预告片</w:t>
      </w:r>
    </w:p>
    <w:p w:rsidR="00E04C0C" w:rsidRPr="009B0E39" w:rsidRDefault="00E04C0C" w:rsidP="00EE399C">
      <w:pPr>
        <w:pStyle w:val="a1"/>
        <w:adjustRightInd w:val="0"/>
        <w:snapToGrid w:val="0"/>
        <w:spacing w:afterLines="50" w:after="120" w:line="300" w:lineRule="auto"/>
        <w:ind w:firstLineChars="0" w:firstLine="0"/>
        <w:jc w:val="left"/>
        <w:rPr>
          <w:color w:val="000000"/>
          <w:sz w:val="28"/>
          <w:shd w:val="clear" w:color="auto" w:fill="FFFFFF"/>
        </w:rPr>
      </w:pPr>
    </w:p>
    <w:p w:rsidR="00E04C0C" w:rsidRPr="009B0E39" w:rsidRDefault="00E04C0C" w:rsidP="00EE399C">
      <w:pPr>
        <w:pStyle w:val="a1"/>
        <w:adjustRightInd w:val="0"/>
        <w:snapToGrid w:val="0"/>
        <w:spacing w:afterLines="50" w:after="120" w:line="300" w:lineRule="auto"/>
        <w:ind w:firstLineChars="0" w:firstLine="0"/>
        <w:jc w:val="left"/>
        <w:rPr>
          <w:color w:val="000000"/>
          <w:sz w:val="28"/>
          <w:shd w:val="clear" w:color="auto" w:fill="FFFFFF"/>
        </w:rPr>
      </w:pPr>
      <w:r w:rsidRPr="009B0E39">
        <w:rPr>
          <w:color w:val="000000"/>
          <w:sz w:val="28"/>
          <w:shd w:val="clear" w:color="auto" w:fill="FFFFFF"/>
        </w:rPr>
        <w:t xml:space="preserve">1 </w:t>
      </w:r>
      <w:r w:rsidRPr="009B0E39">
        <w:rPr>
          <w:color w:val="000000"/>
          <w:sz w:val="28"/>
          <w:shd w:val="clear" w:color="auto" w:fill="FFFFFF"/>
        </w:rPr>
        <w:t>引言</w:t>
      </w:r>
    </w:p>
    <w:p w:rsidR="0076262C" w:rsidRPr="009B0E39" w:rsidRDefault="00212398" w:rsidP="00EE399C">
      <w:pPr>
        <w:pStyle w:val="a1"/>
        <w:adjustRightInd w:val="0"/>
        <w:snapToGrid w:val="0"/>
        <w:spacing w:afterLines="50" w:after="120" w:line="300" w:lineRule="auto"/>
        <w:ind w:firstLineChars="0" w:firstLine="0"/>
        <w:jc w:val="left"/>
        <w:rPr>
          <w:color w:val="000000"/>
          <w:shd w:val="clear" w:color="auto" w:fill="FFFFFF"/>
        </w:rPr>
      </w:pPr>
      <w:r w:rsidRPr="009B0E39">
        <w:rPr>
          <w:color w:val="000000"/>
          <w:shd w:val="clear" w:color="auto" w:fill="FFFFFF"/>
        </w:rPr>
        <w:t>社交媒体平台</w:t>
      </w:r>
      <w:r w:rsidRPr="009B0E39">
        <w:rPr>
          <w:color w:val="000000"/>
          <w:shd w:val="clear" w:color="auto" w:fill="FFFFFF"/>
        </w:rPr>
        <w:t>Twitter, YouTube</w:t>
      </w:r>
      <w:r w:rsidRPr="009B0E39">
        <w:rPr>
          <w:color w:val="000000"/>
          <w:shd w:val="clear" w:color="auto" w:fill="FFFFFF"/>
        </w:rPr>
        <w:t>等，一直以来都是人们在日常生活中针对各个事件分享内容和讨论意见的平台。显而易见，如果能把这些信息整合进来，辅助整个决策过程，将会带来很大的商业收益。例如，基于社交评论衍生的影视票房预测模型就能够为影视作品制作人员的决策带来很大帮助。</w:t>
      </w:r>
    </w:p>
    <w:p w:rsidR="00815737" w:rsidRPr="009B0E39" w:rsidRDefault="0076262C" w:rsidP="00EE399C">
      <w:pPr>
        <w:pStyle w:val="a1"/>
        <w:adjustRightInd w:val="0"/>
        <w:snapToGrid w:val="0"/>
        <w:spacing w:afterLines="50" w:after="120" w:line="300" w:lineRule="auto"/>
        <w:ind w:firstLineChars="0" w:firstLine="578"/>
        <w:jc w:val="left"/>
        <w:rPr>
          <w:color w:val="000000"/>
          <w:shd w:val="clear" w:color="auto" w:fill="FFFFFF"/>
        </w:rPr>
      </w:pPr>
      <w:r w:rsidRPr="009B0E39">
        <w:rPr>
          <w:color w:val="000000"/>
          <w:shd w:val="clear" w:color="auto" w:fill="FFFFFF"/>
        </w:rPr>
        <w:t>在社交媒体的用户社区中，影视作品的主题具有相当可观的利益。目前，很多研究用来提出影视收入的预测模型。在文献</w:t>
      </w:r>
      <w:r w:rsidRPr="009B0E39">
        <w:rPr>
          <w:color w:val="000000"/>
          <w:shd w:val="clear" w:color="auto" w:fill="FFFFFF"/>
        </w:rPr>
        <w:t>1</w:t>
      </w:r>
      <w:r w:rsidRPr="009B0E39">
        <w:rPr>
          <w:color w:val="000000"/>
          <w:shd w:val="clear" w:color="auto" w:fill="FFFFFF"/>
        </w:rPr>
        <w:t>中，基于</w:t>
      </w:r>
      <w:r w:rsidRPr="009B0E39">
        <w:rPr>
          <w:color w:val="000000"/>
          <w:shd w:val="clear" w:color="auto" w:fill="FFFFFF"/>
        </w:rPr>
        <w:t>Twitter</w:t>
      </w:r>
      <w:r w:rsidR="001A0D6A" w:rsidRPr="009B0E39">
        <w:rPr>
          <w:color w:val="000000"/>
          <w:shd w:val="clear" w:color="auto" w:fill="FFFFFF"/>
        </w:rPr>
        <w:t>的线性回归模型已经被用来预测影视票房。其中，</w:t>
      </w:r>
      <w:proofErr w:type="gramStart"/>
      <w:r w:rsidR="001A0D6A" w:rsidRPr="009B0E39">
        <w:rPr>
          <w:color w:val="000000"/>
          <w:shd w:val="clear" w:color="auto" w:fill="FFFFFF"/>
        </w:rPr>
        <w:t>推特常常</w:t>
      </w:r>
      <w:proofErr w:type="gramEnd"/>
      <w:r w:rsidR="001A0D6A" w:rsidRPr="009B0E39">
        <w:rPr>
          <w:color w:val="000000"/>
          <w:shd w:val="clear" w:color="auto" w:fill="FFFFFF"/>
        </w:rPr>
        <w:t>作为</w:t>
      </w:r>
      <w:r w:rsidRPr="009B0E39">
        <w:rPr>
          <w:color w:val="000000"/>
          <w:shd w:val="clear" w:color="auto" w:fill="FFFFFF"/>
        </w:rPr>
        <w:t>研究影视票房收入</w:t>
      </w:r>
      <w:r w:rsidR="00A7228A" w:rsidRPr="009B0E39">
        <w:rPr>
          <w:color w:val="000000"/>
          <w:shd w:val="clear" w:color="auto" w:fill="FFFFFF"/>
        </w:rPr>
        <w:t>总量的炒作因素。也有一些研究，基于维基百科的信息来预测票房表现。</w:t>
      </w:r>
      <w:r w:rsidRPr="009B0E39">
        <w:rPr>
          <w:color w:val="000000"/>
          <w:shd w:val="clear" w:color="auto" w:fill="FFFFFF"/>
        </w:rPr>
        <w:t>IMDb</w:t>
      </w:r>
      <w:r w:rsidR="007E5CDB" w:rsidRPr="009B0E39">
        <w:rPr>
          <w:color w:val="000000"/>
          <w:shd w:val="clear" w:color="auto" w:fill="FFFFFF"/>
        </w:rPr>
        <w:t>也是这些类型研究中另一大非常火的数据源。</w:t>
      </w:r>
      <w:r w:rsidR="001A0D6A" w:rsidRPr="009B0E39">
        <w:rPr>
          <w:color w:val="000000"/>
          <w:shd w:val="clear" w:color="auto" w:fill="FFFFFF"/>
        </w:rPr>
        <w:t>在论文</w:t>
      </w:r>
      <w:r w:rsidR="001A0D6A" w:rsidRPr="009B0E39">
        <w:rPr>
          <w:color w:val="000000"/>
          <w:shd w:val="clear" w:color="auto" w:fill="FFFFFF"/>
        </w:rPr>
        <w:t>15</w:t>
      </w:r>
      <w:r w:rsidR="001A0D6A" w:rsidRPr="009B0E39">
        <w:rPr>
          <w:color w:val="000000"/>
          <w:shd w:val="clear" w:color="auto" w:fill="FFFFFF"/>
        </w:rPr>
        <w:t>中，影视作品的</w:t>
      </w:r>
      <w:r w:rsidR="001A0D6A" w:rsidRPr="009B0E39">
        <w:rPr>
          <w:color w:val="000000"/>
          <w:shd w:val="clear" w:color="auto" w:fill="FFFFFF"/>
        </w:rPr>
        <w:lastRenderedPageBreak/>
        <w:t>预测基于影评中的一些关键点。同样在论文</w:t>
      </w:r>
      <w:r w:rsidR="001A0D6A" w:rsidRPr="009B0E39">
        <w:rPr>
          <w:color w:val="000000"/>
          <w:shd w:val="clear" w:color="auto" w:fill="FFFFFF"/>
        </w:rPr>
        <w:t>16</w:t>
      </w:r>
      <w:r w:rsidR="001A0D6A" w:rsidRPr="009B0E39">
        <w:rPr>
          <w:color w:val="000000"/>
          <w:shd w:val="clear" w:color="auto" w:fill="FFFFFF"/>
        </w:rPr>
        <w:t>到</w:t>
      </w:r>
      <w:r w:rsidR="001A0D6A" w:rsidRPr="009B0E39">
        <w:rPr>
          <w:color w:val="000000"/>
          <w:shd w:val="clear" w:color="auto" w:fill="FFFFFF"/>
        </w:rPr>
        <w:t>19</w:t>
      </w:r>
      <w:r w:rsidR="001A0D6A" w:rsidRPr="009B0E39">
        <w:rPr>
          <w:color w:val="000000"/>
          <w:shd w:val="clear" w:color="auto" w:fill="FFFFFF"/>
        </w:rPr>
        <w:t>中，影视预测基于</w:t>
      </w:r>
      <w:r w:rsidR="001A0D6A" w:rsidRPr="009B0E39">
        <w:rPr>
          <w:color w:val="000000"/>
          <w:shd w:val="clear" w:color="auto" w:fill="FFFFFF"/>
        </w:rPr>
        <w:t>IMDb</w:t>
      </w:r>
      <w:r w:rsidR="001A0D6A" w:rsidRPr="009B0E39">
        <w:rPr>
          <w:color w:val="000000"/>
          <w:shd w:val="clear" w:color="auto" w:fill="FFFFFF"/>
        </w:rPr>
        <w:t>的数据，同时采用了回归模型或者概率模型。</w:t>
      </w:r>
      <w:r w:rsidR="0031645D" w:rsidRPr="009B0E39">
        <w:rPr>
          <w:color w:val="000000"/>
          <w:shd w:val="clear" w:color="auto" w:fill="FFFFFF"/>
        </w:rPr>
        <w:t>在论文</w:t>
      </w:r>
      <w:r w:rsidR="0031645D" w:rsidRPr="009B0E39">
        <w:rPr>
          <w:color w:val="000000"/>
          <w:shd w:val="clear" w:color="auto" w:fill="FFFFFF"/>
        </w:rPr>
        <w:t>20</w:t>
      </w:r>
      <w:r w:rsidR="0031645D" w:rsidRPr="009B0E39">
        <w:rPr>
          <w:color w:val="000000"/>
          <w:shd w:val="clear" w:color="auto" w:fill="FFFFFF"/>
        </w:rPr>
        <w:t>中，一种基于网络数据挖掘的方法被引入来预测</w:t>
      </w:r>
      <w:r w:rsidR="0031645D" w:rsidRPr="009B0E39">
        <w:rPr>
          <w:color w:val="000000"/>
          <w:shd w:val="clear" w:color="auto" w:fill="FFFFFF"/>
        </w:rPr>
        <w:t>2006</w:t>
      </w:r>
      <w:r w:rsidR="0031645D" w:rsidRPr="009B0E39">
        <w:rPr>
          <w:color w:val="000000"/>
          <w:shd w:val="clear" w:color="auto" w:fill="FFFFFF"/>
        </w:rPr>
        <w:t>年影视作品是否成功以及能够冲击奥斯卡奖项。该方法结合了社交平台分析以及自动的评论情感分析。并且在影视行业中的趋势以及真实事件成功被预测基于</w:t>
      </w:r>
      <w:r w:rsidR="0031645D" w:rsidRPr="009B0E39">
        <w:rPr>
          <w:color w:val="000000"/>
          <w:shd w:val="clear" w:color="auto" w:fill="FFFFFF"/>
        </w:rPr>
        <w:t>IMDb</w:t>
      </w:r>
      <w:r w:rsidR="0031645D" w:rsidRPr="009B0E39">
        <w:rPr>
          <w:color w:val="000000"/>
          <w:shd w:val="clear" w:color="auto" w:fill="FFFFFF"/>
        </w:rPr>
        <w:t>上的论坛发帖。参考论文</w:t>
      </w:r>
      <w:r w:rsidR="0031645D" w:rsidRPr="009B0E39">
        <w:rPr>
          <w:color w:val="000000"/>
          <w:shd w:val="clear" w:color="auto" w:fill="FFFFFF"/>
        </w:rPr>
        <w:t>21</w:t>
      </w:r>
      <w:r w:rsidR="0031645D" w:rsidRPr="009B0E39">
        <w:rPr>
          <w:color w:val="000000"/>
          <w:shd w:val="clear" w:color="auto" w:fill="FFFFFF"/>
        </w:rPr>
        <w:t>，描述了一种基于</w:t>
      </w:r>
      <w:r w:rsidR="0031645D" w:rsidRPr="009B0E39">
        <w:rPr>
          <w:color w:val="000000"/>
          <w:shd w:val="clear" w:color="auto" w:fill="FFFFFF"/>
        </w:rPr>
        <w:t>IMDb</w:t>
      </w:r>
      <w:r w:rsidR="0031645D" w:rsidRPr="009B0E39">
        <w:rPr>
          <w:color w:val="000000"/>
          <w:shd w:val="clear" w:color="auto" w:fill="FFFFFF"/>
        </w:rPr>
        <w:t>上</w:t>
      </w:r>
      <w:r w:rsidR="0031645D" w:rsidRPr="009B0E39">
        <w:rPr>
          <w:color w:val="000000"/>
          <w:shd w:val="clear" w:color="auto" w:fill="FFFFFF"/>
        </w:rPr>
        <w:t>240</w:t>
      </w:r>
      <w:r w:rsidR="0031645D" w:rsidRPr="009B0E39">
        <w:rPr>
          <w:color w:val="000000"/>
          <w:shd w:val="clear" w:color="auto" w:fill="FFFFFF"/>
        </w:rPr>
        <w:t>部影片，并且采用数据挖掘的方式，借助</w:t>
      </w:r>
      <w:r w:rsidR="0031645D" w:rsidRPr="009B0E39">
        <w:rPr>
          <w:color w:val="000000"/>
          <w:shd w:val="clear" w:color="auto" w:fill="FFFFFF"/>
        </w:rPr>
        <w:t>weka</w:t>
      </w:r>
      <w:r w:rsidR="0031645D" w:rsidRPr="009B0E39">
        <w:rPr>
          <w:color w:val="000000"/>
          <w:shd w:val="clear" w:color="auto" w:fill="FFFFFF"/>
        </w:rPr>
        <w:t>中的</w:t>
      </w:r>
      <w:r w:rsidR="0031645D" w:rsidRPr="009B0E39">
        <w:rPr>
          <w:color w:val="000000"/>
          <w:shd w:val="clear" w:color="auto" w:fill="FFFFFF"/>
        </w:rPr>
        <w:t>J48</w:t>
      </w:r>
      <w:r w:rsidR="0031645D" w:rsidRPr="009B0E39">
        <w:rPr>
          <w:color w:val="000000"/>
          <w:shd w:val="clear" w:color="auto" w:fill="FFFFFF"/>
        </w:rPr>
        <w:t>算法提出了一种影片打分的原始模型。</w:t>
      </w:r>
      <w:r w:rsidR="00A7228A" w:rsidRPr="009B0E39">
        <w:rPr>
          <w:color w:val="000000"/>
          <w:shd w:val="clear" w:color="auto" w:fill="FFFFFF"/>
        </w:rPr>
        <w:t>在论文</w:t>
      </w:r>
      <w:r w:rsidR="00A7228A" w:rsidRPr="009B0E39">
        <w:rPr>
          <w:color w:val="000000"/>
          <w:shd w:val="clear" w:color="auto" w:fill="FFFFFF"/>
        </w:rPr>
        <w:t>22</w:t>
      </w:r>
      <w:r w:rsidR="00A7228A" w:rsidRPr="009B0E39">
        <w:rPr>
          <w:color w:val="000000"/>
          <w:shd w:val="clear" w:color="auto" w:fill="FFFFFF"/>
        </w:rPr>
        <w:t>中，对预测影片受欢迎程度的方法模型进行了讨论，并且衍生出指导内容分发网络的一种新策略。演员和导演的人气被作为影片受欢迎</w:t>
      </w:r>
      <w:proofErr w:type="gramStart"/>
      <w:r w:rsidR="00A7228A" w:rsidRPr="009B0E39">
        <w:rPr>
          <w:color w:val="000000"/>
          <w:shd w:val="clear" w:color="auto" w:fill="FFFFFF"/>
        </w:rPr>
        <w:t>度预测</w:t>
      </w:r>
      <w:proofErr w:type="gramEnd"/>
      <w:r w:rsidR="00A7228A" w:rsidRPr="009B0E39">
        <w:rPr>
          <w:color w:val="000000"/>
          <w:shd w:val="clear" w:color="auto" w:fill="FFFFFF"/>
        </w:rPr>
        <w:t>的最基本的影响因素。数据挖掘的方法发现影片质量与影片投入预算的相关性，同时，也有相关研究发现了其他关于成功影片至关重要的因素。</w:t>
      </w:r>
      <w:r w:rsidR="00B5441E" w:rsidRPr="009B0E39">
        <w:rPr>
          <w:color w:val="000000"/>
          <w:shd w:val="clear" w:color="auto" w:fill="FFFFFF"/>
        </w:rPr>
        <w:t>另一项非常有趣的工作是应用图像处理和自然语言处理，并将其转换成可计算的系统。提出的系统通过考虑影片中的动作与言语等因素来实现影片打分。但是系统的准确率只有</w:t>
      </w:r>
      <w:r w:rsidR="00B5441E" w:rsidRPr="009B0E39">
        <w:rPr>
          <w:color w:val="000000"/>
          <w:shd w:val="clear" w:color="auto" w:fill="FFFFFF"/>
        </w:rPr>
        <w:t>66.67</w:t>
      </w:r>
      <w:r w:rsidR="00B5441E" w:rsidRPr="009B0E39">
        <w:rPr>
          <w:color w:val="000000"/>
          <w:shd w:val="clear" w:color="auto" w:fill="FFFFFF"/>
        </w:rPr>
        <w:t>的水平。影视评论的两级分类在论文</w:t>
      </w:r>
      <w:r w:rsidR="00B5441E" w:rsidRPr="009B0E39">
        <w:rPr>
          <w:color w:val="000000"/>
          <w:shd w:val="clear" w:color="auto" w:fill="FFFFFF"/>
        </w:rPr>
        <w:t>24</w:t>
      </w:r>
      <w:r w:rsidR="00B5441E" w:rsidRPr="009B0E39">
        <w:rPr>
          <w:color w:val="000000"/>
          <w:shd w:val="clear" w:color="auto" w:fill="FFFFFF"/>
        </w:rPr>
        <w:t>中有所讨论，影评数据来自两大数据集，并且被划分为积极、消极两类。</w:t>
      </w:r>
      <w:r w:rsidR="00B5441E" w:rsidRPr="009B0E39">
        <w:rPr>
          <w:color w:val="000000"/>
          <w:shd w:val="clear" w:color="auto" w:fill="FFFFFF"/>
        </w:rPr>
        <w:t>YouTube</w:t>
      </w:r>
      <w:r w:rsidR="00B5441E" w:rsidRPr="009B0E39">
        <w:rPr>
          <w:color w:val="000000"/>
          <w:shd w:val="clear" w:color="auto" w:fill="FFFFFF"/>
        </w:rPr>
        <w:t>是最受欢迎的社交平台之一。上百万的用户每天在平台上上传、分享、讨论影片的相关内容。在</w:t>
      </w:r>
      <w:r w:rsidR="00B5441E" w:rsidRPr="009B0E39">
        <w:rPr>
          <w:color w:val="000000"/>
          <w:shd w:val="clear" w:color="auto" w:fill="FFFFFF"/>
        </w:rPr>
        <w:t>YouTube</w:t>
      </w:r>
      <w:r w:rsidR="00B5441E" w:rsidRPr="009B0E39">
        <w:rPr>
          <w:color w:val="000000"/>
          <w:shd w:val="clear" w:color="auto" w:fill="FFFFFF"/>
        </w:rPr>
        <w:t>平台近期的研究中，每分钟大约有</w:t>
      </w:r>
      <w:r w:rsidR="00B5441E" w:rsidRPr="009B0E39">
        <w:rPr>
          <w:color w:val="000000"/>
          <w:shd w:val="clear" w:color="auto" w:fill="FFFFFF"/>
        </w:rPr>
        <w:t>72</w:t>
      </w:r>
      <w:r w:rsidR="00B5441E" w:rsidRPr="009B0E39">
        <w:rPr>
          <w:color w:val="000000"/>
          <w:shd w:val="clear" w:color="auto" w:fill="FFFFFF"/>
        </w:rPr>
        <w:t>小时长的影片内容会被上传。</w:t>
      </w:r>
    </w:p>
    <w:p w:rsidR="00257EC6" w:rsidRPr="009B0E39" w:rsidRDefault="00257EC6" w:rsidP="00EE399C">
      <w:pPr>
        <w:pStyle w:val="a1"/>
        <w:adjustRightInd w:val="0"/>
        <w:snapToGrid w:val="0"/>
        <w:spacing w:afterLines="50" w:after="120" w:line="300" w:lineRule="auto"/>
        <w:ind w:firstLine="480"/>
        <w:rPr>
          <w:color w:val="000000"/>
          <w:shd w:val="clear" w:color="auto" w:fill="FFFFFF"/>
        </w:rPr>
      </w:pPr>
      <w:r w:rsidRPr="009B0E39">
        <w:rPr>
          <w:color w:val="000000"/>
          <w:shd w:val="clear" w:color="auto" w:fill="FFFFFF"/>
        </w:rPr>
        <w:t>在这项工作中，我们生成一个预测模型，考虑了</w:t>
      </w:r>
      <w:r w:rsidRPr="009B0E39">
        <w:rPr>
          <w:color w:val="000000"/>
          <w:shd w:val="clear" w:color="auto" w:fill="FFFFFF"/>
        </w:rPr>
        <w:t>IMDB</w:t>
      </w:r>
      <w:r w:rsidRPr="009B0E39">
        <w:rPr>
          <w:color w:val="000000"/>
          <w:shd w:val="clear" w:color="auto" w:fill="FFFFFF"/>
        </w:rPr>
        <w:t>电影库中用户收视率排名较高的电影类型，导演的人气指数，领衔主演的</w:t>
      </w:r>
      <w:r w:rsidRPr="009B0E39">
        <w:rPr>
          <w:color w:val="000000"/>
          <w:shd w:val="clear" w:color="auto" w:fill="FFFFFF"/>
        </w:rPr>
        <w:t>Twitter</w:t>
      </w:r>
      <w:r w:rsidRPr="009B0E39">
        <w:rPr>
          <w:color w:val="000000"/>
          <w:shd w:val="clear" w:color="auto" w:fill="FFFFFF"/>
        </w:rPr>
        <w:t>的粉丝量，借助</w:t>
      </w:r>
      <w:r w:rsidRPr="009B0E39">
        <w:rPr>
          <w:color w:val="000000"/>
          <w:shd w:val="clear" w:color="auto" w:fill="FFFFFF"/>
        </w:rPr>
        <w:t>YouTube</w:t>
      </w:r>
      <w:r w:rsidR="00AE7933" w:rsidRPr="009B0E39">
        <w:rPr>
          <w:color w:val="000000"/>
          <w:shd w:val="clear" w:color="auto" w:fill="FFFFFF"/>
        </w:rPr>
        <w:t>上官方预告片观看量和评论量反映</w:t>
      </w:r>
      <w:r w:rsidRPr="009B0E39">
        <w:rPr>
          <w:color w:val="000000"/>
          <w:shd w:val="clear" w:color="auto" w:fill="FFFFFF"/>
        </w:rPr>
        <w:t>的影片人气情况，以及从评论中反馈的情感倾向</w:t>
      </w:r>
      <w:r w:rsidR="00AE7933" w:rsidRPr="009B0E39">
        <w:rPr>
          <w:color w:val="000000"/>
          <w:shd w:val="clear" w:color="auto" w:fill="FFFFFF"/>
        </w:rPr>
        <w:t>等因素。我们还考虑影片是否是序列电影</w:t>
      </w:r>
      <w:r w:rsidRPr="009B0E39">
        <w:rPr>
          <w:color w:val="000000"/>
          <w:shd w:val="clear" w:color="auto" w:fill="FFFFFF"/>
        </w:rPr>
        <w:t>。</w:t>
      </w:r>
      <w:r w:rsidR="00AE7933" w:rsidRPr="009B0E39">
        <w:rPr>
          <w:color w:val="000000"/>
          <w:shd w:val="clear" w:color="auto" w:fill="FFFFFF"/>
        </w:rPr>
        <w:t>总共，我们从社会化媒体数据提出了</w:t>
      </w:r>
      <w:r w:rsidR="00AE7933" w:rsidRPr="009B0E39">
        <w:rPr>
          <w:color w:val="000000"/>
          <w:shd w:val="clear" w:color="auto" w:fill="FFFFFF"/>
        </w:rPr>
        <w:t>8</w:t>
      </w:r>
      <w:r w:rsidR="00AE7933" w:rsidRPr="009B0E39">
        <w:rPr>
          <w:color w:val="000000"/>
          <w:shd w:val="clear" w:color="auto" w:fill="FFFFFF"/>
        </w:rPr>
        <w:t>个数据维度来对评估未上映的影视作品。所有的属性值都被映射成一个整数，</w:t>
      </w:r>
      <w:r w:rsidRPr="009B0E39">
        <w:rPr>
          <w:color w:val="000000"/>
          <w:shd w:val="clear" w:color="auto" w:fill="FFFFFF"/>
        </w:rPr>
        <w:t>通过简单的最小</w:t>
      </w:r>
      <w:r w:rsidR="00AE7933" w:rsidRPr="009B0E39">
        <w:rPr>
          <w:color w:val="000000"/>
          <w:shd w:val="clear" w:color="auto" w:fill="FFFFFF"/>
        </w:rPr>
        <w:t>-</w:t>
      </w:r>
      <w:r w:rsidRPr="009B0E39">
        <w:rPr>
          <w:color w:val="000000"/>
          <w:shd w:val="clear" w:color="auto" w:fill="FFFFFF"/>
        </w:rPr>
        <w:t>最大</w:t>
      </w:r>
      <w:r w:rsidR="00AE7933" w:rsidRPr="009B0E39">
        <w:rPr>
          <w:color w:val="000000"/>
          <w:shd w:val="clear" w:color="auto" w:fill="FFFFFF"/>
        </w:rPr>
        <w:t>归一化</w:t>
      </w:r>
      <w:r w:rsidRPr="009B0E39">
        <w:rPr>
          <w:color w:val="000000"/>
          <w:shd w:val="clear" w:color="auto" w:fill="FFFFFF"/>
        </w:rPr>
        <w:t>处理的</w:t>
      </w:r>
      <w:r w:rsidR="00AE7933" w:rsidRPr="009B0E39">
        <w:rPr>
          <w:color w:val="000000"/>
          <w:shd w:val="clear" w:color="auto" w:fill="FFFFFF"/>
        </w:rPr>
        <w:t>方法，将数据维度映射成</w:t>
      </w:r>
      <w:r w:rsidR="004B65D8" w:rsidRPr="009B0E39">
        <w:rPr>
          <w:color w:val="000000"/>
          <w:shd w:val="clear" w:color="auto" w:fill="FFFFFF"/>
        </w:rPr>
        <w:t>1~10</w:t>
      </w:r>
      <w:r w:rsidR="00AE7933" w:rsidRPr="009B0E39">
        <w:rPr>
          <w:color w:val="000000"/>
          <w:shd w:val="clear" w:color="auto" w:fill="FFFFFF"/>
        </w:rPr>
        <w:t>中的数值</w:t>
      </w:r>
      <w:r w:rsidRPr="009B0E39">
        <w:rPr>
          <w:color w:val="000000"/>
          <w:shd w:val="clear" w:color="auto" w:fill="FFFFFF"/>
        </w:rPr>
        <w:t>。然后，</w:t>
      </w:r>
      <w:r w:rsidRPr="009B0E39">
        <w:rPr>
          <w:color w:val="000000"/>
          <w:shd w:val="clear" w:color="auto" w:fill="FFFFFF"/>
        </w:rPr>
        <w:t>Weka</w:t>
      </w:r>
      <w:r w:rsidRPr="009B0E39">
        <w:rPr>
          <w:color w:val="000000"/>
          <w:shd w:val="clear" w:color="auto" w:fill="FFFFFF"/>
        </w:rPr>
        <w:t>中的</w:t>
      </w:r>
      <w:r w:rsidRPr="009B0E39">
        <w:rPr>
          <w:color w:val="000000"/>
          <w:shd w:val="clear" w:color="auto" w:fill="FFFFFF"/>
        </w:rPr>
        <w:t>K</w:t>
      </w:r>
      <w:r w:rsidRPr="009B0E39">
        <w:rPr>
          <w:color w:val="000000"/>
          <w:shd w:val="clear" w:color="auto" w:fill="FFFFFF"/>
        </w:rPr>
        <w:t>均值聚类工具</w:t>
      </w:r>
      <w:r w:rsidRPr="009B0E39">
        <w:rPr>
          <w:color w:val="000000"/>
          <w:shd w:val="clear" w:color="auto" w:fill="FFFFFF"/>
        </w:rPr>
        <w:t>[14]</w:t>
      </w:r>
      <w:r w:rsidR="00AE7933" w:rsidRPr="009B0E39">
        <w:rPr>
          <w:color w:val="000000"/>
          <w:shd w:val="clear" w:color="auto" w:fill="FFFFFF"/>
        </w:rPr>
        <w:t>被用于生成电影的类别，聚类为三类，具体标签为：成功，中等</w:t>
      </w:r>
      <w:r w:rsidRPr="009B0E39">
        <w:rPr>
          <w:color w:val="000000"/>
          <w:shd w:val="clear" w:color="auto" w:fill="FFFFFF"/>
        </w:rPr>
        <w:t>或失败。</w:t>
      </w:r>
      <w:r w:rsidRPr="009B0E39">
        <w:rPr>
          <w:color w:val="000000"/>
          <w:shd w:val="clear" w:color="auto" w:fill="FFFFFF"/>
        </w:rPr>
        <w:t xml:space="preserve"> </w:t>
      </w:r>
      <w:r w:rsidRPr="009B0E39">
        <w:rPr>
          <w:color w:val="000000"/>
          <w:shd w:val="clear" w:color="auto" w:fill="FFFFFF"/>
        </w:rPr>
        <w:t>最后，我们使用</w:t>
      </w:r>
      <w:r w:rsidRPr="009B0E39">
        <w:rPr>
          <w:color w:val="000000"/>
          <w:shd w:val="clear" w:color="auto" w:fill="FFFFFF"/>
        </w:rPr>
        <w:t>Weka</w:t>
      </w:r>
      <w:r w:rsidRPr="009B0E39">
        <w:rPr>
          <w:color w:val="000000"/>
          <w:shd w:val="clear" w:color="auto" w:fill="FFFFFF"/>
        </w:rPr>
        <w:t>中的</w:t>
      </w:r>
      <w:r w:rsidRPr="009B0E39">
        <w:rPr>
          <w:color w:val="000000"/>
          <w:shd w:val="clear" w:color="auto" w:fill="FFFFFF"/>
        </w:rPr>
        <w:t>J48</w:t>
      </w:r>
      <w:r w:rsidR="00AE7933" w:rsidRPr="009B0E39">
        <w:rPr>
          <w:color w:val="000000"/>
          <w:shd w:val="clear" w:color="auto" w:fill="FFFFFF"/>
        </w:rPr>
        <w:t>决策树分类器训练得到</w:t>
      </w:r>
      <w:r w:rsidRPr="009B0E39">
        <w:rPr>
          <w:color w:val="000000"/>
          <w:shd w:val="clear" w:color="auto" w:fill="FFFFFF"/>
        </w:rPr>
        <w:t>预测模型。</w:t>
      </w:r>
    </w:p>
    <w:p w:rsidR="00C51B7C" w:rsidRPr="009B0E39" w:rsidRDefault="004B65D8" w:rsidP="00EE399C">
      <w:pPr>
        <w:pStyle w:val="a1"/>
        <w:adjustRightInd w:val="0"/>
        <w:snapToGrid w:val="0"/>
        <w:spacing w:afterLines="50" w:after="120" w:line="300" w:lineRule="auto"/>
        <w:ind w:firstLine="480"/>
        <w:rPr>
          <w:color w:val="000000"/>
          <w:shd w:val="clear" w:color="auto" w:fill="FFFFFF"/>
        </w:rPr>
      </w:pPr>
      <w:r w:rsidRPr="009B0E39">
        <w:rPr>
          <w:color w:val="000000"/>
          <w:shd w:val="clear" w:color="auto" w:fill="FFFFFF"/>
        </w:rPr>
        <w:t>在我们的实验中，我们收集了</w:t>
      </w:r>
      <w:r w:rsidRPr="009B0E39">
        <w:rPr>
          <w:color w:val="000000"/>
          <w:shd w:val="clear" w:color="auto" w:fill="FFFFFF"/>
        </w:rPr>
        <w:t>2013</w:t>
      </w:r>
      <w:r w:rsidRPr="009B0E39">
        <w:rPr>
          <w:color w:val="000000"/>
          <w:shd w:val="clear" w:color="auto" w:fill="FFFFFF"/>
        </w:rPr>
        <w:t>年</w:t>
      </w:r>
      <w:r w:rsidRPr="009B0E39">
        <w:rPr>
          <w:color w:val="000000"/>
          <w:shd w:val="clear" w:color="auto" w:fill="FFFFFF"/>
        </w:rPr>
        <w:t>5~7</w:t>
      </w:r>
      <w:r w:rsidRPr="009B0E39">
        <w:rPr>
          <w:color w:val="000000"/>
          <w:shd w:val="clear" w:color="auto" w:fill="FFFFFF"/>
        </w:rPr>
        <w:t>月中上映的</w:t>
      </w:r>
      <w:r w:rsidRPr="009B0E39">
        <w:rPr>
          <w:color w:val="000000"/>
          <w:shd w:val="clear" w:color="auto" w:fill="FFFFFF"/>
        </w:rPr>
        <w:t>35</w:t>
      </w:r>
      <w:r w:rsidRPr="009B0E39">
        <w:rPr>
          <w:color w:val="000000"/>
          <w:shd w:val="clear" w:color="auto" w:fill="FFFFFF"/>
        </w:rPr>
        <w:t>部影片在</w:t>
      </w:r>
      <w:r w:rsidRPr="009B0E39">
        <w:rPr>
          <w:color w:val="000000"/>
          <w:shd w:val="clear" w:color="auto" w:fill="FFFFFF"/>
        </w:rPr>
        <w:t>2</w:t>
      </w:r>
      <w:r w:rsidRPr="009B0E39">
        <w:rPr>
          <w:color w:val="000000"/>
          <w:shd w:val="clear" w:color="auto" w:fill="FFFFFF"/>
        </w:rPr>
        <w:t>月</w:t>
      </w:r>
      <w:r w:rsidRPr="009B0E39">
        <w:rPr>
          <w:color w:val="000000"/>
          <w:shd w:val="clear" w:color="auto" w:fill="FFFFFF"/>
        </w:rPr>
        <w:t>3</w:t>
      </w:r>
      <w:r w:rsidRPr="009B0E39">
        <w:rPr>
          <w:color w:val="000000"/>
          <w:shd w:val="clear" w:color="auto" w:fill="FFFFFF"/>
        </w:rPr>
        <w:t>月的社交媒体的数据。有趣的是，在</w:t>
      </w:r>
      <w:r w:rsidRPr="009B0E39">
        <w:rPr>
          <w:color w:val="000000"/>
          <w:shd w:val="clear" w:color="auto" w:fill="FFFFFF"/>
        </w:rPr>
        <w:t>J48</w:t>
      </w:r>
      <w:r w:rsidRPr="009B0E39">
        <w:rPr>
          <w:color w:val="000000"/>
          <w:shd w:val="clear" w:color="auto" w:fill="FFFFFF"/>
        </w:rPr>
        <w:t>分类器中，八个属性中只有四个被认为影视作品是否成功有关，即男女主演的人气情况、影片的类别和续集情况</w:t>
      </w:r>
      <w:r w:rsidR="00C51B7C" w:rsidRPr="009B0E39">
        <w:rPr>
          <w:color w:val="000000"/>
          <w:shd w:val="clear" w:color="auto" w:fill="FFFFFF"/>
        </w:rPr>
        <w:t>。在今天夏天影片真正上映的</w:t>
      </w:r>
      <w:r w:rsidRPr="009B0E39">
        <w:rPr>
          <w:color w:val="000000"/>
          <w:shd w:val="clear" w:color="auto" w:fill="FFFFFF"/>
        </w:rPr>
        <w:t>时</w:t>
      </w:r>
      <w:r w:rsidR="00C51B7C" w:rsidRPr="009B0E39">
        <w:rPr>
          <w:color w:val="000000"/>
          <w:shd w:val="clear" w:color="auto" w:fill="FFFFFF"/>
        </w:rPr>
        <w:t>候，最终结果才能够</w:t>
      </w:r>
      <w:r w:rsidRPr="009B0E39">
        <w:rPr>
          <w:color w:val="000000"/>
          <w:shd w:val="clear" w:color="auto" w:fill="FFFFFF"/>
        </w:rPr>
        <w:t>被验证</w:t>
      </w:r>
      <w:r w:rsidR="00C51B7C" w:rsidRPr="009B0E39">
        <w:rPr>
          <w:color w:val="000000"/>
          <w:shd w:val="clear" w:color="auto" w:fill="FFFFFF"/>
        </w:rPr>
        <w:t>，并且到时我们会更新相应的</w:t>
      </w:r>
      <w:r w:rsidRPr="009B0E39">
        <w:rPr>
          <w:color w:val="000000"/>
          <w:shd w:val="clear" w:color="auto" w:fill="FFFFFF"/>
        </w:rPr>
        <w:t>结果</w:t>
      </w:r>
      <w:r w:rsidR="00C51B7C" w:rsidRPr="009B0E39">
        <w:rPr>
          <w:color w:val="000000"/>
          <w:shd w:val="clear" w:color="auto" w:fill="FFFFFF"/>
        </w:rPr>
        <w:t>。</w:t>
      </w:r>
    </w:p>
    <w:p w:rsidR="00C50D5D" w:rsidRPr="009B0E39" w:rsidRDefault="00C51B7C" w:rsidP="00EE399C">
      <w:pPr>
        <w:pStyle w:val="a1"/>
        <w:adjustRightInd w:val="0"/>
        <w:snapToGrid w:val="0"/>
        <w:spacing w:afterLines="50" w:after="120" w:line="300" w:lineRule="auto"/>
        <w:ind w:firstLine="480"/>
        <w:rPr>
          <w:color w:val="000000"/>
          <w:shd w:val="clear" w:color="auto" w:fill="FFFFFF"/>
        </w:rPr>
      </w:pPr>
      <w:r w:rsidRPr="009B0E39">
        <w:rPr>
          <w:color w:val="000000"/>
          <w:shd w:val="clear" w:color="auto" w:fill="FFFFFF"/>
        </w:rPr>
        <w:t>在下面的部分，我们将描述具体数据的</w:t>
      </w:r>
      <w:r w:rsidR="004B65D8" w:rsidRPr="009B0E39">
        <w:rPr>
          <w:color w:val="000000"/>
          <w:shd w:val="clear" w:color="auto" w:fill="FFFFFF"/>
        </w:rPr>
        <w:t>采集</w:t>
      </w:r>
      <w:r w:rsidRPr="009B0E39">
        <w:rPr>
          <w:color w:val="000000"/>
          <w:shd w:val="clear" w:color="auto" w:fill="FFFFFF"/>
        </w:rPr>
        <w:t>过程。第三节介绍实验开展的</w:t>
      </w:r>
      <w:r w:rsidRPr="009B0E39">
        <w:rPr>
          <w:color w:val="000000"/>
          <w:shd w:val="clear" w:color="auto" w:fill="FFFFFF"/>
        </w:rPr>
        <w:lastRenderedPageBreak/>
        <w:t>情况</w:t>
      </w:r>
      <w:r w:rsidR="004B65D8" w:rsidRPr="009B0E39">
        <w:rPr>
          <w:color w:val="000000"/>
          <w:shd w:val="clear" w:color="auto" w:fill="FFFFFF"/>
        </w:rPr>
        <w:t>。结果与讨论</w:t>
      </w:r>
      <w:r w:rsidRPr="009B0E39">
        <w:rPr>
          <w:color w:val="000000"/>
          <w:shd w:val="clear" w:color="auto" w:fill="FFFFFF"/>
        </w:rPr>
        <w:t>会在第四节中提出，并随之提出我们的结论</w:t>
      </w:r>
      <w:r w:rsidR="004B65D8" w:rsidRPr="009B0E39">
        <w:rPr>
          <w:color w:val="000000"/>
          <w:shd w:val="clear" w:color="auto" w:fill="FFFFFF"/>
        </w:rPr>
        <w:t>。</w:t>
      </w:r>
    </w:p>
    <w:p w:rsidR="00E059AC" w:rsidRPr="009B0E39" w:rsidRDefault="00CD5CBB" w:rsidP="00EE399C">
      <w:pPr>
        <w:pStyle w:val="a1"/>
        <w:adjustRightInd w:val="0"/>
        <w:snapToGrid w:val="0"/>
        <w:spacing w:afterLines="50" w:after="120" w:line="300" w:lineRule="auto"/>
        <w:ind w:firstLineChars="0" w:firstLine="0"/>
        <w:jc w:val="left"/>
        <w:rPr>
          <w:color w:val="000000"/>
          <w:sz w:val="28"/>
          <w:shd w:val="clear" w:color="auto" w:fill="FFFFFF"/>
        </w:rPr>
      </w:pPr>
      <w:r w:rsidRPr="009B0E39">
        <w:rPr>
          <w:color w:val="000000"/>
          <w:sz w:val="28"/>
          <w:shd w:val="clear" w:color="auto" w:fill="FFFFFF"/>
        </w:rPr>
        <w:t>2</w:t>
      </w:r>
      <w:r w:rsidR="00E059AC" w:rsidRPr="009B0E39">
        <w:rPr>
          <w:color w:val="000000"/>
          <w:sz w:val="28"/>
          <w:shd w:val="clear" w:color="auto" w:fill="FFFFFF"/>
        </w:rPr>
        <w:t xml:space="preserve"> </w:t>
      </w:r>
      <w:r w:rsidRPr="009B0E39">
        <w:rPr>
          <w:color w:val="000000"/>
          <w:sz w:val="28"/>
          <w:shd w:val="clear" w:color="auto" w:fill="FFFFFF"/>
        </w:rPr>
        <w:t>数据采集</w:t>
      </w:r>
    </w:p>
    <w:p w:rsidR="00CD5CBB" w:rsidRPr="009B0E39" w:rsidRDefault="00567305" w:rsidP="00EE399C">
      <w:pPr>
        <w:pStyle w:val="a1"/>
        <w:adjustRightInd w:val="0"/>
        <w:snapToGrid w:val="0"/>
        <w:spacing w:afterLines="50" w:after="120" w:line="300" w:lineRule="auto"/>
        <w:ind w:firstLineChars="0" w:firstLine="0"/>
        <w:jc w:val="left"/>
        <w:rPr>
          <w:color w:val="000000"/>
          <w:shd w:val="clear" w:color="auto" w:fill="FFFFFF"/>
        </w:rPr>
      </w:pPr>
      <w:r w:rsidRPr="009B0E39">
        <w:rPr>
          <w:color w:val="000000"/>
          <w:shd w:val="clear" w:color="auto" w:fill="FFFFFF"/>
        </w:rPr>
        <w:t>我们收集了</w:t>
      </w:r>
      <w:r w:rsidRPr="009B0E39">
        <w:rPr>
          <w:color w:val="000000"/>
          <w:shd w:val="clear" w:color="auto" w:fill="FFFFFF"/>
        </w:rPr>
        <w:t>2013</w:t>
      </w:r>
      <w:r w:rsidRPr="009B0E39">
        <w:rPr>
          <w:color w:val="000000"/>
          <w:shd w:val="clear" w:color="auto" w:fill="FFFFFF"/>
        </w:rPr>
        <w:t>年</w:t>
      </w:r>
      <w:r w:rsidRPr="009B0E39">
        <w:rPr>
          <w:color w:val="000000"/>
          <w:shd w:val="clear" w:color="auto" w:fill="FFFFFF"/>
        </w:rPr>
        <w:t>5~6</w:t>
      </w:r>
      <w:r w:rsidRPr="009B0E39">
        <w:rPr>
          <w:color w:val="000000"/>
          <w:shd w:val="clear" w:color="auto" w:fill="FFFFFF"/>
        </w:rPr>
        <w:t>月美国市场上映的影片官方预告片数据。我们基于网站</w:t>
      </w:r>
      <w:r w:rsidRPr="009B0E39">
        <w:rPr>
          <w:color w:val="000000"/>
          <w:shd w:val="clear" w:color="auto" w:fill="FFFFFF"/>
        </w:rPr>
        <w:t xml:space="preserve">http://www.comingsoon.net[7] </w:t>
      </w:r>
      <w:r w:rsidRPr="009B0E39">
        <w:rPr>
          <w:color w:val="000000"/>
          <w:shd w:val="clear" w:color="auto" w:fill="FFFFFF"/>
        </w:rPr>
        <w:t>确定了这批影片的列表</w:t>
      </w:r>
      <w:r w:rsidR="00224D61" w:rsidRPr="009B0E39">
        <w:rPr>
          <w:color w:val="000000"/>
          <w:shd w:val="clear" w:color="auto" w:fill="FFFFFF"/>
        </w:rPr>
        <w:t>。明确影片</w:t>
      </w:r>
      <w:r w:rsidRPr="009B0E39">
        <w:rPr>
          <w:color w:val="000000"/>
          <w:shd w:val="clear" w:color="auto" w:fill="FFFFFF"/>
        </w:rPr>
        <w:t>后，我们</w:t>
      </w:r>
      <w:r w:rsidR="00224D61" w:rsidRPr="009B0E39">
        <w:rPr>
          <w:color w:val="000000"/>
          <w:shd w:val="clear" w:color="auto" w:fill="FFFFFF"/>
        </w:rPr>
        <w:t>从</w:t>
      </w:r>
      <w:r w:rsidR="00224D61" w:rsidRPr="009B0E39">
        <w:rPr>
          <w:color w:val="000000"/>
          <w:shd w:val="clear" w:color="auto" w:fill="FFFFFF"/>
        </w:rPr>
        <w:t>http://themoviebox.net[8]</w:t>
      </w:r>
      <w:r w:rsidR="00224D61" w:rsidRPr="009B0E39">
        <w:rPr>
          <w:color w:val="000000"/>
          <w:shd w:val="clear" w:color="auto" w:fill="FFFFFF"/>
        </w:rPr>
        <w:t>网站跟踪了这批影片的电</w:t>
      </w:r>
      <w:r w:rsidRPr="009B0E39">
        <w:rPr>
          <w:color w:val="000000"/>
          <w:shd w:val="clear" w:color="auto" w:fill="FFFFFF"/>
        </w:rPr>
        <w:t>影预告片。从预告片的数据</w:t>
      </w:r>
      <w:r w:rsidR="00224D61" w:rsidRPr="009B0E39">
        <w:rPr>
          <w:color w:val="000000"/>
          <w:shd w:val="clear" w:color="auto" w:fill="FFFFFF"/>
        </w:rPr>
        <w:t>中</w:t>
      </w:r>
      <w:r w:rsidRPr="009B0E39">
        <w:rPr>
          <w:color w:val="000000"/>
          <w:shd w:val="clear" w:color="auto" w:fill="FFFFFF"/>
        </w:rPr>
        <w:t>，我们</w:t>
      </w:r>
      <w:r w:rsidR="00224D61" w:rsidRPr="009B0E39">
        <w:rPr>
          <w:color w:val="000000"/>
          <w:shd w:val="clear" w:color="auto" w:fill="FFFFFF"/>
        </w:rPr>
        <w:t>可以确定这些电影预告片在</w:t>
      </w:r>
      <w:r w:rsidR="00224D61" w:rsidRPr="009B0E39">
        <w:rPr>
          <w:color w:val="000000"/>
          <w:shd w:val="clear" w:color="auto" w:fill="FFFFFF"/>
        </w:rPr>
        <w:t>YouTube</w:t>
      </w:r>
      <w:r w:rsidR="00224D61" w:rsidRPr="009B0E39">
        <w:rPr>
          <w:color w:val="000000"/>
          <w:shd w:val="clear" w:color="auto" w:fill="FFFFFF"/>
        </w:rPr>
        <w:t>上的</w:t>
      </w:r>
      <w:r w:rsidRPr="009B0E39">
        <w:rPr>
          <w:color w:val="000000"/>
          <w:shd w:val="clear" w:color="auto" w:fill="FFFFFF"/>
        </w:rPr>
        <w:t>视频</w:t>
      </w:r>
      <w:r w:rsidRPr="009B0E39">
        <w:rPr>
          <w:color w:val="000000"/>
          <w:shd w:val="clear" w:color="auto" w:fill="FFFFFF"/>
        </w:rPr>
        <w:t>ID</w:t>
      </w:r>
      <w:r w:rsidRPr="009B0E39">
        <w:rPr>
          <w:color w:val="000000"/>
          <w:shd w:val="clear" w:color="auto" w:fill="FFFFFF"/>
        </w:rPr>
        <w:t>号。</w:t>
      </w:r>
      <w:r w:rsidR="00224D61" w:rsidRPr="009B0E39">
        <w:rPr>
          <w:color w:val="000000"/>
          <w:shd w:val="clear" w:color="auto" w:fill="FFFFFF"/>
        </w:rPr>
        <w:t xml:space="preserve"> </w:t>
      </w:r>
      <w:r w:rsidR="00224D61" w:rsidRPr="009B0E39">
        <w:rPr>
          <w:color w:val="000000"/>
          <w:shd w:val="clear" w:color="auto" w:fill="FFFFFF"/>
        </w:rPr>
        <w:t>整个</w:t>
      </w:r>
      <w:r w:rsidR="00224D61" w:rsidRPr="009B0E39">
        <w:rPr>
          <w:color w:val="000000"/>
          <w:shd w:val="clear" w:color="auto" w:fill="FFFFFF"/>
        </w:rPr>
        <w:t>35</w:t>
      </w:r>
      <w:r w:rsidR="00224D61" w:rsidRPr="009B0E39">
        <w:rPr>
          <w:color w:val="000000"/>
          <w:shd w:val="clear" w:color="auto" w:fill="FFFFFF"/>
        </w:rPr>
        <w:t>部影片预告片名和发行日期如表</w:t>
      </w:r>
      <w:r w:rsidR="00224D61" w:rsidRPr="009B0E39">
        <w:rPr>
          <w:color w:val="000000"/>
          <w:shd w:val="clear" w:color="auto" w:fill="FFFFFF"/>
        </w:rPr>
        <w:t>1</w:t>
      </w:r>
      <w:r w:rsidR="00224D61" w:rsidRPr="009B0E39">
        <w:rPr>
          <w:color w:val="000000"/>
          <w:shd w:val="clear" w:color="auto" w:fill="FFFFFF"/>
        </w:rPr>
        <w:t>所示：</w:t>
      </w:r>
      <w:r w:rsidR="00224D61" w:rsidRPr="009B0E39">
        <w:rPr>
          <w:color w:val="000000"/>
          <w:shd w:val="clear" w:color="auto" w:fill="FFFFFF"/>
        </w:rPr>
        <w:t xml:space="preserve"> </w:t>
      </w:r>
    </w:p>
    <w:p w:rsidR="00164BCC" w:rsidRPr="009B0E39" w:rsidRDefault="000B1B25" w:rsidP="00EE399C">
      <w:pPr>
        <w:pStyle w:val="a1"/>
        <w:adjustRightInd w:val="0"/>
        <w:snapToGrid w:val="0"/>
        <w:spacing w:afterLines="50" w:after="120" w:line="300" w:lineRule="auto"/>
        <w:ind w:firstLineChars="0" w:firstLine="578"/>
        <w:jc w:val="left"/>
      </w:pPr>
      <w:r w:rsidRPr="009B0E39">
        <w:t>对于</w:t>
      </w:r>
      <w:r w:rsidRPr="009B0E39">
        <w:t>YouTube</w:t>
      </w:r>
      <w:r w:rsidRPr="009B0E39">
        <w:t>上的开发者指南是提供不同语言的支持，如</w:t>
      </w:r>
      <w:r w:rsidRPr="009B0E39">
        <w:t>Java</w:t>
      </w:r>
      <w:r w:rsidRPr="009B0E39">
        <w:t>，</w:t>
      </w:r>
      <w:r w:rsidRPr="009B0E39">
        <w:t>.NET</w:t>
      </w:r>
      <w:r w:rsidRPr="009B0E39">
        <w:t>，</w:t>
      </w:r>
      <w:r w:rsidRPr="009B0E39">
        <w:t>PHP</w:t>
      </w:r>
      <w:r w:rsidRPr="009B0E39">
        <w:t>，</w:t>
      </w:r>
      <w:r w:rsidRPr="009B0E39">
        <w:t>Python</w:t>
      </w:r>
      <w:r w:rsidRPr="009B0E39">
        <w:t>和</w:t>
      </w:r>
      <w:r w:rsidRPr="009B0E39">
        <w:t>JavaScript</w:t>
      </w:r>
      <w:r w:rsidRPr="009B0E39">
        <w:t>。对于</w:t>
      </w:r>
      <w:r w:rsidRPr="009B0E39">
        <w:t>YouTube</w:t>
      </w:r>
      <w:r w:rsidR="00164BCC" w:rsidRPr="009B0E39">
        <w:t>上</w:t>
      </w:r>
      <w:r w:rsidRPr="009B0E39">
        <w:t>API</w:t>
      </w:r>
      <w:r w:rsidR="00164BCC" w:rsidRPr="009B0E39">
        <w:t>进行交互，我们基于</w:t>
      </w:r>
      <w:r w:rsidR="00164BCC" w:rsidRPr="009B0E39">
        <w:t>PHP</w:t>
      </w:r>
      <w:r w:rsidR="00164BCC" w:rsidRPr="009B0E39">
        <w:t>语言书写了相应的代码，并且运行在</w:t>
      </w:r>
      <w:r w:rsidRPr="009B0E39">
        <w:t>WAMP</w:t>
      </w:r>
      <w:r w:rsidR="00164BCC" w:rsidRPr="009B0E39">
        <w:t>服务器上</w:t>
      </w:r>
      <w:r w:rsidRPr="009B0E39">
        <w:t>。</w:t>
      </w:r>
      <w:r w:rsidR="00164BCC" w:rsidRPr="009B0E39">
        <w:t>所有</w:t>
      </w:r>
      <w:r w:rsidRPr="009B0E39">
        <w:t>在</w:t>
      </w:r>
      <w:r w:rsidRPr="009B0E39">
        <w:t>YouTube</w:t>
      </w:r>
      <w:r w:rsidRPr="009B0E39">
        <w:t>视频都有相应的视频</w:t>
      </w:r>
      <w:r w:rsidRPr="009B0E39">
        <w:t>ID</w:t>
      </w:r>
      <w:r w:rsidRPr="009B0E39">
        <w:t>。我们通过</w:t>
      </w:r>
      <w:r w:rsidR="00164BCC" w:rsidRPr="009B0E39">
        <w:t>传递视频</w:t>
      </w:r>
      <w:r w:rsidR="00164BCC" w:rsidRPr="009B0E39">
        <w:t>ID</w:t>
      </w:r>
      <w:r w:rsidR="00164BCC" w:rsidRPr="009B0E39">
        <w:t>给我们的代码，便能够获取相应的视频评论</w:t>
      </w:r>
      <w:r w:rsidRPr="009B0E39">
        <w:t>。一旦执行代码，它使用</w:t>
      </w:r>
      <w:r w:rsidRPr="009B0E39">
        <w:t>YouTube</w:t>
      </w:r>
      <w:r w:rsidR="00164BCC" w:rsidRPr="009B0E39">
        <w:t>提供的</w:t>
      </w:r>
      <w:r w:rsidR="00164BCC" w:rsidRPr="009B0E39">
        <w:t>API</w:t>
      </w:r>
      <w:r w:rsidR="00164BCC" w:rsidRPr="009B0E39">
        <w:t>接口提取视频评论，并且以文本文件的格式存储到本地</w:t>
      </w:r>
      <w:r w:rsidRPr="009B0E39">
        <w:t>。我们使用开源</w:t>
      </w:r>
      <w:r w:rsidRPr="009B0E39">
        <w:t>Zend</w:t>
      </w:r>
      <w:r w:rsidRPr="009B0E39">
        <w:t>框架</w:t>
      </w:r>
      <w:r w:rsidR="00164BCC" w:rsidRPr="009B0E39">
        <w:t>，基于</w:t>
      </w:r>
      <w:r w:rsidR="00164BCC" w:rsidRPr="009B0E39">
        <w:t>PHP</w:t>
      </w:r>
      <w:r w:rsidR="00164BCC" w:rsidRPr="009B0E39">
        <w:t>语言</w:t>
      </w:r>
      <w:r w:rsidRPr="009B0E39">
        <w:t>开发</w:t>
      </w:r>
      <w:r w:rsidR="00164BCC" w:rsidRPr="009B0E39">
        <w:t>了</w:t>
      </w:r>
      <w:r w:rsidRPr="009B0E39">
        <w:t>网络应用程序和</w:t>
      </w:r>
      <w:r w:rsidR="00164BCC" w:rsidRPr="009B0E39">
        <w:t>相应的</w:t>
      </w:r>
      <w:r w:rsidR="00164BCC" w:rsidRPr="009B0E39">
        <w:t>web</w:t>
      </w:r>
      <w:r w:rsidR="00164BCC" w:rsidRPr="009B0E39">
        <w:t>服务</w:t>
      </w:r>
      <w:r w:rsidRPr="009B0E39">
        <w:t>。</w:t>
      </w:r>
      <w:r w:rsidRPr="009B0E39">
        <w:t xml:space="preserve"> </w:t>
      </w:r>
      <w:r w:rsidR="00164BCC" w:rsidRPr="009B0E39">
        <w:t>其中，</w:t>
      </w:r>
      <w:r w:rsidRPr="009B0E39">
        <w:t>Zend</w:t>
      </w:r>
      <w:r w:rsidR="00164BCC" w:rsidRPr="009B0E39">
        <w:t>框架完全</w:t>
      </w:r>
      <w:r w:rsidRPr="009B0E39">
        <w:t>面向对象，并</w:t>
      </w:r>
      <w:r w:rsidR="00164BCC" w:rsidRPr="009B0E39">
        <w:t>且</w:t>
      </w:r>
      <w:r w:rsidRPr="009B0E39">
        <w:t>利用</w:t>
      </w:r>
      <w:r w:rsidR="00164BCC" w:rsidRPr="009B0E39">
        <w:t>了很多</w:t>
      </w:r>
      <w:r w:rsidRPr="009B0E39">
        <w:t>PHP</w:t>
      </w:r>
      <w:r w:rsidR="00164BCC" w:rsidRPr="009B0E39">
        <w:t>语言的新特性，如命名空间，延迟</w:t>
      </w:r>
      <w:r w:rsidRPr="009B0E39">
        <w:t>静态绑定，</w:t>
      </w:r>
      <w:r w:rsidRPr="009B0E39">
        <w:t>lambda</w:t>
      </w:r>
      <w:r w:rsidRPr="009B0E39">
        <w:t>函数和闭包</w:t>
      </w:r>
      <w:r w:rsidRPr="009B0E39">
        <w:t>[9]</w:t>
      </w:r>
      <w:r w:rsidR="00164BCC" w:rsidRPr="009B0E39">
        <w:t>等</w:t>
      </w:r>
      <w:r w:rsidRPr="009B0E39">
        <w:t>。</w:t>
      </w:r>
    </w:p>
    <w:p w:rsidR="00224D61" w:rsidRPr="009B0E39" w:rsidRDefault="000B1B25" w:rsidP="00EE399C">
      <w:pPr>
        <w:pStyle w:val="a1"/>
        <w:adjustRightInd w:val="0"/>
        <w:snapToGrid w:val="0"/>
        <w:spacing w:afterLines="50" w:after="120" w:line="300" w:lineRule="auto"/>
        <w:ind w:firstLineChars="0" w:firstLine="578"/>
        <w:jc w:val="left"/>
      </w:pPr>
      <w:r w:rsidRPr="009B0E39">
        <w:t>YouTube</w:t>
      </w:r>
      <w:r w:rsidRPr="009B0E39">
        <w:t>的</w:t>
      </w:r>
      <w:r w:rsidR="00164BCC" w:rsidRPr="009B0E39">
        <w:t>数据采集从</w:t>
      </w:r>
      <w:r w:rsidR="00164BCC" w:rsidRPr="009B0E39">
        <w:t>2013</w:t>
      </w:r>
      <w:r w:rsidR="00164BCC" w:rsidRPr="009B0E39">
        <w:t>年</w:t>
      </w:r>
      <w:r w:rsidR="00164BCC" w:rsidRPr="009B0E39">
        <w:t>2</w:t>
      </w:r>
      <w:r w:rsidR="00164BCC" w:rsidRPr="009B0E39">
        <w:t>月</w:t>
      </w:r>
      <w:r w:rsidR="00164BCC" w:rsidRPr="009B0E39">
        <w:t>28</w:t>
      </w:r>
      <w:r w:rsidR="00164BCC" w:rsidRPr="009B0E39">
        <w:t>日至</w:t>
      </w:r>
      <w:r w:rsidR="00164BCC" w:rsidRPr="009B0E39">
        <w:t>3</w:t>
      </w:r>
      <w:r w:rsidR="00164BCC" w:rsidRPr="009B0E39">
        <w:t>月</w:t>
      </w:r>
      <w:r w:rsidR="00164BCC" w:rsidRPr="009B0E39">
        <w:t>28</w:t>
      </w:r>
      <w:r w:rsidR="00164BCC" w:rsidRPr="009B0E39">
        <w:t>日进行了为期</w:t>
      </w:r>
      <w:r w:rsidRPr="009B0E39">
        <w:t>一个月</w:t>
      </w:r>
      <w:r w:rsidR="00164BCC" w:rsidRPr="009B0E39">
        <w:t>左右时间。</w:t>
      </w:r>
      <w:r w:rsidRPr="009B0E39">
        <w:t>我们</w:t>
      </w:r>
      <w:r w:rsidR="00164BCC" w:rsidRPr="009B0E39">
        <w:t>了</w:t>
      </w:r>
      <w:r w:rsidRPr="009B0E39">
        <w:t>提取</w:t>
      </w:r>
      <w:r w:rsidR="00164BCC" w:rsidRPr="009B0E39">
        <w:t>影片每天观看次数和评论量</w:t>
      </w:r>
      <w:r w:rsidRPr="009B0E39">
        <w:t>。</w:t>
      </w:r>
      <w:r w:rsidR="00164BCC" w:rsidRPr="009B0E39">
        <w:t>由于</w:t>
      </w:r>
      <w:r w:rsidRPr="009B0E39">
        <w:t>YouTube</w:t>
      </w:r>
      <w:r w:rsidR="00164BCC" w:rsidRPr="009B0E39">
        <w:t xml:space="preserve"> </w:t>
      </w:r>
      <w:r w:rsidRPr="009B0E39">
        <w:t>API</w:t>
      </w:r>
      <w:r w:rsidR="002F0101" w:rsidRPr="009B0E39">
        <w:t>的</w:t>
      </w:r>
      <w:r w:rsidRPr="009B0E39">
        <w:t>限制，我们</w:t>
      </w:r>
      <w:r w:rsidR="002F0101" w:rsidRPr="009B0E39">
        <w:t>一次最多只能获取</w:t>
      </w:r>
      <w:r w:rsidRPr="009B0E39">
        <w:t>最近</w:t>
      </w:r>
      <w:r w:rsidR="002F0101" w:rsidRPr="009B0E39">
        <w:t>时间内</w:t>
      </w:r>
      <w:r w:rsidRPr="009B0E39">
        <w:t>的</w:t>
      </w:r>
      <w:r w:rsidRPr="009B0E39">
        <w:t>1000</w:t>
      </w:r>
      <w:r w:rsidR="002F0101" w:rsidRPr="009B0E39">
        <w:t>条</w:t>
      </w:r>
      <w:r w:rsidRPr="009B0E39">
        <w:t>评论</w:t>
      </w:r>
      <w:r w:rsidRPr="009B0E39">
        <w:t>[9]</w:t>
      </w:r>
      <w:r w:rsidRPr="009B0E39">
        <w:t>。</w:t>
      </w:r>
      <w:r w:rsidR="002F0101" w:rsidRPr="009B0E39">
        <w:t>最终，关于</w:t>
      </w:r>
      <w:r w:rsidR="002F0101" w:rsidRPr="009B0E39">
        <w:t>35</w:t>
      </w:r>
      <w:r w:rsidR="002F0101" w:rsidRPr="009B0E39">
        <w:t>部选取的影片，我们采集到的数据，总播放量超过</w:t>
      </w:r>
      <w:r w:rsidRPr="009B0E39">
        <w:t>7</w:t>
      </w:r>
      <w:r w:rsidR="00E6205E" w:rsidRPr="009B0E39">
        <w:t>,70</w:t>
      </w:r>
      <w:r w:rsidR="002F0101" w:rsidRPr="009B0E39">
        <w:t>00,000</w:t>
      </w:r>
      <w:r w:rsidR="002F0101" w:rsidRPr="009B0E39">
        <w:t>以上，总评论</w:t>
      </w:r>
      <w:r w:rsidR="00E6205E" w:rsidRPr="009B0E39">
        <w:t>量</w:t>
      </w:r>
      <w:r w:rsidRPr="009B0E39">
        <w:t>98K</w:t>
      </w:r>
      <w:r w:rsidRPr="009B0E39">
        <w:t>。</w:t>
      </w:r>
    </w:p>
    <w:p w:rsidR="004D1C1C" w:rsidRPr="009B0E39" w:rsidRDefault="00B83520" w:rsidP="00EE399C">
      <w:pPr>
        <w:pStyle w:val="a1"/>
        <w:adjustRightInd w:val="0"/>
        <w:snapToGrid w:val="0"/>
        <w:spacing w:afterLines="50" w:after="120" w:line="300" w:lineRule="auto"/>
        <w:ind w:firstLineChars="0" w:firstLine="578"/>
        <w:jc w:val="left"/>
        <w:rPr>
          <w:color w:val="000000"/>
          <w:shd w:val="clear" w:color="auto" w:fill="FFFFFF"/>
        </w:rPr>
      </w:pPr>
      <w:r w:rsidRPr="009B0E39">
        <w:rPr>
          <w:color w:val="000000"/>
          <w:shd w:val="clear" w:color="auto" w:fill="FFFFFF"/>
        </w:rPr>
        <w:t>在推特上，影片导演们的粉丝量接近</w:t>
      </w:r>
      <w:r w:rsidRPr="009B0E39">
        <w:rPr>
          <w:color w:val="000000"/>
          <w:shd w:val="clear" w:color="auto" w:fill="FFFFFF"/>
        </w:rPr>
        <w:t>137K</w:t>
      </w:r>
      <w:r w:rsidRPr="009B0E39">
        <w:rPr>
          <w:color w:val="000000"/>
          <w:shd w:val="clear" w:color="auto" w:fill="FFFFFF"/>
        </w:rPr>
        <w:t>，男演员的粉丝量达到</w:t>
      </w:r>
      <w:r w:rsidRPr="009B0E39">
        <w:rPr>
          <w:color w:val="000000"/>
          <w:shd w:val="clear" w:color="auto" w:fill="FFFFFF"/>
        </w:rPr>
        <w:t>7600,000</w:t>
      </w:r>
      <w:r w:rsidRPr="009B0E39">
        <w:rPr>
          <w:color w:val="000000"/>
          <w:shd w:val="clear" w:color="auto" w:fill="FFFFFF"/>
        </w:rPr>
        <w:t>，女演员达到</w:t>
      </w:r>
      <w:r w:rsidRPr="009B0E39">
        <w:rPr>
          <w:color w:val="000000"/>
          <w:shd w:val="clear" w:color="auto" w:fill="FFFFFF"/>
        </w:rPr>
        <w:t>20,800,000</w:t>
      </w:r>
      <w:r w:rsidR="00FF4361" w:rsidRPr="009B0E39">
        <w:rPr>
          <w:color w:val="000000"/>
          <w:shd w:val="clear" w:color="auto" w:fill="FFFFFF"/>
        </w:rPr>
        <w:t>。</w:t>
      </w:r>
    </w:p>
    <w:p w:rsidR="007A786D" w:rsidRPr="009B0E39" w:rsidRDefault="007A786D" w:rsidP="00EE399C">
      <w:pPr>
        <w:pStyle w:val="a1"/>
        <w:adjustRightInd w:val="0"/>
        <w:snapToGrid w:val="0"/>
        <w:spacing w:afterLines="50" w:after="120" w:line="300" w:lineRule="auto"/>
        <w:ind w:firstLineChars="0" w:firstLine="0"/>
        <w:jc w:val="center"/>
        <w:rPr>
          <w:color w:val="000000"/>
          <w:shd w:val="clear" w:color="auto" w:fill="FFFFFF"/>
        </w:rPr>
      </w:pPr>
      <w:r w:rsidRPr="009B0E39">
        <w:rPr>
          <w:noProof/>
        </w:rPr>
        <w:lastRenderedPageBreak/>
        <w:drawing>
          <wp:inline distT="0" distB="0" distL="0" distR="0" wp14:anchorId="7A2A855F" wp14:editId="05D101F7">
            <wp:extent cx="3863010" cy="2735248"/>
            <wp:effectExtent l="0" t="0" r="4445" b="825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l="2139"/>
                    <a:stretch/>
                  </pic:blipFill>
                  <pic:spPr bwMode="auto">
                    <a:xfrm>
                      <a:off x="0" y="0"/>
                      <a:ext cx="3901519" cy="2762515"/>
                    </a:xfrm>
                    <a:prstGeom prst="rect">
                      <a:avLst/>
                    </a:prstGeom>
                    <a:ln>
                      <a:noFill/>
                    </a:ln>
                    <a:extLst>
                      <a:ext uri="{53640926-AAD7-44D8-BBD7-CCE9431645EC}">
                        <a14:shadowObscured xmlns:a14="http://schemas.microsoft.com/office/drawing/2010/main"/>
                      </a:ext>
                    </a:extLst>
                  </pic:spPr>
                </pic:pic>
              </a:graphicData>
            </a:graphic>
          </wp:inline>
        </w:drawing>
      </w:r>
    </w:p>
    <w:p w:rsidR="00702889" w:rsidRPr="009B0E39" w:rsidRDefault="00F3294C" w:rsidP="00EE399C">
      <w:pPr>
        <w:pStyle w:val="a1"/>
        <w:adjustRightInd w:val="0"/>
        <w:snapToGrid w:val="0"/>
        <w:spacing w:afterLines="50" w:after="120" w:line="300" w:lineRule="auto"/>
        <w:ind w:firstLineChars="0" w:firstLine="0"/>
        <w:jc w:val="center"/>
        <w:rPr>
          <w:color w:val="000000"/>
          <w:shd w:val="clear" w:color="auto" w:fill="FFFFFF"/>
        </w:rPr>
      </w:pPr>
      <w:r w:rsidRPr="009B0E39">
        <w:rPr>
          <w:noProof/>
        </w:rPr>
        <w:drawing>
          <wp:inline distT="0" distB="0" distL="0" distR="0" wp14:anchorId="3F635389" wp14:editId="234D8828">
            <wp:extent cx="3808674" cy="3471103"/>
            <wp:effectExtent l="0" t="0" r="190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l="915"/>
                    <a:stretch/>
                  </pic:blipFill>
                  <pic:spPr bwMode="auto">
                    <a:xfrm>
                      <a:off x="0" y="0"/>
                      <a:ext cx="3831318" cy="3491740"/>
                    </a:xfrm>
                    <a:prstGeom prst="rect">
                      <a:avLst/>
                    </a:prstGeom>
                    <a:ln>
                      <a:noFill/>
                    </a:ln>
                    <a:extLst>
                      <a:ext uri="{53640926-AAD7-44D8-BBD7-CCE9431645EC}">
                        <a14:shadowObscured xmlns:a14="http://schemas.microsoft.com/office/drawing/2010/main"/>
                      </a:ext>
                    </a:extLst>
                  </pic:spPr>
                </pic:pic>
              </a:graphicData>
            </a:graphic>
          </wp:inline>
        </w:drawing>
      </w:r>
    </w:p>
    <w:p w:rsidR="004D1C1C" w:rsidRPr="009B0E39" w:rsidRDefault="007D52AA" w:rsidP="00EE399C">
      <w:pPr>
        <w:pStyle w:val="a1"/>
        <w:adjustRightInd w:val="0"/>
        <w:snapToGrid w:val="0"/>
        <w:spacing w:afterLines="50" w:after="120" w:line="300" w:lineRule="auto"/>
        <w:ind w:firstLineChars="0" w:firstLine="0"/>
        <w:rPr>
          <w:color w:val="000000"/>
          <w:shd w:val="clear" w:color="auto" w:fill="FFFFFF"/>
        </w:rPr>
      </w:pPr>
      <w:r w:rsidRPr="009B0E39">
        <w:rPr>
          <w:color w:val="000000"/>
          <w:shd w:val="clear" w:color="auto" w:fill="FFFFFF"/>
        </w:rPr>
        <w:tab/>
      </w:r>
      <w:r w:rsidRPr="009B0E39">
        <w:rPr>
          <w:color w:val="000000"/>
          <w:shd w:val="clear" w:color="auto" w:fill="FFFFFF"/>
        </w:rPr>
        <w:t>接下来，我们继续描述数据的属性特征时如何被提取的。</w:t>
      </w:r>
    </w:p>
    <w:p w:rsidR="00D13E12" w:rsidRPr="009B0E39" w:rsidRDefault="00D13E12" w:rsidP="00DD4F66">
      <w:pPr>
        <w:pStyle w:val="a1"/>
        <w:numPr>
          <w:ilvl w:val="0"/>
          <w:numId w:val="31"/>
        </w:numPr>
        <w:adjustRightInd w:val="0"/>
        <w:snapToGrid w:val="0"/>
        <w:spacing w:afterLines="50" w:after="120" w:line="300" w:lineRule="auto"/>
        <w:ind w:firstLineChars="0"/>
        <w:rPr>
          <w:color w:val="000000"/>
          <w:shd w:val="clear" w:color="auto" w:fill="FFFFFF"/>
        </w:rPr>
      </w:pPr>
      <w:r w:rsidRPr="009B0E39">
        <w:rPr>
          <w:color w:val="000000"/>
          <w:shd w:val="clear" w:color="auto" w:fill="FFFFFF"/>
        </w:rPr>
        <w:t>影片类型</w:t>
      </w:r>
    </w:p>
    <w:p w:rsidR="00D13E12" w:rsidRPr="009B0E39" w:rsidRDefault="00F5283F" w:rsidP="00EE399C">
      <w:pPr>
        <w:widowControl/>
        <w:adjustRightInd w:val="0"/>
        <w:snapToGrid w:val="0"/>
        <w:spacing w:line="300" w:lineRule="auto"/>
        <w:ind w:firstLine="420"/>
        <w:jc w:val="left"/>
        <w:rPr>
          <w:color w:val="000000"/>
          <w:shd w:val="clear" w:color="auto" w:fill="FFFFFF"/>
        </w:rPr>
      </w:pPr>
      <w:r w:rsidRPr="009B0E39">
        <w:rPr>
          <w:color w:val="000000"/>
          <w:shd w:val="clear" w:color="auto" w:fill="FFFFFF"/>
        </w:rPr>
        <w:t>IMDb</w:t>
      </w:r>
      <w:r w:rsidRPr="009B0E39">
        <w:rPr>
          <w:color w:val="000000"/>
          <w:shd w:val="clear" w:color="auto" w:fill="FFFFFF"/>
        </w:rPr>
        <w:t>影片数据库是最全面的数据资源库，</w:t>
      </w:r>
      <w:r w:rsidR="00D13E12" w:rsidRPr="009B0E39">
        <w:rPr>
          <w:color w:val="000000"/>
          <w:shd w:val="clear" w:color="auto" w:fill="FFFFFF"/>
        </w:rPr>
        <w:t>几乎</w:t>
      </w:r>
      <w:r w:rsidRPr="009B0E39">
        <w:rPr>
          <w:color w:val="000000"/>
          <w:shd w:val="clear" w:color="auto" w:fill="FFFFFF"/>
        </w:rPr>
        <w:t>包含每一部制作影片的详细信息。它包含海量的数据，能够从中获取</w:t>
      </w:r>
      <w:r w:rsidR="00D13E12" w:rsidRPr="009B0E39">
        <w:rPr>
          <w:color w:val="000000"/>
          <w:shd w:val="clear" w:color="auto" w:fill="FFFFFF"/>
        </w:rPr>
        <w:t>关于</w:t>
      </w:r>
      <w:r w:rsidRPr="009B0E39">
        <w:rPr>
          <w:color w:val="000000"/>
          <w:shd w:val="clear" w:color="auto" w:fill="FFFFFF"/>
        </w:rPr>
        <w:t>影视总体趋势非常</w:t>
      </w:r>
      <w:r w:rsidR="00D13E12" w:rsidRPr="009B0E39">
        <w:rPr>
          <w:color w:val="000000"/>
          <w:shd w:val="clear" w:color="auto" w:fill="FFFFFF"/>
        </w:rPr>
        <w:t>有价值的信息</w:t>
      </w:r>
      <w:r w:rsidR="00D13E12" w:rsidRPr="009B0E39">
        <w:rPr>
          <w:color w:val="000000"/>
          <w:shd w:val="clear" w:color="auto" w:fill="FFFFFF"/>
        </w:rPr>
        <w:t>[10]</w:t>
      </w:r>
      <w:r w:rsidR="00D13E12" w:rsidRPr="009B0E39">
        <w:rPr>
          <w:color w:val="000000"/>
          <w:shd w:val="clear" w:color="auto" w:fill="FFFFFF"/>
        </w:rPr>
        <w:t>。</w:t>
      </w:r>
      <w:r w:rsidRPr="009B0E39">
        <w:rPr>
          <w:color w:val="000000"/>
          <w:shd w:val="clear" w:color="auto" w:fill="FFFFFF"/>
        </w:rPr>
        <w:t>电影被划分为不同类型</w:t>
      </w:r>
      <w:r w:rsidR="00D13E12" w:rsidRPr="009B0E39">
        <w:rPr>
          <w:color w:val="000000"/>
          <w:shd w:val="clear" w:color="auto" w:fill="FFFFFF"/>
        </w:rPr>
        <w:t>，</w:t>
      </w:r>
      <w:r w:rsidRPr="009B0E39">
        <w:rPr>
          <w:color w:val="000000"/>
          <w:shd w:val="clear" w:color="auto" w:fill="FFFFFF"/>
        </w:rPr>
        <w:t>如动作，冒险，动画，喜剧，戏剧，科幻，爱情</w:t>
      </w:r>
      <w:r w:rsidR="00D13E12" w:rsidRPr="009B0E39">
        <w:rPr>
          <w:color w:val="000000"/>
          <w:shd w:val="clear" w:color="auto" w:fill="FFFFFF"/>
        </w:rPr>
        <w:t>和惊悚片</w:t>
      </w:r>
      <w:r w:rsidRPr="009B0E39">
        <w:rPr>
          <w:color w:val="000000"/>
          <w:shd w:val="clear" w:color="auto" w:fill="FFFFFF"/>
        </w:rPr>
        <w:t>等。我们选取了</w:t>
      </w:r>
      <w:r w:rsidR="00D13E12" w:rsidRPr="009B0E39">
        <w:rPr>
          <w:color w:val="000000"/>
          <w:shd w:val="clear" w:color="auto" w:fill="FFFFFF"/>
        </w:rPr>
        <w:t>2010</w:t>
      </w:r>
      <w:r w:rsidRPr="009B0E39">
        <w:rPr>
          <w:color w:val="000000"/>
          <w:shd w:val="clear" w:color="auto" w:fill="FFFFFF"/>
        </w:rPr>
        <w:t>、</w:t>
      </w:r>
      <w:r w:rsidR="00D13E12" w:rsidRPr="009B0E39">
        <w:rPr>
          <w:color w:val="000000"/>
          <w:shd w:val="clear" w:color="auto" w:fill="FFFFFF"/>
        </w:rPr>
        <w:t>2011</w:t>
      </w:r>
      <w:r w:rsidR="00D13E12" w:rsidRPr="009B0E39">
        <w:rPr>
          <w:color w:val="000000"/>
          <w:shd w:val="clear" w:color="auto" w:fill="FFFFFF"/>
        </w:rPr>
        <w:t>和</w:t>
      </w:r>
      <w:r w:rsidR="00D13E12" w:rsidRPr="009B0E39">
        <w:rPr>
          <w:color w:val="000000"/>
          <w:shd w:val="clear" w:color="auto" w:fill="FFFFFF"/>
        </w:rPr>
        <w:t>2012</w:t>
      </w:r>
      <w:r w:rsidRPr="009B0E39">
        <w:rPr>
          <w:color w:val="000000"/>
          <w:shd w:val="clear" w:color="auto" w:fill="FFFFFF"/>
        </w:rPr>
        <w:t>年</w:t>
      </w:r>
      <w:r w:rsidRPr="009B0E39">
        <w:rPr>
          <w:color w:val="000000"/>
          <w:shd w:val="clear" w:color="auto" w:fill="FFFFFF"/>
        </w:rPr>
        <w:t>TOP50</w:t>
      </w:r>
      <w:r w:rsidRPr="009B0E39">
        <w:rPr>
          <w:color w:val="000000"/>
          <w:shd w:val="clear" w:color="auto" w:fill="FFFFFF"/>
        </w:rPr>
        <w:t>打分的影视作</w:t>
      </w:r>
      <w:r w:rsidRPr="009B0E39">
        <w:rPr>
          <w:color w:val="000000"/>
          <w:shd w:val="clear" w:color="auto" w:fill="FFFFFF"/>
        </w:rPr>
        <w:lastRenderedPageBreak/>
        <w:t>品。</w:t>
      </w:r>
      <w:r w:rsidR="00D13E12" w:rsidRPr="009B0E39">
        <w:rPr>
          <w:color w:val="000000"/>
          <w:shd w:val="clear" w:color="auto" w:fill="FFFFFF"/>
        </w:rPr>
        <w:t>表二</w:t>
      </w:r>
      <w:r w:rsidRPr="009B0E39">
        <w:rPr>
          <w:color w:val="000000"/>
          <w:shd w:val="clear" w:color="auto" w:fill="FFFFFF"/>
        </w:rPr>
        <w:t>给出了</w:t>
      </w:r>
      <w:r w:rsidRPr="009B0E39">
        <w:rPr>
          <w:color w:val="000000"/>
          <w:shd w:val="clear" w:color="auto" w:fill="FFFFFF"/>
        </w:rPr>
        <w:t>50</w:t>
      </w:r>
      <w:r w:rsidRPr="009B0E39">
        <w:rPr>
          <w:color w:val="000000"/>
          <w:shd w:val="clear" w:color="auto" w:fill="FFFFFF"/>
        </w:rPr>
        <w:t>部电影类型题材分布的情况</w:t>
      </w:r>
      <w:r w:rsidR="00D13E12" w:rsidRPr="009B0E39">
        <w:rPr>
          <w:color w:val="000000"/>
          <w:shd w:val="clear" w:color="auto" w:fill="FFFFFF"/>
        </w:rPr>
        <w:t>，</w:t>
      </w:r>
      <w:r w:rsidRPr="009B0E39">
        <w:rPr>
          <w:color w:val="000000"/>
          <w:shd w:val="clear" w:color="auto" w:fill="FFFFFF"/>
        </w:rPr>
        <w:t>该数据被用于评估影视作品类型的受欢迎程度。</w:t>
      </w:r>
    </w:p>
    <w:p w:rsidR="0099110D" w:rsidRPr="009B0E39" w:rsidRDefault="0099110D" w:rsidP="00EE399C">
      <w:pPr>
        <w:widowControl/>
        <w:adjustRightInd w:val="0"/>
        <w:snapToGrid w:val="0"/>
        <w:spacing w:line="300" w:lineRule="auto"/>
        <w:jc w:val="center"/>
        <w:rPr>
          <w:color w:val="000000"/>
          <w:shd w:val="clear" w:color="auto" w:fill="FFFFFF"/>
        </w:rPr>
      </w:pPr>
      <w:r w:rsidRPr="009B0E39">
        <w:rPr>
          <w:noProof/>
        </w:rPr>
        <w:drawing>
          <wp:inline distT="0" distB="0" distL="0" distR="0" wp14:anchorId="56115446" wp14:editId="026588B9">
            <wp:extent cx="2914650" cy="2276475"/>
            <wp:effectExtent l="0" t="0" r="0" b="952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914650" cy="2276475"/>
                    </a:xfrm>
                    <a:prstGeom prst="rect">
                      <a:avLst/>
                    </a:prstGeom>
                  </pic:spPr>
                </pic:pic>
              </a:graphicData>
            </a:graphic>
          </wp:inline>
        </w:drawing>
      </w:r>
    </w:p>
    <w:p w:rsidR="00990165" w:rsidRPr="009B0E39" w:rsidRDefault="00990165" w:rsidP="00DD4F66">
      <w:pPr>
        <w:pStyle w:val="a1"/>
        <w:numPr>
          <w:ilvl w:val="0"/>
          <w:numId w:val="31"/>
        </w:numPr>
        <w:adjustRightInd w:val="0"/>
        <w:snapToGrid w:val="0"/>
        <w:spacing w:afterLines="50" w:after="120" w:line="300" w:lineRule="auto"/>
        <w:ind w:firstLineChars="0"/>
        <w:rPr>
          <w:color w:val="000000"/>
          <w:shd w:val="clear" w:color="auto" w:fill="FFFFFF"/>
        </w:rPr>
      </w:pPr>
      <w:r w:rsidRPr="009B0E39">
        <w:rPr>
          <w:color w:val="000000"/>
          <w:shd w:val="clear" w:color="auto" w:fill="FFFFFF"/>
        </w:rPr>
        <w:t>导演、男女主演受欢迎度</w:t>
      </w:r>
    </w:p>
    <w:p w:rsidR="00990165" w:rsidRPr="009B0E39" w:rsidRDefault="00CE4517" w:rsidP="00EE399C">
      <w:pPr>
        <w:pStyle w:val="a1"/>
        <w:adjustRightInd w:val="0"/>
        <w:snapToGrid w:val="0"/>
        <w:spacing w:afterLines="50" w:after="120" w:line="300" w:lineRule="auto"/>
        <w:ind w:firstLineChars="0" w:firstLine="420"/>
      </w:pPr>
      <w:r w:rsidRPr="009B0E39">
        <w:t>导演，男女主角的受欢迎程度通过</w:t>
      </w:r>
      <w:r w:rsidRPr="009B0E39">
        <w:t>Twitter</w:t>
      </w:r>
      <w:r w:rsidRPr="009B0E39">
        <w:t>账号的粉丝量进行评估</w:t>
      </w:r>
      <w:r w:rsidRPr="009B0E39">
        <w:t>[12]</w:t>
      </w:r>
      <w:r w:rsidRPr="009B0E39">
        <w:t>。在我们收集</w:t>
      </w:r>
      <w:r w:rsidRPr="009B0E39">
        <w:t>YouTube</w:t>
      </w:r>
      <w:r w:rsidRPr="009B0E39">
        <w:t>数据同时，收集粉丝量信息。表三中展示了我们选取的</w:t>
      </w:r>
      <w:r w:rsidRPr="009B0E39">
        <w:t>35</w:t>
      </w:r>
      <w:r w:rsidRPr="009B0E39">
        <w:t>部影片的导演及男女主演的粉丝量情况。</w:t>
      </w:r>
      <w:r w:rsidR="006455CD" w:rsidRPr="009B0E39">
        <w:t>值得</w:t>
      </w:r>
      <w:r w:rsidRPr="009B0E39">
        <w:t>注意，</w:t>
      </w:r>
      <w:r w:rsidR="006455CD" w:rsidRPr="009B0E39">
        <w:t>在我们的数据集中，各有一个男演员和女演员没有</w:t>
      </w:r>
      <w:r w:rsidR="006455CD" w:rsidRPr="009B0E39">
        <w:t>Twitter</w:t>
      </w:r>
      <w:r w:rsidR="006455CD" w:rsidRPr="009B0E39">
        <w:t>账号，因此相应的数值</w:t>
      </w:r>
      <w:r w:rsidRPr="009B0E39">
        <w:t>设置为零。</w:t>
      </w:r>
      <w:r w:rsidR="006455CD" w:rsidRPr="009B0E39">
        <w:t>这可能会为相应的</w:t>
      </w:r>
      <w:r w:rsidRPr="009B0E39">
        <w:t>电影</w:t>
      </w:r>
      <w:r w:rsidR="006455CD" w:rsidRPr="009B0E39">
        <w:t>预测产生相应的误差</w:t>
      </w:r>
      <w:r w:rsidRPr="009B0E39">
        <w:t>。</w:t>
      </w:r>
    </w:p>
    <w:p w:rsidR="00382346" w:rsidRPr="009B0E39" w:rsidRDefault="00382346" w:rsidP="00DD4F66">
      <w:pPr>
        <w:pStyle w:val="a1"/>
        <w:numPr>
          <w:ilvl w:val="0"/>
          <w:numId w:val="31"/>
        </w:numPr>
        <w:adjustRightInd w:val="0"/>
        <w:snapToGrid w:val="0"/>
        <w:spacing w:afterLines="50" w:after="120" w:line="300" w:lineRule="auto"/>
        <w:ind w:firstLineChars="0"/>
        <w:rPr>
          <w:color w:val="000000"/>
          <w:shd w:val="clear" w:color="auto" w:fill="FFFFFF"/>
        </w:rPr>
      </w:pPr>
      <w:r w:rsidRPr="009B0E39">
        <w:rPr>
          <w:color w:val="000000"/>
          <w:shd w:val="clear" w:color="auto" w:fill="FFFFFF"/>
        </w:rPr>
        <w:t>观看量和评论量</w:t>
      </w:r>
    </w:p>
    <w:p w:rsidR="00382346" w:rsidRPr="009B0E39" w:rsidRDefault="00436AAC" w:rsidP="00EE399C">
      <w:pPr>
        <w:pStyle w:val="a1"/>
        <w:adjustRightInd w:val="0"/>
        <w:snapToGrid w:val="0"/>
        <w:spacing w:afterLines="50" w:after="120" w:line="300" w:lineRule="auto"/>
        <w:ind w:firstLineChars="0" w:firstLine="420"/>
      </w:pPr>
      <w:r w:rsidRPr="009B0E39">
        <w:t>我们借助未上映影片官方预告片的播放量和评论量来评价影片的受欢迎程度。在同一时间，我们收集了</w:t>
      </w:r>
      <w:r w:rsidRPr="009B0E39">
        <w:t>YouTube</w:t>
      </w:r>
      <w:r w:rsidRPr="009B0E39">
        <w:t>平台上的影片播放量和评论量数据。</w:t>
      </w:r>
    </w:p>
    <w:p w:rsidR="001454D2" w:rsidRPr="009B0E39" w:rsidRDefault="001454D2" w:rsidP="00DD4F66">
      <w:pPr>
        <w:pStyle w:val="a1"/>
        <w:numPr>
          <w:ilvl w:val="0"/>
          <w:numId w:val="31"/>
        </w:numPr>
        <w:adjustRightInd w:val="0"/>
        <w:snapToGrid w:val="0"/>
        <w:spacing w:afterLines="50" w:after="120" w:line="300" w:lineRule="auto"/>
        <w:ind w:firstLineChars="0"/>
        <w:rPr>
          <w:color w:val="000000"/>
          <w:shd w:val="clear" w:color="auto" w:fill="FFFFFF"/>
        </w:rPr>
      </w:pPr>
      <w:r w:rsidRPr="009B0E39">
        <w:rPr>
          <w:color w:val="000000"/>
          <w:shd w:val="clear" w:color="auto" w:fill="FFFFFF"/>
        </w:rPr>
        <w:t>系列电影</w:t>
      </w:r>
    </w:p>
    <w:p w:rsidR="001454D2" w:rsidRPr="009B0E39" w:rsidRDefault="00867BC8" w:rsidP="00EE399C">
      <w:pPr>
        <w:pStyle w:val="a1"/>
        <w:adjustRightInd w:val="0"/>
        <w:snapToGrid w:val="0"/>
        <w:spacing w:afterLines="50" w:after="120" w:line="300" w:lineRule="auto"/>
        <w:ind w:firstLineChars="0" w:firstLine="420"/>
        <w:rPr>
          <w:color w:val="000000"/>
          <w:shd w:val="clear" w:color="auto" w:fill="FFFFFF"/>
        </w:rPr>
      </w:pPr>
      <w:r w:rsidRPr="009B0E39">
        <w:rPr>
          <w:color w:val="000000"/>
          <w:shd w:val="clear" w:color="auto" w:fill="FFFFFF"/>
        </w:rPr>
        <w:t>如果一部影片时某一部已上映影片的后续作品，</w:t>
      </w:r>
      <w:proofErr w:type="gramStart"/>
      <w:r w:rsidRPr="009B0E39">
        <w:rPr>
          <w:color w:val="000000"/>
          <w:shd w:val="clear" w:color="auto" w:fill="FFFFFF"/>
        </w:rPr>
        <w:t>那面该影片</w:t>
      </w:r>
      <w:proofErr w:type="gramEnd"/>
      <w:r w:rsidRPr="009B0E39">
        <w:rPr>
          <w:color w:val="000000"/>
          <w:shd w:val="clear" w:color="auto" w:fill="FFFFFF"/>
        </w:rPr>
        <w:t>便被定义为系列电影。该数据维度只需要二值属性即可，</w:t>
      </w:r>
      <w:r w:rsidRPr="009B0E39">
        <w:rPr>
          <w:color w:val="000000"/>
          <w:shd w:val="clear" w:color="auto" w:fill="FFFFFF"/>
        </w:rPr>
        <w:t>“</w:t>
      </w:r>
      <w:r w:rsidRPr="009B0E39">
        <w:rPr>
          <w:color w:val="000000"/>
          <w:shd w:val="clear" w:color="auto" w:fill="FFFFFF"/>
        </w:rPr>
        <w:t>是</w:t>
      </w:r>
      <w:r w:rsidRPr="009B0E39">
        <w:rPr>
          <w:color w:val="000000"/>
          <w:shd w:val="clear" w:color="auto" w:fill="FFFFFF"/>
        </w:rPr>
        <w:t>”</w:t>
      </w:r>
      <w:r w:rsidRPr="009B0E39">
        <w:rPr>
          <w:color w:val="000000"/>
          <w:shd w:val="clear" w:color="auto" w:fill="FFFFFF"/>
        </w:rPr>
        <w:t>或者</w:t>
      </w:r>
      <w:r w:rsidRPr="009B0E39">
        <w:rPr>
          <w:color w:val="000000"/>
          <w:shd w:val="clear" w:color="auto" w:fill="FFFFFF"/>
        </w:rPr>
        <w:t>“</w:t>
      </w:r>
      <w:r w:rsidRPr="009B0E39">
        <w:rPr>
          <w:color w:val="000000"/>
          <w:shd w:val="clear" w:color="auto" w:fill="FFFFFF"/>
        </w:rPr>
        <w:t>否</w:t>
      </w:r>
      <w:r w:rsidRPr="009B0E39">
        <w:rPr>
          <w:color w:val="000000"/>
          <w:shd w:val="clear" w:color="auto" w:fill="FFFFFF"/>
        </w:rPr>
        <w:t>”</w:t>
      </w:r>
      <w:r w:rsidRPr="009B0E39">
        <w:rPr>
          <w:color w:val="000000"/>
          <w:shd w:val="clear" w:color="auto" w:fill="FFFFFF"/>
        </w:rPr>
        <w:t>。序列电影列表可以从</w:t>
      </w:r>
      <w:r w:rsidRPr="009B0E39">
        <w:rPr>
          <w:color w:val="000000"/>
          <w:shd w:val="clear" w:color="auto" w:fill="FFFFFF"/>
        </w:rPr>
        <w:t>IMDb</w:t>
      </w:r>
      <w:r w:rsidRPr="009B0E39">
        <w:rPr>
          <w:color w:val="000000"/>
          <w:shd w:val="clear" w:color="auto" w:fill="FFFFFF"/>
        </w:rPr>
        <w:t>中获取</w:t>
      </w:r>
      <w:r w:rsidRPr="009B0E39">
        <w:rPr>
          <w:color w:val="000000"/>
          <w:shd w:val="clear" w:color="auto" w:fill="FFFFFF"/>
        </w:rPr>
        <w:t>[10]</w:t>
      </w:r>
      <w:r w:rsidRPr="009B0E39">
        <w:rPr>
          <w:color w:val="000000"/>
          <w:shd w:val="clear" w:color="auto" w:fill="FFFFFF"/>
        </w:rPr>
        <w:t>。当计算决策权重时，一部系列电影会比一部从未上映过的影片更受观众欢迎。我们分配权值</w:t>
      </w:r>
      <w:r w:rsidRPr="009B0E39">
        <w:rPr>
          <w:color w:val="000000"/>
          <w:shd w:val="clear" w:color="auto" w:fill="FFFFFF"/>
        </w:rPr>
        <w:t>10</w:t>
      </w:r>
      <w:proofErr w:type="gramStart"/>
      <w:r w:rsidRPr="009B0E39">
        <w:rPr>
          <w:color w:val="000000"/>
          <w:shd w:val="clear" w:color="auto" w:fill="FFFFFF"/>
        </w:rPr>
        <w:t>给系列</w:t>
      </w:r>
      <w:proofErr w:type="gramEnd"/>
      <w:r w:rsidRPr="009B0E39">
        <w:rPr>
          <w:color w:val="000000"/>
          <w:shd w:val="clear" w:color="auto" w:fill="FFFFFF"/>
        </w:rPr>
        <w:t>电影，而对于</w:t>
      </w:r>
      <w:proofErr w:type="gramStart"/>
      <w:r w:rsidRPr="009B0E39">
        <w:rPr>
          <w:color w:val="000000"/>
          <w:shd w:val="clear" w:color="auto" w:fill="FFFFFF"/>
        </w:rPr>
        <w:t>非系列</w:t>
      </w:r>
      <w:proofErr w:type="gramEnd"/>
      <w:r w:rsidRPr="009B0E39">
        <w:rPr>
          <w:color w:val="000000"/>
          <w:shd w:val="clear" w:color="auto" w:fill="FFFFFF"/>
        </w:rPr>
        <w:t>电影，非配权值为</w:t>
      </w:r>
      <w:r w:rsidRPr="009B0E39">
        <w:rPr>
          <w:color w:val="000000"/>
          <w:shd w:val="clear" w:color="auto" w:fill="FFFFFF"/>
        </w:rPr>
        <w:t>1</w:t>
      </w:r>
      <w:r w:rsidRPr="009B0E39">
        <w:rPr>
          <w:color w:val="000000"/>
          <w:shd w:val="clear" w:color="auto" w:fill="FFFFFF"/>
        </w:rPr>
        <w:t>。</w:t>
      </w:r>
    </w:p>
    <w:p w:rsidR="008A726A" w:rsidRPr="009B0E39" w:rsidRDefault="008A726A" w:rsidP="00DD4F66">
      <w:pPr>
        <w:pStyle w:val="a1"/>
        <w:numPr>
          <w:ilvl w:val="0"/>
          <w:numId w:val="31"/>
        </w:numPr>
        <w:adjustRightInd w:val="0"/>
        <w:snapToGrid w:val="0"/>
        <w:spacing w:afterLines="50" w:after="120" w:line="300" w:lineRule="auto"/>
        <w:ind w:firstLineChars="0"/>
        <w:rPr>
          <w:color w:val="000000"/>
          <w:shd w:val="clear" w:color="auto" w:fill="FFFFFF"/>
        </w:rPr>
      </w:pPr>
      <w:r w:rsidRPr="009B0E39">
        <w:rPr>
          <w:color w:val="000000"/>
          <w:shd w:val="clear" w:color="auto" w:fill="FFFFFF"/>
        </w:rPr>
        <w:t>情感分析</w:t>
      </w:r>
    </w:p>
    <w:p w:rsidR="008A726A" w:rsidRPr="009B0E39" w:rsidRDefault="004276C9" w:rsidP="00EE399C">
      <w:pPr>
        <w:pStyle w:val="a1"/>
        <w:adjustRightInd w:val="0"/>
        <w:snapToGrid w:val="0"/>
        <w:spacing w:afterLines="50" w:after="120" w:line="300" w:lineRule="auto"/>
        <w:ind w:firstLineChars="0" w:firstLine="420"/>
        <w:rPr>
          <w:color w:val="000000"/>
          <w:shd w:val="clear" w:color="auto" w:fill="FFFFFF"/>
        </w:rPr>
      </w:pPr>
      <w:r w:rsidRPr="009B0E39">
        <w:t>情感分析被用于</w:t>
      </w:r>
      <w:r w:rsidRPr="009B0E39">
        <w:t>YouTube</w:t>
      </w:r>
      <w:r w:rsidRPr="009B0E39">
        <w:t>整个评论数据集。我们参考论文</w:t>
      </w:r>
      <w:r w:rsidRPr="009B0E39">
        <w:t>[13]</w:t>
      </w:r>
      <w:r w:rsidRPr="009B0E39">
        <w:t>中收集能够标识情感的单词列表。数据集被处理成使用一组积极和消极词标识的形势，然后影视评论呗划分为积极，消极以及中性</w:t>
      </w:r>
      <w:r w:rsidR="0015706D" w:rsidRPr="009B0E39">
        <w:t>。整个</w:t>
      </w:r>
      <w:r w:rsidRPr="009B0E39">
        <w:t>处理</w:t>
      </w:r>
      <w:r w:rsidR="0015706D" w:rsidRPr="009B0E39">
        <w:t>过程遵从以下流程</w:t>
      </w:r>
      <w:r w:rsidRPr="009B0E39">
        <w:t>。首先，</w:t>
      </w:r>
      <w:r w:rsidR="00C80B65" w:rsidRPr="009B0E39">
        <w:lastRenderedPageBreak/>
        <w:t>真个</w:t>
      </w:r>
      <w:r w:rsidRPr="009B0E39">
        <w:t>数据集被分成</w:t>
      </w:r>
      <w:r w:rsidR="00C80B65" w:rsidRPr="009B0E39">
        <w:t>一群单个的影评。然后，每条评论通过分词器分词。分词后，每个分词与核心情感词词典进行比较。情感标定基于评论中匹配的不同情感词出现的频率进行判定。</w:t>
      </w:r>
      <w:r w:rsidRPr="009B0E39">
        <w:t>中性</w:t>
      </w:r>
      <w:r w:rsidR="00C80B65" w:rsidRPr="009B0E39">
        <w:t>情感则意味着匹配的积极与消极情感词几乎相同。</w:t>
      </w:r>
    </w:p>
    <w:p w:rsidR="00A9458D" w:rsidRPr="009B0E39" w:rsidRDefault="00651E2E" w:rsidP="00EE399C">
      <w:pPr>
        <w:pStyle w:val="a1"/>
        <w:adjustRightInd w:val="0"/>
        <w:snapToGrid w:val="0"/>
        <w:spacing w:afterLines="50" w:after="120" w:line="300" w:lineRule="auto"/>
        <w:ind w:firstLineChars="0" w:firstLine="0"/>
        <w:jc w:val="center"/>
        <w:rPr>
          <w:color w:val="000000"/>
          <w:shd w:val="clear" w:color="auto" w:fill="FFFFFF"/>
        </w:rPr>
      </w:pPr>
      <w:r w:rsidRPr="009B0E39">
        <w:rPr>
          <w:noProof/>
        </w:rPr>
        <w:drawing>
          <wp:inline distT="0" distB="0" distL="0" distR="0" wp14:anchorId="4280DD84" wp14:editId="237E7E55">
            <wp:extent cx="3914775" cy="5019675"/>
            <wp:effectExtent l="0" t="0" r="9525" b="952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914775" cy="5019675"/>
                    </a:xfrm>
                    <a:prstGeom prst="rect">
                      <a:avLst/>
                    </a:prstGeom>
                  </pic:spPr>
                </pic:pic>
              </a:graphicData>
            </a:graphic>
          </wp:inline>
        </w:drawing>
      </w:r>
    </w:p>
    <w:p w:rsidR="00651E2E" w:rsidRPr="009B0E39" w:rsidRDefault="00651E2E" w:rsidP="00EE399C">
      <w:pPr>
        <w:pStyle w:val="a1"/>
        <w:adjustRightInd w:val="0"/>
        <w:snapToGrid w:val="0"/>
        <w:spacing w:afterLines="50" w:after="120" w:line="300" w:lineRule="auto"/>
        <w:ind w:firstLineChars="0" w:firstLine="0"/>
        <w:jc w:val="center"/>
        <w:rPr>
          <w:color w:val="000000"/>
          <w:shd w:val="clear" w:color="auto" w:fill="FFFFFF"/>
        </w:rPr>
      </w:pPr>
      <w:r w:rsidRPr="009B0E39">
        <w:rPr>
          <w:noProof/>
        </w:rPr>
        <w:drawing>
          <wp:inline distT="0" distB="0" distL="0" distR="0" wp14:anchorId="6113CC9C" wp14:editId="01CA3E9F">
            <wp:extent cx="3914775" cy="981075"/>
            <wp:effectExtent l="0" t="0" r="9525" b="95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914775" cy="981075"/>
                    </a:xfrm>
                    <a:prstGeom prst="rect">
                      <a:avLst/>
                    </a:prstGeom>
                  </pic:spPr>
                </pic:pic>
              </a:graphicData>
            </a:graphic>
          </wp:inline>
        </w:drawing>
      </w:r>
    </w:p>
    <w:p w:rsidR="000F3EB0" w:rsidRPr="009B0E39" w:rsidRDefault="000F3EB0" w:rsidP="00EE399C">
      <w:pPr>
        <w:pStyle w:val="a1"/>
        <w:adjustRightInd w:val="0"/>
        <w:snapToGrid w:val="0"/>
        <w:spacing w:afterLines="50" w:after="120" w:line="300" w:lineRule="auto"/>
        <w:ind w:firstLineChars="0" w:firstLine="0"/>
        <w:jc w:val="left"/>
        <w:rPr>
          <w:color w:val="000000"/>
          <w:sz w:val="28"/>
          <w:shd w:val="clear" w:color="auto" w:fill="FFFFFF"/>
        </w:rPr>
      </w:pPr>
      <w:r w:rsidRPr="009B0E39">
        <w:rPr>
          <w:color w:val="000000"/>
          <w:sz w:val="28"/>
          <w:shd w:val="clear" w:color="auto" w:fill="FFFFFF"/>
        </w:rPr>
        <w:t xml:space="preserve">3 </w:t>
      </w:r>
      <w:r w:rsidRPr="009B0E39">
        <w:rPr>
          <w:color w:val="000000"/>
          <w:sz w:val="28"/>
          <w:shd w:val="clear" w:color="auto" w:fill="FFFFFF"/>
        </w:rPr>
        <w:t>实验过程</w:t>
      </w:r>
    </w:p>
    <w:p w:rsidR="0053165D" w:rsidRPr="009B0E39" w:rsidRDefault="0053165D" w:rsidP="00EE399C">
      <w:pPr>
        <w:pStyle w:val="a1"/>
        <w:adjustRightInd w:val="0"/>
        <w:snapToGrid w:val="0"/>
        <w:spacing w:afterLines="50" w:after="120" w:line="300" w:lineRule="auto"/>
        <w:ind w:firstLineChars="0" w:firstLine="0"/>
      </w:pPr>
      <w:r w:rsidRPr="009B0E39">
        <w:rPr>
          <w:color w:val="000000"/>
          <w:shd w:val="clear" w:color="auto" w:fill="FFFFFF"/>
        </w:rPr>
        <w:t>在整个试验中，主要有三个流程：</w:t>
      </w:r>
      <w:r w:rsidRPr="009B0E39">
        <w:t>归一化训练数据，应用</w:t>
      </w:r>
      <w:r w:rsidRPr="009B0E39">
        <w:t>K</w:t>
      </w:r>
      <w:r w:rsidRPr="009B0E39">
        <w:t>均值聚类生成类标签，训练预测模型。</w:t>
      </w:r>
    </w:p>
    <w:p w:rsidR="000F3EB0" w:rsidRPr="009B0E39" w:rsidRDefault="0053165D" w:rsidP="00EE399C">
      <w:pPr>
        <w:pStyle w:val="a1"/>
        <w:adjustRightInd w:val="0"/>
        <w:snapToGrid w:val="0"/>
        <w:spacing w:afterLines="50" w:after="120" w:line="300" w:lineRule="auto"/>
        <w:ind w:firstLineChars="0" w:firstLine="578"/>
      </w:pPr>
      <w:r w:rsidRPr="009B0E39">
        <w:t>对于</w:t>
      </w:r>
      <w:r w:rsidR="00507C5E" w:rsidRPr="009B0E39">
        <w:t>归一化数据，我们采用了简单的</w:t>
      </w:r>
      <w:r w:rsidRPr="009B0E39">
        <w:t>MIN</w:t>
      </w:r>
      <w:r w:rsidR="00507C5E" w:rsidRPr="009B0E39">
        <w:t>-</w:t>
      </w:r>
      <w:r w:rsidRPr="009B0E39">
        <w:t>MAX[11]</w:t>
      </w:r>
      <w:r w:rsidR="00507C5E" w:rsidRPr="009B0E39">
        <w:t>方法，接下来，采用</w:t>
      </w:r>
      <w:r w:rsidR="00507C5E" w:rsidRPr="009B0E39">
        <w:lastRenderedPageBreak/>
        <w:t>四舍五入的方法将每个数据属性映射成</w:t>
      </w:r>
      <w:r w:rsidR="00507C5E" w:rsidRPr="009B0E39">
        <w:t>1~10</w:t>
      </w:r>
      <w:r w:rsidR="00507C5E" w:rsidRPr="009B0E39">
        <w:t>的整数值。</w:t>
      </w:r>
    </w:p>
    <w:p w:rsidR="00161D63" w:rsidRPr="009B0E39" w:rsidRDefault="000A1056" w:rsidP="00EE399C">
      <w:pPr>
        <w:pStyle w:val="a1"/>
        <w:adjustRightInd w:val="0"/>
        <w:snapToGrid w:val="0"/>
        <w:spacing w:afterLines="50" w:after="120" w:line="300" w:lineRule="auto"/>
        <w:ind w:firstLineChars="0" w:firstLine="0"/>
      </w:pPr>
      <m:oMathPara>
        <m:oMath>
          <m:sSubSup>
            <m:sSubSupPr>
              <m:ctrlPr>
                <w:rPr>
                  <w:rFonts w:ascii="Cambria Math" w:hAnsi="Cambria Math"/>
                </w:rPr>
              </m:ctrlPr>
            </m:sSubSupPr>
            <m:e>
              <m:r>
                <w:rPr>
                  <w:rFonts w:ascii="Cambria Math" w:hAnsi="Cambria Math"/>
                </w:rPr>
                <m:t>v</m:t>
              </m:r>
            </m:e>
            <m:sub>
              <m:r>
                <w:rPr>
                  <w:rFonts w:ascii="Cambria Math" w:hAnsi="Cambria Math"/>
                </w:rPr>
                <m:t>i</m:t>
              </m:r>
            </m:sub>
            <m:sup>
              <m:r>
                <w:rPr>
                  <w:rFonts w:ascii="Cambria Math" w:hAnsi="Cambria Math"/>
                </w:rPr>
                <m:t>'</m:t>
              </m:r>
            </m:sup>
          </m:sSub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min</m:t>
                  </m:r>
                </m:e>
                <m:sub>
                  <m:r>
                    <w:rPr>
                      <w:rFonts w:ascii="Cambria Math" w:hAnsi="Cambria Math"/>
                    </w:rPr>
                    <m:t>A</m:t>
                  </m:r>
                </m:sub>
              </m:sSub>
            </m:num>
            <m:den>
              <m:sSub>
                <m:sSubPr>
                  <m:ctrlPr>
                    <w:rPr>
                      <w:rFonts w:ascii="Cambria Math" w:hAnsi="Cambria Math"/>
                      <w:i/>
                    </w:rPr>
                  </m:ctrlPr>
                </m:sSubPr>
                <m:e>
                  <m:r>
                    <w:rPr>
                      <w:rFonts w:ascii="Cambria Math" w:hAnsi="Cambria Math"/>
                    </w:rPr>
                    <m:t>max</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min</m:t>
                  </m:r>
                </m:e>
                <m:sub>
                  <m:r>
                    <w:rPr>
                      <w:rFonts w:ascii="Cambria Math" w:hAnsi="Cambria Math"/>
                    </w:rPr>
                    <m:t>A</m:t>
                  </m:r>
                </m:sub>
              </m:sSub>
            </m:den>
          </m:f>
          <m:d>
            <m:dPr>
              <m:ctrlPr>
                <w:rPr>
                  <w:rFonts w:ascii="Cambria Math" w:hAnsi="Cambria Math"/>
                  <w:i/>
                </w:rPr>
              </m:ctrlPr>
            </m:dPr>
            <m:e>
              <m:sSub>
                <m:sSubPr>
                  <m:ctrlPr>
                    <w:rPr>
                      <w:rFonts w:ascii="Cambria Math" w:hAnsi="Cambria Math"/>
                      <w:i/>
                    </w:rPr>
                  </m:ctrlPr>
                </m:sSubPr>
                <m:e>
                  <m:r>
                    <w:rPr>
                      <w:rFonts w:ascii="Cambria Math" w:hAnsi="Cambria Math"/>
                    </w:rPr>
                    <m:t>new_max</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new_min</m:t>
                  </m:r>
                </m:e>
                <m:sub>
                  <m:r>
                    <w:rPr>
                      <w:rFonts w:ascii="Cambria Math" w:hAnsi="Cambria Math"/>
                    </w:rPr>
                    <m:t>A</m:t>
                  </m:r>
                </m:sub>
              </m:sSub>
            </m:e>
          </m:d>
          <m:r>
            <w:rPr>
              <w:rFonts w:ascii="Cambria Math" w:hAnsi="Cambria Math"/>
            </w:rPr>
            <m:t>+</m:t>
          </m:r>
          <m:sSub>
            <m:sSubPr>
              <m:ctrlPr>
                <w:rPr>
                  <w:rFonts w:ascii="Cambria Math" w:hAnsi="Cambria Math"/>
                  <w:i/>
                </w:rPr>
              </m:ctrlPr>
            </m:sSubPr>
            <m:e>
              <m:r>
                <w:rPr>
                  <w:rFonts w:ascii="Cambria Math" w:hAnsi="Cambria Math"/>
                </w:rPr>
                <m:t>new_min</m:t>
              </m:r>
            </m:e>
            <m:sub>
              <m:r>
                <w:rPr>
                  <w:rFonts w:ascii="Cambria Math" w:hAnsi="Cambria Math"/>
                </w:rPr>
                <m:t>A</m:t>
              </m:r>
            </m:sub>
          </m:sSub>
        </m:oMath>
      </m:oMathPara>
    </w:p>
    <w:p w:rsidR="009823E4" w:rsidRPr="009B0E39" w:rsidRDefault="005F21FD" w:rsidP="00EE399C">
      <w:pPr>
        <w:pStyle w:val="a1"/>
        <w:adjustRightInd w:val="0"/>
        <w:snapToGrid w:val="0"/>
        <w:spacing w:afterLines="50" w:after="120" w:line="300" w:lineRule="auto"/>
        <w:ind w:firstLineChars="0" w:firstLine="0"/>
      </w:pPr>
      <w:r w:rsidRPr="009B0E39">
        <w:rPr>
          <w:color w:val="000000"/>
          <w:shd w:val="clear" w:color="auto" w:fill="FFFFFF"/>
        </w:rPr>
        <w:t>其中，</w:t>
      </w:r>
      <m:oMath>
        <m:sSub>
          <m:sSubPr>
            <m:ctrlPr>
              <w:rPr>
                <w:rFonts w:ascii="Cambria Math" w:hAnsi="Cambria Math"/>
                <w:i/>
              </w:rPr>
            </m:ctrlPr>
          </m:sSubPr>
          <m:e>
            <m:r>
              <w:rPr>
                <w:rFonts w:ascii="Cambria Math" w:hAnsi="Cambria Math"/>
              </w:rPr>
              <m:t>v</m:t>
            </m:r>
          </m:e>
          <m:sub>
            <m:r>
              <w:rPr>
                <w:rFonts w:ascii="Cambria Math" w:hAnsi="Cambria Math"/>
              </w:rPr>
              <m:t>i</m:t>
            </m:r>
          </m:sub>
        </m:sSub>
      </m:oMath>
      <w:r w:rsidR="00DD0E56" w:rsidRPr="009B0E39">
        <w:t>是映射前的原始数据，</w:t>
      </w:r>
      <m:oMath>
        <m:sSubSup>
          <m:sSubSupPr>
            <m:ctrlPr>
              <w:rPr>
                <w:rFonts w:ascii="Cambria Math" w:hAnsi="Cambria Math"/>
              </w:rPr>
            </m:ctrlPr>
          </m:sSubSupPr>
          <m:e>
            <m:r>
              <w:rPr>
                <w:rFonts w:ascii="Cambria Math" w:hAnsi="Cambria Math"/>
              </w:rPr>
              <m:t>v</m:t>
            </m:r>
          </m:e>
          <m:sub>
            <m:r>
              <w:rPr>
                <w:rFonts w:ascii="Cambria Math" w:hAnsi="Cambria Math"/>
              </w:rPr>
              <m:t>i</m:t>
            </m:r>
          </m:sub>
          <m:sup>
            <m:r>
              <w:rPr>
                <w:rFonts w:ascii="Cambria Math" w:hAnsi="Cambria Math"/>
              </w:rPr>
              <m:t>'</m:t>
            </m:r>
          </m:sup>
        </m:sSubSup>
      </m:oMath>
      <w:r w:rsidR="00DD0E56" w:rsidRPr="009B0E39">
        <w:t>是归一化的值。</w:t>
      </w:r>
      <m:oMath>
        <m:sSub>
          <m:sSubPr>
            <m:ctrlPr>
              <w:rPr>
                <w:rFonts w:ascii="Cambria Math" w:hAnsi="Cambria Math"/>
                <w:i/>
              </w:rPr>
            </m:ctrlPr>
          </m:sSubPr>
          <m:e>
            <m:r>
              <w:rPr>
                <w:rFonts w:ascii="Cambria Math" w:hAnsi="Cambria Math"/>
              </w:rPr>
              <m:t>max</m:t>
            </m:r>
          </m:e>
          <m:sub>
            <m:r>
              <w:rPr>
                <w:rFonts w:ascii="Cambria Math" w:hAnsi="Cambria Math"/>
              </w:rPr>
              <m:t>A</m:t>
            </m:r>
          </m:sub>
        </m:sSub>
      </m:oMath>
      <w:r w:rsidR="00DD0E56" w:rsidRPr="009B0E39">
        <w:t>和</w:t>
      </w:r>
      <m:oMath>
        <m:sSub>
          <m:sSubPr>
            <m:ctrlPr>
              <w:rPr>
                <w:rFonts w:ascii="Cambria Math" w:hAnsi="Cambria Math"/>
                <w:i/>
              </w:rPr>
            </m:ctrlPr>
          </m:sSubPr>
          <m:e>
            <m:r>
              <w:rPr>
                <w:rFonts w:ascii="Cambria Math" w:hAnsi="Cambria Math"/>
              </w:rPr>
              <m:t>mix</m:t>
            </m:r>
          </m:e>
          <m:sub>
            <m:r>
              <w:rPr>
                <w:rFonts w:ascii="Cambria Math" w:hAnsi="Cambria Math"/>
              </w:rPr>
              <m:t>A</m:t>
            </m:r>
          </m:sub>
        </m:sSub>
      </m:oMath>
      <w:r w:rsidR="00DD0E56" w:rsidRPr="009B0E39">
        <w:t>是原始值的真实最大值和最小值。归一化处理后数据的最大值和最小值是</w:t>
      </w:r>
      <m:oMath>
        <m:sSub>
          <m:sSubPr>
            <m:ctrlPr>
              <w:rPr>
                <w:rFonts w:ascii="Cambria Math" w:hAnsi="Cambria Math"/>
                <w:i/>
              </w:rPr>
            </m:ctrlPr>
          </m:sSubPr>
          <m:e>
            <m:r>
              <w:rPr>
                <w:rFonts w:ascii="Cambria Math" w:hAnsi="Cambria Math"/>
              </w:rPr>
              <m:t>new_max</m:t>
            </m:r>
          </m:e>
          <m:sub>
            <m:r>
              <w:rPr>
                <w:rFonts w:ascii="Cambria Math" w:hAnsi="Cambria Math"/>
              </w:rPr>
              <m:t>A</m:t>
            </m:r>
          </m:sub>
        </m:sSub>
      </m:oMath>
      <w:r w:rsidR="00DD0E56" w:rsidRPr="009B0E39">
        <w:t>和</w:t>
      </w:r>
      <m:oMath>
        <m:sSub>
          <m:sSubPr>
            <m:ctrlPr>
              <w:rPr>
                <w:rFonts w:ascii="Cambria Math" w:hAnsi="Cambria Math"/>
                <w:i/>
              </w:rPr>
            </m:ctrlPr>
          </m:sSubPr>
          <m:e>
            <m:r>
              <w:rPr>
                <w:rFonts w:ascii="Cambria Math" w:hAnsi="Cambria Math"/>
              </w:rPr>
              <m:t>new_mix</m:t>
            </m:r>
          </m:e>
          <m:sub>
            <m:r>
              <w:rPr>
                <w:rFonts w:ascii="Cambria Math" w:hAnsi="Cambria Math"/>
              </w:rPr>
              <m:t>A</m:t>
            </m:r>
          </m:sub>
        </m:sSub>
      </m:oMath>
      <w:r w:rsidR="00DD0E56" w:rsidRPr="009B0E39">
        <w:t>。</w:t>
      </w:r>
    </w:p>
    <w:p w:rsidR="006D6A2D" w:rsidRPr="009B0E39" w:rsidRDefault="00DB150C" w:rsidP="00EE399C">
      <w:pPr>
        <w:pStyle w:val="a1"/>
        <w:adjustRightInd w:val="0"/>
        <w:snapToGrid w:val="0"/>
        <w:spacing w:afterLines="50" w:after="120" w:line="300" w:lineRule="auto"/>
        <w:ind w:firstLineChars="0" w:firstLine="0"/>
        <w:rPr>
          <w:kern w:val="0"/>
          <w:szCs w:val="24"/>
        </w:rPr>
      </w:pPr>
      <w:r w:rsidRPr="009B0E39">
        <w:tab/>
      </w:r>
      <w:r w:rsidRPr="009B0E39">
        <w:t>对于数据聚类，我们使用</w:t>
      </w:r>
      <w:r w:rsidRPr="009B0E39">
        <w:t>weka</w:t>
      </w:r>
      <w:r w:rsidRPr="009B0E39">
        <w:t>中</w:t>
      </w:r>
      <w:r w:rsidRPr="009B0E39">
        <w:t>K-means</w:t>
      </w:r>
      <w:r w:rsidRPr="009B0E39">
        <w:t>方法。所有影片数据被应映射成</w:t>
      </w:r>
      <w:r w:rsidRPr="009B0E39">
        <w:t>3</w:t>
      </w:r>
      <w:r w:rsidRPr="009B0E39">
        <w:t>类：成功，中等和失败。在聚类之前，我们考虑两种分配权重给属性的方式。一种方法是考虑所有属性，并且分配相同的权重，另一种是给予较高的权重给情感属性，其余属性权重相等。聚类结果如表</w:t>
      </w:r>
      <w:r w:rsidRPr="009B0E39">
        <w:t>4</w:t>
      </w:r>
      <w:r w:rsidRPr="009B0E39">
        <w:t>所示，其中我们看到，只有一部电影</w:t>
      </w:r>
      <w:r w:rsidRPr="009B0E39">
        <w:t>“</w:t>
      </w:r>
      <w:r w:rsidRPr="009B0E39">
        <w:t>世界大战</w:t>
      </w:r>
      <w:r w:rsidRPr="009B0E39">
        <w:t>Z”</w:t>
      </w:r>
      <w:r w:rsidRPr="009B0E39">
        <w:t>，在不同的数据权重分配方式下，标签不同。借助均权重的加权方法，相应标签为中性</w:t>
      </w:r>
      <w:r w:rsidR="0084481E" w:rsidRPr="009B0E39">
        <w:t>，在提高情感权重的方法下，相应标签为成功。通过进一步探索，这部电影预告片确实有大量的播放量及评论数，并且有大量积极评论</w:t>
      </w:r>
      <w:r w:rsidR="00EA2E48" w:rsidRPr="009B0E39">
        <w:t>，尽管它的女主角的粉丝量较低</w:t>
      </w:r>
      <w:r w:rsidR="0084481E" w:rsidRPr="009B0E39">
        <w:t>。</w:t>
      </w:r>
    </w:p>
    <w:p w:rsidR="006D6A2D" w:rsidRPr="009B0E39" w:rsidRDefault="006D6A2D" w:rsidP="00EE399C">
      <w:pPr>
        <w:widowControl/>
        <w:adjustRightInd w:val="0"/>
        <w:snapToGrid w:val="0"/>
        <w:spacing w:line="300" w:lineRule="auto"/>
        <w:ind w:firstLine="578"/>
        <w:jc w:val="left"/>
        <w:rPr>
          <w:kern w:val="0"/>
          <w:szCs w:val="24"/>
        </w:rPr>
      </w:pPr>
      <w:r w:rsidRPr="009B0E39">
        <w:rPr>
          <w:kern w:val="0"/>
          <w:szCs w:val="24"/>
        </w:rPr>
        <w:t>聚类结果被用于标记每部电影的预测值来创建训练集，进而提出后续的预测模型。我们使用</w:t>
      </w:r>
      <w:r w:rsidRPr="009B0E39">
        <w:rPr>
          <w:kern w:val="0"/>
          <w:szCs w:val="24"/>
        </w:rPr>
        <w:t>Weka</w:t>
      </w:r>
      <w:r w:rsidRPr="009B0E39">
        <w:rPr>
          <w:kern w:val="0"/>
          <w:szCs w:val="24"/>
        </w:rPr>
        <w:t>中的</w:t>
      </w:r>
      <w:r w:rsidRPr="009B0E39">
        <w:rPr>
          <w:kern w:val="0"/>
          <w:szCs w:val="24"/>
        </w:rPr>
        <w:t>J48</w:t>
      </w:r>
      <w:r w:rsidRPr="009B0E39">
        <w:rPr>
          <w:kern w:val="0"/>
          <w:szCs w:val="24"/>
        </w:rPr>
        <w:t>和朴素贝叶斯算法，建立了</w:t>
      </w:r>
      <w:r w:rsidRPr="009B0E39">
        <w:rPr>
          <w:kern w:val="0"/>
          <w:szCs w:val="24"/>
        </w:rPr>
        <w:t>3</w:t>
      </w:r>
      <w:r w:rsidR="00434CA5" w:rsidRPr="009B0E39">
        <w:rPr>
          <w:kern w:val="0"/>
          <w:szCs w:val="24"/>
        </w:rPr>
        <w:t>折交叉验证验证的两种模型。在</w:t>
      </w:r>
      <w:r w:rsidRPr="009B0E39">
        <w:rPr>
          <w:kern w:val="0"/>
          <w:szCs w:val="24"/>
        </w:rPr>
        <w:t>下面的章节介绍</w:t>
      </w:r>
      <w:r w:rsidR="00434CA5" w:rsidRPr="009B0E39">
        <w:rPr>
          <w:kern w:val="0"/>
          <w:szCs w:val="24"/>
        </w:rPr>
        <w:t>相应的实验结果</w:t>
      </w:r>
      <w:r w:rsidRPr="009B0E39">
        <w:rPr>
          <w:kern w:val="0"/>
          <w:szCs w:val="24"/>
        </w:rPr>
        <w:t>。</w:t>
      </w:r>
    </w:p>
    <w:p w:rsidR="00EE72CD" w:rsidRPr="009B0E39" w:rsidRDefault="00815A37" w:rsidP="00EE399C">
      <w:pPr>
        <w:pStyle w:val="a1"/>
        <w:adjustRightInd w:val="0"/>
        <w:snapToGrid w:val="0"/>
        <w:spacing w:afterLines="50" w:after="120" w:line="300" w:lineRule="auto"/>
        <w:ind w:firstLineChars="0" w:firstLine="0"/>
        <w:jc w:val="center"/>
        <w:rPr>
          <w:color w:val="000000"/>
          <w:shd w:val="clear" w:color="auto" w:fill="FFFFFF"/>
        </w:rPr>
      </w:pPr>
      <w:r w:rsidRPr="009B0E39">
        <w:rPr>
          <w:noProof/>
        </w:rPr>
        <w:drawing>
          <wp:inline distT="0" distB="0" distL="0" distR="0" wp14:anchorId="79985E0F" wp14:editId="4C02FE8D">
            <wp:extent cx="4210050" cy="251460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210050" cy="2514600"/>
                    </a:xfrm>
                    <a:prstGeom prst="rect">
                      <a:avLst/>
                    </a:prstGeom>
                  </pic:spPr>
                </pic:pic>
              </a:graphicData>
            </a:graphic>
          </wp:inline>
        </w:drawing>
      </w:r>
    </w:p>
    <w:p w:rsidR="00815A37" w:rsidRPr="009B0E39" w:rsidRDefault="00815A37" w:rsidP="00EE399C">
      <w:pPr>
        <w:pStyle w:val="a1"/>
        <w:adjustRightInd w:val="0"/>
        <w:snapToGrid w:val="0"/>
        <w:spacing w:afterLines="50" w:after="120" w:line="300" w:lineRule="auto"/>
        <w:ind w:firstLineChars="0" w:firstLine="0"/>
        <w:jc w:val="center"/>
        <w:rPr>
          <w:color w:val="000000"/>
          <w:shd w:val="clear" w:color="auto" w:fill="FFFFFF"/>
        </w:rPr>
      </w:pPr>
      <w:r w:rsidRPr="009B0E39">
        <w:rPr>
          <w:noProof/>
        </w:rPr>
        <w:lastRenderedPageBreak/>
        <w:drawing>
          <wp:inline distT="0" distB="0" distL="0" distR="0" wp14:anchorId="544C8253" wp14:editId="256CFD76">
            <wp:extent cx="4200525" cy="3276600"/>
            <wp:effectExtent l="0" t="0" r="952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200525" cy="3276600"/>
                    </a:xfrm>
                    <a:prstGeom prst="rect">
                      <a:avLst/>
                    </a:prstGeom>
                  </pic:spPr>
                </pic:pic>
              </a:graphicData>
            </a:graphic>
          </wp:inline>
        </w:drawing>
      </w:r>
    </w:p>
    <w:p w:rsidR="007D27B7" w:rsidRPr="009B0E39" w:rsidRDefault="007D27B7" w:rsidP="00EE399C">
      <w:pPr>
        <w:pStyle w:val="a1"/>
        <w:adjustRightInd w:val="0"/>
        <w:snapToGrid w:val="0"/>
        <w:spacing w:afterLines="50" w:after="120" w:line="300" w:lineRule="auto"/>
        <w:ind w:firstLineChars="0" w:firstLine="0"/>
        <w:jc w:val="left"/>
        <w:rPr>
          <w:color w:val="000000"/>
          <w:sz w:val="28"/>
          <w:shd w:val="clear" w:color="auto" w:fill="FFFFFF"/>
        </w:rPr>
      </w:pPr>
      <w:r w:rsidRPr="009B0E39">
        <w:rPr>
          <w:color w:val="000000"/>
          <w:sz w:val="28"/>
          <w:shd w:val="clear" w:color="auto" w:fill="FFFFFF"/>
        </w:rPr>
        <w:t xml:space="preserve">4 </w:t>
      </w:r>
      <w:r w:rsidRPr="009B0E39">
        <w:rPr>
          <w:color w:val="000000"/>
          <w:sz w:val="28"/>
          <w:shd w:val="clear" w:color="auto" w:fill="FFFFFF"/>
        </w:rPr>
        <w:t>实验结果</w:t>
      </w:r>
    </w:p>
    <w:p w:rsidR="008758C9" w:rsidRPr="009B0E39" w:rsidRDefault="0049051F" w:rsidP="00DD4F66">
      <w:pPr>
        <w:pStyle w:val="a1"/>
        <w:numPr>
          <w:ilvl w:val="0"/>
          <w:numId w:val="32"/>
        </w:numPr>
        <w:adjustRightInd w:val="0"/>
        <w:snapToGrid w:val="0"/>
        <w:spacing w:afterLines="50" w:after="120" w:line="300" w:lineRule="auto"/>
        <w:ind w:firstLineChars="0"/>
        <w:rPr>
          <w:color w:val="000000"/>
          <w:shd w:val="clear" w:color="auto" w:fill="FFFFFF"/>
        </w:rPr>
      </w:pPr>
      <w:r w:rsidRPr="009B0E39">
        <w:rPr>
          <w:color w:val="000000"/>
          <w:shd w:val="clear" w:color="auto" w:fill="FFFFFF"/>
        </w:rPr>
        <w:t>均权重方法</w:t>
      </w:r>
    </w:p>
    <w:p w:rsidR="001A4D21" w:rsidRPr="009B0E39" w:rsidRDefault="005F0145" w:rsidP="00EE399C">
      <w:pPr>
        <w:pStyle w:val="a1"/>
        <w:adjustRightInd w:val="0"/>
        <w:snapToGrid w:val="0"/>
        <w:spacing w:afterLines="50" w:after="120" w:line="300" w:lineRule="auto"/>
        <w:ind w:firstLineChars="0" w:firstLine="420"/>
        <w:rPr>
          <w:kern w:val="0"/>
          <w:szCs w:val="24"/>
        </w:rPr>
      </w:pPr>
      <w:r w:rsidRPr="009B0E39">
        <w:t>在这种方法中所有属性被赋予相等的权重。</w:t>
      </w:r>
      <w:r w:rsidRPr="009B0E39">
        <w:t>35</w:t>
      </w:r>
      <w:r w:rsidRPr="009B0E39">
        <w:t>部电影中，</w:t>
      </w:r>
      <w:r w:rsidRPr="009B0E39">
        <w:t>7</w:t>
      </w:r>
      <w:r w:rsidRPr="009B0E39">
        <w:t>部电影被聚类为一类，标记为成功；</w:t>
      </w:r>
      <w:r w:rsidRPr="009B0E39">
        <w:t>12</w:t>
      </w:r>
      <w:r w:rsidRPr="009B0E39">
        <w:t>部电影被聚为一类，标记为失败；</w:t>
      </w:r>
      <w:r w:rsidRPr="009B0E39">
        <w:t>16</w:t>
      </w:r>
      <w:r w:rsidRPr="009B0E39">
        <w:t>部电影聚类为一类，标记为中等，这意味着预测结果也并不是确定的。聚类标签是基于属性值总分进行判定，</w:t>
      </w:r>
      <w:r w:rsidRPr="009B0E39">
        <w:t>8</w:t>
      </w:r>
      <w:r w:rsidRPr="009B0E39">
        <w:t>个数据位维度，每个维度满分</w:t>
      </w:r>
      <w:r w:rsidRPr="009B0E39">
        <w:t>10</w:t>
      </w:r>
      <w:r w:rsidRPr="009B0E39">
        <w:t>分，总分</w:t>
      </w:r>
      <w:r w:rsidRPr="009B0E39">
        <w:t>80</w:t>
      </w:r>
      <w:r w:rsidRPr="009B0E39">
        <w:t>分。每一类影片的打分临界值情况</w:t>
      </w:r>
      <w:r w:rsidR="00047B46" w:rsidRPr="009B0E39">
        <w:t>如下：</w:t>
      </w:r>
      <w:r w:rsidR="00047B46" w:rsidRPr="009B0E39">
        <w:t>(1)</w:t>
      </w:r>
      <w:r w:rsidRPr="009B0E39">
        <w:t>成功：在</w:t>
      </w:r>
      <w:r w:rsidRPr="009B0E39">
        <w:t>42</w:t>
      </w:r>
      <w:r w:rsidRPr="009B0E39">
        <w:t>至</w:t>
      </w:r>
      <w:r w:rsidRPr="009B0E39">
        <w:t>70</w:t>
      </w:r>
      <w:r w:rsidRPr="009B0E39">
        <w:t>的范围内，</w:t>
      </w:r>
      <w:r w:rsidR="00047B46" w:rsidRPr="009B0E39">
        <w:t>(2)</w:t>
      </w:r>
      <w:r w:rsidRPr="009B0E39">
        <w:t>中等：在</w:t>
      </w:r>
      <w:r w:rsidRPr="009B0E39">
        <w:t>21</w:t>
      </w:r>
      <w:r w:rsidRPr="009B0E39">
        <w:t>至</w:t>
      </w:r>
      <w:r w:rsidRPr="009B0E39">
        <w:t>33</w:t>
      </w:r>
      <w:r w:rsidRPr="009B0E39">
        <w:t>的范围内，及</w:t>
      </w:r>
      <w:r w:rsidR="00047B46" w:rsidRPr="009B0E39">
        <w:t>(3)</w:t>
      </w:r>
      <w:r w:rsidRPr="009B0E39">
        <w:t>失败：在</w:t>
      </w:r>
      <w:r w:rsidRPr="009B0E39">
        <w:t>9</w:t>
      </w:r>
      <w:r w:rsidRPr="009B0E39">
        <w:t>至</w:t>
      </w:r>
      <w:r w:rsidRPr="009B0E39">
        <w:t>20</w:t>
      </w:r>
      <w:r w:rsidRPr="009B0E39">
        <w:t>内。</w:t>
      </w:r>
    </w:p>
    <w:p w:rsidR="001A4D21" w:rsidRPr="009B0E39" w:rsidRDefault="0021379A" w:rsidP="00EE399C">
      <w:pPr>
        <w:widowControl/>
        <w:adjustRightInd w:val="0"/>
        <w:snapToGrid w:val="0"/>
        <w:spacing w:line="300" w:lineRule="auto"/>
        <w:ind w:firstLine="420"/>
        <w:jc w:val="left"/>
        <w:rPr>
          <w:kern w:val="0"/>
          <w:szCs w:val="24"/>
        </w:rPr>
      </w:pPr>
      <w:r w:rsidRPr="009B0E39">
        <w:rPr>
          <w:kern w:val="0"/>
          <w:szCs w:val="24"/>
        </w:rPr>
        <w:t>然后，基于标记数据集，采用</w:t>
      </w:r>
      <w:r w:rsidR="001A4D21" w:rsidRPr="009B0E39">
        <w:rPr>
          <w:kern w:val="0"/>
          <w:szCs w:val="24"/>
        </w:rPr>
        <w:t>Weka</w:t>
      </w:r>
      <w:r w:rsidRPr="009B0E39">
        <w:rPr>
          <w:kern w:val="0"/>
          <w:szCs w:val="24"/>
        </w:rPr>
        <w:t>中</w:t>
      </w:r>
      <w:r w:rsidR="001A4D21" w:rsidRPr="009B0E39">
        <w:rPr>
          <w:kern w:val="0"/>
          <w:szCs w:val="24"/>
        </w:rPr>
        <w:t>朴素贝叶斯和</w:t>
      </w:r>
      <w:r w:rsidR="001A4D21" w:rsidRPr="009B0E39">
        <w:rPr>
          <w:kern w:val="0"/>
          <w:szCs w:val="24"/>
        </w:rPr>
        <w:t>J48</w:t>
      </w:r>
      <w:r w:rsidR="001A4D21" w:rsidRPr="009B0E39">
        <w:rPr>
          <w:kern w:val="0"/>
          <w:szCs w:val="24"/>
        </w:rPr>
        <w:t>分类</w:t>
      </w:r>
      <w:r w:rsidRPr="009B0E39">
        <w:rPr>
          <w:kern w:val="0"/>
          <w:szCs w:val="24"/>
        </w:rPr>
        <w:t>器</w:t>
      </w:r>
      <w:r w:rsidR="001A4D21" w:rsidRPr="009B0E39">
        <w:rPr>
          <w:kern w:val="0"/>
          <w:szCs w:val="24"/>
        </w:rPr>
        <w:t>生成预测模型</w:t>
      </w:r>
      <w:r w:rsidRPr="009B0E39">
        <w:rPr>
          <w:kern w:val="0"/>
          <w:szCs w:val="24"/>
        </w:rPr>
        <w:t>并进行测试。所得混淆矩阵如</w:t>
      </w:r>
      <w:r w:rsidR="001A4D21" w:rsidRPr="009B0E39">
        <w:rPr>
          <w:kern w:val="0"/>
          <w:szCs w:val="24"/>
        </w:rPr>
        <w:t>表</w:t>
      </w:r>
      <w:r w:rsidR="001A4D21" w:rsidRPr="009B0E39">
        <w:rPr>
          <w:kern w:val="0"/>
          <w:szCs w:val="24"/>
        </w:rPr>
        <w:t>V</w:t>
      </w:r>
      <w:r w:rsidR="001A4D21" w:rsidRPr="009B0E39">
        <w:rPr>
          <w:kern w:val="0"/>
          <w:szCs w:val="24"/>
        </w:rPr>
        <w:t>和</w:t>
      </w:r>
      <w:r w:rsidR="001A4D21" w:rsidRPr="009B0E39">
        <w:rPr>
          <w:kern w:val="0"/>
          <w:szCs w:val="24"/>
        </w:rPr>
        <w:t>VI</w:t>
      </w:r>
      <w:r w:rsidRPr="009B0E39">
        <w:rPr>
          <w:kern w:val="0"/>
          <w:szCs w:val="24"/>
        </w:rPr>
        <w:t>所示</w:t>
      </w:r>
      <w:r w:rsidR="001A4D21" w:rsidRPr="009B0E39">
        <w:rPr>
          <w:kern w:val="0"/>
          <w:szCs w:val="24"/>
        </w:rPr>
        <w:t>。通过</w:t>
      </w:r>
      <w:r w:rsidR="001A4D21" w:rsidRPr="009B0E39">
        <w:rPr>
          <w:kern w:val="0"/>
          <w:szCs w:val="24"/>
        </w:rPr>
        <w:t>J48</w:t>
      </w:r>
      <w:r w:rsidR="001A4D21" w:rsidRPr="009B0E39">
        <w:rPr>
          <w:kern w:val="0"/>
          <w:szCs w:val="24"/>
        </w:rPr>
        <w:t>产生的决策树如图</w:t>
      </w:r>
      <w:r w:rsidR="001A4D21" w:rsidRPr="009B0E39">
        <w:rPr>
          <w:kern w:val="0"/>
          <w:szCs w:val="24"/>
        </w:rPr>
        <w:t>1</w:t>
      </w:r>
      <w:r w:rsidR="001A4D21" w:rsidRPr="009B0E39">
        <w:rPr>
          <w:kern w:val="0"/>
          <w:szCs w:val="24"/>
        </w:rPr>
        <w:t>所示。从图</w:t>
      </w:r>
      <w:r w:rsidR="001A4D21" w:rsidRPr="009B0E39">
        <w:rPr>
          <w:kern w:val="0"/>
          <w:szCs w:val="24"/>
        </w:rPr>
        <w:t>1</w:t>
      </w:r>
      <w:r w:rsidR="001A4D21" w:rsidRPr="009B0E39">
        <w:rPr>
          <w:kern w:val="0"/>
          <w:szCs w:val="24"/>
        </w:rPr>
        <w:t>中我们可以看到，目前的决策树</w:t>
      </w:r>
      <w:r w:rsidRPr="009B0E39">
        <w:rPr>
          <w:kern w:val="0"/>
          <w:szCs w:val="24"/>
        </w:rPr>
        <w:t>中</w:t>
      </w:r>
      <w:r w:rsidR="001A4D21" w:rsidRPr="009B0E39">
        <w:rPr>
          <w:kern w:val="0"/>
          <w:szCs w:val="24"/>
        </w:rPr>
        <w:t>的</w:t>
      </w:r>
      <w:r w:rsidRPr="009B0E39">
        <w:rPr>
          <w:kern w:val="0"/>
          <w:szCs w:val="24"/>
        </w:rPr>
        <w:t>关键属性是女主角的受欢迎度，影评情感倾向，影片类别和导演影响力。我们还可以观察到，女演员的受欢迎度是</w:t>
      </w:r>
      <w:r w:rsidRPr="009B0E39">
        <w:rPr>
          <w:kern w:val="0"/>
          <w:szCs w:val="24"/>
        </w:rPr>
        <w:t>J</w:t>
      </w:r>
      <w:r w:rsidR="001A4D21" w:rsidRPr="009B0E39">
        <w:rPr>
          <w:kern w:val="0"/>
          <w:szCs w:val="24"/>
        </w:rPr>
        <w:t>48</w:t>
      </w:r>
      <w:r w:rsidRPr="009B0E39">
        <w:rPr>
          <w:kern w:val="0"/>
          <w:szCs w:val="24"/>
        </w:rPr>
        <w:t>决策树进行分类最相关</w:t>
      </w:r>
      <w:r w:rsidR="001A4D21" w:rsidRPr="009B0E39">
        <w:rPr>
          <w:kern w:val="0"/>
          <w:szCs w:val="24"/>
        </w:rPr>
        <w:t>的根节点</w:t>
      </w:r>
      <w:r w:rsidRPr="009B0E39">
        <w:rPr>
          <w:kern w:val="0"/>
          <w:szCs w:val="24"/>
        </w:rPr>
        <w:t>因子</w:t>
      </w:r>
      <w:r w:rsidR="001A4D21" w:rsidRPr="009B0E39">
        <w:rPr>
          <w:kern w:val="0"/>
          <w:szCs w:val="24"/>
        </w:rPr>
        <w:t>。</w:t>
      </w:r>
    </w:p>
    <w:p w:rsidR="00235C1B" w:rsidRPr="009B0E39" w:rsidRDefault="00E97154" w:rsidP="00EE399C">
      <w:pPr>
        <w:widowControl/>
        <w:adjustRightInd w:val="0"/>
        <w:snapToGrid w:val="0"/>
        <w:spacing w:line="300" w:lineRule="auto"/>
        <w:jc w:val="center"/>
        <w:rPr>
          <w:kern w:val="0"/>
          <w:szCs w:val="24"/>
        </w:rPr>
      </w:pPr>
      <w:r w:rsidRPr="009B0E39">
        <w:rPr>
          <w:noProof/>
        </w:rPr>
        <w:lastRenderedPageBreak/>
        <w:drawing>
          <wp:inline distT="0" distB="0" distL="0" distR="0" wp14:anchorId="51F08E1F" wp14:editId="69128297">
            <wp:extent cx="3371850" cy="140970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371850" cy="1409700"/>
                    </a:xfrm>
                    <a:prstGeom prst="rect">
                      <a:avLst/>
                    </a:prstGeom>
                  </pic:spPr>
                </pic:pic>
              </a:graphicData>
            </a:graphic>
          </wp:inline>
        </w:drawing>
      </w:r>
    </w:p>
    <w:p w:rsidR="00711E01" w:rsidRPr="009B0E39" w:rsidRDefault="00E97154" w:rsidP="00EE399C">
      <w:pPr>
        <w:pStyle w:val="a1"/>
        <w:adjustRightInd w:val="0"/>
        <w:snapToGrid w:val="0"/>
        <w:spacing w:afterLines="50" w:after="120" w:line="300" w:lineRule="auto"/>
        <w:ind w:firstLineChars="0" w:firstLine="0"/>
        <w:jc w:val="center"/>
        <w:rPr>
          <w:color w:val="000000"/>
          <w:shd w:val="clear" w:color="auto" w:fill="FFFFFF"/>
        </w:rPr>
      </w:pPr>
      <w:r w:rsidRPr="009B0E39">
        <w:rPr>
          <w:noProof/>
        </w:rPr>
        <w:drawing>
          <wp:inline distT="0" distB="0" distL="0" distR="0" wp14:anchorId="15146AA8" wp14:editId="4DBC37C4">
            <wp:extent cx="3390900" cy="150495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390900" cy="1504950"/>
                    </a:xfrm>
                    <a:prstGeom prst="rect">
                      <a:avLst/>
                    </a:prstGeom>
                  </pic:spPr>
                </pic:pic>
              </a:graphicData>
            </a:graphic>
          </wp:inline>
        </w:drawing>
      </w:r>
    </w:p>
    <w:p w:rsidR="00153882" w:rsidRPr="009B0E39" w:rsidRDefault="00153882" w:rsidP="00EE399C">
      <w:pPr>
        <w:pStyle w:val="a1"/>
        <w:adjustRightInd w:val="0"/>
        <w:snapToGrid w:val="0"/>
        <w:spacing w:afterLines="50" w:after="120" w:line="300" w:lineRule="auto"/>
        <w:ind w:firstLineChars="0" w:firstLine="0"/>
        <w:jc w:val="center"/>
        <w:rPr>
          <w:color w:val="000000"/>
          <w:shd w:val="clear" w:color="auto" w:fill="FFFFFF"/>
        </w:rPr>
      </w:pPr>
      <w:r w:rsidRPr="009B0E39">
        <w:rPr>
          <w:noProof/>
        </w:rPr>
        <w:drawing>
          <wp:inline distT="0" distB="0" distL="0" distR="0" wp14:anchorId="3F7211C7" wp14:editId="02540044">
            <wp:extent cx="3829050" cy="253365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829050" cy="2533650"/>
                    </a:xfrm>
                    <a:prstGeom prst="rect">
                      <a:avLst/>
                    </a:prstGeom>
                  </pic:spPr>
                </pic:pic>
              </a:graphicData>
            </a:graphic>
          </wp:inline>
        </w:drawing>
      </w:r>
    </w:p>
    <w:p w:rsidR="00320795" w:rsidRPr="009B0E39" w:rsidRDefault="00D71900" w:rsidP="00DD4F66">
      <w:pPr>
        <w:pStyle w:val="a1"/>
        <w:numPr>
          <w:ilvl w:val="0"/>
          <w:numId w:val="32"/>
        </w:numPr>
        <w:adjustRightInd w:val="0"/>
        <w:snapToGrid w:val="0"/>
        <w:spacing w:afterLines="50" w:after="120" w:line="300" w:lineRule="auto"/>
        <w:ind w:firstLineChars="0"/>
        <w:rPr>
          <w:kern w:val="0"/>
          <w:szCs w:val="24"/>
        </w:rPr>
      </w:pPr>
      <w:r w:rsidRPr="009B0E39">
        <w:rPr>
          <w:color w:val="000000"/>
          <w:shd w:val="clear" w:color="auto" w:fill="FFFFFF"/>
        </w:rPr>
        <w:t>非均权重方法</w:t>
      </w:r>
    </w:p>
    <w:p w:rsidR="00320795" w:rsidRPr="009B0E39" w:rsidRDefault="00320795" w:rsidP="00EE399C">
      <w:pPr>
        <w:widowControl/>
        <w:adjustRightInd w:val="0"/>
        <w:snapToGrid w:val="0"/>
        <w:spacing w:line="300" w:lineRule="auto"/>
        <w:ind w:firstLine="420"/>
        <w:jc w:val="left"/>
        <w:rPr>
          <w:kern w:val="0"/>
          <w:szCs w:val="24"/>
        </w:rPr>
      </w:pPr>
      <w:r w:rsidRPr="009B0E39">
        <w:rPr>
          <w:kern w:val="0"/>
          <w:szCs w:val="24"/>
        </w:rPr>
        <w:t>在这种方法中，更多的权重被赋给情感倾向数据维度。</w:t>
      </w:r>
      <w:r w:rsidRPr="009B0E39">
        <w:rPr>
          <w:kern w:val="0"/>
          <w:szCs w:val="24"/>
        </w:rPr>
        <w:t>35</w:t>
      </w:r>
      <w:r w:rsidRPr="009B0E39">
        <w:rPr>
          <w:kern w:val="0"/>
          <w:szCs w:val="24"/>
        </w:rPr>
        <w:t>部电影中，</w:t>
      </w:r>
      <w:r w:rsidRPr="009B0E39">
        <w:rPr>
          <w:kern w:val="0"/>
          <w:szCs w:val="24"/>
        </w:rPr>
        <w:t>8</w:t>
      </w:r>
      <w:r w:rsidRPr="009B0E39">
        <w:rPr>
          <w:kern w:val="0"/>
          <w:szCs w:val="24"/>
        </w:rPr>
        <w:t>部影片聚类在一起，标记为成功；</w:t>
      </w:r>
      <w:r w:rsidRPr="009B0E39">
        <w:rPr>
          <w:kern w:val="0"/>
          <w:szCs w:val="24"/>
        </w:rPr>
        <w:t>12</w:t>
      </w:r>
      <w:r w:rsidRPr="009B0E39">
        <w:rPr>
          <w:kern w:val="0"/>
          <w:szCs w:val="24"/>
        </w:rPr>
        <w:t>部影片聚类到一起，标记为失败；</w:t>
      </w:r>
      <w:r w:rsidRPr="009B0E39">
        <w:rPr>
          <w:kern w:val="0"/>
          <w:szCs w:val="24"/>
        </w:rPr>
        <w:t>15</w:t>
      </w:r>
      <w:r w:rsidRPr="009B0E39">
        <w:rPr>
          <w:kern w:val="0"/>
          <w:szCs w:val="24"/>
        </w:rPr>
        <w:t>影片聚类到一起，标记为中等。类标签的赋值基于属性维度打分，总分</w:t>
      </w:r>
      <w:r w:rsidRPr="009B0E39">
        <w:rPr>
          <w:kern w:val="0"/>
          <w:szCs w:val="24"/>
        </w:rPr>
        <w:t>100</w:t>
      </w:r>
      <w:r w:rsidRPr="009B0E39">
        <w:rPr>
          <w:kern w:val="0"/>
          <w:szCs w:val="24"/>
        </w:rPr>
        <w:t>分，</w:t>
      </w:r>
      <w:r w:rsidRPr="009B0E39">
        <w:rPr>
          <w:kern w:val="0"/>
          <w:szCs w:val="24"/>
        </w:rPr>
        <w:t>30</w:t>
      </w:r>
      <w:r w:rsidRPr="009B0E39">
        <w:rPr>
          <w:kern w:val="0"/>
          <w:szCs w:val="24"/>
        </w:rPr>
        <w:t>分为情感属性，</w:t>
      </w:r>
      <w:r w:rsidRPr="009B0E39">
        <w:rPr>
          <w:kern w:val="0"/>
          <w:szCs w:val="24"/>
        </w:rPr>
        <w:t>1</w:t>
      </w:r>
      <w:r w:rsidRPr="009B0E39">
        <w:rPr>
          <w:kern w:val="0"/>
          <w:szCs w:val="24"/>
        </w:rPr>
        <w:t>其余七个属性每个</w:t>
      </w:r>
      <w:r w:rsidRPr="009B0E39">
        <w:rPr>
          <w:kern w:val="0"/>
          <w:szCs w:val="24"/>
        </w:rPr>
        <w:t>10</w:t>
      </w:r>
      <w:r w:rsidRPr="009B0E39">
        <w:rPr>
          <w:kern w:val="0"/>
          <w:szCs w:val="24"/>
        </w:rPr>
        <w:t>分。每个类标签分类临界值如下：</w:t>
      </w:r>
      <w:r w:rsidRPr="009B0E39">
        <w:rPr>
          <w:kern w:val="0"/>
          <w:szCs w:val="24"/>
        </w:rPr>
        <w:t>(1)</w:t>
      </w:r>
      <w:r w:rsidR="00436D83" w:rsidRPr="009B0E39">
        <w:rPr>
          <w:kern w:val="0"/>
          <w:szCs w:val="24"/>
        </w:rPr>
        <w:t>成功</w:t>
      </w:r>
      <w:r w:rsidRPr="009B0E39">
        <w:rPr>
          <w:kern w:val="0"/>
          <w:szCs w:val="24"/>
        </w:rPr>
        <w:t>：在</w:t>
      </w:r>
      <w:r w:rsidRPr="009B0E39">
        <w:rPr>
          <w:kern w:val="0"/>
          <w:szCs w:val="24"/>
        </w:rPr>
        <w:t>42</w:t>
      </w:r>
      <w:r w:rsidRPr="009B0E39">
        <w:rPr>
          <w:kern w:val="0"/>
          <w:szCs w:val="24"/>
        </w:rPr>
        <w:t>至</w:t>
      </w:r>
      <w:r w:rsidRPr="009B0E39">
        <w:rPr>
          <w:kern w:val="0"/>
          <w:szCs w:val="24"/>
        </w:rPr>
        <w:t>66</w:t>
      </w:r>
      <w:r w:rsidRPr="009B0E39">
        <w:rPr>
          <w:kern w:val="0"/>
          <w:szCs w:val="24"/>
        </w:rPr>
        <w:t>分的范围内，</w:t>
      </w:r>
      <w:r w:rsidRPr="009B0E39">
        <w:rPr>
          <w:kern w:val="0"/>
          <w:szCs w:val="24"/>
        </w:rPr>
        <w:t>(2)</w:t>
      </w:r>
      <w:r w:rsidR="00436D83" w:rsidRPr="009B0E39">
        <w:rPr>
          <w:kern w:val="0"/>
          <w:szCs w:val="24"/>
        </w:rPr>
        <w:t>中等</w:t>
      </w:r>
      <w:r w:rsidRPr="009B0E39">
        <w:rPr>
          <w:kern w:val="0"/>
          <w:szCs w:val="24"/>
        </w:rPr>
        <w:t>：在</w:t>
      </w:r>
      <w:r w:rsidRPr="009B0E39">
        <w:rPr>
          <w:kern w:val="0"/>
          <w:szCs w:val="24"/>
        </w:rPr>
        <w:t>22</w:t>
      </w:r>
      <w:r w:rsidRPr="009B0E39">
        <w:rPr>
          <w:kern w:val="0"/>
          <w:szCs w:val="24"/>
        </w:rPr>
        <w:t>至</w:t>
      </w:r>
      <w:r w:rsidRPr="009B0E39">
        <w:rPr>
          <w:kern w:val="0"/>
          <w:szCs w:val="24"/>
        </w:rPr>
        <w:t>35</w:t>
      </w:r>
      <w:r w:rsidRPr="009B0E39">
        <w:rPr>
          <w:kern w:val="0"/>
          <w:szCs w:val="24"/>
        </w:rPr>
        <w:t>分</w:t>
      </w:r>
      <w:r w:rsidR="00436D83" w:rsidRPr="009B0E39">
        <w:rPr>
          <w:kern w:val="0"/>
          <w:szCs w:val="24"/>
        </w:rPr>
        <w:t>的范围内，</w:t>
      </w:r>
      <w:r w:rsidR="00436D83" w:rsidRPr="009B0E39">
        <w:rPr>
          <w:kern w:val="0"/>
          <w:szCs w:val="24"/>
        </w:rPr>
        <w:t>(3)</w:t>
      </w:r>
      <w:r w:rsidR="00436D83" w:rsidRPr="009B0E39">
        <w:rPr>
          <w:kern w:val="0"/>
          <w:szCs w:val="24"/>
        </w:rPr>
        <w:t>失败</w:t>
      </w:r>
      <w:r w:rsidRPr="009B0E39">
        <w:rPr>
          <w:kern w:val="0"/>
          <w:szCs w:val="24"/>
        </w:rPr>
        <w:t>：在</w:t>
      </w:r>
      <w:r w:rsidRPr="009B0E39">
        <w:rPr>
          <w:kern w:val="0"/>
          <w:szCs w:val="24"/>
        </w:rPr>
        <w:t>13</w:t>
      </w:r>
      <w:r w:rsidR="00436D83" w:rsidRPr="009B0E39">
        <w:rPr>
          <w:kern w:val="0"/>
          <w:szCs w:val="24"/>
        </w:rPr>
        <w:t>至</w:t>
      </w:r>
      <w:r w:rsidR="00436D83" w:rsidRPr="009B0E39">
        <w:rPr>
          <w:kern w:val="0"/>
          <w:szCs w:val="24"/>
        </w:rPr>
        <w:t>19</w:t>
      </w:r>
      <w:r w:rsidR="00436D83" w:rsidRPr="009B0E39">
        <w:rPr>
          <w:kern w:val="0"/>
          <w:szCs w:val="24"/>
        </w:rPr>
        <w:t>分氛围内</w:t>
      </w:r>
      <w:r w:rsidRPr="009B0E39">
        <w:rPr>
          <w:kern w:val="0"/>
          <w:szCs w:val="24"/>
        </w:rPr>
        <w:t>。</w:t>
      </w:r>
    </w:p>
    <w:p w:rsidR="00447863" w:rsidRPr="009B0E39" w:rsidRDefault="00447863" w:rsidP="00EE399C">
      <w:pPr>
        <w:widowControl/>
        <w:adjustRightInd w:val="0"/>
        <w:snapToGrid w:val="0"/>
        <w:spacing w:line="300" w:lineRule="auto"/>
        <w:ind w:firstLine="420"/>
        <w:jc w:val="left"/>
        <w:rPr>
          <w:kern w:val="0"/>
          <w:szCs w:val="24"/>
        </w:rPr>
      </w:pPr>
      <w:r w:rsidRPr="009B0E39">
        <w:t>基于</w:t>
      </w:r>
      <w:r w:rsidRPr="009B0E39">
        <w:t>Weka</w:t>
      </w:r>
      <w:r w:rsidRPr="009B0E39">
        <w:t>分类和测试结果如表</w:t>
      </w:r>
      <w:r w:rsidRPr="009B0E39">
        <w:t>VII</w:t>
      </w:r>
      <w:r w:rsidRPr="009B0E39">
        <w:t>和</w:t>
      </w:r>
      <w:r w:rsidRPr="009B0E39">
        <w:t>VIII</w:t>
      </w:r>
      <w:r w:rsidRPr="009B0E39">
        <w:t>所示。使用</w:t>
      </w:r>
      <w:r w:rsidRPr="009B0E39">
        <w:t>J48</w:t>
      </w:r>
      <w:r w:rsidRPr="009B0E39">
        <w:t>生成的决策树如图</w:t>
      </w:r>
      <w:r w:rsidRPr="009B0E39">
        <w:t>2</w:t>
      </w:r>
      <w:r w:rsidRPr="009B0E39">
        <w:t>所示。从图</w:t>
      </w:r>
      <w:r w:rsidRPr="009B0E39">
        <w:t>2</w:t>
      </w:r>
      <w:r w:rsidRPr="009B0E39">
        <w:t>中，我们可以观察到相应的影响因素有影视类型，影视是</w:t>
      </w:r>
      <w:r w:rsidRPr="009B0E39">
        <w:lastRenderedPageBreak/>
        <w:t>否续集和男主演的受欢迎程度。我们也可以看到，影片类型在</w:t>
      </w:r>
      <w:r w:rsidRPr="009B0E39">
        <w:t>J48</w:t>
      </w:r>
      <w:r w:rsidRPr="009B0E39">
        <w:t>决策树中被认为是最相关的</w:t>
      </w:r>
      <w:r w:rsidR="00020C08" w:rsidRPr="009B0E39">
        <w:t>决策</w:t>
      </w:r>
      <w:r w:rsidRPr="009B0E39">
        <w:t>属性。</w:t>
      </w:r>
    </w:p>
    <w:p w:rsidR="0049051F" w:rsidRPr="009B0E39" w:rsidRDefault="00320795" w:rsidP="00EE399C">
      <w:pPr>
        <w:pStyle w:val="a1"/>
        <w:adjustRightInd w:val="0"/>
        <w:snapToGrid w:val="0"/>
        <w:spacing w:afterLines="50" w:after="120" w:line="300" w:lineRule="auto"/>
        <w:ind w:firstLineChars="0" w:firstLine="0"/>
        <w:jc w:val="center"/>
        <w:rPr>
          <w:color w:val="000000"/>
          <w:shd w:val="clear" w:color="auto" w:fill="FFFFFF"/>
        </w:rPr>
      </w:pPr>
      <w:r w:rsidRPr="009B0E39">
        <w:rPr>
          <w:noProof/>
        </w:rPr>
        <w:drawing>
          <wp:inline distT="0" distB="0" distL="0" distR="0" wp14:anchorId="194824D1" wp14:editId="68108095">
            <wp:extent cx="3609975" cy="1276350"/>
            <wp:effectExtent l="0" t="0" r="9525"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609975" cy="1276350"/>
                    </a:xfrm>
                    <a:prstGeom prst="rect">
                      <a:avLst/>
                    </a:prstGeom>
                  </pic:spPr>
                </pic:pic>
              </a:graphicData>
            </a:graphic>
          </wp:inline>
        </w:drawing>
      </w:r>
    </w:p>
    <w:p w:rsidR="0006419F" w:rsidRPr="009B0E39" w:rsidRDefault="0006419F" w:rsidP="00EE399C">
      <w:pPr>
        <w:pStyle w:val="a1"/>
        <w:adjustRightInd w:val="0"/>
        <w:snapToGrid w:val="0"/>
        <w:spacing w:afterLines="50" w:after="120" w:line="300" w:lineRule="auto"/>
        <w:ind w:firstLineChars="0" w:firstLine="0"/>
        <w:jc w:val="center"/>
        <w:rPr>
          <w:color w:val="000000"/>
          <w:shd w:val="clear" w:color="auto" w:fill="FFFFFF"/>
        </w:rPr>
      </w:pPr>
      <w:r w:rsidRPr="009B0E39">
        <w:rPr>
          <w:noProof/>
        </w:rPr>
        <w:drawing>
          <wp:inline distT="0" distB="0" distL="0" distR="0" wp14:anchorId="0F69A624" wp14:editId="17583E23">
            <wp:extent cx="3562350" cy="129540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562350" cy="1295400"/>
                    </a:xfrm>
                    <a:prstGeom prst="rect">
                      <a:avLst/>
                    </a:prstGeom>
                  </pic:spPr>
                </pic:pic>
              </a:graphicData>
            </a:graphic>
          </wp:inline>
        </w:drawing>
      </w:r>
    </w:p>
    <w:p w:rsidR="003D7AE0" w:rsidRPr="009B0E39" w:rsidRDefault="003D7AE0" w:rsidP="00EE399C">
      <w:pPr>
        <w:pStyle w:val="a1"/>
        <w:adjustRightInd w:val="0"/>
        <w:snapToGrid w:val="0"/>
        <w:spacing w:afterLines="50" w:after="120" w:line="300" w:lineRule="auto"/>
        <w:ind w:firstLineChars="0" w:firstLine="0"/>
        <w:jc w:val="center"/>
        <w:rPr>
          <w:color w:val="000000"/>
          <w:shd w:val="clear" w:color="auto" w:fill="FFFFFF"/>
        </w:rPr>
      </w:pPr>
      <w:r w:rsidRPr="009B0E39">
        <w:rPr>
          <w:noProof/>
        </w:rPr>
        <w:drawing>
          <wp:inline distT="0" distB="0" distL="0" distR="0" wp14:anchorId="164EA8A8" wp14:editId="403EBED9">
            <wp:extent cx="3819525" cy="1876425"/>
            <wp:effectExtent l="0" t="0" r="9525" b="952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819525" cy="1876425"/>
                    </a:xfrm>
                    <a:prstGeom prst="rect">
                      <a:avLst/>
                    </a:prstGeom>
                  </pic:spPr>
                </pic:pic>
              </a:graphicData>
            </a:graphic>
          </wp:inline>
        </w:drawing>
      </w:r>
    </w:p>
    <w:p w:rsidR="00347F4F" w:rsidRPr="009B0E39" w:rsidRDefault="00FF5F7F" w:rsidP="00EE399C">
      <w:pPr>
        <w:pStyle w:val="a1"/>
        <w:adjustRightInd w:val="0"/>
        <w:snapToGrid w:val="0"/>
        <w:spacing w:afterLines="50" w:after="120" w:line="300" w:lineRule="auto"/>
        <w:ind w:firstLineChars="0" w:firstLine="578"/>
        <w:rPr>
          <w:rStyle w:val="shorttext"/>
        </w:rPr>
      </w:pPr>
      <w:r w:rsidRPr="009B0E39">
        <w:rPr>
          <w:rStyle w:val="shorttext"/>
        </w:rPr>
        <w:t>基于</w:t>
      </w:r>
      <w:r w:rsidRPr="009B0E39">
        <w:rPr>
          <w:rStyle w:val="shorttext"/>
        </w:rPr>
        <w:t>weka</w:t>
      </w:r>
      <w:r w:rsidRPr="009B0E39">
        <w:rPr>
          <w:rStyle w:val="shorttext"/>
        </w:rPr>
        <w:t>均权重和非均权重方法所得到误差统计结果如表</w:t>
      </w:r>
      <w:r w:rsidRPr="009B0E39">
        <w:rPr>
          <w:rStyle w:val="shorttext"/>
        </w:rPr>
        <w:t>IX</w:t>
      </w:r>
      <w:r w:rsidRPr="009B0E39">
        <w:rPr>
          <w:rStyle w:val="shorttext"/>
        </w:rPr>
        <w:t>所示。相应标签聚类结果如表</w:t>
      </w:r>
      <w:r w:rsidRPr="009B0E39">
        <w:rPr>
          <w:rStyle w:val="shorttext"/>
        </w:rPr>
        <w:t>X</w:t>
      </w:r>
      <w:r w:rsidRPr="009B0E39">
        <w:rPr>
          <w:rStyle w:val="shorttext"/>
        </w:rPr>
        <w:t>所示。</w:t>
      </w:r>
    </w:p>
    <w:p w:rsidR="00281AFC" w:rsidRPr="009B0E39" w:rsidRDefault="00281AFC" w:rsidP="00EE399C">
      <w:pPr>
        <w:pStyle w:val="a1"/>
        <w:adjustRightInd w:val="0"/>
        <w:snapToGrid w:val="0"/>
        <w:spacing w:afterLines="50" w:after="120" w:line="300" w:lineRule="auto"/>
        <w:ind w:firstLineChars="0" w:firstLine="0"/>
        <w:jc w:val="center"/>
        <w:rPr>
          <w:color w:val="000000"/>
          <w:shd w:val="clear" w:color="auto" w:fill="FFFFFF"/>
        </w:rPr>
      </w:pPr>
      <w:r w:rsidRPr="009B0E39">
        <w:rPr>
          <w:noProof/>
        </w:rPr>
        <w:drawing>
          <wp:inline distT="0" distB="0" distL="0" distR="0" wp14:anchorId="67C4FAD8" wp14:editId="0C314C12">
            <wp:extent cx="3829050" cy="1438275"/>
            <wp:effectExtent l="0" t="0" r="0" b="952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829050" cy="1438275"/>
                    </a:xfrm>
                    <a:prstGeom prst="rect">
                      <a:avLst/>
                    </a:prstGeom>
                  </pic:spPr>
                </pic:pic>
              </a:graphicData>
            </a:graphic>
          </wp:inline>
        </w:drawing>
      </w:r>
    </w:p>
    <w:p w:rsidR="00281AFC" w:rsidRPr="009B0E39" w:rsidRDefault="00281AFC" w:rsidP="00EE399C">
      <w:pPr>
        <w:pStyle w:val="a1"/>
        <w:adjustRightInd w:val="0"/>
        <w:snapToGrid w:val="0"/>
        <w:spacing w:afterLines="50" w:after="120" w:line="300" w:lineRule="auto"/>
        <w:ind w:firstLineChars="0" w:firstLine="0"/>
        <w:jc w:val="center"/>
        <w:rPr>
          <w:color w:val="000000"/>
          <w:shd w:val="clear" w:color="auto" w:fill="FFFFFF"/>
        </w:rPr>
      </w:pPr>
      <w:r w:rsidRPr="009B0E39">
        <w:rPr>
          <w:noProof/>
        </w:rPr>
        <w:lastRenderedPageBreak/>
        <w:drawing>
          <wp:inline distT="0" distB="0" distL="0" distR="0" wp14:anchorId="4D58DB27" wp14:editId="34FABECF">
            <wp:extent cx="3552825" cy="1409700"/>
            <wp:effectExtent l="0" t="0" r="9525"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552825" cy="1409700"/>
                    </a:xfrm>
                    <a:prstGeom prst="rect">
                      <a:avLst/>
                    </a:prstGeom>
                  </pic:spPr>
                </pic:pic>
              </a:graphicData>
            </a:graphic>
          </wp:inline>
        </w:drawing>
      </w:r>
    </w:p>
    <w:p w:rsidR="00145E3C" w:rsidRPr="009B0E39" w:rsidRDefault="00145E3C" w:rsidP="00DD4F66">
      <w:pPr>
        <w:pStyle w:val="a1"/>
        <w:numPr>
          <w:ilvl w:val="0"/>
          <w:numId w:val="32"/>
        </w:numPr>
        <w:adjustRightInd w:val="0"/>
        <w:snapToGrid w:val="0"/>
        <w:spacing w:afterLines="50" w:after="120" w:line="300" w:lineRule="auto"/>
        <w:ind w:firstLineChars="0"/>
        <w:rPr>
          <w:kern w:val="0"/>
          <w:szCs w:val="24"/>
        </w:rPr>
      </w:pPr>
      <w:r w:rsidRPr="009B0E39">
        <w:rPr>
          <w:color w:val="000000"/>
          <w:shd w:val="clear" w:color="auto" w:fill="FFFFFF"/>
        </w:rPr>
        <w:t>初步结果</w:t>
      </w:r>
    </w:p>
    <w:p w:rsidR="00145E3C" w:rsidRPr="009B0E39" w:rsidRDefault="001406D2" w:rsidP="00EE399C">
      <w:pPr>
        <w:pStyle w:val="a1"/>
        <w:adjustRightInd w:val="0"/>
        <w:snapToGrid w:val="0"/>
        <w:spacing w:afterLines="50" w:after="120" w:line="300" w:lineRule="auto"/>
        <w:ind w:firstLineChars="0" w:firstLine="420"/>
      </w:pPr>
      <w:r w:rsidRPr="009B0E39">
        <w:t>在我们的名单上的</w:t>
      </w:r>
      <w:r w:rsidRPr="009B0E39">
        <w:t>35</w:t>
      </w:r>
      <w:r w:rsidRPr="009B0E39">
        <w:t>电影，其中</w:t>
      </w:r>
      <w:r w:rsidRPr="009B0E39">
        <w:t>15</w:t>
      </w:r>
      <w:r w:rsidR="00465500" w:rsidRPr="009B0E39">
        <w:t>部在</w:t>
      </w:r>
      <w:r w:rsidR="00465500" w:rsidRPr="009B0E39">
        <w:t>2013</w:t>
      </w:r>
      <w:r w:rsidR="00465500" w:rsidRPr="009B0E39">
        <w:t>年</w:t>
      </w:r>
      <w:r w:rsidR="00465500" w:rsidRPr="009B0E39">
        <w:t>6</w:t>
      </w:r>
      <w:r w:rsidR="00465500" w:rsidRPr="009B0E39">
        <w:t>月</w:t>
      </w:r>
      <w:r w:rsidR="00465500" w:rsidRPr="009B0E39">
        <w:t>7</w:t>
      </w:r>
      <w:r w:rsidR="00465500" w:rsidRPr="009B0E39">
        <w:t>日上映。</w:t>
      </w:r>
      <w:r w:rsidRPr="009B0E39">
        <w:t>我们从</w:t>
      </w:r>
      <w:r w:rsidR="00465500" w:rsidRPr="009B0E39">
        <w:t>IMD</w:t>
      </w:r>
      <w:r w:rsidRPr="009B0E39">
        <w:t>b</w:t>
      </w:r>
      <w:r w:rsidR="00465500" w:rsidRPr="009B0E39">
        <w:t xml:space="preserve"> Pro</w:t>
      </w:r>
      <w:r w:rsidRPr="009B0E39">
        <w:t>电影网站</w:t>
      </w:r>
      <w:r w:rsidRPr="009B0E39">
        <w:t>http://pro.imdb.com</w:t>
      </w:r>
      <w:r w:rsidRPr="009B0E39">
        <w:t>和</w:t>
      </w:r>
      <w:r w:rsidR="00465500" w:rsidRPr="009B0E39">
        <w:t>http://www</w:t>
      </w:r>
      <w:r w:rsidRPr="009B0E39">
        <w:t>.boxofficemojo.com</w:t>
      </w:r>
      <w:r w:rsidR="00465500" w:rsidRPr="009B0E39">
        <w:t>上跟踪影片的票房情况。</w:t>
      </w:r>
      <w:r w:rsidR="009F21F2" w:rsidRPr="009B0E39">
        <w:t>两部上映的影片</w:t>
      </w:r>
      <w:r w:rsidR="009F21F2" w:rsidRPr="009B0E39">
        <w:t>“Black Rock</w:t>
      </w:r>
      <w:r w:rsidRPr="009B0E39">
        <w:t>”</w:t>
      </w:r>
      <w:r w:rsidRPr="009B0E39">
        <w:t>和</w:t>
      </w:r>
      <w:r w:rsidRPr="009B0E39">
        <w:t>“</w:t>
      </w:r>
      <w:r w:rsidR="009F21F2" w:rsidRPr="009B0E39">
        <w:t>Frances Ha”</w:t>
      </w:r>
      <w:r w:rsidR="009F21F2" w:rsidRPr="009B0E39">
        <w:t>，并没有被列在最初的</w:t>
      </w:r>
      <w:r w:rsidR="009F21F2" w:rsidRPr="009B0E39">
        <w:t>35</w:t>
      </w:r>
      <w:r w:rsidR="009F21F2" w:rsidRPr="009B0E39">
        <w:t>部影片中；因此，被排除在我们的初步结果中</w:t>
      </w:r>
      <w:r w:rsidRPr="009B0E39">
        <w:t>。表</w:t>
      </w:r>
      <w:r w:rsidRPr="009B0E39">
        <w:t>XI</w:t>
      </w:r>
      <w:r w:rsidR="009F21F2" w:rsidRPr="009B0E39">
        <w:t>列出了网站上标有票房收入的电影名</w:t>
      </w:r>
      <w:r w:rsidRPr="009B0E39">
        <w:t>。</w:t>
      </w:r>
      <w:r w:rsidR="009F21F2" w:rsidRPr="009B0E39">
        <w:t>对于每部电影中，我们跟踪</w:t>
      </w:r>
      <w:r w:rsidRPr="009B0E39">
        <w:t>电影</w:t>
      </w:r>
      <w:r w:rsidR="009F21F2" w:rsidRPr="009B0E39">
        <w:t>的投资情况及每周全球票房和美国周票房</w:t>
      </w:r>
      <w:r w:rsidRPr="009B0E39">
        <w:t>。从预算和总收入</w:t>
      </w:r>
      <w:r w:rsidR="009F21F2" w:rsidRPr="009B0E39">
        <w:t>水平</w:t>
      </w:r>
      <w:r w:rsidRPr="009B0E39">
        <w:t>，计算净利润和利润的比率。表</w:t>
      </w:r>
      <w:r w:rsidRPr="009B0E39">
        <w:t>XII</w:t>
      </w:r>
      <w:r w:rsidR="009F21F2" w:rsidRPr="009B0E39">
        <w:t>列出了</w:t>
      </w:r>
      <w:r w:rsidRPr="009B0E39">
        <w:t>表</w:t>
      </w:r>
      <w:r w:rsidRPr="009B0E39">
        <w:t>XI</w:t>
      </w:r>
      <w:r w:rsidR="009F21F2" w:rsidRPr="009B0E39">
        <w:t>中提及影片</w:t>
      </w:r>
      <w:r w:rsidRPr="009B0E39">
        <w:t>的初步结果。</w:t>
      </w:r>
      <w:r w:rsidR="009F21F2" w:rsidRPr="009B0E39">
        <w:t>列</w:t>
      </w:r>
      <w:r w:rsidRPr="009B0E39">
        <w:t>WK</w:t>
      </w:r>
      <w:r w:rsidR="009F21F2" w:rsidRPr="009B0E39">
        <w:t>给出了截止到</w:t>
      </w:r>
      <w:r w:rsidRPr="009B0E39">
        <w:t>2013</w:t>
      </w:r>
      <w:r w:rsidRPr="009B0E39">
        <w:t>年</w:t>
      </w:r>
      <w:r w:rsidRPr="009B0E39">
        <w:t>6</w:t>
      </w:r>
      <w:r w:rsidRPr="009B0E39">
        <w:t>月</w:t>
      </w:r>
      <w:r w:rsidRPr="009B0E39">
        <w:t>7</w:t>
      </w:r>
      <w:r w:rsidR="009F21F2" w:rsidRPr="009B0E39">
        <w:t>日影片上映的周数</w:t>
      </w:r>
      <w:r w:rsidRPr="009B0E39">
        <w:t>。列</w:t>
      </w:r>
      <w:r w:rsidR="009F21F2" w:rsidRPr="009B0E39">
        <w:t>Pred.</w:t>
      </w:r>
      <w:r w:rsidR="009F21F2" w:rsidRPr="009B0E39">
        <w:t>表示</w:t>
      </w:r>
      <w:r w:rsidRPr="009B0E39">
        <w:t>模型</w:t>
      </w:r>
      <w:r w:rsidR="009F21F2" w:rsidRPr="009B0E39">
        <w:t>预测的结果</w:t>
      </w:r>
      <w:r w:rsidRPr="009B0E39">
        <w:t>，其中</w:t>
      </w:r>
      <w:r w:rsidRPr="009B0E39">
        <w:t>N</w:t>
      </w:r>
      <w:r w:rsidR="009F21F2" w:rsidRPr="009B0E39">
        <w:t>表示中等</w:t>
      </w:r>
      <w:r w:rsidRPr="009B0E39">
        <w:t>。</w:t>
      </w:r>
      <w:r w:rsidRPr="009B0E39">
        <w:t>WP</w:t>
      </w:r>
      <w:r w:rsidRPr="009B0E39">
        <w:t>列</w:t>
      </w:r>
      <w:r w:rsidR="00895DD1" w:rsidRPr="009B0E39">
        <w:t>表</w:t>
      </w:r>
      <w:proofErr w:type="gramStart"/>
      <w:r w:rsidR="00895DD1" w:rsidRPr="009B0E39">
        <w:t>示全球</w:t>
      </w:r>
      <w:proofErr w:type="gramEnd"/>
      <w:r w:rsidR="00895DD1" w:rsidRPr="009B0E39">
        <w:t>发行</w:t>
      </w:r>
      <w:r w:rsidR="00B47131" w:rsidRPr="009B0E39">
        <w:t>所获得的</w:t>
      </w:r>
      <w:r w:rsidRPr="009B0E39">
        <w:t>利润，而</w:t>
      </w:r>
      <w:r w:rsidRPr="009B0E39">
        <w:t>WPR</w:t>
      </w:r>
      <w:r w:rsidRPr="009B0E39">
        <w:t>是全球</w:t>
      </w:r>
      <w:r w:rsidR="00895DD1" w:rsidRPr="009B0E39">
        <w:t>发行</w:t>
      </w:r>
      <w:r w:rsidRPr="009B0E39">
        <w:t>利润率。</w:t>
      </w:r>
      <w:r w:rsidR="00895DD1" w:rsidRPr="009B0E39">
        <w:t>同理</w:t>
      </w:r>
      <w:r w:rsidRPr="009B0E39">
        <w:t>，</w:t>
      </w:r>
      <w:r w:rsidRPr="009B0E39">
        <w:t>USP</w:t>
      </w:r>
      <w:r w:rsidR="00895DD1" w:rsidRPr="009B0E39">
        <w:t>是影片在美国上映获得的利润，</w:t>
      </w:r>
      <w:r w:rsidRPr="009B0E39">
        <w:t>USPR</w:t>
      </w:r>
      <w:r w:rsidR="00895DD1" w:rsidRPr="009B0E39">
        <w:t>是在美国上映获得的</w:t>
      </w:r>
      <w:r w:rsidRPr="009B0E39">
        <w:t>利润率。</w:t>
      </w:r>
      <w:r w:rsidR="00895DD1" w:rsidRPr="009B0E39">
        <w:t>利润显示单位为百万美元，</w:t>
      </w:r>
      <w:r w:rsidRPr="009B0E39">
        <w:t>括号表示负利润。</w:t>
      </w:r>
    </w:p>
    <w:p w:rsidR="00BE387D" w:rsidRPr="009B0E39" w:rsidRDefault="00626532" w:rsidP="00EE399C">
      <w:pPr>
        <w:pStyle w:val="a1"/>
        <w:adjustRightInd w:val="0"/>
        <w:snapToGrid w:val="0"/>
        <w:spacing w:afterLines="50" w:after="120" w:line="300" w:lineRule="auto"/>
        <w:ind w:firstLineChars="0" w:firstLine="420"/>
      </w:pPr>
      <w:r w:rsidRPr="009B0E39">
        <w:t>表</w:t>
      </w:r>
      <w:r w:rsidRPr="009B0E39">
        <w:t>XII</w:t>
      </w:r>
      <w:r w:rsidRPr="009B0E39">
        <w:t>显示只有一部电影</w:t>
      </w:r>
      <w:r w:rsidRPr="009B0E39">
        <w:t>“The Purge”</w:t>
      </w:r>
      <w:r w:rsidRPr="009B0E39">
        <w:t>被我们预测错误。在</w:t>
      </w:r>
      <w:r w:rsidR="001E35F3" w:rsidRPr="009B0E39">
        <w:t>我们分类为</w:t>
      </w:r>
      <w:r w:rsidRPr="009B0E39">
        <w:t>中性的五部电影</w:t>
      </w:r>
      <w:r w:rsidR="001E35F3" w:rsidRPr="009B0E39">
        <w:t>中</w:t>
      </w:r>
      <w:r w:rsidRPr="009B0E39">
        <w:t>，</w:t>
      </w:r>
      <w:r w:rsidR="001E35F3" w:rsidRPr="009B0E39">
        <w:t>其中一部似乎趋于成功，两部趋向于失败</w:t>
      </w:r>
      <w:r w:rsidRPr="009B0E39">
        <w:t>，</w:t>
      </w:r>
      <w:r w:rsidR="001E35F3" w:rsidRPr="009B0E39">
        <w:t>还有两部电影在全球票房和美国票房上有着混合利润</w:t>
      </w:r>
      <w:r w:rsidR="001D20ED" w:rsidRPr="009B0E39">
        <w:t>。</w:t>
      </w:r>
    </w:p>
    <w:p w:rsidR="00BE387D" w:rsidRPr="009B0E39" w:rsidRDefault="00BE387D" w:rsidP="00EE399C">
      <w:pPr>
        <w:pStyle w:val="a1"/>
        <w:adjustRightInd w:val="0"/>
        <w:snapToGrid w:val="0"/>
        <w:spacing w:afterLines="50" w:after="120" w:line="300" w:lineRule="auto"/>
        <w:ind w:firstLineChars="0" w:firstLine="0"/>
        <w:jc w:val="center"/>
        <w:rPr>
          <w:sz w:val="21"/>
        </w:rPr>
      </w:pPr>
      <w:r w:rsidRPr="009B0E39">
        <w:rPr>
          <w:sz w:val="21"/>
        </w:rPr>
        <w:t>Table XI: Partial list of movie titles</w:t>
      </w:r>
    </w:p>
    <w:tbl>
      <w:tblPr>
        <w:tblStyle w:val="afc"/>
        <w:tblW w:w="0" w:type="auto"/>
        <w:jc w:val="center"/>
        <w:tblLook w:val="04A0" w:firstRow="1" w:lastRow="0" w:firstColumn="1" w:lastColumn="0" w:noHBand="0" w:noVBand="1"/>
      </w:tblPr>
      <w:tblGrid>
        <w:gridCol w:w="1983"/>
        <w:gridCol w:w="4106"/>
      </w:tblGrid>
      <w:tr w:rsidR="00BE387D" w:rsidRPr="009B0E39" w:rsidTr="003C1A60">
        <w:trPr>
          <w:jc w:val="center"/>
        </w:trPr>
        <w:tc>
          <w:tcPr>
            <w:tcW w:w="1983" w:type="dxa"/>
          </w:tcPr>
          <w:p w:rsidR="00BE387D" w:rsidRPr="009B0E39" w:rsidRDefault="00BE387D" w:rsidP="00EE399C">
            <w:pPr>
              <w:pStyle w:val="a1"/>
              <w:adjustRightInd w:val="0"/>
              <w:snapToGrid w:val="0"/>
              <w:spacing w:line="300" w:lineRule="auto"/>
              <w:ind w:firstLineChars="0" w:firstLine="0"/>
              <w:jc w:val="center"/>
              <w:rPr>
                <w:color w:val="000000"/>
                <w:sz w:val="21"/>
                <w:szCs w:val="21"/>
                <w:shd w:val="clear" w:color="auto" w:fill="FFFFFF"/>
              </w:rPr>
            </w:pPr>
            <w:r w:rsidRPr="009B0E39">
              <w:rPr>
                <w:color w:val="010202"/>
                <w:sz w:val="21"/>
                <w:szCs w:val="21"/>
              </w:rPr>
              <w:t>Movie</w:t>
            </w:r>
          </w:p>
        </w:tc>
        <w:tc>
          <w:tcPr>
            <w:tcW w:w="4106" w:type="dxa"/>
          </w:tcPr>
          <w:p w:rsidR="00BE387D" w:rsidRPr="009B0E39" w:rsidRDefault="00BE387D" w:rsidP="00EE399C">
            <w:pPr>
              <w:pStyle w:val="a1"/>
              <w:adjustRightInd w:val="0"/>
              <w:snapToGrid w:val="0"/>
              <w:spacing w:line="300" w:lineRule="auto"/>
              <w:ind w:firstLineChars="0" w:firstLine="0"/>
              <w:jc w:val="center"/>
              <w:rPr>
                <w:color w:val="000000"/>
                <w:sz w:val="21"/>
                <w:szCs w:val="21"/>
                <w:shd w:val="clear" w:color="auto" w:fill="FFFFFF"/>
              </w:rPr>
            </w:pPr>
            <w:r w:rsidRPr="009B0E39">
              <w:rPr>
                <w:color w:val="212121"/>
                <w:sz w:val="21"/>
                <w:szCs w:val="21"/>
              </w:rPr>
              <w:t>Title</w:t>
            </w:r>
          </w:p>
        </w:tc>
      </w:tr>
      <w:tr w:rsidR="00BE387D" w:rsidRPr="009B0E39" w:rsidTr="003C1A60">
        <w:trPr>
          <w:jc w:val="center"/>
        </w:trPr>
        <w:tc>
          <w:tcPr>
            <w:tcW w:w="1983" w:type="dxa"/>
          </w:tcPr>
          <w:p w:rsidR="00BE387D" w:rsidRPr="009B0E39" w:rsidRDefault="00BE387D" w:rsidP="00EE399C">
            <w:pPr>
              <w:pStyle w:val="a1"/>
              <w:adjustRightInd w:val="0"/>
              <w:snapToGrid w:val="0"/>
              <w:spacing w:line="300" w:lineRule="auto"/>
              <w:ind w:firstLineChars="0" w:firstLine="0"/>
              <w:jc w:val="center"/>
              <w:rPr>
                <w:color w:val="000000"/>
                <w:sz w:val="21"/>
                <w:szCs w:val="21"/>
                <w:shd w:val="clear" w:color="auto" w:fill="FFFFFF"/>
              </w:rPr>
            </w:pPr>
            <w:r w:rsidRPr="009B0E39">
              <w:rPr>
                <w:color w:val="010202"/>
                <w:sz w:val="21"/>
                <w:szCs w:val="21"/>
              </w:rPr>
              <w:t>1</w:t>
            </w:r>
          </w:p>
        </w:tc>
        <w:tc>
          <w:tcPr>
            <w:tcW w:w="4106" w:type="dxa"/>
          </w:tcPr>
          <w:p w:rsidR="00BE387D" w:rsidRPr="009B0E39" w:rsidRDefault="00BE387D" w:rsidP="00EE399C">
            <w:pPr>
              <w:pStyle w:val="a1"/>
              <w:adjustRightInd w:val="0"/>
              <w:snapToGrid w:val="0"/>
              <w:spacing w:line="300" w:lineRule="auto"/>
              <w:ind w:firstLineChars="0" w:firstLine="0"/>
              <w:jc w:val="center"/>
              <w:rPr>
                <w:color w:val="000000"/>
                <w:sz w:val="21"/>
                <w:szCs w:val="21"/>
                <w:shd w:val="clear" w:color="auto" w:fill="FFFFFF"/>
              </w:rPr>
            </w:pPr>
            <w:r w:rsidRPr="009B0E39">
              <w:rPr>
                <w:color w:val="010202"/>
                <w:sz w:val="21"/>
                <w:szCs w:val="21"/>
              </w:rPr>
              <w:t>Iron Man 3</w:t>
            </w:r>
          </w:p>
        </w:tc>
      </w:tr>
      <w:tr w:rsidR="00BE387D" w:rsidRPr="009B0E39" w:rsidTr="003C1A60">
        <w:trPr>
          <w:jc w:val="center"/>
        </w:trPr>
        <w:tc>
          <w:tcPr>
            <w:tcW w:w="1983" w:type="dxa"/>
          </w:tcPr>
          <w:p w:rsidR="00BE387D" w:rsidRPr="009B0E39" w:rsidRDefault="00BE387D" w:rsidP="00EE399C">
            <w:pPr>
              <w:pStyle w:val="a1"/>
              <w:adjustRightInd w:val="0"/>
              <w:snapToGrid w:val="0"/>
              <w:spacing w:line="300" w:lineRule="auto"/>
              <w:ind w:firstLineChars="0" w:firstLine="0"/>
              <w:jc w:val="center"/>
              <w:rPr>
                <w:color w:val="000000"/>
                <w:sz w:val="21"/>
                <w:szCs w:val="21"/>
                <w:shd w:val="clear" w:color="auto" w:fill="FFFFFF"/>
              </w:rPr>
            </w:pPr>
            <w:r w:rsidRPr="009B0E39">
              <w:rPr>
                <w:color w:val="000000"/>
                <w:sz w:val="21"/>
                <w:szCs w:val="21"/>
                <w:shd w:val="clear" w:color="auto" w:fill="FFFFFF"/>
              </w:rPr>
              <w:t>2</w:t>
            </w:r>
          </w:p>
        </w:tc>
        <w:tc>
          <w:tcPr>
            <w:tcW w:w="4106" w:type="dxa"/>
          </w:tcPr>
          <w:p w:rsidR="00BE387D" w:rsidRPr="009B0E39" w:rsidRDefault="00BE387D" w:rsidP="00EE399C">
            <w:pPr>
              <w:pStyle w:val="a1"/>
              <w:adjustRightInd w:val="0"/>
              <w:snapToGrid w:val="0"/>
              <w:spacing w:line="300" w:lineRule="auto"/>
              <w:ind w:firstLineChars="0" w:firstLine="0"/>
              <w:jc w:val="center"/>
              <w:rPr>
                <w:color w:val="000000"/>
                <w:sz w:val="21"/>
                <w:szCs w:val="21"/>
                <w:shd w:val="clear" w:color="auto" w:fill="FFFFFF"/>
              </w:rPr>
            </w:pPr>
            <w:r w:rsidRPr="009B0E39">
              <w:rPr>
                <w:color w:val="010202"/>
                <w:sz w:val="21"/>
                <w:szCs w:val="21"/>
              </w:rPr>
              <w:t>The Iceman</w:t>
            </w:r>
          </w:p>
        </w:tc>
      </w:tr>
      <w:tr w:rsidR="00BE387D" w:rsidRPr="009B0E39" w:rsidTr="003C1A60">
        <w:trPr>
          <w:jc w:val="center"/>
        </w:trPr>
        <w:tc>
          <w:tcPr>
            <w:tcW w:w="1983" w:type="dxa"/>
          </w:tcPr>
          <w:p w:rsidR="00BE387D" w:rsidRPr="009B0E39" w:rsidRDefault="00BE387D" w:rsidP="00EE399C">
            <w:pPr>
              <w:pStyle w:val="a1"/>
              <w:adjustRightInd w:val="0"/>
              <w:snapToGrid w:val="0"/>
              <w:spacing w:line="300" w:lineRule="auto"/>
              <w:ind w:firstLineChars="0" w:firstLine="0"/>
              <w:jc w:val="center"/>
              <w:rPr>
                <w:color w:val="000000"/>
                <w:sz w:val="21"/>
                <w:szCs w:val="21"/>
                <w:shd w:val="clear" w:color="auto" w:fill="FFFFFF"/>
              </w:rPr>
            </w:pPr>
            <w:r w:rsidRPr="009B0E39">
              <w:rPr>
                <w:color w:val="000000"/>
                <w:sz w:val="21"/>
                <w:szCs w:val="21"/>
                <w:shd w:val="clear" w:color="auto" w:fill="FFFFFF"/>
              </w:rPr>
              <w:t>3</w:t>
            </w:r>
          </w:p>
        </w:tc>
        <w:tc>
          <w:tcPr>
            <w:tcW w:w="4106" w:type="dxa"/>
          </w:tcPr>
          <w:p w:rsidR="00BE387D" w:rsidRPr="009B0E39" w:rsidRDefault="00BE387D" w:rsidP="00EE399C">
            <w:pPr>
              <w:pStyle w:val="a1"/>
              <w:adjustRightInd w:val="0"/>
              <w:snapToGrid w:val="0"/>
              <w:spacing w:line="300" w:lineRule="auto"/>
              <w:ind w:firstLineChars="0" w:firstLine="0"/>
              <w:jc w:val="center"/>
              <w:rPr>
                <w:color w:val="000000"/>
                <w:sz w:val="21"/>
                <w:szCs w:val="21"/>
                <w:shd w:val="clear" w:color="auto" w:fill="FFFFFF"/>
              </w:rPr>
            </w:pPr>
            <w:r w:rsidRPr="009B0E39">
              <w:rPr>
                <w:color w:val="010202"/>
                <w:sz w:val="21"/>
                <w:szCs w:val="21"/>
              </w:rPr>
              <w:t>The Great Gatsby</w:t>
            </w:r>
          </w:p>
        </w:tc>
      </w:tr>
      <w:tr w:rsidR="00BE387D" w:rsidRPr="009B0E39" w:rsidTr="003C1A60">
        <w:trPr>
          <w:jc w:val="center"/>
        </w:trPr>
        <w:tc>
          <w:tcPr>
            <w:tcW w:w="1983" w:type="dxa"/>
          </w:tcPr>
          <w:p w:rsidR="00BE387D" w:rsidRPr="009B0E39" w:rsidRDefault="00BE387D" w:rsidP="00EE399C">
            <w:pPr>
              <w:pStyle w:val="a1"/>
              <w:adjustRightInd w:val="0"/>
              <w:snapToGrid w:val="0"/>
              <w:spacing w:line="300" w:lineRule="auto"/>
              <w:ind w:firstLineChars="0" w:firstLine="0"/>
              <w:jc w:val="center"/>
              <w:rPr>
                <w:color w:val="000000"/>
                <w:sz w:val="21"/>
                <w:szCs w:val="21"/>
                <w:shd w:val="clear" w:color="auto" w:fill="FFFFFF"/>
              </w:rPr>
            </w:pPr>
            <w:r w:rsidRPr="009B0E39">
              <w:rPr>
                <w:color w:val="000000"/>
                <w:sz w:val="21"/>
                <w:szCs w:val="21"/>
                <w:shd w:val="clear" w:color="auto" w:fill="FFFFFF"/>
              </w:rPr>
              <w:t>4</w:t>
            </w:r>
          </w:p>
        </w:tc>
        <w:tc>
          <w:tcPr>
            <w:tcW w:w="4106" w:type="dxa"/>
          </w:tcPr>
          <w:p w:rsidR="00BE387D" w:rsidRPr="009B0E39" w:rsidRDefault="00BE387D" w:rsidP="00EE399C">
            <w:pPr>
              <w:pStyle w:val="a1"/>
              <w:adjustRightInd w:val="0"/>
              <w:snapToGrid w:val="0"/>
              <w:spacing w:line="300" w:lineRule="auto"/>
              <w:ind w:firstLineChars="0" w:firstLine="0"/>
              <w:jc w:val="center"/>
              <w:rPr>
                <w:color w:val="000000"/>
                <w:sz w:val="21"/>
                <w:szCs w:val="21"/>
                <w:shd w:val="clear" w:color="auto" w:fill="FFFFFF"/>
              </w:rPr>
            </w:pPr>
            <w:r w:rsidRPr="009B0E39">
              <w:rPr>
                <w:color w:val="010202"/>
                <w:sz w:val="21"/>
                <w:szCs w:val="21"/>
              </w:rPr>
              <w:t>Peoples</w:t>
            </w:r>
          </w:p>
        </w:tc>
      </w:tr>
      <w:tr w:rsidR="00BE387D" w:rsidRPr="009B0E39" w:rsidTr="003C1A60">
        <w:trPr>
          <w:jc w:val="center"/>
        </w:trPr>
        <w:tc>
          <w:tcPr>
            <w:tcW w:w="1983" w:type="dxa"/>
          </w:tcPr>
          <w:p w:rsidR="00BE387D" w:rsidRPr="009B0E39" w:rsidRDefault="00BE387D" w:rsidP="00EE399C">
            <w:pPr>
              <w:pStyle w:val="a1"/>
              <w:adjustRightInd w:val="0"/>
              <w:snapToGrid w:val="0"/>
              <w:spacing w:line="300" w:lineRule="auto"/>
              <w:ind w:firstLineChars="0" w:firstLine="0"/>
              <w:jc w:val="center"/>
              <w:rPr>
                <w:color w:val="000000"/>
                <w:sz w:val="21"/>
                <w:szCs w:val="21"/>
                <w:shd w:val="clear" w:color="auto" w:fill="FFFFFF"/>
              </w:rPr>
            </w:pPr>
            <w:r w:rsidRPr="009B0E39">
              <w:rPr>
                <w:color w:val="000000"/>
                <w:sz w:val="21"/>
                <w:szCs w:val="21"/>
                <w:shd w:val="clear" w:color="auto" w:fill="FFFFFF"/>
              </w:rPr>
              <w:t>5</w:t>
            </w:r>
          </w:p>
        </w:tc>
        <w:tc>
          <w:tcPr>
            <w:tcW w:w="4106" w:type="dxa"/>
          </w:tcPr>
          <w:p w:rsidR="00BE387D" w:rsidRPr="009B0E39" w:rsidRDefault="00BE387D" w:rsidP="00EE399C">
            <w:pPr>
              <w:pStyle w:val="a1"/>
              <w:adjustRightInd w:val="0"/>
              <w:snapToGrid w:val="0"/>
              <w:spacing w:line="300" w:lineRule="auto"/>
              <w:ind w:firstLineChars="0" w:firstLine="0"/>
              <w:jc w:val="center"/>
              <w:rPr>
                <w:color w:val="000000"/>
                <w:sz w:val="21"/>
                <w:szCs w:val="21"/>
                <w:shd w:val="clear" w:color="auto" w:fill="FFFFFF"/>
              </w:rPr>
            </w:pPr>
            <w:r w:rsidRPr="009B0E39">
              <w:rPr>
                <w:color w:val="010202"/>
                <w:sz w:val="21"/>
                <w:szCs w:val="21"/>
              </w:rPr>
              <w:t>Star Trek Into Darkness</w:t>
            </w:r>
          </w:p>
        </w:tc>
      </w:tr>
      <w:tr w:rsidR="00BE387D" w:rsidRPr="009B0E39" w:rsidTr="003C1A60">
        <w:trPr>
          <w:jc w:val="center"/>
        </w:trPr>
        <w:tc>
          <w:tcPr>
            <w:tcW w:w="1983" w:type="dxa"/>
          </w:tcPr>
          <w:p w:rsidR="00BE387D" w:rsidRPr="009B0E39" w:rsidRDefault="00BE387D" w:rsidP="00EE399C">
            <w:pPr>
              <w:pStyle w:val="a1"/>
              <w:adjustRightInd w:val="0"/>
              <w:snapToGrid w:val="0"/>
              <w:spacing w:line="300" w:lineRule="auto"/>
              <w:ind w:firstLineChars="0" w:firstLine="0"/>
              <w:jc w:val="center"/>
              <w:rPr>
                <w:color w:val="000000"/>
                <w:sz w:val="21"/>
                <w:szCs w:val="21"/>
                <w:shd w:val="clear" w:color="auto" w:fill="FFFFFF"/>
              </w:rPr>
            </w:pPr>
            <w:r w:rsidRPr="009B0E39">
              <w:rPr>
                <w:color w:val="000000"/>
                <w:sz w:val="21"/>
                <w:szCs w:val="21"/>
                <w:shd w:val="clear" w:color="auto" w:fill="FFFFFF"/>
              </w:rPr>
              <w:t>6</w:t>
            </w:r>
          </w:p>
        </w:tc>
        <w:tc>
          <w:tcPr>
            <w:tcW w:w="4106" w:type="dxa"/>
          </w:tcPr>
          <w:p w:rsidR="00BE387D" w:rsidRPr="009B0E39" w:rsidRDefault="00BE387D" w:rsidP="00EE399C">
            <w:pPr>
              <w:pStyle w:val="a1"/>
              <w:adjustRightInd w:val="0"/>
              <w:snapToGrid w:val="0"/>
              <w:spacing w:line="300" w:lineRule="auto"/>
              <w:ind w:firstLineChars="0" w:firstLine="0"/>
              <w:jc w:val="center"/>
              <w:rPr>
                <w:color w:val="000000"/>
                <w:sz w:val="21"/>
                <w:szCs w:val="21"/>
                <w:shd w:val="clear" w:color="auto" w:fill="FFFFFF"/>
              </w:rPr>
            </w:pPr>
            <w:r w:rsidRPr="009B0E39">
              <w:rPr>
                <w:color w:val="010202"/>
                <w:sz w:val="21"/>
                <w:szCs w:val="21"/>
              </w:rPr>
              <w:t>Fast &amp; Furious 6</w:t>
            </w:r>
          </w:p>
        </w:tc>
      </w:tr>
      <w:tr w:rsidR="00BE387D" w:rsidRPr="009B0E39" w:rsidTr="003C1A60">
        <w:trPr>
          <w:jc w:val="center"/>
        </w:trPr>
        <w:tc>
          <w:tcPr>
            <w:tcW w:w="1983" w:type="dxa"/>
          </w:tcPr>
          <w:p w:rsidR="00BE387D" w:rsidRPr="009B0E39" w:rsidRDefault="00BE387D" w:rsidP="00EE399C">
            <w:pPr>
              <w:pStyle w:val="a1"/>
              <w:adjustRightInd w:val="0"/>
              <w:snapToGrid w:val="0"/>
              <w:spacing w:line="300" w:lineRule="auto"/>
              <w:ind w:firstLineChars="0" w:firstLine="0"/>
              <w:jc w:val="center"/>
              <w:rPr>
                <w:color w:val="000000"/>
                <w:sz w:val="21"/>
                <w:szCs w:val="21"/>
                <w:shd w:val="clear" w:color="auto" w:fill="FFFFFF"/>
              </w:rPr>
            </w:pPr>
            <w:r w:rsidRPr="009B0E39">
              <w:rPr>
                <w:color w:val="000000"/>
                <w:sz w:val="21"/>
                <w:szCs w:val="21"/>
                <w:shd w:val="clear" w:color="auto" w:fill="FFFFFF"/>
              </w:rPr>
              <w:t>7</w:t>
            </w:r>
          </w:p>
        </w:tc>
        <w:tc>
          <w:tcPr>
            <w:tcW w:w="4106" w:type="dxa"/>
          </w:tcPr>
          <w:p w:rsidR="00BE387D" w:rsidRPr="009B0E39" w:rsidRDefault="00BE387D" w:rsidP="00EE399C">
            <w:pPr>
              <w:pStyle w:val="a1"/>
              <w:adjustRightInd w:val="0"/>
              <w:snapToGrid w:val="0"/>
              <w:spacing w:line="300" w:lineRule="auto"/>
              <w:ind w:firstLineChars="0" w:firstLine="0"/>
              <w:jc w:val="center"/>
              <w:rPr>
                <w:color w:val="000000"/>
                <w:sz w:val="21"/>
                <w:szCs w:val="21"/>
                <w:shd w:val="clear" w:color="auto" w:fill="FFFFFF"/>
              </w:rPr>
            </w:pPr>
            <w:r w:rsidRPr="009B0E39">
              <w:rPr>
                <w:color w:val="010202"/>
                <w:sz w:val="21"/>
                <w:szCs w:val="21"/>
              </w:rPr>
              <w:t>Epic</w:t>
            </w:r>
          </w:p>
        </w:tc>
      </w:tr>
      <w:tr w:rsidR="00BE387D" w:rsidRPr="009B0E39" w:rsidTr="003C1A60">
        <w:trPr>
          <w:jc w:val="center"/>
        </w:trPr>
        <w:tc>
          <w:tcPr>
            <w:tcW w:w="1983" w:type="dxa"/>
          </w:tcPr>
          <w:p w:rsidR="00BE387D" w:rsidRPr="009B0E39" w:rsidRDefault="00BE387D" w:rsidP="00EE399C">
            <w:pPr>
              <w:pStyle w:val="a1"/>
              <w:adjustRightInd w:val="0"/>
              <w:snapToGrid w:val="0"/>
              <w:spacing w:line="300" w:lineRule="auto"/>
              <w:ind w:firstLineChars="0" w:firstLine="0"/>
              <w:jc w:val="center"/>
              <w:rPr>
                <w:color w:val="000000"/>
                <w:sz w:val="21"/>
                <w:szCs w:val="21"/>
                <w:shd w:val="clear" w:color="auto" w:fill="FFFFFF"/>
              </w:rPr>
            </w:pPr>
            <w:r w:rsidRPr="009B0E39">
              <w:rPr>
                <w:color w:val="000000"/>
                <w:sz w:val="21"/>
                <w:szCs w:val="21"/>
                <w:shd w:val="clear" w:color="auto" w:fill="FFFFFF"/>
              </w:rPr>
              <w:t>8</w:t>
            </w:r>
          </w:p>
        </w:tc>
        <w:tc>
          <w:tcPr>
            <w:tcW w:w="4106" w:type="dxa"/>
          </w:tcPr>
          <w:p w:rsidR="00BE387D" w:rsidRPr="009B0E39" w:rsidRDefault="00BE387D" w:rsidP="00EE399C">
            <w:pPr>
              <w:pStyle w:val="a1"/>
              <w:adjustRightInd w:val="0"/>
              <w:snapToGrid w:val="0"/>
              <w:spacing w:line="300" w:lineRule="auto"/>
              <w:ind w:firstLineChars="0" w:firstLine="0"/>
              <w:jc w:val="center"/>
              <w:rPr>
                <w:color w:val="010202"/>
                <w:sz w:val="21"/>
                <w:szCs w:val="21"/>
              </w:rPr>
            </w:pPr>
            <w:r w:rsidRPr="009B0E39">
              <w:rPr>
                <w:color w:val="010202"/>
                <w:sz w:val="21"/>
                <w:szCs w:val="21"/>
              </w:rPr>
              <w:t>The Hangover Part III</w:t>
            </w:r>
          </w:p>
        </w:tc>
      </w:tr>
      <w:tr w:rsidR="00BE387D" w:rsidRPr="009B0E39" w:rsidTr="003C1A60">
        <w:trPr>
          <w:jc w:val="center"/>
        </w:trPr>
        <w:tc>
          <w:tcPr>
            <w:tcW w:w="1983" w:type="dxa"/>
          </w:tcPr>
          <w:p w:rsidR="00BE387D" w:rsidRPr="009B0E39" w:rsidRDefault="00BE387D" w:rsidP="00EE399C">
            <w:pPr>
              <w:pStyle w:val="a1"/>
              <w:adjustRightInd w:val="0"/>
              <w:snapToGrid w:val="0"/>
              <w:spacing w:line="300" w:lineRule="auto"/>
              <w:ind w:firstLineChars="0" w:firstLine="0"/>
              <w:jc w:val="center"/>
              <w:rPr>
                <w:color w:val="000000"/>
                <w:sz w:val="21"/>
                <w:szCs w:val="21"/>
                <w:shd w:val="clear" w:color="auto" w:fill="FFFFFF"/>
              </w:rPr>
            </w:pPr>
            <w:r w:rsidRPr="009B0E39">
              <w:rPr>
                <w:color w:val="000000"/>
                <w:sz w:val="21"/>
                <w:szCs w:val="21"/>
                <w:shd w:val="clear" w:color="auto" w:fill="FFFFFF"/>
              </w:rPr>
              <w:t>9</w:t>
            </w:r>
          </w:p>
        </w:tc>
        <w:tc>
          <w:tcPr>
            <w:tcW w:w="4106" w:type="dxa"/>
          </w:tcPr>
          <w:p w:rsidR="00BE387D" w:rsidRPr="009B0E39" w:rsidRDefault="00BE387D" w:rsidP="00EE399C">
            <w:pPr>
              <w:pStyle w:val="a1"/>
              <w:adjustRightInd w:val="0"/>
              <w:snapToGrid w:val="0"/>
              <w:spacing w:line="300" w:lineRule="auto"/>
              <w:ind w:firstLineChars="0" w:firstLine="0"/>
              <w:jc w:val="center"/>
              <w:rPr>
                <w:color w:val="010202"/>
                <w:sz w:val="21"/>
                <w:szCs w:val="21"/>
              </w:rPr>
            </w:pPr>
            <w:r w:rsidRPr="009B0E39">
              <w:rPr>
                <w:color w:val="010202"/>
                <w:sz w:val="21"/>
                <w:szCs w:val="21"/>
              </w:rPr>
              <w:t>The East</w:t>
            </w:r>
          </w:p>
        </w:tc>
      </w:tr>
      <w:tr w:rsidR="00BE387D" w:rsidRPr="009B0E39" w:rsidTr="003C1A60">
        <w:trPr>
          <w:jc w:val="center"/>
        </w:trPr>
        <w:tc>
          <w:tcPr>
            <w:tcW w:w="1983" w:type="dxa"/>
          </w:tcPr>
          <w:p w:rsidR="00BE387D" w:rsidRPr="009B0E39" w:rsidRDefault="00BE387D" w:rsidP="00EE399C">
            <w:pPr>
              <w:pStyle w:val="a1"/>
              <w:adjustRightInd w:val="0"/>
              <w:snapToGrid w:val="0"/>
              <w:spacing w:line="300" w:lineRule="auto"/>
              <w:ind w:firstLineChars="0" w:firstLine="0"/>
              <w:jc w:val="center"/>
              <w:rPr>
                <w:color w:val="000000"/>
                <w:sz w:val="21"/>
                <w:szCs w:val="21"/>
                <w:shd w:val="clear" w:color="auto" w:fill="FFFFFF"/>
              </w:rPr>
            </w:pPr>
            <w:r w:rsidRPr="009B0E39">
              <w:rPr>
                <w:color w:val="000000"/>
                <w:sz w:val="21"/>
                <w:szCs w:val="21"/>
                <w:shd w:val="clear" w:color="auto" w:fill="FFFFFF"/>
              </w:rPr>
              <w:t>10</w:t>
            </w:r>
          </w:p>
        </w:tc>
        <w:tc>
          <w:tcPr>
            <w:tcW w:w="4106" w:type="dxa"/>
          </w:tcPr>
          <w:p w:rsidR="00BE387D" w:rsidRPr="009B0E39" w:rsidRDefault="00BE387D" w:rsidP="00EE399C">
            <w:pPr>
              <w:pStyle w:val="a1"/>
              <w:adjustRightInd w:val="0"/>
              <w:snapToGrid w:val="0"/>
              <w:spacing w:line="300" w:lineRule="auto"/>
              <w:ind w:firstLineChars="0" w:firstLine="0"/>
              <w:jc w:val="center"/>
              <w:rPr>
                <w:color w:val="010202"/>
                <w:sz w:val="21"/>
                <w:szCs w:val="21"/>
              </w:rPr>
            </w:pPr>
            <w:r w:rsidRPr="009B0E39">
              <w:rPr>
                <w:color w:val="010202"/>
                <w:sz w:val="21"/>
                <w:szCs w:val="21"/>
              </w:rPr>
              <w:t>After Earth</w:t>
            </w:r>
          </w:p>
        </w:tc>
      </w:tr>
      <w:tr w:rsidR="00BE387D" w:rsidRPr="009B0E39" w:rsidTr="003C1A60">
        <w:trPr>
          <w:jc w:val="center"/>
        </w:trPr>
        <w:tc>
          <w:tcPr>
            <w:tcW w:w="1983" w:type="dxa"/>
          </w:tcPr>
          <w:p w:rsidR="00BE387D" w:rsidRPr="009B0E39" w:rsidRDefault="00BE387D" w:rsidP="00EE399C">
            <w:pPr>
              <w:pStyle w:val="a1"/>
              <w:adjustRightInd w:val="0"/>
              <w:snapToGrid w:val="0"/>
              <w:spacing w:line="300" w:lineRule="auto"/>
              <w:ind w:firstLineChars="0" w:firstLine="0"/>
              <w:jc w:val="center"/>
              <w:rPr>
                <w:color w:val="000000"/>
                <w:sz w:val="21"/>
                <w:szCs w:val="21"/>
                <w:shd w:val="clear" w:color="auto" w:fill="FFFFFF"/>
              </w:rPr>
            </w:pPr>
            <w:r w:rsidRPr="009B0E39">
              <w:rPr>
                <w:color w:val="000000"/>
                <w:sz w:val="21"/>
                <w:szCs w:val="21"/>
                <w:shd w:val="clear" w:color="auto" w:fill="FFFFFF"/>
              </w:rPr>
              <w:t>11</w:t>
            </w:r>
          </w:p>
        </w:tc>
        <w:tc>
          <w:tcPr>
            <w:tcW w:w="4106" w:type="dxa"/>
          </w:tcPr>
          <w:p w:rsidR="00BE387D" w:rsidRPr="009B0E39" w:rsidRDefault="00BE387D" w:rsidP="00EE399C">
            <w:pPr>
              <w:pStyle w:val="a1"/>
              <w:adjustRightInd w:val="0"/>
              <w:snapToGrid w:val="0"/>
              <w:spacing w:line="300" w:lineRule="auto"/>
              <w:ind w:firstLineChars="0" w:firstLine="0"/>
              <w:jc w:val="center"/>
              <w:rPr>
                <w:color w:val="010202"/>
                <w:sz w:val="21"/>
                <w:szCs w:val="21"/>
              </w:rPr>
            </w:pPr>
            <w:r w:rsidRPr="009B0E39">
              <w:rPr>
                <w:color w:val="010202"/>
                <w:sz w:val="21"/>
                <w:szCs w:val="21"/>
              </w:rPr>
              <w:t>Now You See Me</w:t>
            </w:r>
          </w:p>
        </w:tc>
      </w:tr>
      <w:tr w:rsidR="00BE387D" w:rsidRPr="009B0E39" w:rsidTr="003C1A60">
        <w:trPr>
          <w:jc w:val="center"/>
        </w:trPr>
        <w:tc>
          <w:tcPr>
            <w:tcW w:w="1983" w:type="dxa"/>
          </w:tcPr>
          <w:p w:rsidR="00BE387D" w:rsidRPr="009B0E39" w:rsidRDefault="00BE387D" w:rsidP="00EE399C">
            <w:pPr>
              <w:pStyle w:val="a1"/>
              <w:adjustRightInd w:val="0"/>
              <w:snapToGrid w:val="0"/>
              <w:spacing w:line="300" w:lineRule="auto"/>
              <w:ind w:firstLineChars="0" w:firstLine="0"/>
              <w:jc w:val="center"/>
              <w:rPr>
                <w:color w:val="000000"/>
                <w:sz w:val="21"/>
                <w:szCs w:val="21"/>
                <w:shd w:val="clear" w:color="auto" w:fill="FFFFFF"/>
              </w:rPr>
            </w:pPr>
            <w:r w:rsidRPr="009B0E39">
              <w:rPr>
                <w:color w:val="000000"/>
                <w:sz w:val="21"/>
                <w:szCs w:val="21"/>
                <w:shd w:val="clear" w:color="auto" w:fill="FFFFFF"/>
              </w:rPr>
              <w:lastRenderedPageBreak/>
              <w:t>12</w:t>
            </w:r>
          </w:p>
        </w:tc>
        <w:tc>
          <w:tcPr>
            <w:tcW w:w="4106" w:type="dxa"/>
          </w:tcPr>
          <w:p w:rsidR="00BE387D" w:rsidRPr="009B0E39" w:rsidRDefault="00BE387D" w:rsidP="00EE399C">
            <w:pPr>
              <w:pStyle w:val="a1"/>
              <w:adjustRightInd w:val="0"/>
              <w:snapToGrid w:val="0"/>
              <w:spacing w:line="300" w:lineRule="auto"/>
              <w:ind w:firstLineChars="0" w:firstLine="0"/>
              <w:jc w:val="center"/>
              <w:rPr>
                <w:color w:val="010202"/>
                <w:sz w:val="21"/>
                <w:szCs w:val="21"/>
              </w:rPr>
            </w:pPr>
            <w:r w:rsidRPr="009B0E39">
              <w:rPr>
                <w:color w:val="010202"/>
                <w:sz w:val="21"/>
                <w:szCs w:val="21"/>
              </w:rPr>
              <w:t>The Purge</w:t>
            </w:r>
          </w:p>
        </w:tc>
      </w:tr>
      <w:tr w:rsidR="00BE387D" w:rsidRPr="009B0E39" w:rsidTr="003C1A60">
        <w:trPr>
          <w:jc w:val="center"/>
        </w:trPr>
        <w:tc>
          <w:tcPr>
            <w:tcW w:w="1983" w:type="dxa"/>
          </w:tcPr>
          <w:p w:rsidR="00BE387D" w:rsidRPr="009B0E39" w:rsidRDefault="00BE387D" w:rsidP="00EE399C">
            <w:pPr>
              <w:pStyle w:val="a1"/>
              <w:adjustRightInd w:val="0"/>
              <w:snapToGrid w:val="0"/>
              <w:spacing w:line="300" w:lineRule="auto"/>
              <w:ind w:firstLineChars="0" w:firstLine="0"/>
              <w:jc w:val="center"/>
              <w:rPr>
                <w:color w:val="000000"/>
                <w:sz w:val="21"/>
                <w:szCs w:val="21"/>
                <w:shd w:val="clear" w:color="auto" w:fill="FFFFFF"/>
              </w:rPr>
            </w:pPr>
            <w:r w:rsidRPr="009B0E39">
              <w:rPr>
                <w:color w:val="000000"/>
                <w:sz w:val="21"/>
                <w:szCs w:val="21"/>
                <w:shd w:val="clear" w:color="auto" w:fill="FFFFFF"/>
              </w:rPr>
              <w:t>13</w:t>
            </w:r>
          </w:p>
        </w:tc>
        <w:tc>
          <w:tcPr>
            <w:tcW w:w="4106" w:type="dxa"/>
          </w:tcPr>
          <w:p w:rsidR="00BE387D" w:rsidRPr="009B0E39" w:rsidRDefault="00BE387D" w:rsidP="00EE399C">
            <w:pPr>
              <w:pStyle w:val="a1"/>
              <w:adjustRightInd w:val="0"/>
              <w:snapToGrid w:val="0"/>
              <w:spacing w:line="300" w:lineRule="auto"/>
              <w:ind w:firstLineChars="0" w:firstLine="0"/>
              <w:jc w:val="center"/>
              <w:rPr>
                <w:color w:val="010202"/>
                <w:sz w:val="21"/>
                <w:szCs w:val="21"/>
              </w:rPr>
            </w:pPr>
            <w:r w:rsidRPr="009B0E39">
              <w:rPr>
                <w:color w:val="010202"/>
                <w:sz w:val="21"/>
                <w:szCs w:val="21"/>
              </w:rPr>
              <w:t>The Internship</w:t>
            </w:r>
          </w:p>
        </w:tc>
      </w:tr>
    </w:tbl>
    <w:p w:rsidR="00626532" w:rsidRPr="009B0E39" w:rsidRDefault="00626532" w:rsidP="00EE399C">
      <w:pPr>
        <w:pStyle w:val="a1"/>
        <w:adjustRightInd w:val="0"/>
        <w:snapToGrid w:val="0"/>
        <w:spacing w:afterLines="50" w:after="120" w:line="300" w:lineRule="auto"/>
        <w:ind w:firstLineChars="0" w:firstLine="0"/>
        <w:rPr>
          <w:color w:val="000000"/>
          <w:shd w:val="clear" w:color="auto" w:fill="FFFFFF"/>
        </w:rPr>
      </w:pPr>
    </w:p>
    <w:p w:rsidR="00634653" w:rsidRPr="009B0E39" w:rsidRDefault="00634653" w:rsidP="00EE399C">
      <w:pPr>
        <w:pStyle w:val="a1"/>
        <w:adjustRightInd w:val="0"/>
        <w:snapToGrid w:val="0"/>
        <w:spacing w:afterLines="50" w:after="120" w:line="300" w:lineRule="auto"/>
        <w:ind w:firstLineChars="0" w:firstLine="0"/>
        <w:jc w:val="center"/>
        <w:rPr>
          <w:color w:val="000000"/>
          <w:shd w:val="clear" w:color="auto" w:fill="FFFFFF"/>
        </w:rPr>
      </w:pPr>
      <w:r w:rsidRPr="009B0E39">
        <w:rPr>
          <w:noProof/>
        </w:rPr>
        <w:drawing>
          <wp:inline distT="0" distB="0" distL="0" distR="0" wp14:anchorId="1F069CF2" wp14:editId="639E1178">
            <wp:extent cx="4095750" cy="272415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095750" cy="2724150"/>
                    </a:xfrm>
                    <a:prstGeom prst="rect">
                      <a:avLst/>
                    </a:prstGeom>
                  </pic:spPr>
                </pic:pic>
              </a:graphicData>
            </a:graphic>
          </wp:inline>
        </w:drawing>
      </w:r>
    </w:p>
    <w:p w:rsidR="00E4300C" w:rsidRPr="009B0E39" w:rsidRDefault="00E4300C" w:rsidP="00EE399C">
      <w:pPr>
        <w:pStyle w:val="a1"/>
        <w:adjustRightInd w:val="0"/>
        <w:snapToGrid w:val="0"/>
        <w:spacing w:afterLines="50" w:after="120" w:line="300" w:lineRule="auto"/>
        <w:ind w:firstLineChars="0" w:firstLine="0"/>
        <w:jc w:val="left"/>
        <w:rPr>
          <w:kern w:val="0"/>
          <w:szCs w:val="24"/>
        </w:rPr>
      </w:pPr>
      <w:r w:rsidRPr="009B0E39">
        <w:rPr>
          <w:color w:val="000000"/>
          <w:sz w:val="28"/>
          <w:shd w:val="clear" w:color="auto" w:fill="FFFFFF"/>
        </w:rPr>
        <w:t xml:space="preserve">5 </w:t>
      </w:r>
      <w:r w:rsidRPr="009B0E39">
        <w:rPr>
          <w:color w:val="000000"/>
          <w:sz w:val="28"/>
          <w:shd w:val="clear" w:color="auto" w:fill="FFFFFF"/>
        </w:rPr>
        <w:t>结论</w:t>
      </w:r>
    </w:p>
    <w:p w:rsidR="00E4300C" w:rsidRPr="009B0E39" w:rsidRDefault="00E4300C" w:rsidP="00EE399C">
      <w:pPr>
        <w:widowControl/>
        <w:adjustRightInd w:val="0"/>
        <w:snapToGrid w:val="0"/>
        <w:spacing w:line="300" w:lineRule="auto"/>
        <w:ind w:firstLine="578"/>
        <w:jc w:val="left"/>
        <w:rPr>
          <w:kern w:val="0"/>
          <w:szCs w:val="24"/>
        </w:rPr>
      </w:pPr>
      <w:r w:rsidRPr="009B0E39">
        <w:rPr>
          <w:kern w:val="0"/>
          <w:szCs w:val="24"/>
        </w:rPr>
        <w:t>在本文中，电影的票房收入预测模型借助于来自社交媒体和</w:t>
      </w:r>
      <w:r w:rsidRPr="009B0E39">
        <w:rPr>
          <w:kern w:val="0"/>
          <w:szCs w:val="24"/>
        </w:rPr>
        <w:t>IMDb</w:t>
      </w:r>
      <w:r w:rsidRPr="009B0E39">
        <w:rPr>
          <w:kern w:val="0"/>
          <w:szCs w:val="24"/>
        </w:rPr>
        <w:t>数据源，从中挖掘中影响作品收入关键因素，用于预测影视作品是否成功。根据我们的模型，我们已经确定了以下的模式：（</w:t>
      </w:r>
      <w:r w:rsidRPr="009B0E39">
        <w:rPr>
          <w:kern w:val="0"/>
          <w:szCs w:val="24"/>
        </w:rPr>
        <w:t>1</w:t>
      </w:r>
      <w:r w:rsidRPr="009B0E39">
        <w:rPr>
          <w:kern w:val="0"/>
          <w:szCs w:val="24"/>
        </w:rPr>
        <w:t>）</w:t>
      </w:r>
      <w:r w:rsidR="00EA2A5B" w:rsidRPr="009B0E39">
        <w:rPr>
          <w:kern w:val="0"/>
          <w:szCs w:val="24"/>
        </w:rPr>
        <w:t>女主角的受欢迎程度</w:t>
      </w:r>
      <w:r w:rsidRPr="009B0E39">
        <w:rPr>
          <w:kern w:val="0"/>
          <w:szCs w:val="24"/>
        </w:rPr>
        <w:t>是一部电影成功的关键</w:t>
      </w:r>
      <w:r w:rsidRPr="009B0E39">
        <w:rPr>
          <w:kern w:val="0"/>
          <w:szCs w:val="24"/>
        </w:rPr>
        <w:t>;</w:t>
      </w:r>
      <w:r w:rsidRPr="009B0E39">
        <w:rPr>
          <w:kern w:val="0"/>
          <w:szCs w:val="24"/>
        </w:rPr>
        <w:t>（</w:t>
      </w:r>
      <w:r w:rsidRPr="009B0E39">
        <w:rPr>
          <w:kern w:val="0"/>
          <w:szCs w:val="24"/>
        </w:rPr>
        <w:t>2</w:t>
      </w:r>
      <w:r w:rsidRPr="009B0E39">
        <w:rPr>
          <w:kern w:val="0"/>
          <w:szCs w:val="24"/>
        </w:rPr>
        <w:t>）</w:t>
      </w:r>
      <w:r w:rsidR="008519A7" w:rsidRPr="009B0E39">
        <w:rPr>
          <w:kern w:val="0"/>
          <w:szCs w:val="24"/>
        </w:rPr>
        <w:t>结合过去卖座的影视类型和</w:t>
      </w:r>
      <w:r w:rsidR="00EA2A5B" w:rsidRPr="009B0E39">
        <w:rPr>
          <w:kern w:val="0"/>
          <w:szCs w:val="24"/>
        </w:rPr>
        <w:t>续集电影是票房成功的另一大关键；</w:t>
      </w:r>
      <w:r w:rsidRPr="009B0E39">
        <w:rPr>
          <w:kern w:val="0"/>
          <w:szCs w:val="24"/>
        </w:rPr>
        <w:t>（</w:t>
      </w:r>
      <w:r w:rsidRPr="009B0E39">
        <w:rPr>
          <w:kern w:val="0"/>
          <w:szCs w:val="24"/>
        </w:rPr>
        <w:t>3</w:t>
      </w:r>
      <w:r w:rsidR="006D67C2" w:rsidRPr="009B0E39">
        <w:rPr>
          <w:kern w:val="0"/>
          <w:szCs w:val="24"/>
        </w:rPr>
        <w:t>）一部知名度并不高的新片以及演员阵容的人气也一般，很有可能导致电影票房的失败。令人惊讶的是影评情感情况以及预告片的播放量和评论数与我们最终提出的模型相关度不高</w:t>
      </w:r>
      <w:r w:rsidR="00F75D50" w:rsidRPr="009B0E39">
        <w:rPr>
          <w:kern w:val="0"/>
          <w:szCs w:val="24"/>
        </w:rPr>
        <w:t>。我们认为，数据维度</w:t>
      </w:r>
      <w:r w:rsidRPr="009B0E39">
        <w:rPr>
          <w:kern w:val="0"/>
          <w:szCs w:val="24"/>
        </w:rPr>
        <w:t>权重</w:t>
      </w:r>
      <w:r w:rsidR="00F75D50" w:rsidRPr="009B0E39">
        <w:rPr>
          <w:kern w:val="0"/>
          <w:szCs w:val="24"/>
        </w:rPr>
        <w:t>的分配与票房收入预测具有一定的相关性</w:t>
      </w:r>
      <w:r w:rsidRPr="009B0E39">
        <w:rPr>
          <w:kern w:val="0"/>
          <w:szCs w:val="24"/>
        </w:rPr>
        <w:t>。</w:t>
      </w:r>
      <w:r w:rsidR="00F75D50" w:rsidRPr="009B0E39">
        <w:rPr>
          <w:kern w:val="0"/>
          <w:szCs w:val="24"/>
        </w:rPr>
        <w:t>因此，在后续</w:t>
      </w:r>
      <w:r w:rsidRPr="009B0E39">
        <w:rPr>
          <w:kern w:val="0"/>
          <w:szCs w:val="24"/>
        </w:rPr>
        <w:t>的研究</w:t>
      </w:r>
      <w:r w:rsidR="009230E9" w:rsidRPr="009B0E39">
        <w:rPr>
          <w:kern w:val="0"/>
          <w:szCs w:val="24"/>
        </w:rPr>
        <w:t>中</w:t>
      </w:r>
      <w:r w:rsidRPr="009B0E39">
        <w:rPr>
          <w:kern w:val="0"/>
          <w:szCs w:val="24"/>
        </w:rPr>
        <w:t>，</w:t>
      </w:r>
      <w:r w:rsidR="009230E9" w:rsidRPr="009B0E39">
        <w:rPr>
          <w:kern w:val="0"/>
          <w:szCs w:val="24"/>
        </w:rPr>
        <w:t>会探讨哪种权重分配方式对于最终的结果将收益最大。此外，我们的预测针对</w:t>
      </w:r>
      <w:r w:rsidRPr="009B0E39">
        <w:rPr>
          <w:kern w:val="0"/>
          <w:szCs w:val="24"/>
        </w:rPr>
        <w:t>尚未公布</w:t>
      </w:r>
      <w:r w:rsidR="009230E9" w:rsidRPr="009B0E39">
        <w:rPr>
          <w:kern w:val="0"/>
          <w:szCs w:val="24"/>
        </w:rPr>
        <w:t>的电影</w:t>
      </w:r>
      <w:r w:rsidRPr="009B0E39">
        <w:rPr>
          <w:kern w:val="0"/>
          <w:szCs w:val="24"/>
        </w:rPr>
        <w:t>。</w:t>
      </w:r>
      <w:r w:rsidR="009230E9" w:rsidRPr="009B0E39">
        <w:rPr>
          <w:kern w:val="0"/>
          <w:szCs w:val="24"/>
        </w:rPr>
        <w:t>目前跟踪</w:t>
      </w:r>
      <w:r w:rsidR="009230E9" w:rsidRPr="009B0E39">
        <w:rPr>
          <w:kern w:val="0"/>
          <w:szCs w:val="24"/>
        </w:rPr>
        <w:t>13</w:t>
      </w:r>
      <w:r w:rsidR="009230E9" w:rsidRPr="009B0E39">
        <w:rPr>
          <w:kern w:val="0"/>
          <w:szCs w:val="24"/>
        </w:rPr>
        <w:t>部</w:t>
      </w:r>
      <w:r w:rsidRPr="009B0E39">
        <w:rPr>
          <w:kern w:val="0"/>
          <w:szCs w:val="24"/>
        </w:rPr>
        <w:t>电影</w:t>
      </w:r>
      <w:r w:rsidR="009230E9" w:rsidRPr="009B0E39">
        <w:rPr>
          <w:kern w:val="0"/>
          <w:szCs w:val="24"/>
        </w:rPr>
        <w:t>的</w:t>
      </w:r>
      <w:r w:rsidRPr="009B0E39">
        <w:rPr>
          <w:kern w:val="0"/>
          <w:szCs w:val="24"/>
        </w:rPr>
        <w:t>初步结果</w:t>
      </w:r>
      <w:r w:rsidR="009230E9" w:rsidRPr="009B0E39">
        <w:rPr>
          <w:kern w:val="0"/>
          <w:szCs w:val="24"/>
        </w:rPr>
        <w:t>已经表明，</w:t>
      </w:r>
      <w:r w:rsidRPr="009B0E39">
        <w:rPr>
          <w:kern w:val="0"/>
          <w:szCs w:val="24"/>
        </w:rPr>
        <w:t>我们的模型</w:t>
      </w:r>
      <w:r w:rsidR="009230E9" w:rsidRPr="009B0E39">
        <w:rPr>
          <w:kern w:val="0"/>
          <w:szCs w:val="24"/>
        </w:rPr>
        <w:t>具有</w:t>
      </w:r>
      <w:r w:rsidRPr="009B0E39">
        <w:rPr>
          <w:kern w:val="0"/>
          <w:szCs w:val="24"/>
        </w:rPr>
        <w:t>很好的预测性能。</w:t>
      </w:r>
      <w:r w:rsidR="009230E9" w:rsidRPr="009B0E39">
        <w:rPr>
          <w:kern w:val="0"/>
          <w:szCs w:val="24"/>
        </w:rPr>
        <w:t>当所有影片都上映时，我们会最终验证我们的模型并且公布出来</w:t>
      </w:r>
      <w:r w:rsidR="00055290" w:rsidRPr="009B0E39">
        <w:rPr>
          <w:kern w:val="0"/>
          <w:szCs w:val="24"/>
        </w:rPr>
        <w:t>。为了</w:t>
      </w:r>
      <w:r w:rsidRPr="009B0E39">
        <w:rPr>
          <w:kern w:val="0"/>
          <w:szCs w:val="24"/>
        </w:rPr>
        <w:t>改善我们的模型</w:t>
      </w:r>
      <w:r w:rsidR="00055290" w:rsidRPr="009B0E39">
        <w:rPr>
          <w:kern w:val="0"/>
          <w:szCs w:val="24"/>
        </w:rPr>
        <w:t>，</w:t>
      </w:r>
      <w:r w:rsidR="00F222FD" w:rsidRPr="009B0E39">
        <w:rPr>
          <w:kern w:val="0"/>
          <w:szCs w:val="24"/>
        </w:rPr>
        <w:t>今后开展的</w:t>
      </w:r>
      <w:r w:rsidRPr="009B0E39">
        <w:rPr>
          <w:kern w:val="0"/>
          <w:szCs w:val="24"/>
        </w:rPr>
        <w:t>工作</w:t>
      </w:r>
      <w:r w:rsidR="00F222FD" w:rsidRPr="009B0E39">
        <w:rPr>
          <w:kern w:val="0"/>
          <w:szCs w:val="24"/>
        </w:rPr>
        <w:t>主要有将基于票房收益及收益率更加细化我们的分类模型</w:t>
      </w:r>
      <w:r w:rsidR="008357DC" w:rsidRPr="009B0E39">
        <w:rPr>
          <w:kern w:val="0"/>
          <w:szCs w:val="24"/>
        </w:rPr>
        <w:t>，提升算法模型的性能。</w:t>
      </w:r>
    </w:p>
    <w:p w:rsidR="00380EAE" w:rsidRPr="009B0E39" w:rsidRDefault="00380EAE" w:rsidP="00EE399C">
      <w:pPr>
        <w:pStyle w:val="1"/>
        <w:numPr>
          <w:ilvl w:val="0"/>
          <w:numId w:val="0"/>
        </w:numPr>
        <w:adjustRightInd w:val="0"/>
        <w:snapToGrid w:val="0"/>
        <w:spacing w:before="400" w:after="200" w:line="300" w:lineRule="auto"/>
        <w:rPr>
          <w:b w:val="0"/>
        </w:rPr>
      </w:pPr>
      <w:bookmarkStart w:id="98" w:name="_Toc388890391"/>
      <w:bookmarkStart w:id="99" w:name="_Toc455066858"/>
      <w:r w:rsidRPr="009B0E39">
        <w:rPr>
          <w:b w:val="0"/>
        </w:rPr>
        <w:lastRenderedPageBreak/>
        <w:t>附录</w:t>
      </w:r>
      <w:r w:rsidRPr="009B0E39">
        <w:rPr>
          <w:b w:val="0"/>
        </w:rPr>
        <w:t xml:space="preserve">2 </w:t>
      </w:r>
      <w:r w:rsidRPr="009B0E39">
        <w:rPr>
          <w:b w:val="0"/>
        </w:rPr>
        <w:t>外文文献原文</w:t>
      </w:r>
      <w:bookmarkEnd w:id="98"/>
      <w:bookmarkEnd w:id="99"/>
    </w:p>
    <w:p w:rsidR="00A63C73" w:rsidRPr="009B0E39" w:rsidRDefault="00A63C73" w:rsidP="00EE399C">
      <w:pPr>
        <w:pStyle w:val="a1"/>
        <w:adjustRightInd w:val="0"/>
        <w:snapToGrid w:val="0"/>
        <w:spacing w:line="300" w:lineRule="auto"/>
        <w:ind w:firstLineChars="0" w:firstLine="0"/>
        <w:jc w:val="center"/>
      </w:pPr>
      <w:r w:rsidRPr="009B0E39">
        <w:rPr>
          <w:noProof/>
        </w:rPr>
        <w:drawing>
          <wp:inline distT="0" distB="0" distL="0" distR="0" wp14:anchorId="7D2D5DC8" wp14:editId="5073CBD3">
            <wp:extent cx="5100452" cy="7010857"/>
            <wp:effectExtent l="0" t="0" r="508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l="6826" t="9087" r="7858" b="8001"/>
                    <a:stretch/>
                  </pic:blipFill>
                  <pic:spPr bwMode="auto">
                    <a:xfrm>
                      <a:off x="0" y="0"/>
                      <a:ext cx="5114285" cy="7029871"/>
                    </a:xfrm>
                    <a:prstGeom prst="rect">
                      <a:avLst/>
                    </a:prstGeom>
                    <a:ln>
                      <a:noFill/>
                    </a:ln>
                    <a:extLst>
                      <a:ext uri="{53640926-AAD7-44D8-BBD7-CCE9431645EC}">
                        <a14:shadowObscured xmlns:a14="http://schemas.microsoft.com/office/drawing/2010/main"/>
                      </a:ext>
                    </a:extLst>
                  </pic:spPr>
                </pic:pic>
              </a:graphicData>
            </a:graphic>
          </wp:inline>
        </w:drawing>
      </w:r>
    </w:p>
    <w:p w:rsidR="00A63C73" w:rsidRPr="009B0E39" w:rsidRDefault="00A63C73" w:rsidP="00EE399C">
      <w:pPr>
        <w:pStyle w:val="a1"/>
        <w:adjustRightInd w:val="0"/>
        <w:snapToGrid w:val="0"/>
        <w:spacing w:line="300" w:lineRule="auto"/>
        <w:ind w:firstLineChars="0" w:firstLine="0"/>
        <w:jc w:val="center"/>
      </w:pPr>
      <w:r w:rsidRPr="009B0E39">
        <w:rPr>
          <w:noProof/>
        </w:rPr>
        <w:lastRenderedPageBreak/>
        <w:drawing>
          <wp:inline distT="0" distB="0" distL="0" distR="0" wp14:anchorId="055F3566" wp14:editId="30903211">
            <wp:extent cx="5147953" cy="6976572"/>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l="7849" t="9890" r="7964" b="9447"/>
                    <a:stretch/>
                  </pic:blipFill>
                  <pic:spPr bwMode="auto">
                    <a:xfrm>
                      <a:off x="0" y="0"/>
                      <a:ext cx="5159798" cy="6992624"/>
                    </a:xfrm>
                    <a:prstGeom prst="rect">
                      <a:avLst/>
                    </a:prstGeom>
                    <a:ln>
                      <a:noFill/>
                    </a:ln>
                    <a:extLst>
                      <a:ext uri="{53640926-AAD7-44D8-BBD7-CCE9431645EC}">
                        <a14:shadowObscured xmlns:a14="http://schemas.microsoft.com/office/drawing/2010/main"/>
                      </a:ext>
                    </a:extLst>
                  </pic:spPr>
                </pic:pic>
              </a:graphicData>
            </a:graphic>
          </wp:inline>
        </w:drawing>
      </w:r>
    </w:p>
    <w:p w:rsidR="00A63C73" w:rsidRPr="009B0E39" w:rsidRDefault="00A63C73" w:rsidP="00EE399C">
      <w:pPr>
        <w:pStyle w:val="a1"/>
        <w:adjustRightInd w:val="0"/>
        <w:snapToGrid w:val="0"/>
        <w:spacing w:line="300" w:lineRule="auto"/>
        <w:ind w:firstLineChars="0" w:firstLine="0"/>
        <w:jc w:val="center"/>
      </w:pPr>
      <w:r w:rsidRPr="009B0E39">
        <w:rPr>
          <w:noProof/>
        </w:rPr>
        <w:lastRenderedPageBreak/>
        <w:drawing>
          <wp:inline distT="0" distB="0" distL="0" distR="0" wp14:anchorId="26DD8FDE" wp14:editId="1CE4FB63">
            <wp:extent cx="5142015" cy="6855673"/>
            <wp:effectExtent l="0" t="0" r="1905" b="254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a:srcRect l="6485" t="9248" r="7517" b="9689"/>
                    <a:stretch/>
                  </pic:blipFill>
                  <pic:spPr bwMode="auto">
                    <a:xfrm>
                      <a:off x="0" y="0"/>
                      <a:ext cx="5152984" cy="6870297"/>
                    </a:xfrm>
                    <a:prstGeom prst="rect">
                      <a:avLst/>
                    </a:prstGeom>
                    <a:ln>
                      <a:noFill/>
                    </a:ln>
                    <a:extLst>
                      <a:ext uri="{53640926-AAD7-44D8-BBD7-CCE9431645EC}">
                        <a14:shadowObscured xmlns:a14="http://schemas.microsoft.com/office/drawing/2010/main"/>
                      </a:ext>
                    </a:extLst>
                  </pic:spPr>
                </pic:pic>
              </a:graphicData>
            </a:graphic>
          </wp:inline>
        </w:drawing>
      </w:r>
    </w:p>
    <w:p w:rsidR="00A63C73" w:rsidRPr="009B0E39" w:rsidRDefault="00A63C73" w:rsidP="00EE399C">
      <w:pPr>
        <w:pStyle w:val="a1"/>
        <w:adjustRightInd w:val="0"/>
        <w:snapToGrid w:val="0"/>
        <w:spacing w:line="300" w:lineRule="auto"/>
        <w:ind w:firstLineChars="0" w:firstLine="0"/>
        <w:jc w:val="center"/>
      </w:pPr>
      <w:r w:rsidRPr="009B0E39">
        <w:rPr>
          <w:noProof/>
        </w:rPr>
        <w:lastRenderedPageBreak/>
        <w:drawing>
          <wp:inline distT="0" distB="0" distL="0" distR="0" wp14:anchorId="178CC03C" wp14:editId="0DB78B47">
            <wp:extent cx="5165766" cy="6984352"/>
            <wp:effectExtent l="0" t="0" r="0" b="762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srcRect l="7281" t="9409" r="7744" b="9365"/>
                    <a:stretch/>
                  </pic:blipFill>
                  <pic:spPr bwMode="auto">
                    <a:xfrm>
                      <a:off x="0" y="0"/>
                      <a:ext cx="5179415" cy="7002807"/>
                    </a:xfrm>
                    <a:prstGeom prst="rect">
                      <a:avLst/>
                    </a:prstGeom>
                    <a:ln>
                      <a:noFill/>
                    </a:ln>
                    <a:extLst>
                      <a:ext uri="{53640926-AAD7-44D8-BBD7-CCE9431645EC}">
                        <a14:shadowObscured xmlns:a14="http://schemas.microsoft.com/office/drawing/2010/main"/>
                      </a:ext>
                    </a:extLst>
                  </pic:spPr>
                </pic:pic>
              </a:graphicData>
            </a:graphic>
          </wp:inline>
        </w:drawing>
      </w:r>
    </w:p>
    <w:p w:rsidR="00A63C73" w:rsidRPr="009B0E39" w:rsidRDefault="00A63C73" w:rsidP="00EE399C">
      <w:pPr>
        <w:pStyle w:val="a1"/>
        <w:adjustRightInd w:val="0"/>
        <w:snapToGrid w:val="0"/>
        <w:spacing w:line="300" w:lineRule="auto"/>
        <w:ind w:firstLineChars="0" w:firstLine="0"/>
        <w:jc w:val="center"/>
      </w:pPr>
      <w:r w:rsidRPr="009B0E39">
        <w:rPr>
          <w:noProof/>
        </w:rPr>
        <w:lastRenderedPageBreak/>
        <w:drawing>
          <wp:inline distT="0" distB="0" distL="0" distR="0" wp14:anchorId="5566CF39" wp14:editId="6428B2E5">
            <wp:extent cx="5189517" cy="7079365"/>
            <wp:effectExtent l="0" t="0" r="0" b="762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srcRect l="8192" t="9649" r="8424" b="9927"/>
                    <a:stretch/>
                  </pic:blipFill>
                  <pic:spPr bwMode="auto">
                    <a:xfrm>
                      <a:off x="0" y="0"/>
                      <a:ext cx="5203244" cy="7098091"/>
                    </a:xfrm>
                    <a:prstGeom prst="rect">
                      <a:avLst/>
                    </a:prstGeom>
                    <a:ln>
                      <a:noFill/>
                    </a:ln>
                    <a:extLst>
                      <a:ext uri="{53640926-AAD7-44D8-BBD7-CCE9431645EC}">
                        <a14:shadowObscured xmlns:a14="http://schemas.microsoft.com/office/drawing/2010/main"/>
                      </a:ext>
                    </a:extLst>
                  </pic:spPr>
                </pic:pic>
              </a:graphicData>
            </a:graphic>
          </wp:inline>
        </w:drawing>
      </w:r>
    </w:p>
    <w:p w:rsidR="00A63C73" w:rsidRPr="009B0E39" w:rsidRDefault="00A63C73" w:rsidP="00EE399C">
      <w:pPr>
        <w:pStyle w:val="a1"/>
        <w:adjustRightInd w:val="0"/>
        <w:snapToGrid w:val="0"/>
        <w:spacing w:line="300" w:lineRule="auto"/>
        <w:ind w:firstLineChars="0" w:firstLine="0"/>
        <w:jc w:val="center"/>
      </w:pPr>
      <w:r w:rsidRPr="009B0E39">
        <w:rPr>
          <w:noProof/>
        </w:rPr>
        <w:lastRenderedPageBreak/>
        <w:drawing>
          <wp:inline distT="0" distB="0" distL="0" distR="0" wp14:anchorId="796EDFE2" wp14:editId="2D8FEB59">
            <wp:extent cx="5147954" cy="6983829"/>
            <wp:effectExtent l="0" t="0" r="0" b="762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srcRect l="8079" t="9649" r="8072" b="9927"/>
                    <a:stretch/>
                  </pic:blipFill>
                  <pic:spPr bwMode="auto">
                    <a:xfrm>
                      <a:off x="0" y="0"/>
                      <a:ext cx="5155185" cy="6993639"/>
                    </a:xfrm>
                    <a:prstGeom prst="rect">
                      <a:avLst/>
                    </a:prstGeom>
                    <a:ln>
                      <a:noFill/>
                    </a:ln>
                    <a:extLst>
                      <a:ext uri="{53640926-AAD7-44D8-BBD7-CCE9431645EC}">
                        <a14:shadowObscured xmlns:a14="http://schemas.microsoft.com/office/drawing/2010/main"/>
                      </a:ext>
                    </a:extLst>
                  </pic:spPr>
                </pic:pic>
              </a:graphicData>
            </a:graphic>
          </wp:inline>
        </w:drawing>
      </w:r>
    </w:p>
    <w:bookmarkEnd w:id="95"/>
    <w:p w:rsidR="004346A6" w:rsidRPr="009B0E39" w:rsidRDefault="004346A6" w:rsidP="00EE399C">
      <w:pPr>
        <w:pStyle w:val="a1"/>
        <w:adjustRightInd w:val="0"/>
        <w:snapToGrid w:val="0"/>
        <w:spacing w:line="300" w:lineRule="auto"/>
        <w:ind w:firstLineChars="0" w:firstLine="0"/>
      </w:pPr>
    </w:p>
    <w:sectPr w:rsidR="004346A6" w:rsidRPr="009B0E39">
      <w:headerReference w:type="default" r:id="rId129"/>
      <w:endnotePr>
        <w:numFmt w:val="decimal"/>
      </w:endnotePr>
      <w:pgSz w:w="11907" w:h="16840"/>
      <w:pgMar w:top="2155" w:right="1701" w:bottom="1701" w:left="1701" w:header="1701" w:footer="1304" w:gutter="284"/>
      <w:pgNumType w:start="1"/>
      <w:cols w:space="720"/>
      <w:docGrid w:linePitch="360" w:charSpace="186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A1056" w:rsidRDefault="000A1056">
      <w:r>
        <w:separator/>
      </w:r>
    </w:p>
  </w:endnote>
  <w:endnote w:type="continuationSeparator" w:id="0">
    <w:p w:rsidR="000A1056" w:rsidRDefault="000A105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notTrueType/>
    <w:pitch w:val="fixed"/>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C70E8" w:rsidRDefault="002C70E8">
    <w:pPr>
      <w:pStyle w:val="af"/>
      <w:jc w:val="center"/>
    </w:pPr>
    <w:r>
      <w:rPr>
        <w:kern w:val="0"/>
        <w:szCs w:val="21"/>
      </w:rPr>
      <w:t xml:space="preserve">- </w:t>
    </w:r>
    <w:r>
      <w:rPr>
        <w:kern w:val="0"/>
        <w:szCs w:val="21"/>
      </w:rPr>
      <w:fldChar w:fldCharType="begin"/>
    </w:r>
    <w:r>
      <w:rPr>
        <w:kern w:val="0"/>
        <w:szCs w:val="21"/>
      </w:rPr>
      <w:instrText xml:space="preserve"> PAGE </w:instrText>
    </w:r>
    <w:r>
      <w:rPr>
        <w:kern w:val="0"/>
        <w:szCs w:val="21"/>
      </w:rPr>
      <w:fldChar w:fldCharType="separate"/>
    </w:r>
    <w:r w:rsidR="00B32CDC">
      <w:rPr>
        <w:noProof/>
        <w:kern w:val="0"/>
        <w:szCs w:val="21"/>
      </w:rPr>
      <w:t>65</w:t>
    </w:r>
    <w:r>
      <w:rPr>
        <w:kern w:val="0"/>
        <w:szCs w:val="21"/>
      </w:rPr>
      <w:fldChar w:fldCharType="end"/>
    </w:r>
    <w:r>
      <w:rPr>
        <w:kern w:val="0"/>
        <w:szCs w:val="21"/>
      </w:rPr>
      <w:t xml:space="preserve"> -</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A1056" w:rsidRDefault="000A1056">
      <w:r>
        <w:separator/>
      </w:r>
    </w:p>
  </w:footnote>
  <w:footnote w:type="continuationSeparator" w:id="0">
    <w:p w:rsidR="000A1056" w:rsidRDefault="000A1056">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C70E8" w:rsidRDefault="002C70E8">
    <w:pPr>
      <w:pStyle w:val="11"/>
    </w:pPr>
    <w:r>
      <w:rPr>
        <w:rFonts w:hint="eastAsia"/>
      </w:rPr>
      <w:t>哈尔滨工业大学本科毕业设计（论文）</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C70E8" w:rsidRDefault="002C70E8">
    <w:pPr>
      <w:pStyle w:val="11"/>
    </w:pPr>
    <w:r>
      <w:rPr>
        <w:rFonts w:hint="eastAsia"/>
      </w:rPr>
      <w:t>哈尔滨工业大学本科毕业设计（论文）</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C70E8" w:rsidRDefault="002C70E8">
    <w:pPr>
      <w:pStyle w:val="11"/>
    </w:pPr>
    <w:r>
      <w:rPr>
        <w:rFonts w:hint="eastAsia"/>
      </w:rPr>
      <w:t>哈尔滨工业大学本科毕业设计（论文）</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0C405C"/>
    <w:multiLevelType w:val="multilevel"/>
    <w:tmpl w:val="B756F980"/>
    <w:lvl w:ilvl="0">
      <w:start w:val="1"/>
      <w:numFmt w:val="lowerLetter"/>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 w15:restartNumberingAfterBreak="0">
    <w:nsid w:val="02F51327"/>
    <w:multiLevelType w:val="hybridMultilevel"/>
    <w:tmpl w:val="191C9E3A"/>
    <w:lvl w:ilvl="0" w:tplc="04090011">
      <w:start w:val="1"/>
      <w:numFmt w:val="decimal"/>
      <w:lvlText w:val="%1)"/>
      <w:lvlJc w:val="left"/>
      <w:pPr>
        <w:ind w:left="998" w:hanging="420"/>
      </w:pPr>
    </w:lvl>
    <w:lvl w:ilvl="1" w:tplc="04090019" w:tentative="1">
      <w:start w:val="1"/>
      <w:numFmt w:val="lowerLetter"/>
      <w:lvlText w:val="%2)"/>
      <w:lvlJc w:val="left"/>
      <w:pPr>
        <w:ind w:left="1418" w:hanging="420"/>
      </w:pPr>
    </w:lvl>
    <w:lvl w:ilvl="2" w:tplc="0409001B" w:tentative="1">
      <w:start w:val="1"/>
      <w:numFmt w:val="lowerRoman"/>
      <w:lvlText w:val="%3."/>
      <w:lvlJc w:val="right"/>
      <w:pPr>
        <w:ind w:left="1838" w:hanging="420"/>
      </w:pPr>
    </w:lvl>
    <w:lvl w:ilvl="3" w:tplc="0409000F" w:tentative="1">
      <w:start w:val="1"/>
      <w:numFmt w:val="decimal"/>
      <w:lvlText w:val="%4."/>
      <w:lvlJc w:val="left"/>
      <w:pPr>
        <w:ind w:left="2258" w:hanging="420"/>
      </w:pPr>
    </w:lvl>
    <w:lvl w:ilvl="4" w:tplc="04090019" w:tentative="1">
      <w:start w:val="1"/>
      <w:numFmt w:val="lowerLetter"/>
      <w:lvlText w:val="%5)"/>
      <w:lvlJc w:val="left"/>
      <w:pPr>
        <w:ind w:left="2678" w:hanging="420"/>
      </w:pPr>
    </w:lvl>
    <w:lvl w:ilvl="5" w:tplc="0409001B" w:tentative="1">
      <w:start w:val="1"/>
      <w:numFmt w:val="lowerRoman"/>
      <w:lvlText w:val="%6."/>
      <w:lvlJc w:val="right"/>
      <w:pPr>
        <w:ind w:left="3098" w:hanging="420"/>
      </w:pPr>
    </w:lvl>
    <w:lvl w:ilvl="6" w:tplc="0409000F" w:tentative="1">
      <w:start w:val="1"/>
      <w:numFmt w:val="decimal"/>
      <w:lvlText w:val="%7."/>
      <w:lvlJc w:val="left"/>
      <w:pPr>
        <w:ind w:left="3518" w:hanging="420"/>
      </w:pPr>
    </w:lvl>
    <w:lvl w:ilvl="7" w:tplc="04090019" w:tentative="1">
      <w:start w:val="1"/>
      <w:numFmt w:val="lowerLetter"/>
      <w:lvlText w:val="%8)"/>
      <w:lvlJc w:val="left"/>
      <w:pPr>
        <w:ind w:left="3938" w:hanging="420"/>
      </w:pPr>
    </w:lvl>
    <w:lvl w:ilvl="8" w:tplc="0409001B" w:tentative="1">
      <w:start w:val="1"/>
      <w:numFmt w:val="lowerRoman"/>
      <w:lvlText w:val="%9."/>
      <w:lvlJc w:val="right"/>
      <w:pPr>
        <w:ind w:left="4358" w:hanging="420"/>
      </w:pPr>
    </w:lvl>
  </w:abstractNum>
  <w:abstractNum w:abstractNumId="2" w15:restartNumberingAfterBreak="0">
    <w:nsid w:val="031033C7"/>
    <w:multiLevelType w:val="hybridMultilevel"/>
    <w:tmpl w:val="12C0A5CA"/>
    <w:lvl w:ilvl="0" w:tplc="28D6E956">
      <w:start w:val="5"/>
      <w:numFmt w:val="lowerLetter"/>
      <w:lvlText w:val="%1)"/>
      <w:lvlJc w:val="left"/>
      <w:pPr>
        <w:ind w:left="858" w:hanging="360"/>
      </w:pPr>
      <w:rPr>
        <w:rFonts w:hint="default"/>
      </w:rPr>
    </w:lvl>
    <w:lvl w:ilvl="1" w:tplc="04090019" w:tentative="1">
      <w:start w:val="1"/>
      <w:numFmt w:val="lowerLetter"/>
      <w:lvlText w:val="%2)"/>
      <w:lvlJc w:val="left"/>
      <w:pPr>
        <w:ind w:left="1338" w:hanging="420"/>
      </w:pPr>
    </w:lvl>
    <w:lvl w:ilvl="2" w:tplc="0409001B" w:tentative="1">
      <w:start w:val="1"/>
      <w:numFmt w:val="lowerRoman"/>
      <w:lvlText w:val="%3."/>
      <w:lvlJc w:val="right"/>
      <w:pPr>
        <w:ind w:left="1758" w:hanging="420"/>
      </w:pPr>
    </w:lvl>
    <w:lvl w:ilvl="3" w:tplc="0409000F" w:tentative="1">
      <w:start w:val="1"/>
      <w:numFmt w:val="decimal"/>
      <w:lvlText w:val="%4."/>
      <w:lvlJc w:val="left"/>
      <w:pPr>
        <w:ind w:left="2178" w:hanging="420"/>
      </w:pPr>
    </w:lvl>
    <w:lvl w:ilvl="4" w:tplc="04090019" w:tentative="1">
      <w:start w:val="1"/>
      <w:numFmt w:val="lowerLetter"/>
      <w:lvlText w:val="%5)"/>
      <w:lvlJc w:val="left"/>
      <w:pPr>
        <w:ind w:left="2598" w:hanging="420"/>
      </w:pPr>
    </w:lvl>
    <w:lvl w:ilvl="5" w:tplc="0409001B" w:tentative="1">
      <w:start w:val="1"/>
      <w:numFmt w:val="lowerRoman"/>
      <w:lvlText w:val="%6."/>
      <w:lvlJc w:val="right"/>
      <w:pPr>
        <w:ind w:left="3018" w:hanging="420"/>
      </w:pPr>
    </w:lvl>
    <w:lvl w:ilvl="6" w:tplc="0409000F" w:tentative="1">
      <w:start w:val="1"/>
      <w:numFmt w:val="decimal"/>
      <w:lvlText w:val="%7."/>
      <w:lvlJc w:val="left"/>
      <w:pPr>
        <w:ind w:left="3438" w:hanging="420"/>
      </w:pPr>
    </w:lvl>
    <w:lvl w:ilvl="7" w:tplc="04090019" w:tentative="1">
      <w:start w:val="1"/>
      <w:numFmt w:val="lowerLetter"/>
      <w:lvlText w:val="%8)"/>
      <w:lvlJc w:val="left"/>
      <w:pPr>
        <w:ind w:left="3858" w:hanging="420"/>
      </w:pPr>
    </w:lvl>
    <w:lvl w:ilvl="8" w:tplc="0409001B" w:tentative="1">
      <w:start w:val="1"/>
      <w:numFmt w:val="lowerRoman"/>
      <w:lvlText w:val="%9."/>
      <w:lvlJc w:val="right"/>
      <w:pPr>
        <w:ind w:left="4278" w:hanging="420"/>
      </w:pPr>
    </w:lvl>
  </w:abstractNum>
  <w:abstractNum w:abstractNumId="3" w15:restartNumberingAfterBreak="0">
    <w:nsid w:val="0DF47187"/>
    <w:multiLevelType w:val="hybridMultilevel"/>
    <w:tmpl w:val="CF347DB4"/>
    <w:lvl w:ilvl="0" w:tplc="04090011">
      <w:start w:val="1"/>
      <w:numFmt w:val="decimal"/>
      <w:lvlText w:val="%1)"/>
      <w:lvlJc w:val="left"/>
      <w:pPr>
        <w:ind w:left="1005" w:hanging="420"/>
      </w:pPr>
    </w:lvl>
    <w:lvl w:ilvl="1" w:tplc="04090019" w:tentative="1">
      <w:start w:val="1"/>
      <w:numFmt w:val="lowerLetter"/>
      <w:lvlText w:val="%2)"/>
      <w:lvlJc w:val="left"/>
      <w:pPr>
        <w:ind w:left="1425" w:hanging="420"/>
      </w:pPr>
    </w:lvl>
    <w:lvl w:ilvl="2" w:tplc="0409001B" w:tentative="1">
      <w:start w:val="1"/>
      <w:numFmt w:val="lowerRoman"/>
      <w:lvlText w:val="%3."/>
      <w:lvlJc w:val="right"/>
      <w:pPr>
        <w:ind w:left="1845" w:hanging="420"/>
      </w:pPr>
    </w:lvl>
    <w:lvl w:ilvl="3" w:tplc="0409000F" w:tentative="1">
      <w:start w:val="1"/>
      <w:numFmt w:val="decimal"/>
      <w:lvlText w:val="%4."/>
      <w:lvlJc w:val="left"/>
      <w:pPr>
        <w:ind w:left="2265" w:hanging="420"/>
      </w:pPr>
    </w:lvl>
    <w:lvl w:ilvl="4" w:tplc="04090019" w:tentative="1">
      <w:start w:val="1"/>
      <w:numFmt w:val="lowerLetter"/>
      <w:lvlText w:val="%5)"/>
      <w:lvlJc w:val="left"/>
      <w:pPr>
        <w:ind w:left="2685" w:hanging="420"/>
      </w:pPr>
    </w:lvl>
    <w:lvl w:ilvl="5" w:tplc="0409001B" w:tentative="1">
      <w:start w:val="1"/>
      <w:numFmt w:val="lowerRoman"/>
      <w:lvlText w:val="%6."/>
      <w:lvlJc w:val="right"/>
      <w:pPr>
        <w:ind w:left="3105" w:hanging="420"/>
      </w:pPr>
    </w:lvl>
    <w:lvl w:ilvl="6" w:tplc="0409000F" w:tentative="1">
      <w:start w:val="1"/>
      <w:numFmt w:val="decimal"/>
      <w:lvlText w:val="%7."/>
      <w:lvlJc w:val="left"/>
      <w:pPr>
        <w:ind w:left="3525" w:hanging="420"/>
      </w:pPr>
    </w:lvl>
    <w:lvl w:ilvl="7" w:tplc="04090019" w:tentative="1">
      <w:start w:val="1"/>
      <w:numFmt w:val="lowerLetter"/>
      <w:lvlText w:val="%8)"/>
      <w:lvlJc w:val="left"/>
      <w:pPr>
        <w:ind w:left="3945" w:hanging="420"/>
      </w:pPr>
    </w:lvl>
    <w:lvl w:ilvl="8" w:tplc="0409001B" w:tentative="1">
      <w:start w:val="1"/>
      <w:numFmt w:val="lowerRoman"/>
      <w:lvlText w:val="%9."/>
      <w:lvlJc w:val="right"/>
      <w:pPr>
        <w:ind w:left="4365" w:hanging="420"/>
      </w:pPr>
    </w:lvl>
  </w:abstractNum>
  <w:abstractNum w:abstractNumId="4" w15:restartNumberingAfterBreak="0">
    <w:nsid w:val="124931B3"/>
    <w:multiLevelType w:val="hybridMultilevel"/>
    <w:tmpl w:val="FC2A6B18"/>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A9919C2"/>
    <w:multiLevelType w:val="hybridMultilevel"/>
    <w:tmpl w:val="76CCFA12"/>
    <w:lvl w:ilvl="0" w:tplc="04090015">
      <w:start w:val="1"/>
      <w:numFmt w:val="upp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253225F1"/>
    <w:multiLevelType w:val="hybridMultilevel"/>
    <w:tmpl w:val="39DE8CA8"/>
    <w:lvl w:ilvl="0" w:tplc="04090019">
      <w:start w:val="1"/>
      <w:numFmt w:val="lowerLetter"/>
      <w:lvlText w:val="%1)"/>
      <w:lvlJc w:val="left"/>
      <w:pPr>
        <w:ind w:left="840" w:hanging="420"/>
      </w:pPr>
      <w:rPr>
        <w:rFonts w:hint="default"/>
      </w:rPr>
    </w:lvl>
    <w:lvl w:ilvl="1" w:tplc="04090001">
      <w:start w:val="1"/>
      <w:numFmt w:val="bullet"/>
      <w:lvlText w:val=""/>
      <w:lvlJc w:val="left"/>
      <w:pPr>
        <w:ind w:left="1260" w:hanging="420"/>
      </w:pPr>
      <w:rPr>
        <w:rFonts w:ascii="Wingdings" w:hAnsi="Wingdings" w:hint="default"/>
      </w:rPr>
    </w:lvl>
    <w:lvl w:ilvl="2" w:tplc="04090005">
      <w:start w:val="1"/>
      <w:numFmt w:val="bullet"/>
      <w:lvlText w:val=""/>
      <w:lvlJc w:val="left"/>
      <w:pPr>
        <w:ind w:left="1680" w:hanging="420"/>
      </w:pPr>
      <w:rPr>
        <w:rFonts w:ascii="Wingdings" w:hAnsi="Wingdings" w:hint="default"/>
      </w:rPr>
    </w:lvl>
    <w:lvl w:ilvl="3" w:tplc="6C56B9CE">
      <w:start w:val="1"/>
      <w:numFmt w:val="lowerLetter"/>
      <w:lvlText w:val="(%4)"/>
      <w:lvlJc w:val="left"/>
      <w:pPr>
        <w:ind w:left="2040" w:hanging="360"/>
      </w:pPr>
      <w:rPr>
        <w:rFont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 w15:restartNumberingAfterBreak="0">
    <w:nsid w:val="268E4DA0"/>
    <w:multiLevelType w:val="hybridMultilevel"/>
    <w:tmpl w:val="A2C4C2C6"/>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7ED6267"/>
    <w:multiLevelType w:val="hybridMultilevel"/>
    <w:tmpl w:val="BBAC3F30"/>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2E1170BD"/>
    <w:multiLevelType w:val="hybridMultilevel"/>
    <w:tmpl w:val="09A2EEDA"/>
    <w:lvl w:ilvl="0" w:tplc="04090011">
      <w:start w:val="1"/>
      <w:numFmt w:val="decimal"/>
      <w:lvlText w:val="%1)"/>
      <w:lvlJc w:val="left"/>
      <w:pPr>
        <w:ind w:left="918" w:hanging="420"/>
      </w:pPr>
    </w:lvl>
    <w:lvl w:ilvl="1" w:tplc="04090019" w:tentative="1">
      <w:start w:val="1"/>
      <w:numFmt w:val="lowerLetter"/>
      <w:lvlText w:val="%2)"/>
      <w:lvlJc w:val="left"/>
      <w:pPr>
        <w:ind w:left="1338" w:hanging="420"/>
      </w:pPr>
    </w:lvl>
    <w:lvl w:ilvl="2" w:tplc="0409001B" w:tentative="1">
      <w:start w:val="1"/>
      <w:numFmt w:val="lowerRoman"/>
      <w:lvlText w:val="%3."/>
      <w:lvlJc w:val="right"/>
      <w:pPr>
        <w:ind w:left="1758" w:hanging="420"/>
      </w:pPr>
    </w:lvl>
    <w:lvl w:ilvl="3" w:tplc="0409000F" w:tentative="1">
      <w:start w:val="1"/>
      <w:numFmt w:val="decimal"/>
      <w:lvlText w:val="%4."/>
      <w:lvlJc w:val="left"/>
      <w:pPr>
        <w:ind w:left="2178" w:hanging="420"/>
      </w:pPr>
    </w:lvl>
    <w:lvl w:ilvl="4" w:tplc="04090019" w:tentative="1">
      <w:start w:val="1"/>
      <w:numFmt w:val="lowerLetter"/>
      <w:lvlText w:val="%5)"/>
      <w:lvlJc w:val="left"/>
      <w:pPr>
        <w:ind w:left="2598" w:hanging="420"/>
      </w:pPr>
    </w:lvl>
    <w:lvl w:ilvl="5" w:tplc="0409001B" w:tentative="1">
      <w:start w:val="1"/>
      <w:numFmt w:val="lowerRoman"/>
      <w:lvlText w:val="%6."/>
      <w:lvlJc w:val="right"/>
      <w:pPr>
        <w:ind w:left="3018" w:hanging="420"/>
      </w:pPr>
    </w:lvl>
    <w:lvl w:ilvl="6" w:tplc="0409000F" w:tentative="1">
      <w:start w:val="1"/>
      <w:numFmt w:val="decimal"/>
      <w:lvlText w:val="%7."/>
      <w:lvlJc w:val="left"/>
      <w:pPr>
        <w:ind w:left="3438" w:hanging="420"/>
      </w:pPr>
    </w:lvl>
    <w:lvl w:ilvl="7" w:tplc="04090019" w:tentative="1">
      <w:start w:val="1"/>
      <w:numFmt w:val="lowerLetter"/>
      <w:lvlText w:val="%8)"/>
      <w:lvlJc w:val="left"/>
      <w:pPr>
        <w:ind w:left="3858" w:hanging="420"/>
      </w:pPr>
    </w:lvl>
    <w:lvl w:ilvl="8" w:tplc="0409001B" w:tentative="1">
      <w:start w:val="1"/>
      <w:numFmt w:val="lowerRoman"/>
      <w:lvlText w:val="%9."/>
      <w:lvlJc w:val="right"/>
      <w:pPr>
        <w:ind w:left="4278" w:hanging="420"/>
      </w:pPr>
    </w:lvl>
  </w:abstractNum>
  <w:abstractNum w:abstractNumId="10" w15:restartNumberingAfterBreak="0">
    <w:nsid w:val="31500581"/>
    <w:multiLevelType w:val="multilevel"/>
    <w:tmpl w:val="B756F980"/>
    <w:lvl w:ilvl="0">
      <w:start w:val="1"/>
      <w:numFmt w:val="lowerLetter"/>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1" w15:restartNumberingAfterBreak="0">
    <w:nsid w:val="33114A97"/>
    <w:multiLevelType w:val="multilevel"/>
    <w:tmpl w:val="B756F980"/>
    <w:lvl w:ilvl="0">
      <w:start w:val="1"/>
      <w:numFmt w:val="lowerLetter"/>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2" w15:restartNumberingAfterBreak="0">
    <w:nsid w:val="337C4E2A"/>
    <w:multiLevelType w:val="multilevel"/>
    <w:tmpl w:val="B756F980"/>
    <w:lvl w:ilvl="0">
      <w:start w:val="1"/>
      <w:numFmt w:val="lowerLetter"/>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3" w15:restartNumberingAfterBreak="0">
    <w:nsid w:val="341F4E02"/>
    <w:multiLevelType w:val="hybridMultilevel"/>
    <w:tmpl w:val="E4A2B884"/>
    <w:lvl w:ilvl="0" w:tplc="04090001">
      <w:start w:val="1"/>
      <w:numFmt w:val="bullet"/>
      <w:lvlText w:val=""/>
      <w:lvlJc w:val="left"/>
      <w:pPr>
        <w:ind w:left="900" w:hanging="420"/>
      </w:pPr>
      <w:rPr>
        <w:rFonts w:ascii="Wingdings" w:hAnsi="Wingdings" w:hint="default"/>
      </w:rPr>
    </w:lvl>
    <w:lvl w:ilvl="1" w:tplc="04090003">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4" w15:restartNumberingAfterBreak="0">
    <w:nsid w:val="378356D8"/>
    <w:multiLevelType w:val="multilevel"/>
    <w:tmpl w:val="B756F980"/>
    <w:lvl w:ilvl="0">
      <w:start w:val="1"/>
      <w:numFmt w:val="lowerLetter"/>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5" w15:restartNumberingAfterBreak="0">
    <w:nsid w:val="3C5E1E01"/>
    <w:multiLevelType w:val="hybridMultilevel"/>
    <w:tmpl w:val="17F44744"/>
    <w:lvl w:ilvl="0" w:tplc="04090001">
      <w:start w:val="1"/>
      <w:numFmt w:val="bullet"/>
      <w:lvlText w:val=""/>
      <w:lvlJc w:val="left"/>
      <w:pPr>
        <w:ind w:left="968" w:hanging="420"/>
      </w:pPr>
      <w:rPr>
        <w:rFonts w:ascii="Wingdings" w:hAnsi="Wingdings" w:hint="default"/>
      </w:rPr>
    </w:lvl>
    <w:lvl w:ilvl="1" w:tplc="04090003" w:tentative="1">
      <w:start w:val="1"/>
      <w:numFmt w:val="bullet"/>
      <w:lvlText w:val=""/>
      <w:lvlJc w:val="left"/>
      <w:pPr>
        <w:ind w:left="1388" w:hanging="420"/>
      </w:pPr>
      <w:rPr>
        <w:rFonts w:ascii="Wingdings" w:hAnsi="Wingdings" w:hint="default"/>
      </w:rPr>
    </w:lvl>
    <w:lvl w:ilvl="2" w:tplc="04090005" w:tentative="1">
      <w:start w:val="1"/>
      <w:numFmt w:val="bullet"/>
      <w:lvlText w:val=""/>
      <w:lvlJc w:val="left"/>
      <w:pPr>
        <w:ind w:left="1808" w:hanging="420"/>
      </w:pPr>
      <w:rPr>
        <w:rFonts w:ascii="Wingdings" w:hAnsi="Wingdings" w:hint="default"/>
      </w:rPr>
    </w:lvl>
    <w:lvl w:ilvl="3" w:tplc="04090001" w:tentative="1">
      <w:start w:val="1"/>
      <w:numFmt w:val="bullet"/>
      <w:lvlText w:val=""/>
      <w:lvlJc w:val="left"/>
      <w:pPr>
        <w:ind w:left="2228" w:hanging="420"/>
      </w:pPr>
      <w:rPr>
        <w:rFonts w:ascii="Wingdings" w:hAnsi="Wingdings" w:hint="default"/>
      </w:rPr>
    </w:lvl>
    <w:lvl w:ilvl="4" w:tplc="04090003" w:tentative="1">
      <w:start w:val="1"/>
      <w:numFmt w:val="bullet"/>
      <w:lvlText w:val=""/>
      <w:lvlJc w:val="left"/>
      <w:pPr>
        <w:ind w:left="2648" w:hanging="420"/>
      </w:pPr>
      <w:rPr>
        <w:rFonts w:ascii="Wingdings" w:hAnsi="Wingdings" w:hint="default"/>
      </w:rPr>
    </w:lvl>
    <w:lvl w:ilvl="5" w:tplc="04090005" w:tentative="1">
      <w:start w:val="1"/>
      <w:numFmt w:val="bullet"/>
      <w:lvlText w:val=""/>
      <w:lvlJc w:val="left"/>
      <w:pPr>
        <w:ind w:left="3068" w:hanging="420"/>
      </w:pPr>
      <w:rPr>
        <w:rFonts w:ascii="Wingdings" w:hAnsi="Wingdings" w:hint="default"/>
      </w:rPr>
    </w:lvl>
    <w:lvl w:ilvl="6" w:tplc="04090001" w:tentative="1">
      <w:start w:val="1"/>
      <w:numFmt w:val="bullet"/>
      <w:lvlText w:val=""/>
      <w:lvlJc w:val="left"/>
      <w:pPr>
        <w:ind w:left="3488" w:hanging="420"/>
      </w:pPr>
      <w:rPr>
        <w:rFonts w:ascii="Wingdings" w:hAnsi="Wingdings" w:hint="default"/>
      </w:rPr>
    </w:lvl>
    <w:lvl w:ilvl="7" w:tplc="04090003" w:tentative="1">
      <w:start w:val="1"/>
      <w:numFmt w:val="bullet"/>
      <w:lvlText w:val=""/>
      <w:lvlJc w:val="left"/>
      <w:pPr>
        <w:ind w:left="3908" w:hanging="420"/>
      </w:pPr>
      <w:rPr>
        <w:rFonts w:ascii="Wingdings" w:hAnsi="Wingdings" w:hint="default"/>
      </w:rPr>
    </w:lvl>
    <w:lvl w:ilvl="8" w:tplc="04090005" w:tentative="1">
      <w:start w:val="1"/>
      <w:numFmt w:val="bullet"/>
      <w:lvlText w:val=""/>
      <w:lvlJc w:val="left"/>
      <w:pPr>
        <w:ind w:left="4328" w:hanging="420"/>
      </w:pPr>
      <w:rPr>
        <w:rFonts w:ascii="Wingdings" w:hAnsi="Wingdings" w:hint="default"/>
      </w:rPr>
    </w:lvl>
  </w:abstractNum>
  <w:abstractNum w:abstractNumId="16" w15:restartNumberingAfterBreak="0">
    <w:nsid w:val="3F555A71"/>
    <w:multiLevelType w:val="hybridMultilevel"/>
    <w:tmpl w:val="6C849DFE"/>
    <w:lvl w:ilvl="0" w:tplc="BDE0DF52">
      <w:start w:val="1"/>
      <w:numFmt w:val="lowerLetter"/>
      <w:lvlText w:val="%1)"/>
      <w:lvlJc w:val="left"/>
      <w:pPr>
        <w:ind w:left="917" w:hanging="420"/>
      </w:pPr>
      <w:rPr>
        <w:rFonts w:ascii="Times New Roman" w:eastAsia="宋体" w:hAnsi="Times New Roman" w:cs="Times New Roman"/>
      </w:rPr>
    </w:lvl>
    <w:lvl w:ilvl="1" w:tplc="04090003">
      <w:start w:val="1"/>
      <w:numFmt w:val="bullet"/>
      <w:lvlText w:val=""/>
      <w:lvlJc w:val="left"/>
      <w:pPr>
        <w:ind w:left="1337" w:hanging="420"/>
      </w:pPr>
      <w:rPr>
        <w:rFonts w:ascii="Wingdings" w:hAnsi="Wingdings" w:hint="default"/>
      </w:rPr>
    </w:lvl>
    <w:lvl w:ilvl="2" w:tplc="04090005" w:tentative="1">
      <w:start w:val="1"/>
      <w:numFmt w:val="bullet"/>
      <w:lvlText w:val=""/>
      <w:lvlJc w:val="left"/>
      <w:pPr>
        <w:ind w:left="1757" w:hanging="420"/>
      </w:pPr>
      <w:rPr>
        <w:rFonts w:ascii="Wingdings" w:hAnsi="Wingdings" w:hint="default"/>
      </w:rPr>
    </w:lvl>
    <w:lvl w:ilvl="3" w:tplc="04090001" w:tentative="1">
      <w:start w:val="1"/>
      <w:numFmt w:val="bullet"/>
      <w:lvlText w:val=""/>
      <w:lvlJc w:val="left"/>
      <w:pPr>
        <w:ind w:left="2177" w:hanging="420"/>
      </w:pPr>
      <w:rPr>
        <w:rFonts w:ascii="Wingdings" w:hAnsi="Wingdings" w:hint="default"/>
      </w:rPr>
    </w:lvl>
    <w:lvl w:ilvl="4" w:tplc="04090003" w:tentative="1">
      <w:start w:val="1"/>
      <w:numFmt w:val="bullet"/>
      <w:lvlText w:val=""/>
      <w:lvlJc w:val="left"/>
      <w:pPr>
        <w:ind w:left="2597" w:hanging="420"/>
      </w:pPr>
      <w:rPr>
        <w:rFonts w:ascii="Wingdings" w:hAnsi="Wingdings" w:hint="default"/>
      </w:rPr>
    </w:lvl>
    <w:lvl w:ilvl="5" w:tplc="04090005" w:tentative="1">
      <w:start w:val="1"/>
      <w:numFmt w:val="bullet"/>
      <w:lvlText w:val=""/>
      <w:lvlJc w:val="left"/>
      <w:pPr>
        <w:ind w:left="3017" w:hanging="420"/>
      </w:pPr>
      <w:rPr>
        <w:rFonts w:ascii="Wingdings" w:hAnsi="Wingdings" w:hint="default"/>
      </w:rPr>
    </w:lvl>
    <w:lvl w:ilvl="6" w:tplc="04090001" w:tentative="1">
      <w:start w:val="1"/>
      <w:numFmt w:val="bullet"/>
      <w:lvlText w:val=""/>
      <w:lvlJc w:val="left"/>
      <w:pPr>
        <w:ind w:left="3437" w:hanging="420"/>
      </w:pPr>
      <w:rPr>
        <w:rFonts w:ascii="Wingdings" w:hAnsi="Wingdings" w:hint="default"/>
      </w:rPr>
    </w:lvl>
    <w:lvl w:ilvl="7" w:tplc="04090003" w:tentative="1">
      <w:start w:val="1"/>
      <w:numFmt w:val="bullet"/>
      <w:lvlText w:val=""/>
      <w:lvlJc w:val="left"/>
      <w:pPr>
        <w:ind w:left="3857" w:hanging="420"/>
      </w:pPr>
      <w:rPr>
        <w:rFonts w:ascii="Wingdings" w:hAnsi="Wingdings" w:hint="default"/>
      </w:rPr>
    </w:lvl>
    <w:lvl w:ilvl="8" w:tplc="04090005" w:tentative="1">
      <w:start w:val="1"/>
      <w:numFmt w:val="bullet"/>
      <w:lvlText w:val=""/>
      <w:lvlJc w:val="left"/>
      <w:pPr>
        <w:ind w:left="4277" w:hanging="420"/>
      </w:pPr>
      <w:rPr>
        <w:rFonts w:ascii="Wingdings" w:hAnsi="Wingdings" w:hint="default"/>
      </w:rPr>
    </w:lvl>
  </w:abstractNum>
  <w:abstractNum w:abstractNumId="17" w15:restartNumberingAfterBreak="0">
    <w:nsid w:val="466D7C16"/>
    <w:multiLevelType w:val="hybridMultilevel"/>
    <w:tmpl w:val="666253AC"/>
    <w:lvl w:ilvl="0" w:tplc="04090001">
      <w:start w:val="1"/>
      <w:numFmt w:val="bullet"/>
      <w:lvlText w:val=""/>
      <w:lvlJc w:val="left"/>
      <w:pPr>
        <w:ind w:left="998" w:hanging="420"/>
      </w:pPr>
      <w:rPr>
        <w:rFonts w:ascii="Wingdings" w:hAnsi="Wingdings" w:hint="default"/>
      </w:rPr>
    </w:lvl>
    <w:lvl w:ilvl="1" w:tplc="04090003" w:tentative="1">
      <w:start w:val="1"/>
      <w:numFmt w:val="bullet"/>
      <w:lvlText w:val=""/>
      <w:lvlJc w:val="left"/>
      <w:pPr>
        <w:ind w:left="1418" w:hanging="420"/>
      </w:pPr>
      <w:rPr>
        <w:rFonts w:ascii="Wingdings" w:hAnsi="Wingdings" w:hint="default"/>
      </w:rPr>
    </w:lvl>
    <w:lvl w:ilvl="2" w:tplc="04090005" w:tentative="1">
      <w:start w:val="1"/>
      <w:numFmt w:val="bullet"/>
      <w:lvlText w:val=""/>
      <w:lvlJc w:val="left"/>
      <w:pPr>
        <w:ind w:left="1838" w:hanging="420"/>
      </w:pPr>
      <w:rPr>
        <w:rFonts w:ascii="Wingdings" w:hAnsi="Wingdings" w:hint="default"/>
      </w:rPr>
    </w:lvl>
    <w:lvl w:ilvl="3" w:tplc="04090001" w:tentative="1">
      <w:start w:val="1"/>
      <w:numFmt w:val="bullet"/>
      <w:lvlText w:val=""/>
      <w:lvlJc w:val="left"/>
      <w:pPr>
        <w:ind w:left="2258" w:hanging="420"/>
      </w:pPr>
      <w:rPr>
        <w:rFonts w:ascii="Wingdings" w:hAnsi="Wingdings" w:hint="default"/>
      </w:rPr>
    </w:lvl>
    <w:lvl w:ilvl="4" w:tplc="04090003" w:tentative="1">
      <w:start w:val="1"/>
      <w:numFmt w:val="bullet"/>
      <w:lvlText w:val=""/>
      <w:lvlJc w:val="left"/>
      <w:pPr>
        <w:ind w:left="2678" w:hanging="420"/>
      </w:pPr>
      <w:rPr>
        <w:rFonts w:ascii="Wingdings" w:hAnsi="Wingdings" w:hint="default"/>
      </w:rPr>
    </w:lvl>
    <w:lvl w:ilvl="5" w:tplc="04090005" w:tentative="1">
      <w:start w:val="1"/>
      <w:numFmt w:val="bullet"/>
      <w:lvlText w:val=""/>
      <w:lvlJc w:val="left"/>
      <w:pPr>
        <w:ind w:left="3098" w:hanging="420"/>
      </w:pPr>
      <w:rPr>
        <w:rFonts w:ascii="Wingdings" w:hAnsi="Wingdings" w:hint="default"/>
      </w:rPr>
    </w:lvl>
    <w:lvl w:ilvl="6" w:tplc="04090001" w:tentative="1">
      <w:start w:val="1"/>
      <w:numFmt w:val="bullet"/>
      <w:lvlText w:val=""/>
      <w:lvlJc w:val="left"/>
      <w:pPr>
        <w:ind w:left="3518" w:hanging="420"/>
      </w:pPr>
      <w:rPr>
        <w:rFonts w:ascii="Wingdings" w:hAnsi="Wingdings" w:hint="default"/>
      </w:rPr>
    </w:lvl>
    <w:lvl w:ilvl="7" w:tplc="04090003" w:tentative="1">
      <w:start w:val="1"/>
      <w:numFmt w:val="bullet"/>
      <w:lvlText w:val=""/>
      <w:lvlJc w:val="left"/>
      <w:pPr>
        <w:ind w:left="3938" w:hanging="420"/>
      </w:pPr>
      <w:rPr>
        <w:rFonts w:ascii="Wingdings" w:hAnsi="Wingdings" w:hint="default"/>
      </w:rPr>
    </w:lvl>
    <w:lvl w:ilvl="8" w:tplc="04090005" w:tentative="1">
      <w:start w:val="1"/>
      <w:numFmt w:val="bullet"/>
      <w:lvlText w:val=""/>
      <w:lvlJc w:val="left"/>
      <w:pPr>
        <w:ind w:left="4358" w:hanging="420"/>
      </w:pPr>
      <w:rPr>
        <w:rFonts w:ascii="Wingdings" w:hAnsi="Wingdings" w:hint="default"/>
      </w:rPr>
    </w:lvl>
  </w:abstractNum>
  <w:abstractNum w:abstractNumId="18" w15:restartNumberingAfterBreak="0">
    <w:nsid w:val="47525F50"/>
    <w:multiLevelType w:val="hybridMultilevel"/>
    <w:tmpl w:val="A2C4C2C6"/>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4F5940EE"/>
    <w:multiLevelType w:val="hybridMultilevel"/>
    <w:tmpl w:val="FC2A6B18"/>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55CC44EF"/>
    <w:multiLevelType w:val="hybridMultilevel"/>
    <w:tmpl w:val="76CCFA12"/>
    <w:lvl w:ilvl="0" w:tplc="04090015">
      <w:start w:val="1"/>
      <w:numFmt w:val="upp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57DA20F1"/>
    <w:multiLevelType w:val="hybridMultilevel"/>
    <w:tmpl w:val="FC2A6B18"/>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59C5139E"/>
    <w:multiLevelType w:val="multilevel"/>
    <w:tmpl w:val="B756F980"/>
    <w:lvl w:ilvl="0">
      <w:start w:val="1"/>
      <w:numFmt w:val="lowerLetter"/>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3" w15:restartNumberingAfterBreak="0">
    <w:nsid w:val="59F8412E"/>
    <w:multiLevelType w:val="hybridMultilevel"/>
    <w:tmpl w:val="A11E8B14"/>
    <w:lvl w:ilvl="0" w:tplc="04090001">
      <w:start w:val="1"/>
      <w:numFmt w:val="bullet"/>
      <w:lvlText w:val=""/>
      <w:lvlJc w:val="left"/>
      <w:pPr>
        <w:ind w:left="918" w:hanging="420"/>
      </w:pPr>
      <w:rPr>
        <w:rFonts w:ascii="Wingdings" w:hAnsi="Wingdings" w:hint="default"/>
      </w:rPr>
    </w:lvl>
    <w:lvl w:ilvl="1" w:tplc="04090003" w:tentative="1">
      <w:start w:val="1"/>
      <w:numFmt w:val="bullet"/>
      <w:lvlText w:val=""/>
      <w:lvlJc w:val="left"/>
      <w:pPr>
        <w:ind w:left="1338" w:hanging="420"/>
      </w:pPr>
      <w:rPr>
        <w:rFonts w:ascii="Wingdings" w:hAnsi="Wingdings" w:hint="default"/>
      </w:rPr>
    </w:lvl>
    <w:lvl w:ilvl="2" w:tplc="04090005" w:tentative="1">
      <w:start w:val="1"/>
      <w:numFmt w:val="bullet"/>
      <w:lvlText w:val=""/>
      <w:lvlJc w:val="left"/>
      <w:pPr>
        <w:ind w:left="1758" w:hanging="420"/>
      </w:pPr>
      <w:rPr>
        <w:rFonts w:ascii="Wingdings" w:hAnsi="Wingdings" w:hint="default"/>
      </w:rPr>
    </w:lvl>
    <w:lvl w:ilvl="3" w:tplc="04090001" w:tentative="1">
      <w:start w:val="1"/>
      <w:numFmt w:val="bullet"/>
      <w:lvlText w:val=""/>
      <w:lvlJc w:val="left"/>
      <w:pPr>
        <w:ind w:left="2178" w:hanging="420"/>
      </w:pPr>
      <w:rPr>
        <w:rFonts w:ascii="Wingdings" w:hAnsi="Wingdings" w:hint="default"/>
      </w:rPr>
    </w:lvl>
    <w:lvl w:ilvl="4" w:tplc="04090003" w:tentative="1">
      <w:start w:val="1"/>
      <w:numFmt w:val="bullet"/>
      <w:lvlText w:val=""/>
      <w:lvlJc w:val="left"/>
      <w:pPr>
        <w:ind w:left="2598" w:hanging="420"/>
      </w:pPr>
      <w:rPr>
        <w:rFonts w:ascii="Wingdings" w:hAnsi="Wingdings" w:hint="default"/>
      </w:rPr>
    </w:lvl>
    <w:lvl w:ilvl="5" w:tplc="04090005" w:tentative="1">
      <w:start w:val="1"/>
      <w:numFmt w:val="bullet"/>
      <w:lvlText w:val=""/>
      <w:lvlJc w:val="left"/>
      <w:pPr>
        <w:ind w:left="3018" w:hanging="420"/>
      </w:pPr>
      <w:rPr>
        <w:rFonts w:ascii="Wingdings" w:hAnsi="Wingdings" w:hint="default"/>
      </w:rPr>
    </w:lvl>
    <w:lvl w:ilvl="6" w:tplc="04090001" w:tentative="1">
      <w:start w:val="1"/>
      <w:numFmt w:val="bullet"/>
      <w:lvlText w:val=""/>
      <w:lvlJc w:val="left"/>
      <w:pPr>
        <w:ind w:left="3438" w:hanging="420"/>
      </w:pPr>
      <w:rPr>
        <w:rFonts w:ascii="Wingdings" w:hAnsi="Wingdings" w:hint="default"/>
      </w:rPr>
    </w:lvl>
    <w:lvl w:ilvl="7" w:tplc="04090003" w:tentative="1">
      <w:start w:val="1"/>
      <w:numFmt w:val="bullet"/>
      <w:lvlText w:val=""/>
      <w:lvlJc w:val="left"/>
      <w:pPr>
        <w:ind w:left="3858" w:hanging="420"/>
      </w:pPr>
      <w:rPr>
        <w:rFonts w:ascii="Wingdings" w:hAnsi="Wingdings" w:hint="default"/>
      </w:rPr>
    </w:lvl>
    <w:lvl w:ilvl="8" w:tplc="04090005" w:tentative="1">
      <w:start w:val="1"/>
      <w:numFmt w:val="bullet"/>
      <w:lvlText w:val=""/>
      <w:lvlJc w:val="left"/>
      <w:pPr>
        <w:ind w:left="4278" w:hanging="420"/>
      </w:pPr>
      <w:rPr>
        <w:rFonts w:ascii="Wingdings" w:hAnsi="Wingdings" w:hint="default"/>
      </w:rPr>
    </w:lvl>
  </w:abstractNum>
  <w:abstractNum w:abstractNumId="24" w15:restartNumberingAfterBreak="0">
    <w:nsid w:val="5CA03268"/>
    <w:multiLevelType w:val="multilevel"/>
    <w:tmpl w:val="B756F980"/>
    <w:lvl w:ilvl="0">
      <w:start w:val="1"/>
      <w:numFmt w:val="lowerLetter"/>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5" w15:restartNumberingAfterBreak="0">
    <w:nsid w:val="5ED02E4D"/>
    <w:multiLevelType w:val="hybridMultilevel"/>
    <w:tmpl w:val="13FE61AA"/>
    <w:lvl w:ilvl="0" w:tplc="04090019">
      <w:start w:val="1"/>
      <w:numFmt w:val="lowerLetter"/>
      <w:lvlText w:val="%1)"/>
      <w:lvlJc w:val="left"/>
      <w:pPr>
        <w:ind w:left="998" w:hanging="420"/>
      </w:pPr>
      <w:rPr>
        <w:rFonts w:hint="default"/>
      </w:rPr>
    </w:lvl>
    <w:lvl w:ilvl="1" w:tplc="04090003" w:tentative="1">
      <w:start w:val="1"/>
      <w:numFmt w:val="bullet"/>
      <w:lvlText w:val=""/>
      <w:lvlJc w:val="left"/>
      <w:pPr>
        <w:ind w:left="1418" w:hanging="420"/>
      </w:pPr>
      <w:rPr>
        <w:rFonts w:ascii="Wingdings" w:hAnsi="Wingdings" w:hint="default"/>
      </w:rPr>
    </w:lvl>
    <w:lvl w:ilvl="2" w:tplc="04090005" w:tentative="1">
      <w:start w:val="1"/>
      <w:numFmt w:val="bullet"/>
      <w:lvlText w:val=""/>
      <w:lvlJc w:val="left"/>
      <w:pPr>
        <w:ind w:left="1838" w:hanging="420"/>
      </w:pPr>
      <w:rPr>
        <w:rFonts w:ascii="Wingdings" w:hAnsi="Wingdings" w:hint="default"/>
      </w:rPr>
    </w:lvl>
    <w:lvl w:ilvl="3" w:tplc="04090001" w:tentative="1">
      <w:start w:val="1"/>
      <w:numFmt w:val="bullet"/>
      <w:lvlText w:val=""/>
      <w:lvlJc w:val="left"/>
      <w:pPr>
        <w:ind w:left="2258" w:hanging="420"/>
      </w:pPr>
      <w:rPr>
        <w:rFonts w:ascii="Wingdings" w:hAnsi="Wingdings" w:hint="default"/>
      </w:rPr>
    </w:lvl>
    <w:lvl w:ilvl="4" w:tplc="04090003" w:tentative="1">
      <w:start w:val="1"/>
      <w:numFmt w:val="bullet"/>
      <w:lvlText w:val=""/>
      <w:lvlJc w:val="left"/>
      <w:pPr>
        <w:ind w:left="2678" w:hanging="420"/>
      </w:pPr>
      <w:rPr>
        <w:rFonts w:ascii="Wingdings" w:hAnsi="Wingdings" w:hint="default"/>
      </w:rPr>
    </w:lvl>
    <w:lvl w:ilvl="5" w:tplc="04090005" w:tentative="1">
      <w:start w:val="1"/>
      <w:numFmt w:val="bullet"/>
      <w:lvlText w:val=""/>
      <w:lvlJc w:val="left"/>
      <w:pPr>
        <w:ind w:left="3098" w:hanging="420"/>
      </w:pPr>
      <w:rPr>
        <w:rFonts w:ascii="Wingdings" w:hAnsi="Wingdings" w:hint="default"/>
      </w:rPr>
    </w:lvl>
    <w:lvl w:ilvl="6" w:tplc="04090001" w:tentative="1">
      <w:start w:val="1"/>
      <w:numFmt w:val="bullet"/>
      <w:lvlText w:val=""/>
      <w:lvlJc w:val="left"/>
      <w:pPr>
        <w:ind w:left="3518" w:hanging="420"/>
      </w:pPr>
      <w:rPr>
        <w:rFonts w:ascii="Wingdings" w:hAnsi="Wingdings" w:hint="default"/>
      </w:rPr>
    </w:lvl>
    <w:lvl w:ilvl="7" w:tplc="04090003" w:tentative="1">
      <w:start w:val="1"/>
      <w:numFmt w:val="bullet"/>
      <w:lvlText w:val=""/>
      <w:lvlJc w:val="left"/>
      <w:pPr>
        <w:ind w:left="3938" w:hanging="420"/>
      </w:pPr>
      <w:rPr>
        <w:rFonts w:ascii="Wingdings" w:hAnsi="Wingdings" w:hint="default"/>
      </w:rPr>
    </w:lvl>
    <w:lvl w:ilvl="8" w:tplc="04090005" w:tentative="1">
      <w:start w:val="1"/>
      <w:numFmt w:val="bullet"/>
      <w:lvlText w:val=""/>
      <w:lvlJc w:val="left"/>
      <w:pPr>
        <w:ind w:left="4358" w:hanging="420"/>
      </w:pPr>
      <w:rPr>
        <w:rFonts w:ascii="Wingdings" w:hAnsi="Wingdings" w:hint="default"/>
      </w:rPr>
    </w:lvl>
  </w:abstractNum>
  <w:abstractNum w:abstractNumId="26" w15:restartNumberingAfterBreak="0">
    <w:nsid w:val="5F593655"/>
    <w:multiLevelType w:val="hybridMultilevel"/>
    <w:tmpl w:val="CF347DB4"/>
    <w:lvl w:ilvl="0" w:tplc="04090011">
      <w:start w:val="1"/>
      <w:numFmt w:val="decimal"/>
      <w:lvlText w:val="%1)"/>
      <w:lvlJc w:val="left"/>
      <w:pPr>
        <w:ind w:left="1005" w:hanging="420"/>
      </w:pPr>
    </w:lvl>
    <w:lvl w:ilvl="1" w:tplc="04090019" w:tentative="1">
      <w:start w:val="1"/>
      <w:numFmt w:val="lowerLetter"/>
      <w:lvlText w:val="%2)"/>
      <w:lvlJc w:val="left"/>
      <w:pPr>
        <w:ind w:left="1425" w:hanging="420"/>
      </w:pPr>
    </w:lvl>
    <w:lvl w:ilvl="2" w:tplc="0409001B" w:tentative="1">
      <w:start w:val="1"/>
      <w:numFmt w:val="lowerRoman"/>
      <w:lvlText w:val="%3."/>
      <w:lvlJc w:val="right"/>
      <w:pPr>
        <w:ind w:left="1845" w:hanging="420"/>
      </w:pPr>
    </w:lvl>
    <w:lvl w:ilvl="3" w:tplc="0409000F" w:tentative="1">
      <w:start w:val="1"/>
      <w:numFmt w:val="decimal"/>
      <w:lvlText w:val="%4."/>
      <w:lvlJc w:val="left"/>
      <w:pPr>
        <w:ind w:left="2265" w:hanging="420"/>
      </w:pPr>
    </w:lvl>
    <w:lvl w:ilvl="4" w:tplc="04090019" w:tentative="1">
      <w:start w:val="1"/>
      <w:numFmt w:val="lowerLetter"/>
      <w:lvlText w:val="%5)"/>
      <w:lvlJc w:val="left"/>
      <w:pPr>
        <w:ind w:left="2685" w:hanging="420"/>
      </w:pPr>
    </w:lvl>
    <w:lvl w:ilvl="5" w:tplc="0409001B" w:tentative="1">
      <w:start w:val="1"/>
      <w:numFmt w:val="lowerRoman"/>
      <w:lvlText w:val="%6."/>
      <w:lvlJc w:val="right"/>
      <w:pPr>
        <w:ind w:left="3105" w:hanging="420"/>
      </w:pPr>
    </w:lvl>
    <w:lvl w:ilvl="6" w:tplc="0409000F" w:tentative="1">
      <w:start w:val="1"/>
      <w:numFmt w:val="decimal"/>
      <w:lvlText w:val="%7."/>
      <w:lvlJc w:val="left"/>
      <w:pPr>
        <w:ind w:left="3525" w:hanging="420"/>
      </w:pPr>
    </w:lvl>
    <w:lvl w:ilvl="7" w:tplc="04090019" w:tentative="1">
      <w:start w:val="1"/>
      <w:numFmt w:val="lowerLetter"/>
      <w:lvlText w:val="%8)"/>
      <w:lvlJc w:val="left"/>
      <w:pPr>
        <w:ind w:left="3945" w:hanging="420"/>
      </w:pPr>
    </w:lvl>
    <w:lvl w:ilvl="8" w:tplc="0409001B" w:tentative="1">
      <w:start w:val="1"/>
      <w:numFmt w:val="lowerRoman"/>
      <w:lvlText w:val="%9."/>
      <w:lvlJc w:val="right"/>
      <w:pPr>
        <w:ind w:left="4365" w:hanging="420"/>
      </w:pPr>
    </w:lvl>
  </w:abstractNum>
  <w:abstractNum w:abstractNumId="27" w15:restartNumberingAfterBreak="0">
    <w:nsid w:val="5F5F0623"/>
    <w:multiLevelType w:val="multilevel"/>
    <w:tmpl w:val="9670D60E"/>
    <w:lvl w:ilvl="0">
      <w:start w:val="1"/>
      <w:numFmt w:val="decimal"/>
      <w:pStyle w:val="1"/>
      <w:suff w:val="space"/>
      <w:lvlText w:val="第%1章"/>
      <w:lvlJc w:val="left"/>
      <w:pPr>
        <w:ind w:left="1677" w:hanging="432"/>
      </w:pPr>
      <w:rPr>
        <w:rFonts w:ascii="Times New Roman" w:hAnsi="Times New Roman" w:cs="Times New Roman" w:hint="default"/>
        <w:b w:val="0"/>
      </w:rPr>
    </w:lvl>
    <w:lvl w:ilvl="1">
      <w:start w:val="1"/>
      <w:numFmt w:val="decimal"/>
      <w:pStyle w:val="2"/>
      <w:suff w:val="space"/>
      <w:lvlText w:val="%1.%2"/>
      <w:lvlJc w:val="left"/>
      <w:pPr>
        <w:ind w:left="718" w:hanging="576"/>
      </w:pPr>
      <w:rPr>
        <w:rFonts w:ascii="Times New Roman" w:eastAsia="黑体" w:hAnsi="Times New Roman" w:cs="Times New Roman" w:hint="default"/>
        <w:b/>
      </w:rPr>
    </w:lvl>
    <w:lvl w:ilvl="2">
      <w:start w:val="1"/>
      <w:numFmt w:val="decimal"/>
      <w:pStyle w:val="3"/>
      <w:suff w:val="space"/>
      <w:lvlText w:val="%1.%2.%3"/>
      <w:lvlJc w:val="left"/>
      <w:pPr>
        <w:ind w:left="720" w:hanging="720"/>
      </w:pPr>
      <w:rPr>
        <w:rFonts w:ascii="Times New Roman" w:hAnsi="Times New Roman" w:cs="Times New Roman" w:hint="default"/>
        <w:b/>
      </w:rPr>
    </w:lvl>
    <w:lvl w:ilvl="3">
      <w:start w:val="1"/>
      <w:numFmt w:val="decimal"/>
      <w:pStyle w:val="4"/>
      <w:suff w:val="space"/>
      <w:lvlText w:val="%1.%2.%3.%4"/>
      <w:lvlJc w:val="left"/>
      <w:pPr>
        <w:ind w:left="864" w:hanging="864"/>
      </w:pPr>
      <w:rPr>
        <w:rFonts w:ascii="Times New Roman" w:hAnsi="Times New Roman" w:cs="Times New Roman" w:hint="default"/>
        <w:b/>
      </w:rPr>
    </w:lvl>
    <w:lvl w:ilvl="4">
      <w:start w:val="1"/>
      <w:numFmt w:val="decimal"/>
      <w:lvlText w:val="%1.%2.%3.%4.%5"/>
      <w:lvlJc w:val="left"/>
      <w:pPr>
        <w:tabs>
          <w:tab w:val="num" w:pos="1008"/>
        </w:tabs>
        <w:ind w:left="1008" w:hanging="1008"/>
      </w:pPr>
      <w:rPr>
        <w:rFonts w:hint="eastAsia"/>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28" w15:restartNumberingAfterBreak="0">
    <w:nsid w:val="5F9D53F9"/>
    <w:multiLevelType w:val="hybridMultilevel"/>
    <w:tmpl w:val="A2C4C2C6"/>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631868FA"/>
    <w:multiLevelType w:val="hybridMultilevel"/>
    <w:tmpl w:val="BBAC3F30"/>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660F2221"/>
    <w:multiLevelType w:val="hybridMultilevel"/>
    <w:tmpl w:val="FC2A6B18"/>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67ED2981"/>
    <w:multiLevelType w:val="hybridMultilevel"/>
    <w:tmpl w:val="A916362E"/>
    <w:lvl w:ilvl="0" w:tplc="04090011">
      <w:start w:val="1"/>
      <w:numFmt w:val="decimal"/>
      <w:lvlText w:val="%1)"/>
      <w:lvlJc w:val="left"/>
      <w:pPr>
        <w:ind w:left="1005" w:hanging="420"/>
      </w:pPr>
    </w:lvl>
    <w:lvl w:ilvl="1" w:tplc="04090019" w:tentative="1">
      <w:start w:val="1"/>
      <w:numFmt w:val="lowerLetter"/>
      <w:lvlText w:val="%2)"/>
      <w:lvlJc w:val="left"/>
      <w:pPr>
        <w:ind w:left="1425" w:hanging="420"/>
      </w:pPr>
    </w:lvl>
    <w:lvl w:ilvl="2" w:tplc="0409001B" w:tentative="1">
      <w:start w:val="1"/>
      <w:numFmt w:val="lowerRoman"/>
      <w:lvlText w:val="%3."/>
      <w:lvlJc w:val="right"/>
      <w:pPr>
        <w:ind w:left="1845" w:hanging="420"/>
      </w:pPr>
    </w:lvl>
    <w:lvl w:ilvl="3" w:tplc="0409000F" w:tentative="1">
      <w:start w:val="1"/>
      <w:numFmt w:val="decimal"/>
      <w:lvlText w:val="%4."/>
      <w:lvlJc w:val="left"/>
      <w:pPr>
        <w:ind w:left="2265" w:hanging="420"/>
      </w:pPr>
    </w:lvl>
    <w:lvl w:ilvl="4" w:tplc="04090019" w:tentative="1">
      <w:start w:val="1"/>
      <w:numFmt w:val="lowerLetter"/>
      <w:lvlText w:val="%5)"/>
      <w:lvlJc w:val="left"/>
      <w:pPr>
        <w:ind w:left="2685" w:hanging="420"/>
      </w:pPr>
    </w:lvl>
    <w:lvl w:ilvl="5" w:tplc="0409001B" w:tentative="1">
      <w:start w:val="1"/>
      <w:numFmt w:val="lowerRoman"/>
      <w:lvlText w:val="%6."/>
      <w:lvlJc w:val="right"/>
      <w:pPr>
        <w:ind w:left="3105" w:hanging="420"/>
      </w:pPr>
    </w:lvl>
    <w:lvl w:ilvl="6" w:tplc="0409000F" w:tentative="1">
      <w:start w:val="1"/>
      <w:numFmt w:val="decimal"/>
      <w:lvlText w:val="%7."/>
      <w:lvlJc w:val="left"/>
      <w:pPr>
        <w:ind w:left="3525" w:hanging="420"/>
      </w:pPr>
    </w:lvl>
    <w:lvl w:ilvl="7" w:tplc="04090019" w:tentative="1">
      <w:start w:val="1"/>
      <w:numFmt w:val="lowerLetter"/>
      <w:lvlText w:val="%8)"/>
      <w:lvlJc w:val="left"/>
      <w:pPr>
        <w:ind w:left="3945" w:hanging="420"/>
      </w:pPr>
    </w:lvl>
    <w:lvl w:ilvl="8" w:tplc="0409001B" w:tentative="1">
      <w:start w:val="1"/>
      <w:numFmt w:val="lowerRoman"/>
      <w:lvlText w:val="%9."/>
      <w:lvlJc w:val="right"/>
      <w:pPr>
        <w:ind w:left="4365" w:hanging="420"/>
      </w:pPr>
    </w:lvl>
  </w:abstractNum>
  <w:abstractNum w:abstractNumId="32" w15:restartNumberingAfterBreak="0">
    <w:nsid w:val="6C931B63"/>
    <w:multiLevelType w:val="multilevel"/>
    <w:tmpl w:val="B756F980"/>
    <w:lvl w:ilvl="0">
      <w:start w:val="1"/>
      <w:numFmt w:val="lowerLetter"/>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3" w15:restartNumberingAfterBreak="0">
    <w:nsid w:val="71564D09"/>
    <w:multiLevelType w:val="multilevel"/>
    <w:tmpl w:val="B756F980"/>
    <w:lvl w:ilvl="0">
      <w:start w:val="1"/>
      <w:numFmt w:val="lowerLetter"/>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4" w15:restartNumberingAfterBreak="0">
    <w:nsid w:val="75EC430B"/>
    <w:multiLevelType w:val="hybridMultilevel"/>
    <w:tmpl w:val="20386A1A"/>
    <w:lvl w:ilvl="0" w:tplc="04090011">
      <w:start w:val="1"/>
      <w:numFmt w:val="decimal"/>
      <w:lvlText w:val="%1)"/>
      <w:lvlJc w:val="left"/>
      <w:pPr>
        <w:ind w:left="1005" w:hanging="420"/>
      </w:pPr>
    </w:lvl>
    <w:lvl w:ilvl="1" w:tplc="04090019" w:tentative="1">
      <w:start w:val="1"/>
      <w:numFmt w:val="lowerLetter"/>
      <w:lvlText w:val="%2)"/>
      <w:lvlJc w:val="left"/>
      <w:pPr>
        <w:ind w:left="1425" w:hanging="420"/>
      </w:pPr>
    </w:lvl>
    <w:lvl w:ilvl="2" w:tplc="0409001B" w:tentative="1">
      <w:start w:val="1"/>
      <w:numFmt w:val="lowerRoman"/>
      <w:lvlText w:val="%3."/>
      <w:lvlJc w:val="right"/>
      <w:pPr>
        <w:ind w:left="1845" w:hanging="420"/>
      </w:pPr>
    </w:lvl>
    <w:lvl w:ilvl="3" w:tplc="0409000F" w:tentative="1">
      <w:start w:val="1"/>
      <w:numFmt w:val="decimal"/>
      <w:lvlText w:val="%4."/>
      <w:lvlJc w:val="left"/>
      <w:pPr>
        <w:ind w:left="2265" w:hanging="420"/>
      </w:pPr>
    </w:lvl>
    <w:lvl w:ilvl="4" w:tplc="04090019" w:tentative="1">
      <w:start w:val="1"/>
      <w:numFmt w:val="lowerLetter"/>
      <w:lvlText w:val="%5)"/>
      <w:lvlJc w:val="left"/>
      <w:pPr>
        <w:ind w:left="2685" w:hanging="420"/>
      </w:pPr>
    </w:lvl>
    <w:lvl w:ilvl="5" w:tplc="0409001B" w:tentative="1">
      <w:start w:val="1"/>
      <w:numFmt w:val="lowerRoman"/>
      <w:lvlText w:val="%6."/>
      <w:lvlJc w:val="right"/>
      <w:pPr>
        <w:ind w:left="3105" w:hanging="420"/>
      </w:pPr>
    </w:lvl>
    <w:lvl w:ilvl="6" w:tplc="0409000F" w:tentative="1">
      <w:start w:val="1"/>
      <w:numFmt w:val="decimal"/>
      <w:lvlText w:val="%7."/>
      <w:lvlJc w:val="left"/>
      <w:pPr>
        <w:ind w:left="3525" w:hanging="420"/>
      </w:pPr>
    </w:lvl>
    <w:lvl w:ilvl="7" w:tplc="04090019" w:tentative="1">
      <w:start w:val="1"/>
      <w:numFmt w:val="lowerLetter"/>
      <w:lvlText w:val="%8)"/>
      <w:lvlJc w:val="left"/>
      <w:pPr>
        <w:ind w:left="3945" w:hanging="420"/>
      </w:pPr>
    </w:lvl>
    <w:lvl w:ilvl="8" w:tplc="0409001B" w:tentative="1">
      <w:start w:val="1"/>
      <w:numFmt w:val="lowerRoman"/>
      <w:lvlText w:val="%9."/>
      <w:lvlJc w:val="right"/>
      <w:pPr>
        <w:ind w:left="4365" w:hanging="420"/>
      </w:pPr>
    </w:lvl>
  </w:abstractNum>
  <w:abstractNum w:abstractNumId="35" w15:restartNumberingAfterBreak="0">
    <w:nsid w:val="76863800"/>
    <w:multiLevelType w:val="multilevel"/>
    <w:tmpl w:val="B756F980"/>
    <w:lvl w:ilvl="0">
      <w:start w:val="1"/>
      <w:numFmt w:val="lowerLetter"/>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6" w15:restartNumberingAfterBreak="0">
    <w:nsid w:val="7A5015C9"/>
    <w:multiLevelType w:val="hybridMultilevel"/>
    <w:tmpl w:val="BBAC3F30"/>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7A6016A6"/>
    <w:multiLevelType w:val="multilevel"/>
    <w:tmpl w:val="B756F980"/>
    <w:lvl w:ilvl="0">
      <w:start w:val="1"/>
      <w:numFmt w:val="lowerLetter"/>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8" w15:restartNumberingAfterBreak="0">
    <w:nsid w:val="7A7C37EA"/>
    <w:multiLevelType w:val="hybridMultilevel"/>
    <w:tmpl w:val="6C849DFE"/>
    <w:lvl w:ilvl="0" w:tplc="BDE0DF52">
      <w:start w:val="1"/>
      <w:numFmt w:val="lowerLetter"/>
      <w:lvlText w:val="%1)"/>
      <w:lvlJc w:val="left"/>
      <w:pPr>
        <w:ind w:left="917" w:hanging="420"/>
      </w:pPr>
      <w:rPr>
        <w:rFonts w:ascii="Times New Roman" w:eastAsia="宋体" w:hAnsi="Times New Roman" w:cs="Times New Roman"/>
      </w:rPr>
    </w:lvl>
    <w:lvl w:ilvl="1" w:tplc="04090003">
      <w:start w:val="1"/>
      <w:numFmt w:val="bullet"/>
      <w:lvlText w:val=""/>
      <w:lvlJc w:val="left"/>
      <w:pPr>
        <w:ind w:left="1337" w:hanging="420"/>
      </w:pPr>
      <w:rPr>
        <w:rFonts w:ascii="Wingdings" w:hAnsi="Wingdings" w:hint="default"/>
      </w:rPr>
    </w:lvl>
    <w:lvl w:ilvl="2" w:tplc="04090005" w:tentative="1">
      <w:start w:val="1"/>
      <w:numFmt w:val="bullet"/>
      <w:lvlText w:val=""/>
      <w:lvlJc w:val="left"/>
      <w:pPr>
        <w:ind w:left="1757" w:hanging="420"/>
      </w:pPr>
      <w:rPr>
        <w:rFonts w:ascii="Wingdings" w:hAnsi="Wingdings" w:hint="default"/>
      </w:rPr>
    </w:lvl>
    <w:lvl w:ilvl="3" w:tplc="04090001" w:tentative="1">
      <w:start w:val="1"/>
      <w:numFmt w:val="bullet"/>
      <w:lvlText w:val=""/>
      <w:lvlJc w:val="left"/>
      <w:pPr>
        <w:ind w:left="2177" w:hanging="420"/>
      </w:pPr>
      <w:rPr>
        <w:rFonts w:ascii="Wingdings" w:hAnsi="Wingdings" w:hint="default"/>
      </w:rPr>
    </w:lvl>
    <w:lvl w:ilvl="4" w:tplc="04090003" w:tentative="1">
      <w:start w:val="1"/>
      <w:numFmt w:val="bullet"/>
      <w:lvlText w:val=""/>
      <w:lvlJc w:val="left"/>
      <w:pPr>
        <w:ind w:left="2597" w:hanging="420"/>
      </w:pPr>
      <w:rPr>
        <w:rFonts w:ascii="Wingdings" w:hAnsi="Wingdings" w:hint="default"/>
      </w:rPr>
    </w:lvl>
    <w:lvl w:ilvl="5" w:tplc="04090005" w:tentative="1">
      <w:start w:val="1"/>
      <w:numFmt w:val="bullet"/>
      <w:lvlText w:val=""/>
      <w:lvlJc w:val="left"/>
      <w:pPr>
        <w:ind w:left="3017" w:hanging="420"/>
      </w:pPr>
      <w:rPr>
        <w:rFonts w:ascii="Wingdings" w:hAnsi="Wingdings" w:hint="default"/>
      </w:rPr>
    </w:lvl>
    <w:lvl w:ilvl="6" w:tplc="04090001" w:tentative="1">
      <w:start w:val="1"/>
      <w:numFmt w:val="bullet"/>
      <w:lvlText w:val=""/>
      <w:lvlJc w:val="left"/>
      <w:pPr>
        <w:ind w:left="3437" w:hanging="420"/>
      </w:pPr>
      <w:rPr>
        <w:rFonts w:ascii="Wingdings" w:hAnsi="Wingdings" w:hint="default"/>
      </w:rPr>
    </w:lvl>
    <w:lvl w:ilvl="7" w:tplc="04090003" w:tentative="1">
      <w:start w:val="1"/>
      <w:numFmt w:val="bullet"/>
      <w:lvlText w:val=""/>
      <w:lvlJc w:val="left"/>
      <w:pPr>
        <w:ind w:left="3857" w:hanging="420"/>
      </w:pPr>
      <w:rPr>
        <w:rFonts w:ascii="Wingdings" w:hAnsi="Wingdings" w:hint="default"/>
      </w:rPr>
    </w:lvl>
    <w:lvl w:ilvl="8" w:tplc="04090005" w:tentative="1">
      <w:start w:val="1"/>
      <w:numFmt w:val="bullet"/>
      <w:lvlText w:val=""/>
      <w:lvlJc w:val="left"/>
      <w:pPr>
        <w:ind w:left="4277" w:hanging="420"/>
      </w:pPr>
      <w:rPr>
        <w:rFonts w:ascii="Wingdings" w:hAnsi="Wingdings" w:hint="default"/>
      </w:rPr>
    </w:lvl>
  </w:abstractNum>
  <w:abstractNum w:abstractNumId="39" w15:restartNumberingAfterBreak="0">
    <w:nsid w:val="7BDF6213"/>
    <w:multiLevelType w:val="hybridMultilevel"/>
    <w:tmpl w:val="7FF69D8A"/>
    <w:lvl w:ilvl="0" w:tplc="04090001">
      <w:start w:val="1"/>
      <w:numFmt w:val="bullet"/>
      <w:lvlText w:val=""/>
      <w:lvlJc w:val="left"/>
      <w:pPr>
        <w:ind w:left="998" w:hanging="420"/>
      </w:pPr>
      <w:rPr>
        <w:rFonts w:ascii="Wingdings" w:hAnsi="Wingdings" w:hint="default"/>
      </w:rPr>
    </w:lvl>
    <w:lvl w:ilvl="1" w:tplc="04090003" w:tentative="1">
      <w:start w:val="1"/>
      <w:numFmt w:val="bullet"/>
      <w:lvlText w:val=""/>
      <w:lvlJc w:val="left"/>
      <w:pPr>
        <w:ind w:left="1418" w:hanging="420"/>
      </w:pPr>
      <w:rPr>
        <w:rFonts w:ascii="Wingdings" w:hAnsi="Wingdings" w:hint="default"/>
      </w:rPr>
    </w:lvl>
    <w:lvl w:ilvl="2" w:tplc="04090005" w:tentative="1">
      <w:start w:val="1"/>
      <w:numFmt w:val="bullet"/>
      <w:lvlText w:val=""/>
      <w:lvlJc w:val="left"/>
      <w:pPr>
        <w:ind w:left="1838" w:hanging="420"/>
      </w:pPr>
      <w:rPr>
        <w:rFonts w:ascii="Wingdings" w:hAnsi="Wingdings" w:hint="default"/>
      </w:rPr>
    </w:lvl>
    <w:lvl w:ilvl="3" w:tplc="04090001" w:tentative="1">
      <w:start w:val="1"/>
      <w:numFmt w:val="bullet"/>
      <w:lvlText w:val=""/>
      <w:lvlJc w:val="left"/>
      <w:pPr>
        <w:ind w:left="2258" w:hanging="420"/>
      </w:pPr>
      <w:rPr>
        <w:rFonts w:ascii="Wingdings" w:hAnsi="Wingdings" w:hint="default"/>
      </w:rPr>
    </w:lvl>
    <w:lvl w:ilvl="4" w:tplc="04090003" w:tentative="1">
      <w:start w:val="1"/>
      <w:numFmt w:val="bullet"/>
      <w:lvlText w:val=""/>
      <w:lvlJc w:val="left"/>
      <w:pPr>
        <w:ind w:left="2678" w:hanging="420"/>
      </w:pPr>
      <w:rPr>
        <w:rFonts w:ascii="Wingdings" w:hAnsi="Wingdings" w:hint="default"/>
      </w:rPr>
    </w:lvl>
    <w:lvl w:ilvl="5" w:tplc="04090005" w:tentative="1">
      <w:start w:val="1"/>
      <w:numFmt w:val="bullet"/>
      <w:lvlText w:val=""/>
      <w:lvlJc w:val="left"/>
      <w:pPr>
        <w:ind w:left="3098" w:hanging="420"/>
      </w:pPr>
      <w:rPr>
        <w:rFonts w:ascii="Wingdings" w:hAnsi="Wingdings" w:hint="default"/>
      </w:rPr>
    </w:lvl>
    <w:lvl w:ilvl="6" w:tplc="04090001" w:tentative="1">
      <w:start w:val="1"/>
      <w:numFmt w:val="bullet"/>
      <w:lvlText w:val=""/>
      <w:lvlJc w:val="left"/>
      <w:pPr>
        <w:ind w:left="3518" w:hanging="420"/>
      </w:pPr>
      <w:rPr>
        <w:rFonts w:ascii="Wingdings" w:hAnsi="Wingdings" w:hint="default"/>
      </w:rPr>
    </w:lvl>
    <w:lvl w:ilvl="7" w:tplc="04090003" w:tentative="1">
      <w:start w:val="1"/>
      <w:numFmt w:val="bullet"/>
      <w:lvlText w:val=""/>
      <w:lvlJc w:val="left"/>
      <w:pPr>
        <w:ind w:left="3938" w:hanging="420"/>
      </w:pPr>
      <w:rPr>
        <w:rFonts w:ascii="Wingdings" w:hAnsi="Wingdings" w:hint="default"/>
      </w:rPr>
    </w:lvl>
    <w:lvl w:ilvl="8" w:tplc="04090005" w:tentative="1">
      <w:start w:val="1"/>
      <w:numFmt w:val="bullet"/>
      <w:lvlText w:val=""/>
      <w:lvlJc w:val="left"/>
      <w:pPr>
        <w:ind w:left="4358" w:hanging="420"/>
      </w:pPr>
      <w:rPr>
        <w:rFonts w:ascii="Wingdings" w:hAnsi="Wingdings" w:hint="default"/>
      </w:rPr>
    </w:lvl>
  </w:abstractNum>
  <w:abstractNum w:abstractNumId="40" w15:restartNumberingAfterBreak="0">
    <w:nsid w:val="7DBD146E"/>
    <w:multiLevelType w:val="hybridMultilevel"/>
    <w:tmpl w:val="F8F6956E"/>
    <w:lvl w:ilvl="0" w:tplc="04090001">
      <w:start w:val="1"/>
      <w:numFmt w:val="bullet"/>
      <w:lvlText w:val=""/>
      <w:lvlJc w:val="left"/>
      <w:pPr>
        <w:ind w:left="918" w:hanging="420"/>
      </w:pPr>
      <w:rPr>
        <w:rFonts w:ascii="Wingdings" w:hAnsi="Wingdings" w:hint="default"/>
      </w:rPr>
    </w:lvl>
    <w:lvl w:ilvl="1" w:tplc="04090003" w:tentative="1">
      <w:start w:val="1"/>
      <w:numFmt w:val="bullet"/>
      <w:lvlText w:val=""/>
      <w:lvlJc w:val="left"/>
      <w:pPr>
        <w:ind w:left="1338" w:hanging="420"/>
      </w:pPr>
      <w:rPr>
        <w:rFonts w:ascii="Wingdings" w:hAnsi="Wingdings" w:hint="default"/>
      </w:rPr>
    </w:lvl>
    <w:lvl w:ilvl="2" w:tplc="04090005" w:tentative="1">
      <w:start w:val="1"/>
      <w:numFmt w:val="bullet"/>
      <w:lvlText w:val=""/>
      <w:lvlJc w:val="left"/>
      <w:pPr>
        <w:ind w:left="1758" w:hanging="420"/>
      </w:pPr>
      <w:rPr>
        <w:rFonts w:ascii="Wingdings" w:hAnsi="Wingdings" w:hint="default"/>
      </w:rPr>
    </w:lvl>
    <w:lvl w:ilvl="3" w:tplc="04090001" w:tentative="1">
      <w:start w:val="1"/>
      <w:numFmt w:val="bullet"/>
      <w:lvlText w:val=""/>
      <w:lvlJc w:val="left"/>
      <w:pPr>
        <w:ind w:left="2178" w:hanging="420"/>
      </w:pPr>
      <w:rPr>
        <w:rFonts w:ascii="Wingdings" w:hAnsi="Wingdings" w:hint="default"/>
      </w:rPr>
    </w:lvl>
    <w:lvl w:ilvl="4" w:tplc="04090003" w:tentative="1">
      <w:start w:val="1"/>
      <w:numFmt w:val="bullet"/>
      <w:lvlText w:val=""/>
      <w:lvlJc w:val="left"/>
      <w:pPr>
        <w:ind w:left="2598" w:hanging="420"/>
      </w:pPr>
      <w:rPr>
        <w:rFonts w:ascii="Wingdings" w:hAnsi="Wingdings" w:hint="default"/>
      </w:rPr>
    </w:lvl>
    <w:lvl w:ilvl="5" w:tplc="04090005" w:tentative="1">
      <w:start w:val="1"/>
      <w:numFmt w:val="bullet"/>
      <w:lvlText w:val=""/>
      <w:lvlJc w:val="left"/>
      <w:pPr>
        <w:ind w:left="3018" w:hanging="420"/>
      </w:pPr>
      <w:rPr>
        <w:rFonts w:ascii="Wingdings" w:hAnsi="Wingdings" w:hint="default"/>
      </w:rPr>
    </w:lvl>
    <w:lvl w:ilvl="6" w:tplc="04090001" w:tentative="1">
      <w:start w:val="1"/>
      <w:numFmt w:val="bullet"/>
      <w:lvlText w:val=""/>
      <w:lvlJc w:val="left"/>
      <w:pPr>
        <w:ind w:left="3438" w:hanging="420"/>
      </w:pPr>
      <w:rPr>
        <w:rFonts w:ascii="Wingdings" w:hAnsi="Wingdings" w:hint="default"/>
      </w:rPr>
    </w:lvl>
    <w:lvl w:ilvl="7" w:tplc="04090003" w:tentative="1">
      <w:start w:val="1"/>
      <w:numFmt w:val="bullet"/>
      <w:lvlText w:val=""/>
      <w:lvlJc w:val="left"/>
      <w:pPr>
        <w:ind w:left="3858" w:hanging="420"/>
      </w:pPr>
      <w:rPr>
        <w:rFonts w:ascii="Wingdings" w:hAnsi="Wingdings" w:hint="default"/>
      </w:rPr>
    </w:lvl>
    <w:lvl w:ilvl="8" w:tplc="04090005" w:tentative="1">
      <w:start w:val="1"/>
      <w:numFmt w:val="bullet"/>
      <w:lvlText w:val=""/>
      <w:lvlJc w:val="left"/>
      <w:pPr>
        <w:ind w:left="4278" w:hanging="420"/>
      </w:pPr>
      <w:rPr>
        <w:rFonts w:ascii="Wingdings" w:hAnsi="Wingdings" w:hint="default"/>
      </w:rPr>
    </w:lvl>
  </w:abstractNum>
  <w:num w:numId="1">
    <w:abstractNumId w:val="27"/>
  </w:num>
  <w:num w:numId="2">
    <w:abstractNumId w:val="0"/>
  </w:num>
  <w:num w:numId="3">
    <w:abstractNumId w:val="18"/>
  </w:num>
  <w:num w:numId="4">
    <w:abstractNumId w:val="14"/>
  </w:num>
  <w:num w:numId="5">
    <w:abstractNumId w:val="10"/>
  </w:num>
  <w:num w:numId="6">
    <w:abstractNumId w:val="29"/>
  </w:num>
  <w:num w:numId="7">
    <w:abstractNumId w:val="8"/>
  </w:num>
  <w:num w:numId="8">
    <w:abstractNumId w:val="36"/>
  </w:num>
  <w:num w:numId="9">
    <w:abstractNumId w:val="26"/>
  </w:num>
  <w:num w:numId="10">
    <w:abstractNumId w:val="34"/>
  </w:num>
  <w:num w:numId="11">
    <w:abstractNumId w:val="12"/>
  </w:num>
  <w:num w:numId="12">
    <w:abstractNumId w:val="28"/>
  </w:num>
  <w:num w:numId="13">
    <w:abstractNumId w:val="22"/>
  </w:num>
  <w:num w:numId="14">
    <w:abstractNumId w:val="7"/>
  </w:num>
  <w:num w:numId="15">
    <w:abstractNumId w:val="9"/>
  </w:num>
  <w:num w:numId="16">
    <w:abstractNumId w:val="23"/>
  </w:num>
  <w:num w:numId="17">
    <w:abstractNumId w:val="6"/>
  </w:num>
  <w:num w:numId="18">
    <w:abstractNumId w:val="13"/>
  </w:num>
  <w:num w:numId="19">
    <w:abstractNumId w:val="1"/>
  </w:num>
  <w:num w:numId="20">
    <w:abstractNumId w:val="40"/>
  </w:num>
  <w:num w:numId="21">
    <w:abstractNumId w:val="15"/>
  </w:num>
  <w:num w:numId="22">
    <w:abstractNumId w:val="39"/>
  </w:num>
  <w:num w:numId="23">
    <w:abstractNumId w:val="35"/>
  </w:num>
  <w:num w:numId="24">
    <w:abstractNumId w:val="21"/>
  </w:num>
  <w:num w:numId="25">
    <w:abstractNumId w:val="30"/>
  </w:num>
  <w:num w:numId="26">
    <w:abstractNumId w:val="37"/>
  </w:num>
  <w:num w:numId="27">
    <w:abstractNumId w:val="19"/>
  </w:num>
  <w:num w:numId="28">
    <w:abstractNumId w:val="11"/>
  </w:num>
  <w:num w:numId="29">
    <w:abstractNumId w:val="4"/>
  </w:num>
  <w:num w:numId="30">
    <w:abstractNumId w:val="33"/>
  </w:num>
  <w:num w:numId="31">
    <w:abstractNumId w:val="20"/>
  </w:num>
  <w:num w:numId="32">
    <w:abstractNumId w:val="5"/>
  </w:num>
  <w:num w:numId="33">
    <w:abstractNumId w:val="32"/>
  </w:num>
  <w:num w:numId="34">
    <w:abstractNumId w:val="24"/>
  </w:num>
  <w:num w:numId="35">
    <w:abstractNumId w:val="3"/>
  </w:num>
  <w:num w:numId="36">
    <w:abstractNumId w:val="31"/>
  </w:num>
  <w:num w:numId="37">
    <w:abstractNumId w:val="25"/>
  </w:num>
  <w:num w:numId="38">
    <w:abstractNumId w:val="17"/>
  </w:num>
  <w:num w:numId="39">
    <w:abstractNumId w:val="16"/>
  </w:num>
  <w:num w:numId="40">
    <w:abstractNumId w:val="2"/>
  </w:num>
  <w:num w:numId="41">
    <w:abstractNumId w:val="38"/>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bordersDoNotSurroundHeader/>
  <w:bordersDoNotSurroundFooter/>
  <w:proofState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578"/>
  <w:drawingGridHorizontalSpacing w:val="249"/>
  <w:displayHorizontalDrawingGridEvery w:val="0"/>
  <w:displayVerticalDrawingGridEvery w:val="2"/>
  <w:characterSpacingControl w:val="doNotCompress"/>
  <w:doNotValidateAgainstSchema/>
  <w:doNotDemarcateInvalidXml/>
  <w:hdrShapeDefaults>
    <o:shapedefaults v:ext="edit" spidmax="2049" fillcolor="#9cbee0" strokecolor="#739cc3">
      <v:fill color="#9cbee0" color2="#bbd5f0" type="gradient">
        <o:fill v:ext="view" type="gradientUnscaled"/>
      </v:fill>
      <v:stroke color="#739cc3" weight="1.25pt"/>
    </o:shapedefaults>
  </w:hdrShapeDefaults>
  <w:footnotePr>
    <w:footnote w:id="-1"/>
    <w:footnote w:id="0"/>
  </w:footnotePr>
  <w:endnotePr>
    <w:pos w:val="sectEnd"/>
    <w:numFmt w:val="decimal"/>
    <w:endnote w:id="-1"/>
    <w:endnote w:id="0"/>
  </w:endnotePr>
  <w:compat>
    <w:spaceForUL/>
    <w:balanceSingleByteDoubleByteWidth/>
    <w:doNotLeaveBackslashAlone/>
    <w:ulTrailSpace/>
    <w:doNotExpandShiftReturn/>
    <w:doNotUseHTMLParagraphAutoSpacing/>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75B8F"/>
    <w:rsid w:val="0000030C"/>
    <w:rsid w:val="00001735"/>
    <w:rsid w:val="00001B9F"/>
    <w:rsid w:val="00002877"/>
    <w:rsid w:val="000028AF"/>
    <w:rsid w:val="00004425"/>
    <w:rsid w:val="00006BED"/>
    <w:rsid w:val="00006FE2"/>
    <w:rsid w:val="0000702D"/>
    <w:rsid w:val="000074D9"/>
    <w:rsid w:val="000079B5"/>
    <w:rsid w:val="00007F35"/>
    <w:rsid w:val="00011290"/>
    <w:rsid w:val="000128D1"/>
    <w:rsid w:val="000133E6"/>
    <w:rsid w:val="00013B84"/>
    <w:rsid w:val="0001415B"/>
    <w:rsid w:val="00014546"/>
    <w:rsid w:val="000149AE"/>
    <w:rsid w:val="00014BCA"/>
    <w:rsid w:val="00015393"/>
    <w:rsid w:val="00015982"/>
    <w:rsid w:val="00016BDD"/>
    <w:rsid w:val="00017663"/>
    <w:rsid w:val="00017D0B"/>
    <w:rsid w:val="000200EC"/>
    <w:rsid w:val="000201AD"/>
    <w:rsid w:val="00020C08"/>
    <w:rsid w:val="00021D0D"/>
    <w:rsid w:val="00022CD9"/>
    <w:rsid w:val="00023856"/>
    <w:rsid w:val="00023A71"/>
    <w:rsid w:val="000242A0"/>
    <w:rsid w:val="000246D1"/>
    <w:rsid w:val="0002647A"/>
    <w:rsid w:val="00027E7B"/>
    <w:rsid w:val="00030515"/>
    <w:rsid w:val="000331F1"/>
    <w:rsid w:val="00034414"/>
    <w:rsid w:val="000349A2"/>
    <w:rsid w:val="00035033"/>
    <w:rsid w:val="00036437"/>
    <w:rsid w:val="00036E48"/>
    <w:rsid w:val="0003718E"/>
    <w:rsid w:val="00040B84"/>
    <w:rsid w:val="00042A7A"/>
    <w:rsid w:val="00042BC1"/>
    <w:rsid w:val="0004461F"/>
    <w:rsid w:val="00045197"/>
    <w:rsid w:val="0004551B"/>
    <w:rsid w:val="00046CBD"/>
    <w:rsid w:val="000476AA"/>
    <w:rsid w:val="00047B46"/>
    <w:rsid w:val="00050FC2"/>
    <w:rsid w:val="00051A03"/>
    <w:rsid w:val="00051BB3"/>
    <w:rsid w:val="00052FD0"/>
    <w:rsid w:val="000530CE"/>
    <w:rsid w:val="0005358E"/>
    <w:rsid w:val="00053590"/>
    <w:rsid w:val="00055290"/>
    <w:rsid w:val="00055F3A"/>
    <w:rsid w:val="00056D9B"/>
    <w:rsid w:val="00057541"/>
    <w:rsid w:val="000615A9"/>
    <w:rsid w:val="0006173A"/>
    <w:rsid w:val="00063327"/>
    <w:rsid w:val="00063DEA"/>
    <w:rsid w:val="0006419F"/>
    <w:rsid w:val="00065F6E"/>
    <w:rsid w:val="0006685E"/>
    <w:rsid w:val="0006689B"/>
    <w:rsid w:val="00066F40"/>
    <w:rsid w:val="0007032D"/>
    <w:rsid w:val="00071047"/>
    <w:rsid w:val="00071500"/>
    <w:rsid w:val="00071E23"/>
    <w:rsid w:val="000728F3"/>
    <w:rsid w:val="00073114"/>
    <w:rsid w:val="00073CCA"/>
    <w:rsid w:val="000740D7"/>
    <w:rsid w:val="00074F14"/>
    <w:rsid w:val="00075739"/>
    <w:rsid w:val="00075822"/>
    <w:rsid w:val="000758B7"/>
    <w:rsid w:val="00076DA4"/>
    <w:rsid w:val="00076EB6"/>
    <w:rsid w:val="0007701B"/>
    <w:rsid w:val="000775F8"/>
    <w:rsid w:val="000776F0"/>
    <w:rsid w:val="000779D9"/>
    <w:rsid w:val="00077F84"/>
    <w:rsid w:val="00080078"/>
    <w:rsid w:val="000802FB"/>
    <w:rsid w:val="000807A8"/>
    <w:rsid w:val="00080B40"/>
    <w:rsid w:val="00080E70"/>
    <w:rsid w:val="00081F38"/>
    <w:rsid w:val="000822C7"/>
    <w:rsid w:val="00083A7D"/>
    <w:rsid w:val="00084546"/>
    <w:rsid w:val="00085833"/>
    <w:rsid w:val="000870F8"/>
    <w:rsid w:val="000900C8"/>
    <w:rsid w:val="0009019A"/>
    <w:rsid w:val="000904A0"/>
    <w:rsid w:val="00091105"/>
    <w:rsid w:val="00091B85"/>
    <w:rsid w:val="00095E0D"/>
    <w:rsid w:val="00095F32"/>
    <w:rsid w:val="00096659"/>
    <w:rsid w:val="000A1056"/>
    <w:rsid w:val="000A1340"/>
    <w:rsid w:val="000A2812"/>
    <w:rsid w:val="000A37B8"/>
    <w:rsid w:val="000A4841"/>
    <w:rsid w:val="000A510E"/>
    <w:rsid w:val="000A5386"/>
    <w:rsid w:val="000A5A2E"/>
    <w:rsid w:val="000A5B54"/>
    <w:rsid w:val="000A63F1"/>
    <w:rsid w:val="000A6EBE"/>
    <w:rsid w:val="000A792A"/>
    <w:rsid w:val="000B062F"/>
    <w:rsid w:val="000B13BB"/>
    <w:rsid w:val="000B17FD"/>
    <w:rsid w:val="000B1A06"/>
    <w:rsid w:val="000B1B25"/>
    <w:rsid w:val="000B3A70"/>
    <w:rsid w:val="000B4B4A"/>
    <w:rsid w:val="000B4DD0"/>
    <w:rsid w:val="000B545C"/>
    <w:rsid w:val="000B54BA"/>
    <w:rsid w:val="000B6A0F"/>
    <w:rsid w:val="000B7B3C"/>
    <w:rsid w:val="000B7CCD"/>
    <w:rsid w:val="000B7D17"/>
    <w:rsid w:val="000B7D76"/>
    <w:rsid w:val="000C0B7F"/>
    <w:rsid w:val="000C0C06"/>
    <w:rsid w:val="000C0C0E"/>
    <w:rsid w:val="000C0F2A"/>
    <w:rsid w:val="000C1BB1"/>
    <w:rsid w:val="000C4398"/>
    <w:rsid w:val="000C52F6"/>
    <w:rsid w:val="000C7376"/>
    <w:rsid w:val="000D1839"/>
    <w:rsid w:val="000D1E01"/>
    <w:rsid w:val="000D1EF7"/>
    <w:rsid w:val="000D210E"/>
    <w:rsid w:val="000D286B"/>
    <w:rsid w:val="000D3918"/>
    <w:rsid w:val="000D5BFE"/>
    <w:rsid w:val="000D6283"/>
    <w:rsid w:val="000D69A4"/>
    <w:rsid w:val="000D7052"/>
    <w:rsid w:val="000D715C"/>
    <w:rsid w:val="000E13F7"/>
    <w:rsid w:val="000E1488"/>
    <w:rsid w:val="000E3DEE"/>
    <w:rsid w:val="000E5DDD"/>
    <w:rsid w:val="000E61CD"/>
    <w:rsid w:val="000E631A"/>
    <w:rsid w:val="000E7F8B"/>
    <w:rsid w:val="000F0223"/>
    <w:rsid w:val="000F0B79"/>
    <w:rsid w:val="000F0E57"/>
    <w:rsid w:val="000F1079"/>
    <w:rsid w:val="000F2C2A"/>
    <w:rsid w:val="000F362C"/>
    <w:rsid w:val="000F3EB0"/>
    <w:rsid w:val="000F50AA"/>
    <w:rsid w:val="000F600D"/>
    <w:rsid w:val="000F69C2"/>
    <w:rsid w:val="000F6D58"/>
    <w:rsid w:val="000F6E09"/>
    <w:rsid w:val="000F7DFA"/>
    <w:rsid w:val="001010C2"/>
    <w:rsid w:val="00101823"/>
    <w:rsid w:val="001035E7"/>
    <w:rsid w:val="001038A2"/>
    <w:rsid w:val="00104294"/>
    <w:rsid w:val="00104B8E"/>
    <w:rsid w:val="0010505B"/>
    <w:rsid w:val="0010514A"/>
    <w:rsid w:val="00105640"/>
    <w:rsid w:val="00106996"/>
    <w:rsid w:val="00107115"/>
    <w:rsid w:val="0010712A"/>
    <w:rsid w:val="001076E1"/>
    <w:rsid w:val="00107716"/>
    <w:rsid w:val="0011224C"/>
    <w:rsid w:val="001122AB"/>
    <w:rsid w:val="0011251B"/>
    <w:rsid w:val="00112A8C"/>
    <w:rsid w:val="00112BD0"/>
    <w:rsid w:val="00112F07"/>
    <w:rsid w:val="00113B18"/>
    <w:rsid w:val="00113DB4"/>
    <w:rsid w:val="00113FD0"/>
    <w:rsid w:val="00114D52"/>
    <w:rsid w:val="00114F57"/>
    <w:rsid w:val="00114F9B"/>
    <w:rsid w:val="001157BD"/>
    <w:rsid w:val="0011586F"/>
    <w:rsid w:val="00116DBC"/>
    <w:rsid w:val="00117768"/>
    <w:rsid w:val="00120C02"/>
    <w:rsid w:val="00121EB3"/>
    <w:rsid w:val="00121ECA"/>
    <w:rsid w:val="00121FCE"/>
    <w:rsid w:val="0012251E"/>
    <w:rsid w:val="00124D7A"/>
    <w:rsid w:val="001250D8"/>
    <w:rsid w:val="0012786F"/>
    <w:rsid w:val="00132295"/>
    <w:rsid w:val="0013260B"/>
    <w:rsid w:val="00132FAE"/>
    <w:rsid w:val="00135070"/>
    <w:rsid w:val="00135477"/>
    <w:rsid w:val="0013604F"/>
    <w:rsid w:val="001369D9"/>
    <w:rsid w:val="001371BD"/>
    <w:rsid w:val="00137478"/>
    <w:rsid w:val="00137DD6"/>
    <w:rsid w:val="001406D2"/>
    <w:rsid w:val="00140950"/>
    <w:rsid w:val="00140A98"/>
    <w:rsid w:val="001410F4"/>
    <w:rsid w:val="001416C8"/>
    <w:rsid w:val="00141D60"/>
    <w:rsid w:val="00142088"/>
    <w:rsid w:val="00142DC5"/>
    <w:rsid w:val="001444DF"/>
    <w:rsid w:val="0014454E"/>
    <w:rsid w:val="001449E1"/>
    <w:rsid w:val="00144E93"/>
    <w:rsid w:val="001454D2"/>
    <w:rsid w:val="00145E3C"/>
    <w:rsid w:val="00146034"/>
    <w:rsid w:val="001463D1"/>
    <w:rsid w:val="00150233"/>
    <w:rsid w:val="00150D16"/>
    <w:rsid w:val="001525A1"/>
    <w:rsid w:val="00152819"/>
    <w:rsid w:val="00152903"/>
    <w:rsid w:val="00152ABB"/>
    <w:rsid w:val="00152B1D"/>
    <w:rsid w:val="00153882"/>
    <w:rsid w:val="00154731"/>
    <w:rsid w:val="001566F6"/>
    <w:rsid w:val="00156C58"/>
    <w:rsid w:val="0015706D"/>
    <w:rsid w:val="00157450"/>
    <w:rsid w:val="00157F59"/>
    <w:rsid w:val="00160962"/>
    <w:rsid w:val="0016135A"/>
    <w:rsid w:val="00161672"/>
    <w:rsid w:val="00161D63"/>
    <w:rsid w:val="00163582"/>
    <w:rsid w:val="00163EA6"/>
    <w:rsid w:val="00164BCC"/>
    <w:rsid w:val="00164C8A"/>
    <w:rsid w:val="00165C9F"/>
    <w:rsid w:val="00166081"/>
    <w:rsid w:val="001664F0"/>
    <w:rsid w:val="0016675F"/>
    <w:rsid w:val="00166CDB"/>
    <w:rsid w:val="00171F56"/>
    <w:rsid w:val="0017223E"/>
    <w:rsid w:val="0017290E"/>
    <w:rsid w:val="001736E3"/>
    <w:rsid w:val="001739A3"/>
    <w:rsid w:val="001749BF"/>
    <w:rsid w:val="00174DFD"/>
    <w:rsid w:val="001750D1"/>
    <w:rsid w:val="001774B1"/>
    <w:rsid w:val="00177867"/>
    <w:rsid w:val="00177EC9"/>
    <w:rsid w:val="00180429"/>
    <w:rsid w:val="00181D63"/>
    <w:rsid w:val="00183035"/>
    <w:rsid w:val="00183AA5"/>
    <w:rsid w:val="00183B58"/>
    <w:rsid w:val="00184033"/>
    <w:rsid w:val="001851EF"/>
    <w:rsid w:val="0018582B"/>
    <w:rsid w:val="001861DA"/>
    <w:rsid w:val="00187018"/>
    <w:rsid w:val="00187E7F"/>
    <w:rsid w:val="00191F01"/>
    <w:rsid w:val="00192490"/>
    <w:rsid w:val="00192775"/>
    <w:rsid w:val="00193862"/>
    <w:rsid w:val="0019495B"/>
    <w:rsid w:val="0019678E"/>
    <w:rsid w:val="001967C2"/>
    <w:rsid w:val="00197050"/>
    <w:rsid w:val="001A01BF"/>
    <w:rsid w:val="001A04F4"/>
    <w:rsid w:val="001A0D6A"/>
    <w:rsid w:val="001A0F11"/>
    <w:rsid w:val="001A19E3"/>
    <w:rsid w:val="001A2000"/>
    <w:rsid w:val="001A2676"/>
    <w:rsid w:val="001A32AE"/>
    <w:rsid w:val="001A359B"/>
    <w:rsid w:val="001A408F"/>
    <w:rsid w:val="001A42FE"/>
    <w:rsid w:val="001A4D21"/>
    <w:rsid w:val="001A57E4"/>
    <w:rsid w:val="001A6A2B"/>
    <w:rsid w:val="001B08D8"/>
    <w:rsid w:val="001B131B"/>
    <w:rsid w:val="001B17EC"/>
    <w:rsid w:val="001B1B62"/>
    <w:rsid w:val="001B2BB9"/>
    <w:rsid w:val="001B3A7E"/>
    <w:rsid w:val="001B46F9"/>
    <w:rsid w:val="001B48E6"/>
    <w:rsid w:val="001B5499"/>
    <w:rsid w:val="001B54F1"/>
    <w:rsid w:val="001B6B5B"/>
    <w:rsid w:val="001B6C1F"/>
    <w:rsid w:val="001B7547"/>
    <w:rsid w:val="001B7EB7"/>
    <w:rsid w:val="001C1133"/>
    <w:rsid w:val="001C1400"/>
    <w:rsid w:val="001C2648"/>
    <w:rsid w:val="001C2ED0"/>
    <w:rsid w:val="001C302B"/>
    <w:rsid w:val="001C3827"/>
    <w:rsid w:val="001C4C2E"/>
    <w:rsid w:val="001C5697"/>
    <w:rsid w:val="001C59A1"/>
    <w:rsid w:val="001C5FCC"/>
    <w:rsid w:val="001C686D"/>
    <w:rsid w:val="001D0AD2"/>
    <w:rsid w:val="001D20ED"/>
    <w:rsid w:val="001D3867"/>
    <w:rsid w:val="001D3CF4"/>
    <w:rsid w:val="001D3F56"/>
    <w:rsid w:val="001D5D38"/>
    <w:rsid w:val="001D6724"/>
    <w:rsid w:val="001D760F"/>
    <w:rsid w:val="001D7A98"/>
    <w:rsid w:val="001D7DBA"/>
    <w:rsid w:val="001E2361"/>
    <w:rsid w:val="001E31C0"/>
    <w:rsid w:val="001E35F3"/>
    <w:rsid w:val="001E5186"/>
    <w:rsid w:val="001E5BE1"/>
    <w:rsid w:val="001E5DA0"/>
    <w:rsid w:val="001E6BD3"/>
    <w:rsid w:val="001E6E93"/>
    <w:rsid w:val="001E747C"/>
    <w:rsid w:val="001E75FF"/>
    <w:rsid w:val="001F0BE7"/>
    <w:rsid w:val="001F0F0A"/>
    <w:rsid w:val="001F0FC4"/>
    <w:rsid w:val="001F1A82"/>
    <w:rsid w:val="001F27C5"/>
    <w:rsid w:val="001F33CF"/>
    <w:rsid w:val="001F359F"/>
    <w:rsid w:val="001F6633"/>
    <w:rsid w:val="001F7717"/>
    <w:rsid w:val="001F78B5"/>
    <w:rsid w:val="001F79B3"/>
    <w:rsid w:val="001F7D94"/>
    <w:rsid w:val="00200AC2"/>
    <w:rsid w:val="002010F5"/>
    <w:rsid w:val="00201AB3"/>
    <w:rsid w:val="00201FF7"/>
    <w:rsid w:val="00202A8B"/>
    <w:rsid w:val="00202D56"/>
    <w:rsid w:val="00203986"/>
    <w:rsid w:val="00203BD0"/>
    <w:rsid w:val="002052ED"/>
    <w:rsid w:val="00206B2C"/>
    <w:rsid w:val="00206B37"/>
    <w:rsid w:val="00210E02"/>
    <w:rsid w:val="00210F89"/>
    <w:rsid w:val="00211C8B"/>
    <w:rsid w:val="002120F7"/>
    <w:rsid w:val="00212398"/>
    <w:rsid w:val="00212908"/>
    <w:rsid w:val="0021379A"/>
    <w:rsid w:val="00213B7C"/>
    <w:rsid w:val="00214A60"/>
    <w:rsid w:val="002152D4"/>
    <w:rsid w:val="002162C5"/>
    <w:rsid w:val="00216562"/>
    <w:rsid w:val="00217015"/>
    <w:rsid w:val="00217239"/>
    <w:rsid w:val="00217741"/>
    <w:rsid w:val="00221EE4"/>
    <w:rsid w:val="00222054"/>
    <w:rsid w:val="00223ACA"/>
    <w:rsid w:val="00223CFE"/>
    <w:rsid w:val="00224552"/>
    <w:rsid w:val="00224D61"/>
    <w:rsid w:val="002263BA"/>
    <w:rsid w:val="002266C8"/>
    <w:rsid w:val="0022769B"/>
    <w:rsid w:val="00230093"/>
    <w:rsid w:val="00230506"/>
    <w:rsid w:val="002305A4"/>
    <w:rsid w:val="00230F25"/>
    <w:rsid w:val="00231ED8"/>
    <w:rsid w:val="00233A32"/>
    <w:rsid w:val="00233E4D"/>
    <w:rsid w:val="0023407C"/>
    <w:rsid w:val="00234B0E"/>
    <w:rsid w:val="00235735"/>
    <w:rsid w:val="00235C1B"/>
    <w:rsid w:val="002364F4"/>
    <w:rsid w:val="00236AC1"/>
    <w:rsid w:val="00240DCC"/>
    <w:rsid w:val="0024188C"/>
    <w:rsid w:val="002421FE"/>
    <w:rsid w:val="00242840"/>
    <w:rsid w:val="0024356E"/>
    <w:rsid w:val="00243E40"/>
    <w:rsid w:val="00244AF6"/>
    <w:rsid w:val="00244F9F"/>
    <w:rsid w:val="002452F0"/>
    <w:rsid w:val="00246425"/>
    <w:rsid w:val="002471CC"/>
    <w:rsid w:val="00247EE5"/>
    <w:rsid w:val="00247F4F"/>
    <w:rsid w:val="00250F56"/>
    <w:rsid w:val="00251291"/>
    <w:rsid w:val="002513BA"/>
    <w:rsid w:val="0025173D"/>
    <w:rsid w:val="00252ED5"/>
    <w:rsid w:val="00253848"/>
    <w:rsid w:val="00256234"/>
    <w:rsid w:val="002562B6"/>
    <w:rsid w:val="0025707F"/>
    <w:rsid w:val="00257EC6"/>
    <w:rsid w:val="00257F51"/>
    <w:rsid w:val="0026115C"/>
    <w:rsid w:val="002618B2"/>
    <w:rsid w:val="00261A97"/>
    <w:rsid w:val="00263B52"/>
    <w:rsid w:val="00263BE4"/>
    <w:rsid w:val="00263F8E"/>
    <w:rsid w:val="00265510"/>
    <w:rsid w:val="00265961"/>
    <w:rsid w:val="00267A52"/>
    <w:rsid w:val="00267F8D"/>
    <w:rsid w:val="002701C6"/>
    <w:rsid w:val="002709AD"/>
    <w:rsid w:val="002717FE"/>
    <w:rsid w:val="00271F7A"/>
    <w:rsid w:val="002740B0"/>
    <w:rsid w:val="00274A5D"/>
    <w:rsid w:val="00274BE7"/>
    <w:rsid w:val="00275D5B"/>
    <w:rsid w:val="002760E5"/>
    <w:rsid w:val="00277295"/>
    <w:rsid w:val="00280097"/>
    <w:rsid w:val="0028070C"/>
    <w:rsid w:val="00280724"/>
    <w:rsid w:val="00280BB2"/>
    <w:rsid w:val="00281AFC"/>
    <w:rsid w:val="00282645"/>
    <w:rsid w:val="002831A9"/>
    <w:rsid w:val="00283EFB"/>
    <w:rsid w:val="002843C8"/>
    <w:rsid w:val="0028498B"/>
    <w:rsid w:val="00284B35"/>
    <w:rsid w:val="00284B7F"/>
    <w:rsid w:val="002852D1"/>
    <w:rsid w:val="002868C3"/>
    <w:rsid w:val="00286C05"/>
    <w:rsid w:val="0028779C"/>
    <w:rsid w:val="002877ED"/>
    <w:rsid w:val="00287E9C"/>
    <w:rsid w:val="00290D75"/>
    <w:rsid w:val="00290DF5"/>
    <w:rsid w:val="00290E59"/>
    <w:rsid w:val="002915E0"/>
    <w:rsid w:val="0029228C"/>
    <w:rsid w:val="002930B4"/>
    <w:rsid w:val="00293209"/>
    <w:rsid w:val="00293E27"/>
    <w:rsid w:val="00295007"/>
    <w:rsid w:val="002951A9"/>
    <w:rsid w:val="002975EA"/>
    <w:rsid w:val="002A0332"/>
    <w:rsid w:val="002A0C60"/>
    <w:rsid w:val="002A11C5"/>
    <w:rsid w:val="002A2256"/>
    <w:rsid w:val="002A2872"/>
    <w:rsid w:val="002A3368"/>
    <w:rsid w:val="002A3805"/>
    <w:rsid w:val="002A3C90"/>
    <w:rsid w:val="002A40B8"/>
    <w:rsid w:val="002A599D"/>
    <w:rsid w:val="002A5AD7"/>
    <w:rsid w:val="002A6192"/>
    <w:rsid w:val="002A629B"/>
    <w:rsid w:val="002A6D8D"/>
    <w:rsid w:val="002A72FB"/>
    <w:rsid w:val="002B1A6E"/>
    <w:rsid w:val="002B28CE"/>
    <w:rsid w:val="002B2DF2"/>
    <w:rsid w:val="002B49E2"/>
    <w:rsid w:val="002B4B77"/>
    <w:rsid w:val="002B5258"/>
    <w:rsid w:val="002B5A2E"/>
    <w:rsid w:val="002B67FE"/>
    <w:rsid w:val="002B6C21"/>
    <w:rsid w:val="002B774B"/>
    <w:rsid w:val="002C0674"/>
    <w:rsid w:val="002C2B79"/>
    <w:rsid w:val="002C31AF"/>
    <w:rsid w:val="002C4CBE"/>
    <w:rsid w:val="002C5202"/>
    <w:rsid w:val="002C6C75"/>
    <w:rsid w:val="002C70E8"/>
    <w:rsid w:val="002D017D"/>
    <w:rsid w:val="002D0BC5"/>
    <w:rsid w:val="002D116C"/>
    <w:rsid w:val="002D235D"/>
    <w:rsid w:val="002D2377"/>
    <w:rsid w:val="002D3529"/>
    <w:rsid w:val="002D3BC1"/>
    <w:rsid w:val="002D42C0"/>
    <w:rsid w:val="002D45EB"/>
    <w:rsid w:val="002D5A1F"/>
    <w:rsid w:val="002D5BED"/>
    <w:rsid w:val="002D7015"/>
    <w:rsid w:val="002D74A7"/>
    <w:rsid w:val="002E1134"/>
    <w:rsid w:val="002E1D9C"/>
    <w:rsid w:val="002E1DDC"/>
    <w:rsid w:val="002E2046"/>
    <w:rsid w:val="002E2685"/>
    <w:rsid w:val="002E3FA4"/>
    <w:rsid w:val="002E43A3"/>
    <w:rsid w:val="002E45DC"/>
    <w:rsid w:val="002E4890"/>
    <w:rsid w:val="002E5165"/>
    <w:rsid w:val="002E668D"/>
    <w:rsid w:val="002E6783"/>
    <w:rsid w:val="002E6850"/>
    <w:rsid w:val="002E6AC6"/>
    <w:rsid w:val="002E6F30"/>
    <w:rsid w:val="002E7A91"/>
    <w:rsid w:val="002F0101"/>
    <w:rsid w:val="002F0647"/>
    <w:rsid w:val="002F1FF3"/>
    <w:rsid w:val="002F20F0"/>
    <w:rsid w:val="002F2CB2"/>
    <w:rsid w:val="002F314A"/>
    <w:rsid w:val="002F3BF0"/>
    <w:rsid w:val="002F3E89"/>
    <w:rsid w:val="002F4F86"/>
    <w:rsid w:val="002F5147"/>
    <w:rsid w:val="002F7CF8"/>
    <w:rsid w:val="002F7D46"/>
    <w:rsid w:val="002F7E05"/>
    <w:rsid w:val="00300CD3"/>
    <w:rsid w:val="003019F7"/>
    <w:rsid w:val="0030202B"/>
    <w:rsid w:val="003030DC"/>
    <w:rsid w:val="00303304"/>
    <w:rsid w:val="0030469D"/>
    <w:rsid w:val="00304952"/>
    <w:rsid w:val="00304BEE"/>
    <w:rsid w:val="00304DC6"/>
    <w:rsid w:val="00305370"/>
    <w:rsid w:val="003054AA"/>
    <w:rsid w:val="0031008C"/>
    <w:rsid w:val="0031024F"/>
    <w:rsid w:val="0031070E"/>
    <w:rsid w:val="00312D75"/>
    <w:rsid w:val="00313C4E"/>
    <w:rsid w:val="0031516C"/>
    <w:rsid w:val="0031624F"/>
    <w:rsid w:val="003163E4"/>
    <w:rsid w:val="0031645D"/>
    <w:rsid w:val="00317142"/>
    <w:rsid w:val="00320795"/>
    <w:rsid w:val="003225A0"/>
    <w:rsid w:val="00322A4A"/>
    <w:rsid w:val="00324B46"/>
    <w:rsid w:val="003250F7"/>
    <w:rsid w:val="00326500"/>
    <w:rsid w:val="00326E29"/>
    <w:rsid w:val="0033146D"/>
    <w:rsid w:val="00331B31"/>
    <w:rsid w:val="003323FD"/>
    <w:rsid w:val="003346D2"/>
    <w:rsid w:val="0033595C"/>
    <w:rsid w:val="00336654"/>
    <w:rsid w:val="00336F29"/>
    <w:rsid w:val="00337B91"/>
    <w:rsid w:val="00337F2D"/>
    <w:rsid w:val="00341DD9"/>
    <w:rsid w:val="00342F9D"/>
    <w:rsid w:val="0034335C"/>
    <w:rsid w:val="00344DD9"/>
    <w:rsid w:val="003452CC"/>
    <w:rsid w:val="003452D1"/>
    <w:rsid w:val="00345F6C"/>
    <w:rsid w:val="00347869"/>
    <w:rsid w:val="00347F4F"/>
    <w:rsid w:val="00347F99"/>
    <w:rsid w:val="00350B0B"/>
    <w:rsid w:val="00350C7A"/>
    <w:rsid w:val="0035437C"/>
    <w:rsid w:val="0035598A"/>
    <w:rsid w:val="00355C12"/>
    <w:rsid w:val="0036021C"/>
    <w:rsid w:val="00361AE1"/>
    <w:rsid w:val="003626EA"/>
    <w:rsid w:val="00362E6F"/>
    <w:rsid w:val="00363BCE"/>
    <w:rsid w:val="00364C09"/>
    <w:rsid w:val="00366177"/>
    <w:rsid w:val="00370AD9"/>
    <w:rsid w:val="003727C0"/>
    <w:rsid w:val="00372CD4"/>
    <w:rsid w:val="00373EB3"/>
    <w:rsid w:val="00374750"/>
    <w:rsid w:val="0037589D"/>
    <w:rsid w:val="0037722E"/>
    <w:rsid w:val="0038051E"/>
    <w:rsid w:val="00380C07"/>
    <w:rsid w:val="00380EAE"/>
    <w:rsid w:val="00381770"/>
    <w:rsid w:val="00381B4B"/>
    <w:rsid w:val="00382346"/>
    <w:rsid w:val="00382D19"/>
    <w:rsid w:val="00383548"/>
    <w:rsid w:val="00384D28"/>
    <w:rsid w:val="00384E1B"/>
    <w:rsid w:val="003851C0"/>
    <w:rsid w:val="00385F7B"/>
    <w:rsid w:val="0038644A"/>
    <w:rsid w:val="00387A26"/>
    <w:rsid w:val="003903DF"/>
    <w:rsid w:val="003907B9"/>
    <w:rsid w:val="00390B35"/>
    <w:rsid w:val="003938C4"/>
    <w:rsid w:val="00393A97"/>
    <w:rsid w:val="00393C5A"/>
    <w:rsid w:val="00393FA1"/>
    <w:rsid w:val="00394407"/>
    <w:rsid w:val="00395594"/>
    <w:rsid w:val="00395A49"/>
    <w:rsid w:val="00396141"/>
    <w:rsid w:val="0039672E"/>
    <w:rsid w:val="0039710B"/>
    <w:rsid w:val="00397D07"/>
    <w:rsid w:val="00397F8B"/>
    <w:rsid w:val="003A09A4"/>
    <w:rsid w:val="003A0E2F"/>
    <w:rsid w:val="003A1110"/>
    <w:rsid w:val="003A2261"/>
    <w:rsid w:val="003A29BB"/>
    <w:rsid w:val="003A3103"/>
    <w:rsid w:val="003A4221"/>
    <w:rsid w:val="003A4370"/>
    <w:rsid w:val="003A4502"/>
    <w:rsid w:val="003A454A"/>
    <w:rsid w:val="003A4782"/>
    <w:rsid w:val="003A4A89"/>
    <w:rsid w:val="003A51D9"/>
    <w:rsid w:val="003A653F"/>
    <w:rsid w:val="003B0639"/>
    <w:rsid w:val="003B0D95"/>
    <w:rsid w:val="003B19A5"/>
    <w:rsid w:val="003B24F5"/>
    <w:rsid w:val="003B2E67"/>
    <w:rsid w:val="003B3472"/>
    <w:rsid w:val="003B41DF"/>
    <w:rsid w:val="003B495D"/>
    <w:rsid w:val="003B63FA"/>
    <w:rsid w:val="003B6708"/>
    <w:rsid w:val="003B7CC1"/>
    <w:rsid w:val="003C0768"/>
    <w:rsid w:val="003C12A0"/>
    <w:rsid w:val="003C17AE"/>
    <w:rsid w:val="003C1A60"/>
    <w:rsid w:val="003C213E"/>
    <w:rsid w:val="003C3629"/>
    <w:rsid w:val="003C3CAC"/>
    <w:rsid w:val="003C3F27"/>
    <w:rsid w:val="003C47CB"/>
    <w:rsid w:val="003C4AAB"/>
    <w:rsid w:val="003C5377"/>
    <w:rsid w:val="003C56C5"/>
    <w:rsid w:val="003C5AF0"/>
    <w:rsid w:val="003C64EB"/>
    <w:rsid w:val="003C6945"/>
    <w:rsid w:val="003D1F94"/>
    <w:rsid w:val="003D242E"/>
    <w:rsid w:val="003D36CF"/>
    <w:rsid w:val="003D60C2"/>
    <w:rsid w:val="003D69DA"/>
    <w:rsid w:val="003D7779"/>
    <w:rsid w:val="003D7898"/>
    <w:rsid w:val="003D7AE0"/>
    <w:rsid w:val="003E0431"/>
    <w:rsid w:val="003E0EB1"/>
    <w:rsid w:val="003E173F"/>
    <w:rsid w:val="003E1795"/>
    <w:rsid w:val="003E2101"/>
    <w:rsid w:val="003E3AA8"/>
    <w:rsid w:val="003E64A3"/>
    <w:rsid w:val="003E64ED"/>
    <w:rsid w:val="003F0AAA"/>
    <w:rsid w:val="003F1314"/>
    <w:rsid w:val="003F216B"/>
    <w:rsid w:val="003F290D"/>
    <w:rsid w:val="003F2DB7"/>
    <w:rsid w:val="003F5455"/>
    <w:rsid w:val="003F562D"/>
    <w:rsid w:val="003F6B35"/>
    <w:rsid w:val="003F7B76"/>
    <w:rsid w:val="0040189D"/>
    <w:rsid w:val="004037D6"/>
    <w:rsid w:val="00403CE9"/>
    <w:rsid w:val="00404E3E"/>
    <w:rsid w:val="00404E8E"/>
    <w:rsid w:val="0040581A"/>
    <w:rsid w:val="00405A36"/>
    <w:rsid w:val="004061A1"/>
    <w:rsid w:val="00406823"/>
    <w:rsid w:val="00406E20"/>
    <w:rsid w:val="004107D0"/>
    <w:rsid w:val="00410817"/>
    <w:rsid w:val="004121E8"/>
    <w:rsid w:val="0041233B"/>
    <w:rsid w:val="00412815"/>
    <w:rsid w:val="0041306E"/>
    <w:rsid w:val="00413B37"/>
    <w:rsid w:val="00413D98"/>
    <w:rsid w:val="0041423F"/>
    <w:rsid w:val="00414B4F"/>
    <w:rsid w:val="00415AB2"/>
    <w:rsid w:val="00416584"/>
    <w:rsid w:val="004174F6"/>
    <w:rsid w:val="00417B18"/>
    <w:rsid w:val="00420D7E"/>
    <w:rsid w:val="00421B2D"/>
    <w:rsid w:val="00422D89"/>
    <w:rsid w:val="00423173"/>
    <w:rsid w:val="004239B7"/>
    <w:rsid w:val="00423DDB"/>
    <w:rsid w:val="00424258"/>
    <w:rsid w:val="0042437E"/>
    <w:rsid w:val="00424AB3"/>
    <w:rsid w:val="00424EA0"/>
    <w:rsid w:val="00424FDB"/>
    <w:rsid w:val="00425552"/>
    <w:rsid w:val="004276C9"/>
    <w:rsid w:val="00427C8C"/>
    <w:rsid w:val="00427E58"/>
    <w:rsid w:val="004308EA"/>
    <w:rsid w:val="00430BAF"/>
    <w:rsid w:val="00431619"/>
    <w:rsid w:val="0043238C"/>
    <w:rsid w:val="00432A98"/>
    <w:rsid w:val="004337D6"/>
    <w:rsid w:val="004337F8"/>
    <w:rsid w:val="00433A5E"/>
    <w:rsid w:val="00433E82"/>
    <w:rsid w:val="004346A6"/>
    <w:rsid w:val="00434CA5"/>
    <w:rsid w:val="004350AD"/>
    <w:rsid w:val="0043523D"/>
    <w:rsid w:val="00435B0B"/>
    <w:rsid w:val="00436357"/>
    <w:rsid w:val="00436A60"/>
    <w:rsid w:val="00436AAC"/>
    <w:rsid w:val="00436C2A"/>
    <w:rsid w:val="00436D83"/>
    <w:rsid w:val="0043724C"/>
    <w:rsid w:val="00440D6F"/>
    <w:rsid w:val="004420EE"/>
    <w:rsid w:val="0044349D"/>
    <w:rsid w:val="00444520"/>
    <w:rsid w:val="0044489E"/>
    <w:rsid w:val="004455A3"/>
    <w:rsid w:val="00445B46"/>
    <w:rsid w:val="00445B9E"/>
    <w:rsid w:val="00445D88"/>
    <w:rsid w:val="00447863"/>
    <w:rsid w:val="0045255D"/>
    <w:rsid w:val="00452CBA"/>
    <w:rsid w:val="004530BA"/>
    <w:rsid w:val="00454055"/>
    <w:rsid w:val="00454914"/>
    <w:rsid w:val="00455B8B"/>
    <w:rsid w:val="00455E3C"/>
    <w:rsid w:val="004566CE"/>
    <w:rsid w:val="00456FB5"/>
    <w:rsid w:val="00457038"/>
    <w:rsid w:val="00460408"/>
    <w:rsid w:val="00460749"/>
    <w:rsid w:val="004614E3"/>
    <w:rsid w:val="00461D78"/>
    <w:rsid w:val="004621A7"/>
    <w:rsid w:val="00463396"/>
    <w:rsid w:val="004648D4"/>
    <w:rsid w:val="00465500"/>
    <w:rsid w:val="00465589"/>
    <w:rsid w:val="00465DE6"/>
    <w:rsid w:val="0046640A"/>
    <w:rsid w:val="004673EE"/>
    <w:rsid w:val="00467723"/>
    <w:rsid w:val="0047006B"/>
    <w:rsid w:val="00470236"/>
    <w:rsid w:val="004716D0"/>
    <w:rsid w:val="0047181A"/>
    <w:rsid w:val="004720B2"/>
    <w:rsid w:val="00472738"/>
    <w:rsid w:val="00473664"/>
    <w:rsid w:val="004740A5"/>
    <w:rsid w:val="004756CA"/>
    <w:rsid w:val="00475B2D"/>
    <w:rsid w:val="00480985"/>
    <w:rsid w:val="00481566"/>
    <w:rsid w:val="0048212C"/>
    <w:rsid w:val="00483332"/>
    <w:rsid w:val="00483443"/>
    <w:rsid w:val="00483931"/>
    <w:rsid w:val="00484019"/>
    <w:rsid w:val="004845D2"/>
    <w:rsid w:val="004847C9"/>
    <w:rsid w:val="00484ECD"/>
    <w:rsid w:val="004853D6"/>
    <w:rsid w:val="004853DD"/>
    <w:rsid w:val="0049051F"/>
    <w:rsid w:val="0049124C"/>
    <w:rsid w:val="004913CC"/>
    <w:rsid w:val="004914B4"/>
    <w:rsid w:val="00491CCD"/>
    <w:rsid w:val="00492ED7"/>
    <w:rsid w:val="00492FE1"/>
    <w:rsid w:val="00493237"/>
    <w:rsid w:val="0049323F"/>
    <w:rsid w:val="00493336"/>
    <w:rsid w:val="00493863"/>
    <w:rsid w:val="0049475F"/>
    <w:rsid w:val="0049562D"/>
    <w:rsid w:val="00497472"/>
    <w:rsid w:val="00497DD7"/>
    <w:rsid w:val="004A03FB"/>
    <w:rsid w:val="004A06EA"/>
    <w:rsid w:val="004A0A78"/>
    <w:rsid w:val="004A224F"/>
    <w:rsid w:val="004A2A56"/>
    <w:rsid w:val="004A3834"/>
    <w:rsid w:val="004A40D0"/>
    <w:rsid w:val="004A4883"/>
    <w:rsid w:val="004A512B"/>
    <w:rsid w:val="004A583A"/>
    <w:rsid w:val="004A5961"/>
    <w:rsid w:val="004A6B08"/>
    <w:rsid w:val="004A7B12"/>
    <w:rsid w:val="004B042B"/>
    <w:rsid w:val="004B08F0"/>
    <w:rsid w:val="004B13F2"/>
    <w:rsid w:val="004B1818"/>
    <w:rsid w:val="004B3351"/>
    <w:rsid w:val="004B375A"/>
    <w:rsid w:val="004B4B96"/>
    <w:rsid w:val="004B4DC0"/>
    <w:rsid w:val="004B5258"/>
    <w:rsid w:val="004B5679"/>
    <w:rsid w:val="004B5A39"/>
    <w:rsid w:val="004B65D8"/>
    <w:rsid w:val="004B757C"/>
    <w:rsid w:val="004C0647"/>
    <w:rsid w:val="004C067E"/>
    <w:rsid w:val="004C11F8"/>
    <w:rsid w:val="004C1E1B"/>
    <w:rsid w:val="004C2918"/>
    <w:rsid w:val="004C2CEE"/>
    <w:rsid w:val="004C2E12"/>
    <w:rsid w:val="004C32BC"/>
    <w:rsid w:val="004C39D9"/>
    <w:rsid w:val="004C3DCE"/>
    <w:rsid w:val="004C486E"/>
    <w:rsid w:val="004C5836"/>
    <w:rsid w:val="004C6609"/>
    <w:rsid w:val="004C7050"/>
    <w:rsid w:val="004D0055"/>
    <w:rsid w:val="004D09D2"/>
    <w:rsid w:val="004D1C1C"/>
    <w:rsid w:val="004D23BE"/>
    <w:rsid w:val="004D358B"/>
    <w:rsid w:val="004D42F9"/>
    <w:rsid w:val="004D4D48"/>
    <w:rsid w:val="004D4DBE"/>
    <w:rsid w:val="004D5CF3"/>
    <w:rsid w:val="004D61CE"/>
    <w:rsid w:val="004D74DD"/>
    <w:rsid w:val="004E0565"/>
    <w:rsid w:val="004E0656"/>
    <w:rsid w:val="004E17B5"/>
    <w:rsid w:val="004E1BF2"/>
    <w:rsid w:val="004E49B5"/>
    <w:rsid w:val="004E5377"/>
    <w:rsid w:val="004E5E59"/>
    <w:rsid w:val="004E713B"/>
    <w:rsid w:val="004E7663"/>
    <w:rsid w:val="004F0656"/>
    <w:rsid w:val="004F2A63"/>
    <w:rsid w:val="004F2E80"/>
    <w:rsid w:val="004F2F62"/>
    <w:rsid w:val="004F3681"/>
    <w:rsid w:val="004F6343"/>
    <w:rsid w:val="005000F8"/>
    <w:rsid w:val="005006C1"/>
    <w:rsid w:val="005015A8"/>
    <w:rsid w:val="0050172C"/>
    <w:rsid w:val="00501AB5"/>
    <w:rsid w:val="00502610"/>
    <w:rsid w:val="005036F4"/>
    <w:rsid w:val="00503767"/>
    <w:rsid w:val="00503B85"/>
    <w:rsid w:val="00503BF1"/>
    <w:rsid w:val="00505908"/>
    <w:rsid w:val="00505A7C"/>
    <w:rsid w:val="00505E52"/>
    <w:rsid w:val="00505F35"/>
    <w:rsid w:val="00506DCA"/>
    <w:rsid w:val="00506E2A"/>
    <w:rsid w:val="00507020"/>
    <w:rsid w:val="00507C5E"/>
    <w:rsid w:val="00510258"/>
    <w:rsid w:val="0051042E"/>
    <w:rsid w:val="00510719"/>
    <w:rsid w:val="005118C7"/>
    <w:rsid w:val="0051241E"/>
    <w:rsid w:val="00512A8E"/>
    <w:rsid w:val="0051360C"/>
    <w:rsid w:val="005141F7"/>
    <w:rsid w:val="00515256"/>
    <w:rsid w:val="0051565B"/>
    <w:rsid w:val="00516556"/>
    <w:rsid w:val="00516EED"/>
    <w:rsid w:val="00520374"/>
    <w:rsid w:val="00521C23"/>
    <w:rsid w:val="00522A06"/>
    <w:rsid w:val="00523F1F"/>
    <w:rsid w:val="00524E9E"/>
    <w:rsid w:val="005251F2"/>
    <w:rsid w:val="00525373"/>
    <w:rsid w:val="00525CD7"/>
    <w:rsid w:val="00526361"/>
    <w:rsid w:val="005266BD"/>
    <w:rsid w:val="00526833"/>
    <w:rsid w:val="00527ED5"/>
    <w:rsid w:val="0053165D"/>
    <w:rsid w:val="00532FC0"/>
    <w:rsid w:val="0053392B"/>
    <w:rsid w:val="005349DD"/>
    <w:rsid w:val="005367C4"/>
    <w:rsid w:val="00536C10"/>
    <w:rsid w:val="00537415"/>
    <w:rsid w:val="005374D4"/>
    <w:rsid w:val="0053758A"/>
    <w:rsid w:val="005405FA"/>
    <w:rsid w:val="005409E2"/>
    <w:rsid w:val="00540C1F"/>
    <w:rsid w:val="00541699"/>
    <w:rsid w:val="005417E5"/>
    <w:rsid w:val="005423AB"/>
    <w:rsid w:val="00544827"/>
    <w:rsid w:val="005454A1"/>
    <w:rsid w:val="005454C5"/>
    <w:rsid w:val="005458A5"/>
    <w:rsid w:val="0054718D"/>
    <w:rsid w:val="00547779"/>
    <w:rsid w:val="00547929"/>
    <w:rsid w:val="0054797D"/>
    <w:rsid w:val="0055014B"/>
    <w:rsid w:val="005507D3"/>
    <w:rsid w:val="00551BA5"/>
    <w:rsid w:val="005525B7"/>
    <w:rsid w:val="00553A08"/>
    <w:rsid w:val="00553E49"/>
    <w:rsid w:val="00554393"/>
    <w:rsid w:val="00554546"/>
    <w:rsid w:val="00554F67"/>
    <w:rsid w:val="00555AA7"/>
    <w:rsid w:val="00555FD4"/>
    <w:rsid w:val="005566FC"/>
    <w:rsid w:val="00556DBB"/>
    <w:rsid w:val="00557ED5"/>
    <w:rsid w:val="005601CB"/>
    <w:rsid w:val="00560937"/>
    <w:rsid w:val="00560AA6"/>
    <w:rsid w:val="005631A3"/>
    <w:rsid w:val="00564735"/>
    <w:rsid w:val="00564BE7"/>
    <w:rsid w:val="00564E77"/>
    <w:rsid w:val="005651CD"/>
    <w:rsid w:val="0056599C"/>
    <w:rsid w:val="00565D9C"/>
    <w:rsid w:val="00567305"/>
    <w:rsid w:val="005676FF"/>
    <w:rsid w:val="00567FCF"/>
    <w:rsid w:val="0057041C"/>
    <w:rsid w:val="0057207E"/>
    <w:rsid w:val="00572135"/>
    <w:rsid w:val="0057325A"/>
    <w:rsid w:val="005735BE"/>
    <w:rsid w:val="0057364B"/>
    <w:rsid w:val="0057483A"/>
    <w:rsid w:val="00574B85"/>
    <w:rsid w:val="00574EB8"/>
    <w:rsid w:val="00575A5C"/>
    <w:rsid w:val="005774AE"/>
    <w:rsid w:val="005802F0"/>
    <w:rsid w:val="0058347B"/>
    <w:rsid w:val="00583D30"/>
    <w:rsid w:val="0058428E"/>
    <w:rsid w:val="00584380"/>
    <w:rsid w:val="005853E1"/>
    <w:rsid w:val="00585CFB"/>
    <w:rsid w:val="0058696B"/>
    <w:rsid w:val="00587A19"/>
    <w:rsid w:val="0059094D"/>
    <w:rsid w:val="00593F5F"/>
    <w:rsid w:val="005940D2"/>
    <w:rsid w:val="00595174"/>
    <w:rsid w:val="00595524"/>
    <w:rsid w:val="00595B29"/>
    <w:rsid w:val="005967FD"/>
    <w:rsid w:val="00596AE0"/>
    <w:rsid w:val="00596CE8"/>
    <w:rsid w:val="00596DA2"/>
    <w:rsid w:val="0059781C"/>
    <w:rsid w:val="00597F8F"/>
    <w:rsid w:val="005A015C"/>
    <w:rsid w:val="005A18DC"/>
    <w:rsid w:val="005A2143"/>
    <w:rsid w:val="005A2362"/>
    <w:rsid w:val="005A2685"/>
    <w:rsid w:val="005A4513"/>
    <w:rsid w:val="005A58C4"/>
    <w:rsid w:val="005A629F"/>
    <w:rsid w:val="005A6FB9"/>
    <w:rsid w:val="005A716B"/>
    <w:rsid w:val="005A777B"/>
    <w:rsid w:val="005A7843"/>
    <w:rsid w:val="005B12F7"/>
    <w:rsid w:val="005B17E0"/>
    <w:rsid w:val="005B224E"/>
    <w:rsid w:val="005B3D18"/>
    <w:rsid w:val="005B3E32"/>
    <w:rsid w:val="005B466B"/>
    <w:rsid w:val="005B4AC5"/>
    <w:rsid w:val="005B4B38"/>
    <w:rsid w:val="005B6240"/>
    <w:rsid w:val="005B73C3"/>
    <w:rsid w:val="005B793A"/>
    <w:rsid w:val="005B7A44"/>
    <w:rsid w:val="005C1122"/>
    <w:rsid w:val="005C1B3F"/>
    <w:rsid w:val="005C22D7"/>
    <w:rsid w:val="005C3232"/>
    <w:rsid w:val="005C4698"/>
    <w:rsid w:val="005C4B7A"/>
    <w:rsid w:val="005C6AF5"/>
    <w:rsid w:val="005C72FC"/>
    <w:rsid w:val="005D00C5"/>
    <w:rsid w:val="005D07AC"/>
    <w:rsid w:val="005D1061"/>
    <w:rsid w:val="005D1266"/>
    <w:rsid w:val="005D4214"/>
    <w:rsid w:val="005D4611"/>
    <w:rsid w:val="005D543C"/>
    <w:rsid w:val="005D5890"/>
    <w:rsid w:val="005E05CA"/>
    <w:rsid w:val="005E29E1"/>
    <w:rsid w:val="005E2B0E"/>
    <w:rsid w:val="005E3307"/>
    <w:rsid w:val="005E377C"/>
    <w:rsid w:val="005E4260"/>
    <w:rsid w:val="005E4E1E"/>
    <w:rsid w:val="005E52C5"/>
    <w:rsid w:val="005E58AD"/>
    <w:rsid w:val="005E5B53"/>
    <w:rsid w:val="005E66F5"/>
    <w:rsid w:val="005E6962"/>
    <w:rsid w:val="005F0145"/>
    <w:rsid w:val="005F0DDE"/>
    <w:rsid w:val="005F1E6C"/>
    <w:rsid w:val="005F21FD"/>
    <w:rsid w:val="005F250E"/>
    <w:rsid w:val="005F2537"/>
    <w:rsid w:val="005F276C"/>
    <w:rsid w:val="005F2E90"/>
    <w:rsid w:val="005F383D"/>
    <w:rsid w:val="005F385D"/>
    <w:rsid w:val="005F4582"/>
    <w:rsid w:val="005F4787"/>
    <w:rsid w:val="005F4CA0"/>
    <w:rsid w:val="005F5A74"/>
    <w:rsid w:val="005F674C"/>
    <w:rsid w:val="005F6812"/>
    <w:rsid w:val="005F6E81"/>
    <w:rsid w:val="005F77E6"/>
    <w:rsid w:val="00600611"/>
    <w:rsid w:val="0060062B"/>
    <w:rsid w:val="00600CA1"/>
    <w:rsid w:val="00604165"/>
    <w:rsid w:val="006048E7"/>
    <w:rsid w:val="00605AAC"/>
    <w:rsid w:val="006065A5"/>
    <w:rsid w:val="00606623"/>
    <w:rsid w:val="00606B89"/>
    <w:rsid w:val="00606B9F"/>
    <w:rsid w:val="00607815"/>
    <w:rsid w:val="00607854"/>
    <w:rsid w:val="006102D2"/>
    <w:rsid w:val="0061076A"/>
    <w:rsid w:val="006124B7"/>
    <w:rsid w:val="0061297F"/>
    <w:rsid w:val="00613127"/>
    <w:rsid w:val="00613A12"/>
    <w:rsid w:val="006152C1"/>
    <w:rsid w:val="0061662A"/>
    <w:rsid w:val="006167F1"/>
    <w:rsid w:val="006202AF"/>
    <w:rsid w:val="00623C91"/>
    <w:rsid w:val="006249F1"/>
    <w:rsid w:val="00624AF5"/>
    <w:rsid w:val="00624ED8"/>
    <w:rsid w:val="0062538B"/>
    <w:rsid w:val="00625FDC"/>
    <w:rsid w:val="00626334"/>
    <w:rsid w:val="00626532"/>
    <w:rsid w:val="00630657"/>
    <w:rsid w:val="0063104A"/>
    <w:rsid w:val="006326A7"/>
    <w:rsid w:val="00634262"/>
    <w:rsid w:val="00634653"/>
    <w:rsid w:val="00636926"/>
    <w:rsid w:val="006378B0"/>
    <w:rsid w:val="006409AA"/>
    <w:rsid w:val="00641D2E"/>
    <w:rsid w:val="00641E5D"/>
    <w:rsid w:val="00641E88"/>
    <w:rsid w:val="0064231B"/>
    <w:rsid w:val="006437E0"/>
    <w:rsid w:val="006437FC"/>
    <w:rsid w:val="00643A13"/>
    <w:rsid w:val="00643BBE"/>
    <w:rsid w:val="006441F3"/>
    <w:rsid w:val="00644E9D"/>
    <w:rsid w:val="006455CD"/>
    <w:rsid w:val="00645631"/>
    <w:rsid w:val="00645668"/>
    <w:rsid w:val="00646157"/>
    <w:rsid w:val="00647C7D"/>
    <w:rsid w:val="00650159"/>
    <w:rsid w:val="0065090F"/>
    <w:rsid w:val="0065099C"/>
    <w:rsid w:val="00650FE1"/>
    <w:rsid w:val="00651ABC"/>
    <w:rsid w:val="00651E2E"/>
    <w:rsid w:val="00651E70"/>
    <w:rsid w:val="0065296C"/>
    <w:rsid w:val="00652B73"/>
    <w:rsid w:val="00652C59"/>
    <w:rsid w:val="00652FF9"/>
    <w:rsid w:val="00654EF5"/>
    <w:rsid w:val="0065539F"/>
    <w:rsid w:val="006571B1"/>
    <w:rsid w:val="006575B6"/>
    <w:rsid w:val="006577ED"/>
    <w:rsid w:val="006601F2"/>
    <w:rsid w:val="00660853"/>
    <w:rsid w:val="00661D42"/>
    <w:rsid w:val="00662D71"/>
    <w:rsid w:val="00664566"/>
    <w:rsid w:val="00664AC4"/>
    <w:rsid w:val="0066587F"/>
    <w:rsid w:val="00665CB5"/>
    <w:rsid w:val="00666097"/>
    <w:rsid w:val="006662ED"/>
    <w:rsid w:val="00667378"/>
    <w:rsid w:val="00667E74"/>
    <w:rsid w:val="00670426"/>
    <w:rsid w:val="00670510"/>
    <w:rsid w:val="00671025"/>
    <w:rsid w:val="0067114D"/>
    <w:rsid w:val="00671A05"/>
    <w:rsid w:val="00671AB5"/>
    <w:rsid w:val="00673458"/>
    <w:rsid w:val="006737B7"/>
    <w:rsid w:val="00674054"/>
    <w:rsid w:val="0067579D"/>
    <w:rsid w:val="00675F38"/>
    <w:rsid w:val="006762C2"/>
    <w:rsid w:val="00676CD1"/>
    <w:rsid w:val="00676D09"/>
    <w:rsid w:val="00677827"/>
    <w:rsid w:val="00677B7C"/>
    <w:rsid w:val="006801FB"/>
    <w:rsid w:val="00680518"/>
    <w:rsid w:val="006805DF"/>
    <w:rsid w:val="0068256C"/>
    <w:rsid w:val="0068437E"/>
    <w:rsid w:val="00684E40"/>
    <w:rsid w:val="00684F94"/>
    <w:rsid w:val="00685232"/>
    <w:rsid w:val="006857E4"/>
    <w:rsid w:val="00685DFE"/>
    <w:rsid w:val="00690CD2"/>
    <w:rsid w:val="00691206"/>
    <w:rsid w:val="0069146C"/>
    <w:rsid w:val="00692998"/>
    <w:rsid w:val="00693006"/>
    <w:rsid w:val="00693412"/>
    <w:rsid w:val="00693694"/>
    <w:rsid w:val="00695C04"/>
    <w:rsid w:val="00695DA9"/>
    <w:rsid w:val="00697016"/>
    <w:rsid w:val="006A0318"/>
    <w:rsid w:val="006A0364"/>
    <w:rsid w:val="006A0881"/>
    <w:rsid w:val="006A13C1"/>
    <w:rsid w:val="006A1B4A"/>
    <w:rsid w:val="006A22BF"/>
    <w:rsid w:val="006A3B93"/>
    <w:rsid w:val="006A4A26"/>
    <w:rsid w:val="006A4F5E"/>
    <w:rsid w:val="006A4FBE"/>
    <w:rsid w:val="006A580F"/>
    <w:rsid w:val="006A5A66"/>
    <w:rsid w:val="006A789F"/>
    <w:rsid w:val="006A7E05"/>
    <w:rsid w:val="006B1666"/>
    <w:rsid w:val="006B1EFE"/>
    <w:rsid w:val="006B2205"/>
    <w:rsid w:val="006B2552"/>
    <w:rsid w:val="006B2CE6"/>
    <w:rsid w:val="006B3EE8"/>
    <w:rsid w:val="006B553C"/>
    <w:rsid w:val="006B5E29"/>
    <w:rsid w:val="006B6B17"/>
    <w:rsid w:val="006B701B"/>
    <w:rsid w:val="006B70CF"/>
    <w:rsid w:val="006B7A75"/>
    <w:rsid w:val="006C0ABE"/>
    <w:rsid w:val="006C2185"/>
    <w:rsid w:val="006C2468"/>
    <w:rsid w:val="006C2B7F"/>
    <w:rsid w:val="006C337A"/>
    <w:rsid w:val="006C4372"/>
    <w:rsid w:val="006C49FE"/>
    <w:rsid w:val="006C56C9"/>
    <w:rsid w:val="006C67D6"/>
    <w:rsid w:val="006C6915"/>
    <w:rsid w:val="006C6BB5"/>
    <w:rsid w:val="006C70FE"/>
    <w:rsid w:val="006C7883"/>
    <w:rsid w:val="006D0581"/>
    <w:rsid w:val="006D061B"/>
    <w:rsid w:val="006D0659"/>
    <w:rsid w:val="006D06B4"/>
    <w:rsid w:val="006D0A06"/>
    <w:rsid w:val="006D157C"/>
    <w:rsid w:val="006D1AB9"/>
    <w:rsid w:val="006D378A"/>
    <w:rsid w:val="006D3C55"/>
    <w:rsid w:val="006D4675"/>
    <w:rsid w:val="006D5148"/>
    <w:rsid w:val="006D5691"/>
    <w:rsid w:val="006D67C2"/>
    <w:rsid w:val="006D6A2D"/>
    <w:rsid w:val="006E2249"/>
    <w:rsid w:val="006E461A"/>
    <w:rsid w:val="006E4783"/>
    <w:rsid w:val="006E554F"/>
    <w:rsid w:val="006E7855"/>
    <w:rsid w:val="006F0956"/>
    <w:rsid w:val="006F0BAA"/>
    <w:rsid w:val="006F0BDB"/>
    <w:rsid w:val="006F0E8B"/>
    <w:rsid w:val="006F1BC2"/>
    <w:rsid w:val="006F1D09"/>
    <w:rsid w:val="006F1EFB"/>
    <w:rsid w:val="006F1F46"/>
    <w:rsid w:val="006F2122"/>
    <w:rsid w:val="006F250C"/>
    <w:rsid w:val="006F2A30"/>
    <w:rsid w:val="006F2CAB"/>
    <w:rsid w:val="006F2D4B"/>
    <w:rsid w:val="006F3BE9"/>
    <w:rsid w:val="006F4466"/>
    <w:rsid w:val="006F4B8A"/>
    <w:rsid w:val="006F548A"/>
    <w:rsid w:val="006F5EBA"/>
    <w:rsid w:val="006F5FA9"/>
    <w:rsid w:val="006F65C4"/>
    <w:rsid w:val="006F6699"/>
    <w:rsid w:val="00700BBB"/>
    <w:rsid w:val="00700D21"/>
    <w:rsid w:val="00701147"/>
    <w:rsid w:val="00702889"/>
    <w:rsid w:val="00704030"/>
    <w:rsid w:val="00706340"/>
    <w:rsid w:val="007078A9"/>
    <w:rsid w:val="00710371"/>
    <w:rsid w:val="0071058C"/>
    <w:rsid w:val="007114A6"/>
    <w:rsid w:val="0071153F"/>
    <w:rsid w:val="00711E01"/>
    <w:rsid w:val="0071303E"/>
    <w:rsid w:val="00713D0B"/>
    <w:rsid w:val="0071580B"/>
    <w:rsid w:val="00716065"/>
    <w:rsid w:val="00720B46"/>
    <w:rsid w:val="00720CA9"/>
    <w:rsid w:val="00720F72"/>
    <w:rsid w:val="00721B95"/>
    <w:rsid w:val="007232EE"/>
    <w:rsid w:val="0072426F"/>
    <w:rsid w:val="007255BE"/>
    <w:rsid w:val="007256D6"/>
    <w:rsid w:val="00727118"/>
    <w:rsid w:val="00730D0F"/>
    <w:rsid w:val="00731425"/>
    <w:rsid w:val="007315C3"/>
    <w:rsid w:val="00731EDC"/>
    <w:rsid w:val="00731EFC"/>
    <w:rsid w:val="00732174"/>
    <w:rsid w:val="007327DB"/>
    <w:rsid w:val="00732B99"/>
    <w:rsid w:val="007334F1"/>
    <w:rsid w:val="007335AE"/>
    <w:rsid w:val="00735012"/>
    <w:rsid w:val="0073774E"/>
    <w:rsid w:val="00740C3B"/>
    <w:rsid w:val="00740F01"/>
    <w:rsid w:val="007422A5"/>
    <w:rsid w:val="007433C7"/>
    <w:rsid w:val="00746229"/>
    <w:rsid w:val="007467BA"/>
    <w:rsid w:val="007469D9"/>
    <w:rsid w:val="0074796A"/>
    <w:rsid w:val="00747A92"/>
    <w:rsid w:val="00747E77"/>
    <w:rsid w:val="00751D17"/>
    <w:rsid w:val="00752CDB"/>
    <w:rsid w:val="00752E91"/>
    <w:rsid w:val="00753F94"/>
    <w:rsid w:val="00754C70"/>
    <w:rsid w:val="00755586"/>
    <w:rsid w:val="007566CE"/>
    <w:rsid w:val="00757577"/>
    <w:rsid w:val="00760149"/>
    <w:rsid w:val="00760486"/>
    <w:rsid w:val="00762334"/>
    <w:rsid w:val="0076236A"/>
    <w:rsid w:val="0076262C"/>
    <w:rsid w:val="00762BFA"/>
    <w:rsid w:val="00762E9C"/>
    <w:rsid w:val="007636C2"/>
    <w:rsid w:val="0076374B"/>
    <w:rsid w:val="00763979"/>
    <w:rsid w:val="0076466D"/>
    <w:rsid w:val="00765E74"/>
    <w:rsid w:val="00766626"/>
    <w:rsid w:val="00766E3D"/>
    <w:rsid w:val="00767281"/>
    <w:rsid w:val="00770CB5"/>
    <w:rsid w:val="00771091"/>
    <w:rsid w:val="007717D3"/>
    <w:rsid w:val="00771D10"/>
    <w:rsid w:val="0077255C"/>
    <w:rsid w:val="00773B47"/>
    <w:rsid w:val="0077442C"/>
    <w:rsid w:val="00774A76"/>
    <w:rsid w:val="007758E5"/>
    <w:rsid w:val="00775C64"/>
    <w:rsid w:val="00775CA0"/>
    <w:rsid w:val="007772F1"/>
    <w:rsid w:val="0078006A"/>
    <w:rsid w:val="00780D4C"/>
    <w:rsid w:val="007833DE"/>
    <w:rsid w:val="00784A19"/>
    <w:rsid w:val="00785415"/>
    <w:rsid w:val="0078550C"/>
    <w:rsid w:val="00786A35"/>
    <w:rsid w:val="00786AE4"/>
    <w:rsid w:val="00786DD0"/>
    <w:rsid w:val="007870D9"/>
    <w:rsid w:val="00791CBA"/>
    <w:rsid w:val="00793AEF"/>
    <w:rsid w:val="00794A07"/>
    <w:rsid w:val="00794CB9"/>
    <w:rsid w:val="007958C2"/>
    <w:rsid w:val="007972C0"/>
    <w:rsid w:val="00797CF2"/>
    <w:rsid w:val="007A089C"/>
    <w:rsid w:val="007A0E37"/>
    <w:rsid w:val="007A1045"/>
    <w:rsid w:val="007A121C"/>
    <w:rsid w:val="007A182B"/>
    <w:rsid w:val="007A28C0"/>
    <w:rsid w:val="007A3F18"/>
    <w:rsid w:val="007A4AE3"/>
    <w:rsid w:val="007A5342"/>
    <w:rsid w:val="007A6299"/>
    <w:rsid w:val="007A786D"/>
    <w:rsid w:val="007A7A27"/>
    <w:rsid w:val="007B01C6"/>
    <w:rsid w:val="007B0572"/>
    <w:rsid w:val="007B0761"/>
    <w:rsid w:val="007B07F8"/>
    <w:rsid w:val="007B0CE1"/>
    <w:rsid w:val="007B16BB"/>
    <w:rsid w:val="007B2308"/>
    <w:rsid w:val="007B2547"/>
    <w:rsid w:val="007B3830"/>
    <w:rsid w:val="007B3952"/>
    <w:rsid w:val="007B397F"/>
    <w:rsid w:val="007B3B01"/>
    <w:rsid w:val="007B6318"/>
    <w:rsid w:val="007B63D0"/>
    <w:rsid w:val="007B782F"/>
    <w:rsid w:val="007B7F88"/>
    <w:rsid w:val="007C179C"/>
    <w:rsid w:val="007C381A"/>
    <w:rsid w:val="007C43C1"/>
    <w:rsid w:val="007C44FD"/>
    <w:rsid w:val="007C528E"/>
    <w:rsid w:val="007C52EC"/>
    <w:rsid w:val="007C6165"/>
    <w:rsid w:val="007C6328"/>
    <w:rsid w:val="007C7B49"/>
    <w:rsid w:val="007C7F16"/>
    <w:rsid w:val="007D0525"/>
    <w:rsid w:val="007D0BC4"/>
    <w:rsid w:val="007D105E"/>
    <w:rsid w:val="007D2135"/>
    <w:rsid w:val="007D27B7"/>
    <w:rsid w:val="007D3176"/>
    <w:rsid w:val="007D3F40"/>
    <w:rsid w:val="007D4616"/>
    <w:rsid w:val="007D49EF"/>
    <w:rsid w:val="007D52AA"/>
    <w:rsid w:val="007D63EA"/>
    <w:rsid w:val="007D7028"/>
    <w:rsid w:val="007D77B9"/>
    <w:rsid w:val="007D78EA"/>
    <w:rsid w:val="007E18D3"/>
    <w:rsid w:val="007E1C6A"/>
    <w:rsid w:val="007E31BA"/>
    <w:rsid w:val="007E4420"/>
    <w:rsid w:val="007E4E84"/>
    <w:rsid w:val="007E5CDB"/>
    <w:rsid w:val="007F060B"/>
    <w:rsid w:val="007F0EC0"/>
    <w:rsid w:val="007F0F20"/>
    <w:rsid w:val="007F156B"/>
    <w:rsid w:val="007F19A4"/>
    <w:rsid w:val="007F1C6C"/>
    <w:rsid w:val="007F2C2C"/>
    <w:rsid w:val="007F38D6"/>
    <w:rsid w:val="007F42B2"/>
    <w:rsid w:val="007F44FE"/>
    <w:rsid w:val="007F5BD1"/>
    <w:rsid w:val="007F5F96"/>
    <w:rsid w:val="007F6432"/>
    <w:rsid w:val="007F65FC"/>
    <w:rsid w:val="007F6BD9"/>
    <w:rsid w:val="007F72D3"/>
    <w:rsid w:val="008000C1"/>
    <w:rsid w:val="00800967"/>
    <w:rsid w:val="00801226"/>
    <w:rsid w:val="008021A7"/>
    <w:rsid w:val="008025B0"/>
    <w:rsid w:val="00802A91"/>
    <w:rsid w:val="00802E57"/>
    <w:rsid w:val="008036AA"/>
    <w:rsid w:val="00804AA6"/>
    <w:rsid w:val="00804AC8"/>
    <w:rsid w:val="00805752"/>
    <w:rsid w:val="00805B9A"/>
    <w:rsid w:val="00805D06"/>
    <w:rsid w:val="00807C8D"/>
    <w:rsid w:val="008107C7"/>
    <w:rsid w:val="00810CD6"/>
    <w:rsid w:val="00811512"/>
    <w:rsid w:val="00812580"/>
    <w:rsid w:val="00812D61"/>
    <w:rsid w:val="00812E62"/>
    <w:rsid w:val="008134F2"/>
    <w:rsid w:val="00814363"/>
    <w:rsid w:val="00814DA4"/>
    <w:rsid w:val="00815737"/>
    <w:rsid w:val="00815A37"/>
    <w:rsid w:val="00815C6E"/>
    <w:rsid w:val="00815D00"/>
    <w:rsid w:val="00816259"/>
    <w:rsid w:val="0081644D"/>
    <w:rsid w:val="008167E3"/>
    <w:rsid w:val="008173E9"/>
    <w:rsid w:val="008176A6"/>
    <w:rsid w:val="00817D0D"/>
    <w:rsid w:val="00820800"/>
    <w:rsid w:val="00820D64"/>
    <w:rsid w:val="008210F0"/>
    <w:rsid w:val="00821E38"/>
    <w:rsid w:val="00821EA4"/>
    <w:rsid w:val="00824A6C"/>
    <w:rsid w:val="00824C7E"/>
    <w:rsid w:val="0082732F"/>
    <w:rsid w:val="00827700"/>
    <w:rsid w:val="008278FC"/>
    <w:rsid w:val="00827A53"/>
    <w:rsid w:val="008302B3"/>
    <w:rsid w:val="00830A17"/>
    <w:rsid w:val="00831D22"/>
    <w:rsid w:val="00831F53"/>
    <w:rsid w:val="008323A7"/>
    <w:rsid w:val="0083282A"/>
    <w:rsid w:val="008331AD"/>
    <w:rsid w:val="008335DC"/>
    <w:rsid w:val="00833DF6"/>
    <w:rsid w:val="008352AE"/>
    <w:rsid w:val="008354B7"/>
    <w:rsid w:val="008357DC"/>
    <w:rsid w:val="00835FB1"/>
    <w:rsid w:val="00836139"/>
    <w:rsid w:val="00837F50"/>
    <w:rsid w:val="008401B9"/>
    <w:rsid w:val="008403ED"/>
    <w:rsid w:val="008404F9"/>
    <w:rsid w:val="00840B8E"/>
    <w:rsid w:val="008416EA"/>
    <w:rsid w:val="00842240"/>
    <w:rsid w:val="0084481E"/>
    <w:rsid w:val="00845AAF"/>
    <w:rsid w:val="00845AF2"/>
    <w:rsid w:val="00846E1D"/>
    <w:rsid w:val="008510F2"/>
    <w:rsid w:val="008519A7"/>
    <w:rsid w:val="0085284C"/>
    <w:rsid w:val="00853EDA"/>
    <w:rsid w:val="008548A7"/>
    <w:rsid w:val="008548D9"/>
    <w:rsid w:val="00854D98"/>
    <w:rsid w:val="00854E4E"/>
    <w:rsid w:val="00854E8A"/>
    <w:rsid w:val="00855E20"/>
    <w:rsid w:val="0085640A"/>
    <w:rsid w:val="0085671E"/>
    <w:rsid w:val="00856A52"/>
    <w:rsid w:val="00856E36"/>
    <w:rsid w:val="00857CE4"/>
    <w:rsid w:val="00860662"/>
    <w:rsid w:val="00860E87"/>
    <w:rsid w:val="00862CDA"/>
    <w:rsid w:val="008638B5"/>
    <w:rsid w:val="00864E7B"/>
    <w:rsid w:val="0086506A"/>
    <w:rsid w:val="0086649D"/>
    <w:rsid w:val="00866D40"/>
    <w:rsid w:val="00867BC8"/>
    <w:rsid w:val="00871442"/>
    <w:rsid w:val="0087175D"/>
    <w:rsid w:val="008723F9"/>
    <w:rsid w:val="008724DE"/>
    <w:rsid w:val="00873299"/>
    <w:rsid w:val="00873422"/>
    <w:rsid w:val="00873F2D"/>
    <w:rsid w:val="0087451A"/>
    <w:rsid w:val="00874AFA"/>
    <w:rsid w:val="00875011"/>
    <w:rsid w:val="008758C9"/>
    <w:rsid w:val="00875904"/>
    <w:rsid w:val="00875C96"/>
    <w:rsid w:val="00875DE7"/>
    <w:rsid w:val="008805C4"/>
    <w:rsid w:val="00880FBB"/>
    <w:rsid w:val="008810AB"/>
    <w:rsid w:val="008817CF"/>
    <w:rsid w:val="00881C7E"/>
    <w:rsid w:val="008845FD"/>
    <w:rsid w:val="008846F8"/>
    <w:rsid w:val="008848ED"/>
    <w:rsid w:val="00884E48"/>
    <w:rsid w:val="008850C2"/>
    <w:rsid w:val="008860E1"/>
    <w:rsid w:val="008900DF"/>
    <w:rsid w:val="00891057"/>
    <w:rsid w:val="00891D4B"/>
    <w:rsid w:val="00892012"/>
    <w:rsid w:val="0089395C"/>
    <w:rsid w:val="00893A53"/>
    <w:rsid w:val="0089454C"/>
    <w:rsid w:val="0089476D"/>
    <w:rsid w:val="00895648"/>
    <w:rsid w:val="008957AA"/>
    <w:rsid w:val="00895DD1"/>
    <w:rsid w:val="00897047"/>
    <w:rsid w:val="008979E5"/>
    <w:rsid w:val="008A0962"/>
    <w:rsid w:val="008A0C76"/>
    <w:rsid w:val="008A151E"/>
    <w:rsid w:val="008A358A"/>
    <w:rsid w:val="008A3893"/>
    <w:rsid w:val="008A59C0"/>
    <w:rsid w:val="008A5A53"/>
    <w:rsid w:val="008A5F59"/>
    <w:rsid w:val="008A726A"/>
    <w:rsid w:val="008A7980"/>
    <w:rsid w:val="008A79A5"/>
    <w:rsid w:val="008B2C2F"/>
    <w:rsid w:val="008B2D67"/>
    <w:rsid w:val="008B300A"/>
    <w:rsid w:val="008B34F9"/>
    <w:rsid w:val="008B3FA5"/>
    <w:rsid w:val="008B4D47"/>
    <w:rsid w:val="008B5267"/>
    <w:rsid w:val="008B5AE4"/>
    <w:rsid w:val="008B5D88"/>
    <w:rsid w:val="008B7D94"/>
    <w:rsid w:val="008C0ECE"/>
    <w:rsid w:val="008C2E21"/>
    <w:rsid w:val="008C312B"/>
    <w:rsid w:val="008C357B"/>
    <w:rsid w:val="008C427D"/>
    <w:rsid w:val="008C485B"/>
    <w:rsid w:val="008C58CA"/>
    <w:rsid w:val="008C5A3F"/>
    <w:rsid w:val="008D14FB"/>
    <w:rsid w:val="008D1962"/>
    <w:rsid w:val="008D28D4"/>
    <w:rsid w:val="008D2EE1"/>
    <w:rsid w:val="008D4D6E"/>
    <w:rsid w:val="008D5BE2"/>
    <w:rsid w:val="008D7A75"/>
    <w:rsid w:val="008E0978"/>
    <w:rsid w:val="008E1471"/>
    <w:rsid w:val="008E1DC0"/>
    <w:rsid w:val="008E1E04"/>
    <w:rsid w:val="008E4E25"/>
    <w:rsid w:val="008E4EC2"/>
    <w:rsid w:val="008E5286"/>
    <w:rsid w:val="008E62D1"/>
    <w:rsid w:val="008E7A9F"/>
    <w:rsid w:val="008F03A1"/>
    <w:rsid w:val="008F0C57"/>
    <w:rsid w:val="008F0C93"/>
    <w:rsid w:val="008F0EE1"/>
    <w:rsid w:val="008F1359"/>
    <w:rsid w:val="008F17E7"/>
    <w:rsid w:val="008F1F2F"/>
    <w:rsid w:val="008F2353"/>
    <w:rsid w:val="008F384A"/>
    <w:rsid w:val="008F4518"/>
    <w:rsid w:val="008F4C24"/>
    <w:rsid w:val="008F6131"/>
    <w:rsid w:val="008F6176"/>
    <w:rsid w:val="008F6CA5"/>
    <w:rsid w:val="00900266"/>
    <w:rsid w:val="00900C8F"/>
    <w:rsid w:val="009011CC"/>
    <w:rsid w:val="009012C3"/>
    <w:rsid w:val="00901EF3"/>
    <w:rsid w:val="00902C3C"/>
    <w:rsid w:val="0090313E"/>
    <w:rsid w:val="00903645"/>
    <w:rsid w:val="0090390A"/>
    <w:rsid w:val="00903CA5"/>
    <w:rsid w:val="00904082"/>
    <w:rsid w:val="009047DD"/>
    <w:rsid w:val="00904A1F"/>
    <w:rsid w:val="00905FB3"/>
    <w:rsid w:val="00906761"/>
    <w:rsid w:val="00907317"/>
    <w:rsid w:val="00907D57"/>
    <w:rsid w:val="009118C4"/>
    <w:rsid w:val="00911D60"/>
    <w:rsid w:val="009121FB"/>
    <w:rsid w:val="0091264F"/>
    <w:rsid w:val="00913329"/>
    <w:rsid w:val="00914EA0"/>
    <w:rsid w:val="009151B7"/>
    <w:rsid w:val="00915317"/>
    <w:rsid w:val="009155E7"/>
    <w:rsid w:val="00915BF0"/>
    <w:rsid w:val="0092042E"/>
    <w:rsid w:val="009204B4"/>
    <w:rsid w:val="009224F5"/>
    <w:rsid w:val="009230E9"/>
    <w:rsid w:val="009247E4"/>
    <w:rsid w:val="00924FDD"/>
    <w:rsid w:val="0092508D"/>
    <w:rsid w:val="009254FE"/>
    <w:rsid w:val="0092575D"/>
    <w:rsid w:val="00925A87"/>
    <w:rsid w:val="00926125"/>
    <w:rsid w:val="00927144"/>
    <w:rsid w:val="00927728"/>
    <w:rsid w:val="00927FF6"/>
    <w:rsid w:val="00930FCD"/>
    <w:rsid w:val="00931213"/>
    <w:rsid w:val="009323C5"/>
    <w:rsid w:val="00936CB2"/>
    <w:rsid w:val="009408CE"/>
    <w:rsid w:val="009418B9"/>
    <w:rsid w:val="009427C4"/>
    <w:rsid w:val="00942F87"/>
    <w:rsid w:val="009433EA"/>
    <w:rsid w:val="00943993"/>
    <w:rsid w:val="00943CB1"/>
    <w:rsid w:val="00943DF8"/>
    <w:rsid w:val="00943E44"/>
    <w:rsid w:val="00943F51"/>
    <w:rsid w:val="00944025"/>
    <w:rsid w:val="0094537C"/>
    <w:rsid w:val="009456B3"/>
    <w:rsid w:val="00946198"/>
    <w:rsid w:val="00946C87"/>
    <w:rsid w:val="0094792D"/>
    <w:rsid w:val="00950D80"/>
    <w:rsid w:val="009511CE"/>
    <w:rsid w:val="00952627"/>
    <w:rsid w:val="0095308E"/>
    <w:rsid w:val="00953B6E"/>
    <w:rsid w:val="009548F6"/>
    <w:rsid w:val="00954B74"/>
    <w:rsid w:val="00955797"/>
    <w:rsid w:val="009613C4"/>
    <w:rsid w:val="00962264"/>
    <w:rsid w:val="00962283"/>
    <w:rsid w:val="00962364"/>
    <w:rsid w:val="00962897"/>
    <w:rsid w:val="00965378"/>
    <w:rsid w:val="00965D12"/>
    <w:rsid w:val="00965F20"/>
    <w:rsid w:val="009669D1"/>
    <w:rsid w:val="00967805"/>
    <w:rsid w:val="009706CF"/>
    <w:rsid w:val="00971578"/>
    <w:rsid w:val="009715F4"/>
    <w:rsid w:val="00972C0F"/>
    <w:rsid w:val="00973159"/>
    <w:rsid w:val="00973356"/>
    <w:rsid w:val="00973852"/>
    <w:rsid w:val="00973885"/>
    <w:rsid w:val="00974F45"/>
    <w:rsid w:val="00976AD3"/>
    <w:rsid w:val="0097746D"/>
    <w:rsid w:val="00977EAF"/>
    <w:rsid w:val="009803A3"/>
    <w:rsid w:val="00980C04"/>
    <w:rsid w:val="00981753"/>
    <w:rsid w:val="009818B7"/>
    <w:rsid w:val="009823E4"/>
    <w:rsid w:val="009826F6"/>
    <w:rsid w:val="00982F8B"/>
    <w:rsid w:val="00983B2A"/>
    <w:rsid w:val="00983FC6"/>
    <w:rsid w:val="00984143"/>
    <w:rsid w:val="00985470"/>
    <w:rsid w:val="00985CC6"/>
    <w:rsid w:val="009869D7"/>
    <w:rsid w:val="009873F4"/>
    <w:rsid w:val="00987DAB"/>
    <w:rsid w:val="00990165"/>
    <w:rsid w:val="0099110D"/>
    <w:rsid w:val="00991888"/>
    <w:rsid w:val="00991975"/>
    <w:rsid w:val="009926CF"/>
    <w:rsid w:val="00992764"/>
    <w:rsid w:val="009930F2"/>
    <w:rsid w:val="0099385A"/>
    <w:rsid w:val="00993F9D"/>
    <w:rsid w:val="00994B44"/>
    <w:rsid w:val="0099573D"/>
    <w:rsid w:val="00995DF0"/>
    <w:rsid w:val="00996A85"/>
    <w:rsid w:val="009A17AA"/>
    <w:rsid w:val="009A39A6"/>
    <w:rsid w:val="009A4149"/>
    <w:rsid w:val="009A4490"/>
    <w:rsid w:val="009A4A56"/>
    <w:rsid w:val="009A4D63"/>
    <w:rsid w:val="009A649E"/>
    <w:rsid w:val="009A7D6C"/>
    <w:rsid w:val="009B0A3F"/>
    <w:rsid w:val="009B0B9D"/>
    <w:rsid w:val="009B0E39"/>
    <w:rsid w:val="009B13BA"/>
    <w:rsid w:val="009B1F6D"/>
    <w:rsid w:val="009B2A90"/>
    <w:rsid w:val="009B2FE0"/>
    <w:rsid w:val="009B337B"/>
    <w:rsid w:val="009B416E"/>
    <w:rsid w:val="009B4B30"/>
    <w:rsid w:val="009B7936"/>
    <w:rsid w:val="009B7A68"/>
    <w:rsid w:val="009C2143"/>
    <w:rsid w:val="009C2818"/>
    <w:rsid w:val="009C368C"/>
    <w:rsid w:val="009C3943"/>
    <w:rsid w:val="009C3E12"/>
    <w:rsid w:val="009C3FD8"/>
    <w:rsid w:val="009C5F0D"/>
    <w:rsid w:val="009D0742"/>
    <w:rsid w:val="009D11AA"/>
    <w:rsid w:val="009D1F17"/>
    <w:rsid w:val="009D2886"/>
    <w:rsid w:val="009D33A3"/>
    <w:rsid w:val="009D6681"/>
    <w:rsid w:val="009D6C31"/>
    <w:rsid w:val="009D7D6B"/>
    <w:rsid w:val="009E15F7"/>
    <w:rsid w:val="009E2A71"/>
    <w:rsid w:val="009E3BAC"/>
    <w:rsid w:val="009E41B5"/>
    <w:rsid w:val="009E44C6"/>
    <w:rsid w:val="009E5585"/>
    <w:rsid w:val="009E657F"/>
    <w:rsid w:val="009E7F5E"/>
    <w:rsid w:val="009F07D8"/>
    <w:rsid w:val="009F07EB"/>
    <w:rsid w:val="009F21F2"/>
    <w:rsid w:val="009F2414"/>
    <w:rsid w:val="009F4451"/>
    <w:rsid w:val="009F582D"/>
    <w:rsid w:val="009F590E"/>
    <w:rsid w:val="009F6145"/>
    <w:rsid w:val="009F639A"/>
    <w:rsid w:val="009F6914"/>
    <w:rsid w:val="009F6FC6"/>
    <w:rsid w:val="009F7A8A"/>
    <w:rsid w:val="00A006F7"/>
    <w:rsid w:val="00A01449"/>
    <w:rsid w:val="00A01A82"/>
    <w:rsid w:val="00A02C29"/>
    <w:rsid w:val="00A03736"/>
    <w:rsid w:val="00A04DF4"/>
    <w:rsid w:val="00A060FE"/>
    <w:rsid w:val="00A07A39"/>
    <w:rsid w:val="00A104CB"/>
    <w:rsid w:val="00A11343"/>
    <w:rsid w:val="00A113C0"/>
    <w:rsid w:val="00A13FDC"/>
    <w:rsid w:val="00A14A43"/>
    <w:rsid w:val="00A150B2"/>
    <w:rsid w:val="00A15C5E"/>
    <w:rsid w:val="00A1609A"/>
    <w:rsid w:val="00A1696D"/>
    <w:rsid w:val="00A173F5"/>
    <w:rsid w:val="00A17A34"/>
    <w:rsid w:val="00A20BB1"/>
    <w:rsid w:val="00A21012"/>
    <w:rsid w:val="00A22052"/>
    <w:rsid w:val="00A2410B"/>
    <w:rsid w:val="00A24AA6"/>
    <w:rsid w:val="00A24C17"/>
    <w:rsid w:val="00A250AC"/>
    <w:rsid w:val="00A25D97"/>
    <w:rsid w:val="00A26314"/>
    <w:rsid w:val="00A265BD"/>
    <w:rsid w:val="00A30065"/>
    <w:rsid w:val="00A3043A"/>
    <w:rsid w:val="00A31C6A"/>
    <w:rsid w:val="00A31DB3"/>
    <w:rsid w:val="00A32C74"/>
    <w:rsid w:val="00A33790"/>
    <w:rsid w:val="00A3452B"/>
    <w:rsid w:val="00A34E88"/>
    <w:rsid w:val="00A351D3"/>
    <w:rsid w:val="00A355A2"/>
    <w:rsid w:val="00A359E7"/>
    <w:rsid w:val="00A35E4E"/>
    <w:rsid w:val="00A4101F"/>
    <w:rsid w:val="00A4105A"/>
    <w:rsid w:val="00A412DD"/>
    <w:rsid w:val="00A422EC"/>
    <w:rsid w:val="00A42E61"/>
    <w:rsid w:val="00A43EF8"/>
    <w:rsid w:val="00A44281"/>
    <w:rsid w:val="00A4442F"/>
    <w:rsid w:val="00A444F3"/>
    <w:rsid w:val="00A4488A"/>
    <w:rsid w:val="00A449D3"/>
    <w:rsid w:val="00A451CB"/>
    <w:rsid w:val="00A46436"/>
    <w:rsid w:val="00A46F48"/>
    <w:rsid w:val="00A50404"/>
    <w:rsid w:val="00A50648"/>
    <w:rsid w:val="00A50659"/>
    <w:rsid w:val="00A507DE"/>
    <w:rsid w:val="00A519C3"/>
    <w:rsid w:val="00A51D12"/>
    <w:rsid w:val="00A5444F"/>
    <w:rsid w:val="00A545C7"/>
    <w:rsid w:val="00A55942"/>
    <w:rsid w:val="00A5595A"/>
    <w:rsid w:val="00A55A29"/>
    <w:rsid w:val="00A562D3"/>
    <w:rsid w:val="00A57620"/>
    <w:rsid w:val="00A57699"/>
    <w:rsid w:val="00A57AE9"/>
    <w:rsid w:val="00A603C4"/>
    <w:rsid w:val="00A6089F"/>
    <w:rsid w:val="00A6278A"/>
    <w:rsid w:val="00A63C73"/>
    <w:rsid w:val="00A64564"/>
    <w:rsid w:val="00A649BA"/>
    <w:rsid w:val="00A64EB8"/>
    <w:rsid w:val="00A65312"/>
    <w:rsid w:val="00A65C75"/>
    <w:rsid w:val="00A675C8"/>
    <w:rsid w:val="00A70AC2"/>
    <w:rsid w:val="00A71A2F"/>
    <w:rsid w:val="00A7228A"/>
    <w:rsid w:val="00A73EC8"/>
    <w:rsid w:val="00A741F7"/>
    <w:rsid w:val="00A744DD"/>
    <w:rsid w:val="00A75DB4"/>
    <w:rsid w:val="00A76463"/>
    <w:rsid w:val="00A769FF"/>
    <w:rsid w:val="00A7784E"/>
    <w:rsid w:val="00A8067E"/>
    <w:rsid w:val="00A80DD9"/>
    <w:rsid w:val="00A8162A"/>
    <w:rsid w:val="00A81850"/>
    <w:rsid w:val="00A81A1C"/>
    <w:rsid w:val="00A81CC3"/>
    <w:rsid w:val="00A821C7"/>
    <w:rsid w:val="00A83DCA"/>
    <w:rsid w:val="00A84785"/>
    <w:rsid w:val="00A84D48"/>
    <w:rsid w:val="00A85727"/>
    <w:rsid w:val="00A8592A"/>
    <w:rsid w:val="00A85E7E"/>
    <w:rsid w:val="00A85FDD"/>
    <w:rsid w:val="00A86404"/>
    <w:rsid w:val="00A86772"/>
    <w:rsid w:val="00A87954"/>
    <w:rsid w:val="00A900DF"/>
    <w:rsid w:val="00A91BAB"/>
    <w:rsid w:val="00A92860"/>
    <w:rsid w:val="00A9458D"/>
    <w:rsid w:val="00A95551"/>
    <w:rsid w:val="00A96295"/>
    <w:rsid w:val="00A965F9"/>
    <w:rsid w:val="00A96FA5"/>
    <w:rsid w:val="00A97011"/>
    <w:rsid w:val="00A9751F"/>
    <w:rsid w:val="00A977AE"/>
    <w:rsid w:val="00A97BBD"/>
    <w:rsid w:val="00AA113D"/>
    <w:rsid w:val="00AA1605"/>
    <w:rsid w:val="00AA1C2C"/>
    <w:rsid w:val="00AA1D40"/>
    <w:rsid w:val="00AA2242"/>
    <w:rsid w:val="00AA3151"/>
    <w:rsid w:val="00AA3B14"/>
    <w:rsid w:val="00AA469D"/>
    <w:rsid w:val="00AA4C1A"/>
    <w:rsid w:val="00AA4E7D"/>
    <w:rsid w:val="00AA73DC"/>
    <w:rsid w:val="00AA785E"/>
    <w:rsid w:val="00AB0F63"/>
    <w:rsid w:val="00AB15DF"/>
    <w:rsid w:val="00AB30AD"/>
    <w:rsid w:val="00AB50DB"/>
    <w:rsid w:val="00AB79D9"/>
    <w:rsid w:val="00AC0F64"/>
    <w:rsid w:val="00AC26EB"/>
    <w:rsid w:val="00AC27E0"/>
    <w:rsid w:val="00AC30F3"/>
    <w:rsid w:val="00AC4B74"/>
    <w:rsid w:val="00AC6486"/>
    <w:rsid w:val="00AC6881"/>
    <w:rsid w:val="00AC698E"/>
    <w:rsid w:val="00AC6B6E"/>
    <w:rsid w:val="00AC6C71"/>
    <w:rsid w:val="00AC7CAA"/>
    <w:rsid w:val="00AD0A44"/>
    <w:rsid w:val="00AD0CF3"/>
    <w:rsid w:val="00AD14D4"/>
    <w:rsid w:val="00AD1813"/>
    <w:rsid w:val="00AD188C"/>
    <w:rsid w:val="00AD22DE"/>
    <w:rsid w:val="00AD2A53"/>
    <w:rsid w:val="00AD50C9"/>
    <w:rsid w:val="00AD6995"/>
    <w:rsid w:val="00AD7380"/>
    <w:rsid w:val="00AE0B3E"/>
    <w:rsid w:val="00AE0E97"/>
    <w:rsid w:val="00AE0F4A"/>
    <w:rsid w:val="00AE11D7"/>
    <w:rsid w:val="00AE361D"/>
    <w:rsid w:val="00AE377A"/>
    <w:rsid w:val="00AE4198"/>
    <w:rsid w:val="00AE4A12"/>
    <w:rsid w:val="00AE4F9F"/>
    <w:rsid w:val="00AE5F12"/>
    <w:rsid w:val="00AE6A33"/>
    <w:rsid w:val="00AE6FAC"/>
    <w:rsid w:val="00AE7813"/>
    <w:rsid w:val="00AE7933"/>
    <w:rsid w:val="00AF02C0"/>
    <w:rsid w:val="00AF063C"/>
    <w:rsid w:val="00AF0D0F"/>
    <w:rsid w:val="00AF0DF9"/>
    <w:rsid w:val="00AF24A0"/>
    <w:rsid w:val="00AF26EA"/>
    <w:rsid w:val="00AF4526"/>
    <w:rsid w:val="00AF4759"/>
    <w:rsid w:val="00AF4977"/>
    <w:rsid w:val="00AF4A5B"/>
    <w:rsid w:val="00AF4B8E"/>
    <w:rsid w:val="00AF4FA3"/>
    <w:rsid w:val="00AF5A8F"/>
    <w:rsid w:val="00AF63E9"/>
    <w:rsid w:val="00AF6800"/>
    <w:rsid w:val="00AF7C45"/>
    <w:rsid w:val="00B003C6"/>
    <w:rsid w:val="00B00640"/>
    <w:rsid w:val="00B00A2A"/>
    <w:rsid w:val="00B00AE7"/>
    <w:rsid w:val="00B0134B"/>
    <w:rsid w:val="00B01E07"/>
    <w:rsid w:val="00B0234A"/>
    <w:rsid w:val="00B051DB"/>
    <w:rsid w:val="00B05C57"/>
    <w:rsid w:val="00B07532"/>
    <w:rsid w:val="00B07E4E"/>
    <w:rsid w:val="00B10403"/>
    <w:rsid w:val="00B10BF0"/>
    <w:rsid w:val="00B10DD4"/>
    <w:rsid w:val="00B1180B"/>
    <w:rsid w:val="00B11F9C"/>
    <w:rsid w:val="00B13ACA"/>
    <w:rsid w:val="00B1507B"/>
    <w:rsid w:val="00B17372"/>
    <w:rsid w:val="00B1787C"/>
    <w:rsid w:val="00B200B0"/>
    <w:rsid w:val="00B2053E"/>
    <w:rsid w:val="00B210E1"/>
    <w:rsid w:val="00B21773"/>
    <w:rsid w:val="00B21C8D"/>
    <w:rsid w:val="00B21E5C"/>
    <w:rsid w:val="00B21EB4"/>
    <w:rsid w:val="00B22554"/>
    <w:rsid w:val="00B22AED"/>
    <w:rsid w:val="00B239B5"/>
    <w:rsid w:val="00B2457A"/>
    <w:rsid w:val="00B245AD"/>
    <w:rsid w:val="00B24724"/>
    <w:rsid w:val="00B25068"/>
    <w:rsid w:val="00B25E23"/>
    <w:rsid w:val="00B26DE1"/>
    <w:rsid w:val="00B26FF8"/>
    <w:rsid w:val="00B27CE4"/>
    <w:rsid w:val="00B3006D"/>
    <w:rsid w:val="00B301ED"/>
    <w:rsid w:val="00B313C7"/>
    <w:rsid w:val="00B32CDC"/>
    <w:rsid w:val="00B330E6"/>
    <w:rsid w:val="00B34D0F"/>
    <w:rsid w:val="00B34F14"/>
    <w:rsid w:val="00B35E8E"/>
    <w:rsid w:val="00B35F8A"/>
    <w:rsid w:val="00B367F5"/>
    <w:rsid w:val="00B37C5B"/>
    <w:rsid w:val="00B37DE3"/>
    <w:rsid w:val="00B37FF9"/>
    <w:rsid w:val="00B40E98"/>
    <w:rsid w:val="00B41653"/>
    <w:rsid w:val="00B417CD"/>
    <w:rsid w:val="00B43005"/>
    <w:rsid w:val="00B438C6"/>
    <w:rsid w:val="00B43A53"/>
    <w:rsid w:val="00B45B6D"/>
    <w:rsid w:val="00B46C26"/>
    <w:rsid w:val="00B47131"/>
    <w:rsid w:val="00B478B0"/>
    <w:rsid w:val="00B47E63"/>
    <w:rsid w:val="00B50304"/>
    <w:rsid w:val="00B50E5C"/>
    <w:rsid w:val="00B52E5D"/>
    <w:rsid w:val="00B53162"/>
    <w:rsid w:val="00B5401D"/>
    <w:rsid w:val="00B5441E"/>
    <w:rsid w:val="00B54749"/>
    <w:rsid w:val="00B54AE2"/>
    <w:rsid w:val="00B55349"/>
    <w:rsid w:val="00B55672"/>
    <w:rsid w:val="00B5592E"/>
    <w:rsid w:val="00B56A0E"/>
    <w:rsid w:val="00B57067"/>
    <w:rsid w:val="00B5737A"/>
    <w:rsid w:val="00B60559"/>
    <w:rsid w:val="00B6147D"/>
    <w:rsid w:val="00B61DE9"/>
    <w:rsid w:val="00B62511"/>
    <w:rsid w:val="00B6277B"/>
    <w:rsid w:val="00B62909"/>
    <w:rsid w:val="00B62A86"/>
    <w:rsid w:val="00B632E8"/>
    <w:rsid w:val="00B63A59"/>
    <w:rsid w:val="00B63B41"/>
    <w:rsid w:val="00B64189"/>
    <w:rsid w:val="00B641FF"/>
    <w:rsid w:val="00B6644A"/>
    <w:rsid w:val="00B66D49"/>
    <w:rsid w:val="00B67586"/>
    <w:rsid w:val="00B71BD1"/>
    <w:rsid w:val="00B71E2B"/>
    <w:rsid w:val="00B72596"/>
    <w:rsid w:val="00B75694"/>
    <w:rsid w:val="00B758FB"/>
    <w:rsid w:val="00B75B80"/>
    <w:rsid w:val="00B76A3A"/>
    <w:rsid w:val="00B76B84"/>
    <w:rsid w:val="00B775E0"/>
    <w:rsid w:val="00B77B7F"/>
    <w:rsid w:val="00B8009E"/>
    <w:rsid w:val="00B803CD"/>
    <w:rsid w:val="00B80759"/>
    <w:rsid w:val="00B807AB"/>
    <w:rsid w:val="00B81108"/>
    <w:rsid w:val="00B8127D"/>
    <w:rsid w:val="00B818A1"/>
    <w:rsid w:val="00B81CA2"/>
    <w:rsid w:val="00B8329A"/>
    <w:rsid w:val="00B83520"/>
    <w:rsid w:val="00B83686"/>
    <w:rsid w:val="00B84982"/>
    <w:rsid w:val="00B84BCF"/>
    <w:rsid w:val="00B850E2"/>
    <w:rsid w:val="00B85AB8"/>
    <w:rsid w:val="00B86AE2"/>
    <w:rsid w:val="00B86E29"/>
    <w:rsid w:val="00B873F2"/>
    <w:rsid w:val="00B87BD9"/>
    <w:rsid w:val="00B87E6F"/>
    <w:rsid w:val="00B919F4"/>
    <w:rsid w:val="00B9279C"/>
    <w:rsid w:val="00B927C7"/>
    <w:rsid w:val="00B927FB"/>
    <w:rsid w:val="00B93647"/>
    <w:rsid w:val="00B93DD5"/>
    <w:rsid w:val="00B95206"/>
    <w:rsid w:val="00B954CF"/>
    <w:rsid w:val="00B95524"/>
    <w:rsid w:val="00B958DD"/>
    <w:rsid w:val="00B9624C"/>
    <w:rsid w:val="00B97D2C"/>
    <w:rsid w:val="00BA023E"/>
    <w:rsid w:val="00BA1017"/>
    <w:rsid w:val="00BA50B0"/>
    <w:rsid w:val="00BA516C"/>
    <w:rsid w:val="00BA5EF3"/>
    <w:rsid w:val="00BA6531"/>
    <w:rsid w:val="00BA798A"/>
    <w:rsid w:val="00BA79C5"/>
    <w:rsid w:val="00BA79D7"/>
    <w:rsid w:val="00BA7AC9"/>
    <w:rsid w:val="00BB28B9"/>
    <w:rsid w:val="00BB4079"/>
    <w:rsid w:val="00BB40D0"/>
    <w:rsid w:val="00BB45DD"/>
    <w:rsid w:val="00BB6C77"/>
    <w:rsid w:val="00BB714E"/>
    <w:rsid w:val="00BB730E"/>
    <w:rsid w:val="00BC04D7"/>
    <w:rsid w:val="00BC0A07"/>
    <w:rsid w:val="00BC0CF0"/>
    <w:rsid w:val="00BC1590"/>
    <w:rsid w:val="00BC1734"/>
    <w:rsid w:val="00BC2063"/>
    <w:rsid w:val="00BC2121"/>
    <w:rsid w:val="00BC2391"/>
    <w:rsid w:val="00BC49AA"/>
    <w:rsid w:val="00BC4B1D"/>
    <w:rsid w:val="00BC4DD8"/>
    <w:rsid w:val="00BC7656"/>
    <w:rsid w:val="00BD16EB"/>
    <w:rsid w:val="00BD1836"/>
    <w:rsid w:val="00BD359D"/>
    <w:rsid w:val="00BD3B20"/>
    <w:rsid w:val="00BD4066"/>
    <w:rsid w:val="00BD5116"/>
    <w:rsid w:val="00BD5D48"/>
    <w:rsid w:val="00BD61E1"/>
    <w:rsid w:val="00BD68C4"/>
    <w:rsid w:val="00BE0E86"/>
    <w:rsid w:val="00BE0F8F"/>
    <w:rsid w:val="00BE1E66"/>
    <w:rsid w:val="00BE24DC"/>
    <w:rsid w:val="00BE296C"/>
    <w:rsid w:val="00BE387D"/>
    <w:rsid w:val="00BE38AD"/>
    <w:rsid w:val="00BE6765"/>
    <w:rsid w:val="00BE6DD0"/>
    <w:rsid w:val="00BE750F"/>
    <w:rsid w:val="00BE7E24"/>
    <w:rsid w:val="00BF0A83"/>
    <w:rsid w:val="00BF26C1"/>
    <w:rsid w:val="00BF2BCB"/>
    <w:rsid w:val="00BF2DB0"/>
    <w:rsid w:val="00BF326B"/>
    <w:rsid w:val="00BF3EE3"/>
    <w:rsid w:val="00BF5E66"/>
    <w:rsid w:val="00BF74C6"/>
    <w:rsid w:val="00C001F2"/>
    <w:rsid w:val="00C01FE7"/>
    <w:rsid w:val="00C032B9"/>
    <w:rsid w:val="00C045FE"/>
    <w:rsid w:val="00C04D32"/>
    <w:rsid w:val="00C056C8"/>
    <w:rsid w:val="00C07124"/>
    <w:rsid w:val="00C103CD"/>
    <w:rsid w:val="00C15714"/>
    <w:rsid w:val="00C160F9"/>
    <w:rsid w:val="00C161DB"/>
    <w:rsid w:val="00C17516"/>
    <w:rsid w:val="00C17524"/>
    <w:rsid w:val="00C20D6F"/>
    <w:rsid w:val="00C22870"/>
    <w:rsid w:val="00C23449"/>
    <w:rsid w:val="00C234E8"/>
    <w:rsid w:val="00C23BDA"/>
    <w:rsid w:val="00C23C3A"/>
    <w:rsid w:val="00C30094"/>
    <w:rsid w:val="00C30410"/>
    <w:rsid w:val="00C31AA1"/>
    <w:rsid w:val="00C31DA8"/>
    <w:rsid w:val="00C3227D"/>
    <w:rsid w:val="00C32755"/>
    <w:rsid w:val="00C3388C"/>
    <w:rsid w:val="00C34C34"/>
    <w:rsid w:val="00C35479"/>
    <w:rsid w:val="00C35B31"/>
    <w:rsid w:val="00C36E57"/>
    <w:rsid w:val="00C401F0"/>
    <w:rsid w:val="00C4020F"/>
    <w:rsid w:val="00C40619"/>
    <w:rsid w:val="00C4126C"/>
    <w:rsid w:val="00C41AB9"/>
    <w:rsid w:val="00C41E83"/>
    <w:rsid w:val="00C43347"/>
    <w:rsid w:val="00C435E8"/>
    <w:rsid w:val="00C4480A"/>
    <w:rsid w:val="00C448DB"/>
    <w:rsid w:val="00C46255"/>
    <w:rsid w:val="00C465A6"/>
    <w:rsid w:val="00C46AE9"/>
    <w:rsid w:val="00C46D2B"/>
    <w:rsid w:val="00C477B9"/>
    <w:rsid w:val="00C47FC4"/>
    <w:rsid w:val="00C50254"/>
    <w:rsid w:val="00C50D5D"/>
    <w:rsid w:val="00C51B7C"/>
    <w:rsid w:val="00C53170"/>
    <w:rsid w:val="00C53239"/>
    <w:rsid w:val="00C543DA"/>
    <w:rsid w:val="00C54475"/>
    <w:rsid w:val="00C5465B"/>
    <w:rsid w:val="00C54C36"/>
    <w:rsid w:val="00C54C51"/>
    <w:rsid w:val="00C54C7E"/>
    <w:rsid w:val="00C54ECF"/>
    <w:rsid w:val="00C554C5"/>
    <w:rsid w:val="00C5590B"/>
    <w:rsid w:val="00C55C23"/>
    <w:rsid w:val="00C561D6"/>
    <w:rsid w:val="00C56AF1"/>
    <w:rsid w:val="00C57FB5"/>
    <w:rsid w:val="00C6000C"/>
    <w:rsid w:val="00C60BD2"/>
    <w:rsid w:val="00C60F43"/>
    <w:rsid w:val="00C61180"/>
    <w:rsid w:val="00C62809"/>
    <w:rsid w:val="00C62F9C"/>
    <w:rsid w:val="00C63B54"/>
    <w:rsid w:val="00C63E23"/>
    <w:rsid w:val="00C63EE9"/>
    <w:rsid w:val="00C645EF"/>
    <w:rsid w:val="00C64864"/>
    <w:rsid w:val="00C65358"/>
    <w:rsid w:val="00C66705"/>
    <w:rsid w:val="00C66B5F"/>
    <w:rsid w:val="00C66D34"/>
    <w:rsid w:val="00C711C8"/>
    <w:rsid w:val="00C71752"/>
    <w:rsid w:val="00C71E00"/>
    <w:rsid w:val="00C72461"/>
    <w:rsid w:val="00C7374E"/>
    <w:rsid w:val="00C74BBA"/>
    <w:rsid w:val="00C7507A"/>
    <w:rsid w:val="00C75695"/>
    <w:rsid w:val="00C768B5"/>
    <w:rsid w:val="00C77070"/>
    <w:rsid w:val="00C8078F"/>
    <w:rsid w:val="00C80B65"/>
    <w:rsid w:val="00C832A3"/>
    <w:rsid w:val="00C83981"/>
    <w:rsid w:val="00C84235"/>
    <w:rsid w:val="00C843AE"/>
    <w:rsid w:val="00C850B8"/>
    <w:rsid w:val="00C85657"/>
    <w:rsid w:val="00C859F7"/>
    <w:rsid w:val="00C85A41"/>
    <w:rsid w:val="00C86FF2"/>
    <w:rsid w:val="00C874CF"/>
    <w:rsid w:val="00C87753"/>
    <w:rsid w:val="00C904BD"/>
    <w:rsid w:val="00C9052E"/>
    <w:rsid w:val="00C90964"/>
    <w:rsid w:val="00C919C1"/>
    <w:rsid w:val="00C92E83"/>
    <w:rsid w:val="00C93047"/>
    <w:rsid w:val="00C930A0"/>
    <w:rsid w:val="00C93250"/>
    <w:rsid w:val="00C93DA0"/>
    <w:rsid w:val="00C9425D"/>
    <w:rsid w:val="00C95989"/>
    <w:rsid w:val="00CA04A6"/>
    <w:rsid w:val="00CA07A6"/>
    <w:rsid w:val="00CA089C"/>
    <w:rsid w:val="00CA0F4E"/>
    <w:rsid w:val="00CA1EAE"/>
    <w:rsid w:val="00CA3D6B"/>
    <w:rsid w:val="00CA3E63"/>
    <w:rsid w:val="00CA3ED0"/>
    <w:rsid w:val="00CA430F"/>
    <w:rsid w:val="00CA45B0"/>
    <w:rsid w:val="00CA4624"/>
    <w:rsid w:val="00CA4DC9"/>
    <w:rsid w:val="00CA57DD"/>
    <w:rsid w:val="00CA5EAF"/>
    <w:rsid w:val="00CA61A3"/>
    <w:rsid w:val="00CA6418"/>
    <w:rsid w:val="00CA762D"/>
    <w:rsid w:val="00CA7F37"/>
    <w:rsid w:val="00CB3B1B"/>
    <w:rsid w:val="00CB3FCD"/>
    <w:rsid w:val="00CB42F8"/>
    <w:rsid w:val="00CB4C87"/>
    <w:rsid w:val="00CB5269"/>
    <w:rsid w:val="00CB53AB"/>
    <w:rsid w:val="00CB5EC3"/>
    <w:rsid w:val="00CB650C"/>
    <w:rsid w:val="00CB7006"/>
    <w:rsid w:val="00CB70DD"/>
    <w:rsid w:val="00CB76D0"/>
    <w:rsid w:val="00CB7A21"/>
    <w:rsid w:val="00CC034D"/>
    <w:rsid w:val="00CC138C"/>
    <w:rsid w:val="00CC2220"/>
    <w:rsid w:val="00CC239B"/>
    <w:rsid w:val="00CC28BD"/>
    <w:rsid w:val="00CC3D0F"/>
    <w:rsid w:val="00CC5384"/>
    <w:rsid w:val="00CD1115"/>
    <w:rsid w:val="00CD312A"/>
    <w:rsid w:val="00CD3700"/>
    <w:rsid w:val="00CD3D2C"/>
    <w:rsid w:val="00CD44FD"/>
    <w:rsid w:val="00CD5855"/>
    <w:rsid w:val="00CD58B4"/>
    <w:rsid w:val="00CD5AD4"/>
    <w:rsid w:val="00CD5CBB"/>
    <w:rsid w:val="00CD6A5D"/>
    <w:rsid w:val="00CD7506"/>
    <w:rsid w:val="00CE13D7"/>
    <w:rsid w:val="00CE1F5A"/>
    <w:rsid w:val="00CE2184"/>
    <w:rsid w:val="00CE23AD"/>
    <w:rsid w:val="00CE2C2F"/>
    <w:rsid w:val="00CE3E90"/>
    <w:rsid w:val="00CE42FD"/>
    <w:rsid w:val="00CE4517"/>
    <w:rsid w:val="00CE5F99"/>
    <w:rsid w:val="00CE608B"/>
    <w:rsid w:val="00CE6171"/>
    <w:rsid w:val="00CE6606"/>
    <w:rsid w:val="00CE6CA4"/>
    <w:rsid w:val="00CE6E16"/>
    <w:rsid w:val="00CE7428"/>
    <w:rsid w:val="00CF1106"/>
    <w:rsid w:val="00CF1F0E"/>
    <w:rsid w:val="00CF249C"/>
    <w:rsid w:val="00CF2BFE"/>
    <w:rsid w:val="00CF37BB"/>
    <w:rsid w:val="00CF3A3A"/>
    <w:rsid w:val="00CF4171"/>
    <w:rsid w:val="00CF5137"/>
    <w:rsid w:val="00CF5F97"/>
    <w:rsid w:val="00CF608D"/>
    <w:rsid w:val="00CF6602"/>
    <w:rsid w:val="00CF696D"/>
    <w:rsid w:val="00CF7163"/>
    <w:rsid w:val="00CF790D"/>
    <w:rsid w:val="00D00183"/>
    <w:rsid w:val="00D00B04"/>
    <w:rsid w:val="00D01218"/>
    <w:rsid w:val="00D01E94"/>
    <w:rsid w:val="00D02190"/>
    <w:rsid w:val="00D02EE9"/>
    <w:rsid w:val="00D03421"/>
    <w:rsid w:val="00D041D2"/>
    <w:rsid w:val="00D052A6"/>
    <w:rsid w:val="00D076CC"/>
    <w:rsid w:val="00D1097E"/>
    <w:rsid w:val="00D10CC1"/>
    <w:rsid w:val="00D1186E"/>
    <w:rsid w:val="00D119B0"/>
    <w:rsid w:val="00D11F27"/>
    <w:rsid w:val="00D134EC"/>
    <w:rsid w:val="00D13558"/>
    <w:rsid w:val="00D13E12"/>
    <w:rsid w:val="00D13EF1"/>
    <w:rsid w:val="00D149F0"/>
    <w:rsid w:val="00D15499"/>
    <w:rsid w:val="00D15D84"/>
    <w:rsid w:val="00D17700"/>
    <w:rsid w:val="00D21F36"/>
    <w:rsid w:val="00D22CCD"/>
    <w:rsid w:val="00D231C6"/>
    <w:rsid w:val="00D24129"/>
    <w:rsid w:val="00D24AC9"/>
    <w:rsid w:val="00D26BDC"/>
    <w:rsid w:val="00D26C63"/>
    <w:rsid w:val="00D26C6E"/>
    <w:rsid w:val="00D26CF4"/>
    <w:rsid w:val="00D272F9"/>
    <w:rsid w:val="00D27562"/>
    <w:rsid w:val="00D2760B"/>
    <w:rsid w:val="00D279F9"/>
    <w:rsid w:val="00D31155"/>
    <w:rsid w:val="00D3165E"/>
    <w:rsid w:val="00D3344A"/>
    <w:rsid w:val="00D33C0D"/>
    <w:rsid w:val="00D344CF"/>
    <w:rsid w:val="00D34565"/>
    <w:rsid w:val="00D35C6F"/>
    <w:rsid w:val="00D36066"/>
    <w:rsid w:val="00D36098"/>
    <w:rsid w:val="00D36490"/>
    <w:rsid w:val="00D368E7"/>
    <w:rsid w:val="00D404B3"/>
    <w:rsid w:val="00D408CD"/>
    <w:rsid w:val="00D41B6F"/>
    <w:rsid w:val="00D42D2E"/>
    <w:rsid w:val="00D44AF4"/>
    <w:rsid w:val="00D44CC3"/>
    <w:rsid w:val="00D451E1"/>
    <w:rsid w:val="00D46837"/>
    <w:rsid w:val="00D47794"/>
    <w:rsid w:val="00D517B8"/>
    <w:rsid w:val="00D51AAC"/>
    <w:rsid w:val="00D552AB"/>
    <w:rsid w:val="00D57527"/>
    <w:rsid w:val="00D60655"/>
    <w:rsid w:val="00D60D9B"/>
    <w:rsid w:val="00D61546"/>
    <w:rsid w:val="00D624D5"/>
    <w:rsid w:val="00D62E10"/>
    <w:rsid w:val="00D64180"/>
    <w:rsid w:val="00D644D1"/>
    <w:rsid w:val="00D64D78"/>
    <w:rsid w:val="00D65179"/>
    <w:rsid w:val="00D651C6"/>
    <w:rsid w:val="00D6561C"/>
    <w:rsid w:val="00D67BA9"/>
    <w:rsid w:val="00D67DE9"/>
    <w:rsid w:val="00D67EF7"/>
    <w:rsid w:val="00D67FB1"/>
    <w:rsid w:val="00D70575"/>
    <w:rsid w:val="00D713E4"/>
    <w:rsid w:val="00D71900"/>
    <w:rsid w:val="00D71950"/>
    <w:rsid w:val="00D75B8F"/>
    <w:rsid w:val="00D75D6B"/>
    <w:rsid w:val="00D764FB"/>
    <w:rsid w:val="00D77781"/>
    <w:rsid w:val="00D777AA"/>
    <w:rsid w:val="00D8050A"/>
    <w:rsid w:val="00D80C1B"/>
    <w:rsid w:val="00D81181"/>
    <w:rsid w:val="00D822C0"/>
    <w:rsid w:val="00D82BA5"/>
    <w:rsid w:val="00D82D83"/>
    <w:rsid w:val="00D83084"/>
    <w:rsid w:val="00D83094"/>
    <w:rsid w:val="00D8313F"/>
    <w:rsid w:val="00D83C0A"/>
    <w:rsid w:val="00D84690"/>
    <w:rsid w:val="00D85E23"/>
    <w:rsid w:val="00D902FC"/>
    <w:rsid w:val="00D9101F"/>
    <w:rsid w:val="00D9241F"/>
    <w:rsid w:val="00D92912"/>
    <w:rsid w:val="00D93C14"/>
    <w:rsid w:val="00D94008"/>
    <w:rsid w:val="00D953CB"/>
    <w:rsid w:val="00D96C0F"/>
    <w:rsid w:val="00D97C45"/>
    <w:rsid w:val="00DA052F"/>
    <w:rsid w:val="00DA1368"/>
    <w:rsid w:val="00DA2E32"/>
    <w:rsid w:val="00DA2FD4"/>
    <w:rsid w:val="00DA45E8"/>
    <w:rsid w:val="00DA46D8"/>
    <w:rsid w:val="00DA5125"/>
    <w:rsid w:val="00DA514F"/>
    <w:rsid w:val="00DA5382"/>
    <w:rsid w:val="00DA7220"/>
    <w:rsid w:val="00DA7685"/>
    <w:rsid w:val="00DA7CB9"/>
    <w:rsid w:val="00DB0365"/>
    <w:rsid w:val="00DB0EA4"/>
    <w:rsid w:val="00DB150C"/>
    <w:rsid w:val="00DB15EA"/>
    <w:rsid w:val="00DB1770"/>
    <w:rsid w:val="00DB2D83"/>
    <w:rsid w:val="00DB4044"/>
    <w:rsid w:val="00DB40C8"/>
    <w:rsid w:val="00DB44B2"/>
    <w:rsid w:val="00DB4757"/>
    <w:rsid w:val="00DB4EDF"/>
    <w:rsid w:val="00DB53E6"/>
    <w:rsid w:val="00DB5AAB"/>
    <w:rsid w:val="00DB6676"/>
    <w:rsid w:val="00DB7177"/>
    <w:rsid w:val="00DB76AF"/>
    <w:rsid w:val="00DC01FC"/>
    <w:rsid w:val="00DC0663"/>
    <w:rsid w:val="00DC0A31"/>
    <w:rsid w:val="00DC11B7"/>
    <w:rsid w:val="00DC16B5"/>
    <w:rsid w:val="00DC3B24"/>
    <w:rsid w:val="00DC3D0A"/>
    <w:rsid w:val="00DC3DF4"/>
    <w:rsid w:val="00DC43C3"/>
    <w:rsid w:val="00DC4C77"/>
    <w:rsid w:val="00DC52BC"/>
    <w:rsid w:val="00DC53FF"/>
    <w:rsid w:val="00DC5CC8"/>
    <w:rsid w:val="00DC6A1B"/>
    <w:rsid w:val="00DC6C56"/>
    <w:rsid w:val="00DC6F5F"/>
    <w:rsid w:val="00DC7715"/>
    <w:rsid w:val="00DC7857"/>
    <w:rsid w:val="00DD0008"/>
    <w:rsid w:val="00DD08F0"/>
    <w:rsid w:val="00DD0C76"/>
    <w:rsid w:val="00DD0E56"/>
    <w:rsid w:val="00DD19CA"/>
    <w:rsid w:val="00DD2420"/>
    <w:rsid w:val="00DD317B"/>
    <w:rsid w:val="00DD3417"/>
    <w:rsid w:val="00DD3F5A"/>
    <w:rsid w:val="00DD467A"/>
    <w:rsid w:val="00DD4A58"/>
    <w:rsid w:val="00DD4F66"/>
    <w:rsid w:val="00DD5241"/>
    <w:rsid w:val="00DD60D2"/>
    <w:rsid w:val="00DD61C9"/>
    <w:rsid w:val="00DD6CA9"/>
    <w:rsid w:val="00DD7AC9"/>
    <w:rsid w:val="00DE104B"/>
    <w:rsid w:val="00DE349B"/>
    <w:rsid w:val="00DE34A4"/>
    <w:rsid w:val="00DE41B6"/>
    <w:rsid w:val="00DE4554"/>
    <w:rsid w:val="00DE46BC"/>
    <w:rsid w:val="00DE4F9F"/>
    <w:rsid w:val="00DE4FC2"/>
    <w:rsid w:val="00DE69F3"/>
    <w:rsid w:val="00DE78C0"/>
    <w:rsid w:val="00DF2B32"/>
    <w:rsid w:val="00DF32D9"/>
    <w:rsid w:val="00DF3452"/>
    <w:rsid w:val="00DF35BC"/>
    <w:rsid w:val="00DF5411"/>
    <w:rsid w:val="00DF5A38"/>
    <w:rsid w:val="00DF5F28"/>
    <w:rsid w:val="00DF6610"/>
    <w:rsid w:val="00DF79C8"/>
    <w:rsid w:val="00E003D0"/>
    <w:rsid w:val="00E005FE"/>
    <w:rsid w:val="00E00A00"/>
    <w:rsid w:val="00E02468"/>
    <w:rsid w:val="00E0329E"/>
    <w:rsid w:val="00E0334E"/>
    <w:rsid w:val="00E043BC"/>
    <w:rsid w:val="00E04C0C"/>
    <w:rsid w:val="00E0572A"/>
    <w:rsid w:val="00E059AC"/>
    <w:rsid w:val="00E063E2"/>
    <w:rsid w:val="00E0787A"/>
    <w:rsid w:val="00E07B8A"/>
    <w:rsid w:val="00E108C9"/>
    <w:rsid w:val="00E12412"/>
    <w:rsid w:val="00E13B49"/>
    <w:rsid w:val="00E17462"/>
    <w:rsid w:val="00E1757F"/>
    <w:rsid w:val="00E17EA7"/>
    <w:rsid w:val="00E2163E"/>
    <w:rsid w:val="00E22004"/>
    <w:rsid w:val="00E22B4F"/>
    <w:rsid w:val="00E2352D"/>
    <w:rsid w:val="00E25523"/>
    <w:rsid w:val="00E3078B"/>
    <w:rsid w:val="00E30C96"/>
    <w:rsid w:val="00E314F8"/>
    <w:rsid w:val="00E31F73"/>
    <w:rsid w:val="00E3357A"/>
    <w:rsid w:val="00E337E0"/>
    <w:rsid w:val="00E33911"/>
    <w:rsid w:val="00E33A4D"/>
    <w:rsid w:val="00E344A1"/>
    <w:rsid w:val="00E349E5"/>
    <w:rsid w:val="00E353A4"/>
    <w:rsid w:val="00E357DF"/>
    <w:rsid w:val="00E35FA0"/>
    <w:rsid w:val="00E36C6B"/>
    <w:rsid w:val="00E371F9"/>
    <w:rsid w:val="00E37388"/>
    <w:rsid w:val="00E373A1"/>
    <w:rsid w:val="00E376BA"/>
    <w:rsid w:val="00E37F6D"/>
    <w:rsid w:val="00E40F5F"/>
    <w:rsid w:val="00E41B9B"/>
    <w:rsid w:val="00E41ECF"/>
    <w:rsid w:val="00E420B8"/>
    <w:rsid w:val="00E422F1"/>
    <w:rsid w:val="00E4300C"/>
    <w:rsid w:val="00E4316B"/>
    <w:rsid w:val="00E433D2"/>
    <w:rsid w:val="00E4595E"/>
    <w:rsid w:val="00E459FB"/>
    <w:rsid w:val="00E4651C"/>
    <w:rsid w:val="00E46CB2"/>
    <w:rsid w:val="00E46D94"/>
    <w:rsid w:val="00E473EC"/>
    <w:rsid w:val="00E47986"/>
    <w:rsid w:val="00E51491"/>
    <w:rsid w:val="00E51B77"/>
    <w:rsid w:val="00E51CCF"/>
    <w:rsid w:val="00E5217D"/>
    <w:rsid w:val="00E5322B"/>
    <w:rsid w:val="00E532A0"/>
    <w:rsid w:val="00E5384F"/>
    <w:rsid w:val="00E53A5C"/>
    <w:rsid w:val="00E53E56"/>
    <w:rsid w:val="00E55324"/>
    <w:rsid w:val="00E5539B"/>
    <w:rsid w:val="00E5630D"/>
    <w:rsid w:val="00E56C48"/>
    <w:rsid w:val="00E60689"/>
    <w:rsid w:val="00E610EF"/>
    <w:rsid w:val="00E61523"/>
    <w:rsid w:val="00E6205E"/>
    <w:rsid w:val="00E6295F"/>
    <w:rsid w:val="00E637E6"/>
    <w:rsid w:val="00E63F5D"/>
    <w:rsid w:val="00E6411C"/>
    <w:rsid w:val="00E64AD8"/>
    <w:rsid w:val="00E6607F"/>
    <w:rsid w:val="00E66814"/>
    <w:rsid w:val="00E67030"/>
    <w:rsid w:val="00E7004B"/>
    <w:rsid w:val="00E7031B"/>
    <w:rsid w:val="00E703A0"/>
    <w:rsid w:val="00E718CA"/>
    <w:rsid w:val="00E71C82"/>
    <w:rsid w:val="00E71F2A"/>
    <w:rsid w:val="00E72EC6"/>
    <w:rsid w:val="00E733DD"/>
    <w:rsid w:val="00E75964"/>
    <w:rsid w:val="00E7596E"/>
    <w:rsid w:val="00E7755B"/>
    <w:rsid w:val="00E77D49"/>
    <w:rsid w:val="00E8124F"/>
    <w:rsid w:val="00E81A43"/>
    <w:rsid w:val="00E82CC0"/>
    <w:rsid w:val="00E82D67"/>
    <w:rsid w:val="00E82E40"/>
    <w:rsid w:val="00E83AD5"/>
    <w:rsid w:val="00E84763"/>
    <w:rsid w:val="00E84DE7"/>
    <w:rsid w:val="00E86092"/>
    <w:rsid w:val="00E86782"/>
    <w:rsid w:val="00E867E5"/>
    <w:rsid w:val="00E86814"/>
    <w:rsid w:val="00E8774B"/>
    <w:rsid w:val="00E877C8"/>
    <w:rsid w:val="00E91370"/>
    <w:rsid w:val="00E914EF"/>
    <w:rsid w:val="00E91BF0"/>
    <w:rsid w:val="00E93985"/>
    <w:rsid w:val="00E957E1"/>
    <w:rsid w:val="00E95BAD"/>
    <w:rsid w:val="00E96652"/>
    <w:rsid w:val="00E96F97"/>
    <w:rsid w:val="00E97154"/>
    <w:rsid w:val="00E97EF3"/>
    <w:rsid w:val="00EA0C1F"/>
    <w:rsid w:val="00EA2468"/>
    <w:rsid w:val="00EA2A5B"/>
    <w:rsid w:val="00EA2E48"/>
    <w:rsid w:val="00EA325E"/>
    <w:rsid w:val="00EA3A65"/>
    <w:rsid w:val="00EA4D6B"/>
    <w:rsid w:val="00EA52E5"/>
    <w:rsid w:val="00EA5E27"/>
    <w:rsid w:val="00EA6BD6"/>
    <w:rsid w:val="00EA7837"/>
    <w:rsid w:val="00EA7FB1"/>
    <w:rsid w:val="00EB030A"/>
    <w:rsid w:val="00EB0721"/>
    <w:rsid w:val="00EB0809"/>
    <w:rsid w:val="00EB2A42"/>
    <w:rsid w:val="00EB545E"/>
    <w:rsid w:val="00EB5526"/>
    <w:rsid w:val="00EB5F98"/>
    <w:rsid w:val="00EB6591"/>
    <w:rsid w:val="00EB65B8"/>
    <w:rsid w:val="00EB6E83"/>
    <w:rsid w:val="00EB76A2"/>
    <w:rsid w:val="00EC047C"/>
    <w:rsid w:val="00EC09FA"/>
    <w:rsid w:val="00EC17F0"/>
    <w:rsid w:val="00EC2157"/>
    <w:rsid w:val="00EC35FD"/>
    <w:rsid w:val="00EC3769"/>
    <w:rsid w:val="00EC3C9D"/>
    <w:rsid w:val="00EC4BE2"/>
    <w:rsid w:val="00EC4ED6"/>
    <w:rsid w:val="00EC52C7"/>
    <w:rsid w:val="00EC537F"/>
    <w:rsid w:val="00EC6729"/>
    <w:rsid w:val="00EC67B2"/>
    <w:rsid w:val="00ED0349"/>
    <w:rsid w:val="00ED0943"/>
    <w:rsid w:val="00ED0F1F"/>
    <w:rsid w:val="00ED1570"/>
    <w:rsid w:val="00ED18BB"/>
    <w:rsid w:val="00ED2140"/>
    <w:rsid w:val="00ED39FB"/>
    <w:rsid w:val="00ED3AF7"/>
    <w:rsid w:val="00ED3D9D"/>
    <w:rsid w:val="00ED5542"/>
    <w:rsid w:val="00ED5770"/>
    <w:rsid w:val="00ED67D3"/>
    <w:rsid w:val="00ED6DFB"/>
    <w:rsid w:val="00ED7005"/>
    <w:rsid w:val="00EE125A"/>
    <w:rsid w:val="00EE12BB"/>
    <w:rsid w:val="00EE1369"/>
    <w:rsid w:val="00EE1421"/>
    <w:rsid w:val="00EE1B8D"/>
    <w:rsid w:val="00EE212C"/>
    <w:rsid w:val="00EE350E"/>
    <w:rsid w:val="00EE399C"/>
    <w:rsid w:val="00EE4B69"/>
    <w:rsid w:val="00EE58A4"/>
    <w:rsid w:val="00EE6F13"/>
    <w:rsid w:val="00EE72CD"/>
    <w:rsid w:val="00EE774B"/>
    <w:rsid w:val="00EF02F0"/>
    <w:rsid w:val="00EF209F"/>
    <w:rsid w:val="00EF35B8"/>
    <w:rsid w:val="00EF38DF"/>
    <w:rsid w:val="00EF3CFE"/>
    <w:rsid w:val="00EF40BB"/>
    <w:rsid w:val="00EF4EE3"/>
    <w:rsid w:val="00EF6563"/>
    <w:rsid w:val="00EF7211"/>
    <w:rsid w:val="00F00DB6"/>
    <w:rsid w:val="00F015C3"/>
    <w:rsid w:val="00F01FC2"/>
    <w:rsid w:val="00F024C6"/>
    <w:rsid w:val="00F026DC"/>
    <w:rsid w:val="00F027A2"/>
    <w:rsid w:val="00F03C87"/>
    <w:rsid w:val="00F0461F"/>
    <w:rsid w:val="00F06F98"/>
    <w:rsid w:val="00F06FBE"/>
    <w:rsid w:val="00F07C50"/>
    <w:rsid w:val="00F07C5C"/>
    <w:rsid w:val="00F10C26"/>
    <w:rsid w:val="00F10FAB"/>
    <w:rsid w:val="00F1175C"/>
    <w:rsid w:val="00F11D22"/>
    <w:rsid w:val="00F13409"/>
    <w:rsid w:val="00F14C86"/>
    <w:rsid w:val="00F15987"/>
    <w:rsid w:val="00F16360"/>
    <w:rsid w:val="00F16D8E"/>
    <w:rsid w:val="00F1782F"/>
    <w:rsid w:val="00F17A39"/>
    <w:rsid w:val="00F17DD5"/>
    <w:rsid w:val="00F2031E"/>
    <w:rsid w:val="00F21BF8"/>
    <w:rsid w:val="00F222FD"/>
    <w:rsid w:val="00F24219"/>
    <w:rsid w:val="00F2440C"/>
    <w:rsid w:val="00F24BB0"/>
    <w:rsid w:val="00F2617F"/>
    <w:rsid w:val="00F30097"/>
    <w:rsid w:val="00F308A9"/>
    <w:rsid w:val="00F30B3B"/>
    <w:rsid w:val="00F30EBF"/>
    <w:rsid w:val="00F3294C"/>
    <w:rsid w:val="00F32D41"/>
    <w:rsid w:val="00F346D8"/>
    <w:rsid w:val="00F34A18"/>
    <w:rsid w:val="00F34CBB"/>
    <w:rsid w:val="00F35D59"/>
    <w:rsid w:val="00F368D0"/>
    <w:rsid w:val="00F40576"/>
    <w:rsid w:val="00F40B4C"/>
    <w:rsid w:val="00F42BAB"/>
    <w:rsid w:val="00F43F08"/>
    <w:rsid w:val="00F44777"/>
    <w:rsid w:val="00F45226"/>
    <w:rsid w:val="00F452E4"/>
    <w:rsid w:val="00F454F9"/>
    <w:rsid w:val="00F45D64"/>
    <w:rsid w:val="00F4665F"/>
    <w:rsid w:val="00F47134"/>
    <w:rsid w:val="00F5029F"/>
    <w:rsid w:val="00F50EEB"/>
    <w:rsid w:val="00F51912"/>
    <w:rsid w:val="00F52006"/>
    <w:rsid w:val="00F5283F"/>
    <w:rsid w:val="00F53756"/>
    <w:rsid w:val="00F53A28"/>
    <w:rsid w:val="00F53DA5"/>
    <w:rsid w:val="00F53DD6"/>
    <w:rsid w:val="00F54C99"/>
    <w:rsid w:val="00F55D27"/>
    <w:rsid w:val="00F56E3A"/>
    <w:rsid w:val="00F60403"/>
    <w:rsid w:val="00F6066D"/>
    <w:rsid w:val="00F61711"/>
    <w:rsid w:val="00F621F3"/>
    <w:rsid w:val="00F62C70"/>
    <w:rsid w:val="00F65F08"/>
    <w:rsid w:val="00F6620D"/>
    <w:rsid w:val="00F670B8"/>
    <w:rsid w:val="00F71BB9"/>
    <w:rsid w:val="00F73585"/>
    <w:rsid w:val="00F73D38"/>
    <w:rsid w:val="00F74546"/>
    <w:rsid w:val="00F746A3"/>
    <w:rsid w:val="00F752CE"/>
    <w:rsid w:val="00F75656"/>
    <w:rsid w:val="00F75D50"/>
    <w:rsid w:val="00F76651"/>
    <w:rsid w:val="00F82754"/>
    <w:rsid w:val="00F83539"/>
    <w:rsid w:val="00F83D39"/>
    <w:rsid w:val="00F85B53"/>
    <w:rsid w:val="00F85F30"/>
    <w:rsid w:val="00F941FE"/>
    <w:rsid w:val="00F9420A"/>
    <w:rsid w:val="00F948D9"/>
    <w:rsid w:val="00F94E6E"/>
    <w:rsid w:val="00F956B2"/>
    <w:rsid w:val="00F96CBC"/>
    <w:rsid w:val="00FA0D3F"/>
    <w:rsid w:val="00FA109C"/>
    <w:rsid w:val="00FA17C4"/>
    <w:rsid w:val="00FA2392"/>
    <w:rsid w:val="00FA2515"/>
    <w:rsid w:val="00FA297F"/>
    <w:rsid w:val="00FA433E"/>
    <w:rsid w:val="00FA6E25"/>
    <w:rsid w:val="00FA7954"/>
    <w:rsid w:val="00FA7F0C"/>
    <w:rsid w:val="00FB13A8"/>
    <w:rsid w:val="00FB69DE"/>
    <w:rsid w:val="00FB75D0"/>
    <w:rsid w:val="00FC0F96"/>
    <w:rsid w:val="00FC1836"/>
    <w:rsid w:val="00FC1CB4"/>
    <w:rsid w:val="00FC1DC3"/>
    <w:rsid w:val="00FC1F16"/>
    <w:rsid w:val="00FC2612"/>
    <w:rsid w:val="00FC336D"/>
    <w:rsid w:val="00FC3EF9"/>
    <w:rsid w:val="00FC424F"/>
    <w:rsid w:val="00FC4268"/>
    <w:rsid w:val="00FC5A9A"/>
    <w:rsid w:val="00FC75F7"/>
    <w:rsid w:val="00FC794C"/>
    <w:rsid w:val="00FC7AA2"/>
    <w:rsid w:val="00FC7ABB"/>
    <w:rsid w:val="00FD0535"/>
    <w:rsid w:val="00FD0F6C"/>
    <w:rsid w:val="00FD11CC"/>
    <w:rsid w:val="00FD212B"/>
    <w:rsid w:val="00FD290C"/>
    <w:rsid w:val="00FD36A8"/>
    <w:rsid w:val="00FD3B47"/>
    <w:rsid w:val="00FD51AA"/>
    <w:rsid w:val="00FD5DD4"/>
    <w:rsid w:val="00FD61A2"/>
    <w:rsid w:val="00FD7EA5"/>
    <w:rsid w:val="00FE0A44"/>
    <w:rsid w:val="00FE1617"/>
    <w:rsid w:val="00FE18C7"/>
    <w:rsid w:val="00FE2176"/>
    <w:rsid w:val="00FE250C"/>
    <w:rsid w:val="00FE2672"/>
    <w:rsid w:val="00FE5114"/>
    <w:rsid w:val="00FE5F23"/>
    <w:rsid w:val="00FE6778"/>
    <w:rsid w:val="00FE7D2D"/>
    <w:rsid w:val="00FF0176"/>
    <w:rsid w:val="00FF0A59"/>
    <w:rsid w:val="00FF11FF"/>
    <w:rsid w:val="00FF1E3D"/>
    <w:rsid w:val="00FF3912"/>
    <w:rsid w:val="00FF3B29"/>
    <w:rsid w:val="00FF4075"/>
    <w:rsid w:val="00FF4361"/>
    <w:rsid w:val="00FF46AF"/>
    <w:rsid w:val="00FF5099"/>
    <w:rsid w:val="00FF50FE"/>
    <w:rsid w:val="00FF547C"/>
    <w:rsid w:val="00FF5780"/>
    <w:rsid w:val="00FF5F7F"/>
    <w:rsid w:val="00FF60E2"/>
    <w:rsid w:val="00FF62E5"/>
    <w:rsid w:val="00FF6469"/>
    <w:rsid w:val="00FF683E"/>
    <w:rsid w:val="00FF6B73"/>
    <w:rsid w:val="00FF6F3E"/>
    <w:rsid w:val="00FF73E4"/>
    <w:rsid w:val="00FF7997"/>
    <w:rsid w:val="2EF54E99"/>
    <w:rsid w:val="63594F2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9cbee0" strokecolor="#739cc3">
      <v:fill color="#9cbee0" color2="#bbd5f0" type="gradient">
        <o:fill v:ext="view" type="gradientUnscaled"/>
      </v:fill>
      <v:stroke color="#739cc3" weight="1.25pt"/>
    </o:shapedefaults>
    <o:shapelayout v:ext="edit">
      <o:idmap v:ext="edit" data="1"/>
    </o:shapelayout>
  </w:shapeDefaults>
  <w:decimalSymbol w:val="."/>
  <w:listSeparator w:val=","/>
  <w15:chartTrackingRefBased/>
  <w15:docId w15:val="{2FDEF476-B885-4F14-999C-FB8BB22FC5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toc 4" w:semiHidden="1"/>
    <w:lsdException w:name="toc 5" w:semiHidden="1"/>
    <w:lsdException w:name="toc 6" w:semiHidden="1"/>
    <w:lsdException w:name="toc 7" w:semiHidden="1"/>
    <w:lsdException w:name="toc 8" w:semiHidden="1"/>
    <w:lsdException w:name="toc 9" w:semiHidden="1"/>
    <w:lsdException w:name="footnote text" w:semiHidden="1"/>
    <w:lsdException w:name="annotation text" w:semiHidden="1"/>
    <w:lsdException w:name="caption" w:qFormat="1"/>
    <w:lsdException w:name="footnote reference" w:semiHidden="1"/>
    <w:lsdException w:name="annotation reference" w:semiHidden="1"/>
    <w:lsdException w:name="endnote reference" w:semiHidden="1"/>
    <w:lsdException w:name="endnote text" w:semiHidden="1"/>
    <w:lsdException w:name="Title" w:qFormat="1"/>
    <w:lsdException w:name="Default Paragraph Font" w:semiHidden="1"/>
    <w:lsdException w:name="Subtitle" w:qFormat="1"/>
    <w:lsdException w:name="Hyperlink" w:uiPriority="99"/>
    <w:lsdException w:name="Strong" w:qFormat="1"/>
    <w:lsdException w:name="Emphasis" w:qFormat="1"/>
    <w:lsdException w:name="Document Map" w:semiHidden="1"/>
    <w:lsdException w:name="HTML Top of Form" w:semiHidden="1" w:uiPriority="99" w:unhideWhenUsed="1"/>
    <w:lsdException w:name="HTML Bottom of Form" w:semiHidden="1" w:uiPriority="99" w:unhideWhenUsed="1"/>
    <w:lsdException w:name="Normal (Web)" w:uiPriority="99"/>
    <w:lsdException w:name="HTML Preformatted" w:uiPriority="99"/>
    <w:lsdException w:name="Normal Table" w:semiHidden="1" w:unhideWhenUsed="1"/>
    <w:lsdException w:name="annotation subject" w:semiHidden="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804AA6"/>
    <w:pPr>
      <w:widowControl w:val="0"/>
      <w:jc w:val="both"/>
    </w:pPr>
    <w:rPr>
      <w:kern w:val="2"/>
      <w:sz w:val="24"/>
    </w:rPr>
  </w:style>
  <w:style w:type="paragraph" w:styleId="1">
    <w:name w:val="heading 1"/>
    <w:aliases w:val="章标题(有序号),节"/>
    <w:basedOn w:val="a0"/>
    <w:next w:val="a1"/>
    <w:qFormat/>
    <w:pPr>
      <w:numPr>
        <w:numId w:val="1"/>
      </w:numPr>
    </w:pPr>
  </w:style>
  <w:style w:type="paragraph" w:styleId="2">
    <w:name w:val="heading 2"/>
    <w:aliases w:val="节标题"/>
    <w:basedOn w:val="a"/>
    <w:next w:val="a1"/>
    <w:qFormat/>
    <w:pPr>
      <w:keepNext/>
      <w:keepLines/>
      <w:numPr>
        <w:ilvl w:val="1"/>
        <w:numId w:val="1"/>
      </w:numPr>
      <w:spacing w:before="120" w:after="120"/>
      <w:outlineLvl w:val="1"/>
    </w:pPr>
    <w:rPr>
      <w:rFonts w:eastAsia="黑体"/>
      <w:b/>
      <w:sz w:val="30"/>
    </w:rPr>
  </w:style>
  <w:style w:type="paragraph" w:styleId="3">
    <w:name w:val="heading 3"/>
    <w:aliases w:val="条标题"/>
    <w:basedOn w:val="a"/>
    <w:next w:val="a1"/>
    <w:link w:val="3Char"/>
    <w:qFormat/>
    <w:pPr>
      <w:keepNext/>
      <w:keepLines/>
      <w:numPr>
        <w:ilvl w:val="2"/>
        <w:numId w:val="1"/>
      </w:numPr>
      <w:spacing w:before="140"/>
      <w:outlineLvl w:val="2"/>
    </w:pPr>
    <w:rPr>
      <w:rFonts w:eastAsia="黑体"/>
      <w:b/>
      <w:sz w:val="28"/>
    </w:rPr>
  </w:style>
  <w:style w:type="paragraph" w:styleId="4">
    <w:name w:val="heading 4"/>
    <w:aliases w:val="款标题"/>
    <w:basedOn w:val="a"/>
    <w:next w:val="a1"/>
    <w:qFormat/>
    <w:pPr>
      <w:numPr>
        <w:ilvl w:val="3"/>
        <w:numId w:val="1"/>
      </w:numPr>
      <w:outlineLvl w:val="3"/>
    </w:pPr>
    <w:rPr>
      <w:rFonts w:eastAsia="黑体"/>
      <w:b/>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styleId="a5">
    <w:name w:val="footnote reference"/>
    <w:semiHidden/>
    <w:rPr>
      <w:rFonts w:ascii="Times New Roman" w:eastAsia="宋体" w:hAnsi="Times New Roman"/>
      <w:sz w:val="18"/>
      <w:vertAlign w:val="superscript"/>
    </w:rPr>
  </w:style>
  <w:style w:type="character" w:styleId="a6">
    <w:name w:val="endnote reference"/>
    <w:rPr>
      <w:rFonts w:ascii="Times New Roman" w:eastAsia="宋体" w:hAnsi="Times New Roman"/>
      <w:sz w:val="24"/>
      <w:szCs w:val="18"/>
      <w:vertAlign w:val="baseline"/>
    </w:rPr>
  </w:style>
  <w:style w:type="character" w:styleId="a7">
    <w:name w:val="Hyperlink"/>
    <w:uiPriority w:val="99"/>
    <w:rPr>
      <w:color w:val="0000FF"/>
      <w:u w:val="single"/>
    </w:rPr>
  </w:style>
  <w:style w:type="character" w:styleId="a8">
    <w:name w:val="page number"/>
    <w:basedOn w:val="a2"/>
  </w:style>
  <w:style w:type="character" w:styleId="a9">
    <w:name w:val="FollowedHyperlink"/>
    <w:rPr>
      <w:color w:val="800080"/>
      <w:u w:val="single"/>
    </w:rPr>
  </w:style>
  <w:style w:type="character" w:styleId="aa">
    <w:name w:val="annotation reference"/>
    <w:semiHidden/>
    <w:rPr>
      <w:sz w:val="21"/>
      <w:szCs w:val="21"/>
    </w:rPr>
  </w:style>
  <w:style w:type="character" w:customStyle="1" w:styleId="Char">
    <w:name w:val="纯文本 Char"/>
    <w:link w:val="ab"/>
    <w:rPr>
      <w:rFonts w:ascii="宋体" w:eastAsia="宋体" w:hAnsi="Courier New"/>
      <w:kern w:val="2"/>
      <w:sz w:val="21"/>
      <w:lang w:val="en-US" w:eastAsia="zh-CN" w:bidi="ar-SA"/>
    </w:rPr>
  </w:style>
  <w:style w:type="character" w:customStyle="1" w:styleId="ac">
    <w:name w:val="样式 尾注引用"/>
    <w:rPr>
      <w:rFonts w:ascii="Times New Roman" w:eastAsia="宋体" w:hAnsi="Times New Roman"/>
      <w:sz w:val="24"/>
      <w:szCs w:val="28"/>
      <w:vertAlign w:val="superscript"/>
    </w:rPr>
  </w:style>
  <w:style w:type="paragraph" w:styleId="a1">
    <w:name w:val="Body Text First Indent"/>
    <w:aliases w:val="正文首行缩进 Char Char Char Char,正文首行缩进 Char Char Char Char Char Char Char Char Char Char Char Char Char Char Char Char Char Char Char"/>
    <w:basedOn w:val="a"/>
    <w:link w:val="Char0"/>
    <w:pPr>
      <w:ind w:firstLineChars="200" w:firstLine="498"/>
    </w:pPr>
  </w:style>
  <w:style w:type="paragraph" w:styleId="ad">
    <w:name w:val="Normal (Web)"/>
    <w:basedOn w:val="a"/>
    <w:uiPriority w:val="99"/>
    <w:pPr>
      <w:widowControl/>
      <w:spacing w:before="100" w:beforeAutospacing="1" w:after="100" w:afterAutospacing="1"/>
      <w:jc w:val="left"/>
    </w:pPr>
    <w:rPr>
      <w:rFonts w:ascii="宋体" w:hAnsi="宋体" w:cs="宋体"/>
      <w:color w:val="000000"/>
      <w:kern w:val="0"/>
      <w:szCs w:val="24"/>
    </w:rPr>
  </w:style>
  <w:style w:type="paragraph" w:styleId="ae">
    <w:name w:val="endnote text"/>
    <w:basedOn w:val="a"/>
    <w:pPr>
      <w:snapToGrid w:val="0"/>
      <w:jc w:val="left"/>
    </w:pPr>
  </w:style>
  <w:style w:type="paragraph" w:styleId="a0">
    <w:name w:val="Title"/>
    <w:next w:val="a1"/>
    <w:link w:val="Char1"/>
    <w:qFormat/>
    <w:pPr>
      <w:keepLines/>
      <w:pageBreakBefore/>
      <w:widowControl w:val="0"/>
      <w:spacing w:before="240" w:after="120"/>
      <w:jc w:val="both"/>
      <w:outlineLvl w:val="0"/>
    </w:pPr>
    <w:rPr>
      <w:rFonts w:eastAsia="黑体"/>
      <w:b/>
      <w:kern w:val="2"/>
      <w:sz w:val="36"/>
    </w:rPr>
  </w:style>
  <w:style w:type="paragraph" w:customStyle="1" w:styleId="20">
    <w:name w:val="样式 标题 2节标题 + 黑体 居中"/>
    <w:basedOn w:val="2"/>
    <w:pPr>
      <w:ind w:left="576"/>
      <w:jc w:val="left"/>
    </w:pPr>
    <w:rPr>
      <w:rFonts w:ascii="黑体" w:cs="宋体"/>
      <w:bCs/>
    </w:rPr>
  </w:style>
  <w:style w:type="paragraph" w:customStyle="1" w:styleId="ParaCharCharCharCharCharCharChar">
    <w:name w:val="默认段落字体 Para Char Char Char Char Char Char Char"/>
    <w:basedOn w:val="a"/>
    <w:pPr>
      <w:keepNext/>
    </w:pPr>
    <w:rPr>
      <w:rFonts w:ascii="Tahoma" w:hAnsi="Tahoma"/>
    </w:rPr>
  </w:style>
  <w:style w:type="paragraph" w:styleId="af">
    <w:name w:val="footer"/>
    <w:basedOn w:val="a"/>
    <w:pPr>
      <w:tabs>
        <w:tab w:val="center" w:pos="4153"/>
        <w:tab w:val="right" w:pos="8306"/>
      </w:tabs>
      <w:snapToGrid w:val="0"/>
      <w:jc w:val="left"/>
    </w:pPr>
    <w:rPr>
      <w:sz w:val="18"/>
    </w:rPr>
  </w:style>
  <w:style w:type="paragraph" w:styleId="10">
    <w:name w:val="toc 1"/>
    <w:basedOn w:val="a"/>
    <w:next w:val="a"/>
    <w:uiPriority w:val="39"/>
    <w:pPr>
      <w:tabs>
        <w:tab w:val="right" w:leader="dot" w:pos="8210"/>
      </w:tabs>
      <w:spacing w:line="300" w:lineRule="auto"/>
    </w:pPr>
    <w:rPr>
      <w:rFonts w:eastAsia="黑体"/>
    </w:rPr>
  </w:style>
  <w:style w:type="paragraph" w:styleId="af0">
    <w:name w:val="Balloon Text"/>
    <w:basedOn w:val="a"/>
    <w:semiHidden/>
    <w:rPr>
      <w:sz w:val="18"/>
      <w:szCs w:val="18"/>
    </w:rPr>
  </w:style>
  <w:style w:type="paragraph" w:styleId="af1">
    <w:name w:val="annotation subject"/>
    <w:basedOn w:val="af2"/>
    <w:next w:val="af2"/>
    <w:semiHidden/>
    <w:rPr>
      <w:b/>
      <w:bCs/>
    </w:rPr>
  </w:style>
  <w:style w:type="paragraph" w:styleId="af2">
    <w:name w:val="annotation text"/>
    <w:basedOn w:val="a"/>
    <w:semiHidden/>
    <w:pPr>
      <w:jc w:val="left"/>
    </w:pPr>
  </w:style>
  <w:style w:type="paragraph" w:styleId="7">
    <w:name w:val="toc 7"/>
    <w:basedOn w:val="a"/>
    <w:next w:val="a"/>
    <w:semiHidden/>
    <w:pPr>
      <w:ind w:leftChars="1200" w:left="2520"/>
    </w:pPr>
    <w:rPr>
      <w:sz w:val="21"/>
      <w:szCs w:val="24"/>
    </w:rPr>
  </w:style>
  <w:style w:type="paragraph" w:styleId="af3">
    <w:name w:val="Normal Indent"/>
    <w:basedOn w:val="a"/>
    <w:pPr>
      <w:ind w:firstLine="499"/>
    </w:pPr>
  </w:style>
  <w:style w:type="paragraph" w:styleId="af4">
    <w:name w:val="caption"/>
    <w:basedOn w:val="a"/>
    <w:next w:val="a1"/>
    <w:qFormat/>
    <w:pPr>
      <w:spacing w:before="152" w:after="160"/>
      <w:jc w:val="center"/>
    </w:pPr>
    <w:rPr>
      <w:rFonts w:cs="Arial"/>
      <w:sz w:val="21"/>
      <w:szCs w:val="21"/>
    </w:rPr>
  </w:style>
  <w:style w:type="paragraph" w:styleId="af5">
    <w:name w:val="Document Map"/>
    <w:basedOn w:val="a"/>
    <w:semiHidden/>
    <w:pPr>
      <w:shd w:val="clear" w:color="auto" w:fill="000080"/>
    </w:pPr>
  </w:style>
  <w:style w:type="paragraph" w:styleId="40">
    <w:name w:val="toc 4"/>
    <w:basedOn w:val="a"/>
    <w:next w:val="a"/>
    <w:semiHidden/>
    <w:pPr>
      <w:ind w:leftChars="600" w:left="1260"/>
    </w:pPr>
    <w:rPr>
      <w:sz w:val="21"/>
      <w:szCs w:val="24"/>
    </w:rPr>
  </w:style>
  <w:style w:type="paragraph" w:styleId="5">
    <w:name w:val="toc 5"/>
    <w:basedOn w:val="a"/>
    <w:next w:val="a"/>
    <w:semiHidden/>
    <w:pPr>
      <w:ind w:leftChars="800" w:left="1680"/>
    </w:pPr>
    <w:rPr>
      <w:sz w:val="21"/>
      <w:szCs w:val="24"/>
    </w:rPr>
  </w:style>
  <w:style w:type="paragraph" w:customStyle="1" w:styleId="af6">
    <w:name w:val="章标题(不加入目录内)"/>
    <w:basedOn w:val="a0"/>
    <w:pPr>
      <w:outlineLvl w:val="9"/>
    </w:pPr>
  </w:style>
  <w:style w:type="paragraph" w:styleId="30">
    <w:name w:val="toc 3"/>
    <w:basedOn w:val="a"/>
    <w:next w:val="a"/>
    <w:uiPriority w:val="39"/>
    <w:pPr>
      <w:spacing w:line="300" w:lineRule="auto"/>
      <w:ind w:leftChars="200" w:left="200"/>
    </w:pPr>
  </w:style>
  <w:style w:type="paragraph" w:styleId="ab">
    <w:name w:val="Plain Text"/>
    <w:basedOn w:val="a"/>
    <w:link w:val="Char"/>
    <w:rPr>
      <w:rFonts w:ascii="宋体" w:hAnsi="Courier New"/>
      <w:sz w:val="21"/>
    </w:rPr>
  </w:style>
  <w:style w:type="paragraph" w:styleId="8">
    <w:name w:val="toc 8"/>
    <w:basedOn w:val="a"/>
    <w:next w:val="a"/>
    <w:semiHidden/>
    <w:pPr>
      <w:ind w:leftChars="1400" w:left="2940"/>
    </w:pPr>
    <w:rPr>
      <w:sz w:val="21"/>
      <w:szCs w:val="24"/>
    </w:rPr>
  </w:style>
  <w:style w:type="paragraph" w:styleId="af7">
    <w:name w:val="footnote text"/>
    <w:basedOn w:val="a"/>
    <w:semiHidden/>
    <w:pPr>
      <w:snapToGrid w:val="0"/>
      <w:jc w:val="left"/>
    </w:pPr>
  </w:style>
  <w:style w:type="paragraph" w:styleId="af8">
    <w:name w:val="header"/>
    <w:basedOn w:val="a"/>
    <w:pPr>
      <w:pBdr>
        <w:bottom w:val="single" w:sz="6" w:space="1" w:color="auto"/>
      </w:pBdr>
      <w:tabs>
        <w:tab w:val="center" w:pos="4153"/>
        <w:tab w:val="right" w:pos="8306"/>
      </w:tabs>
      <w:snapToGrid w:val="0"/>
      <w:jc w:val="center"/>
    </w:pPr>
    <w:rPr>
      <w:sz w:val="18"/>
    </w:rPr>
  </w:style>
  <w:style w:type="paragraph" w:styleId="6">
    <w:name w:val="toc 6"/>
    <w:basedOn w:val="a"/>
    <w:next w:val="a"/>
    <w:semiHidden/>
    <w:pPr>
      <w:ind w:leftChars="1000" w:left="2100"/>
    </w:pPr>
    <w:rPr>
      <w:sz w:val="21"/>
      <w:szCs w:val="24"/>
    </w:rPr>
  </w:style>
  <w:style w:type="paragraph" w:styleId="21">
    <w:name w:val="toc 2"/>
    <w:basedOn w:val="a"/>
    <w:next w:val="a"/>
    <w:uiPriority w:val="39"/>
    <w:pPr>
      <w:tabs>
        <w:tab w:val="right" w:leader="dot" w:pos="8211"/>
      </w:tabs>
      <w:spacing w:line="300" w:lineRule="auto"/>
      <w:ind w:leftChars="100" w:left="240"/>
    </w:pPr>
  </w:style>
  <w:style w:type="paragraph" w:styleId="9">
    <w:name w:val="toc 9"/>
    <w:basedOn w:val="a"/>
    <w:next w:val="a"/>
    <w:semiHidden/>
    <w:pPr>
      <w:ind w:leftChars="1600" w:left="3360"/>
    </w:pPr>
    <w:rPr>
      <w:sz w:val="21"/>
      <w:szCs w:val="24"/>
    </w:rPr>
  </w:style>
  <w:style w:type="paragraph" w:customStyle="1" w:styleId="af9">
    <w:basedOn w:val="a"/>
    <w:rPr>
      <w:rFonts w:ascii="Tahoma" w:hAnsi="Tahoma"/>
    </w:rPr>
  </w:style>
  <w:style w:type="paragraph" w:customStyle="1" w:styleId="11">
    <w:name w:val="样式1"/>
    <w:basedOn w:val="af8"/>
    <w:pPr>
      <w:pBdr>
        <w:bottom w:val="thinThickMediumGap" w:sz="18" w:space="1" w:color="auto"/>
      </w:pBdr>
    </w:pPr>
  </w:style>
  <w:style w:type="paragraph" w:customStyle="1" w:styleId="afa">
    <w:name w:val="灯泡注释(打印无效)"/>
    <w:basedOn w:val="a1"/>
    <w:pPr>
      <w:snapToGrid w:val="0"/>
      <w:ind w:firstLineChars="0" w:firstLine="0"/>
    </w:pPr>
    <w:rPr>
      <w:i/>
      <w:vanish/>
      <w:color w:val="FF0000"/>
      <w:sz w:val="21"/>
      <w:szCs w:val="21"/>
    </w:rPr>
  </w:style>
  <w:style w:type="paragraph" w:customStyle="1" w:styleId="afb">
    <w:name w:val="源代码"/>
    <w:basedOn w:val="a"/>
    <w:pPr>
      <w:widowControl/>
      <w:kinsoku w:val="0"/>
      <w:overflowPunct w:val="0"/>
      <w:autoSpaceDE w:val="0"/>
      <w:autoSpaceDN w:val="0"/>
      <w:adjustRightInd w:val="0"/>
      <w:snapToGrid w:val="0"/>
      <w:jc w:val="left"/>
    </w:pPr>
    <w:rPr>
      <w:rFonts w:ascii="Courier New" w:hAnsi="Courier New"/>
      <w:snapToGrid w:val="0"/>
      <w:kern w:val="0"/>
      <w:szCs w:val="24"/>
    </w:rPr>
  </w:style>
  <w:style w:type="paragraph" w:customStyle="1" w:styleId="CharCharCharChar">
    <w:name w:val="Char Char Char Char"/>
    <w:basedOn w:val="a"/>
    <w:rPr>
      <w:rFonts w:ascii="Tahoma" w:hAnsi="Tahoma"/>
    </w:rPr>
  </w:style>
  <w:style w:type="table" w:styleId="afc">
    <w:name w:val="Table Grid"/>
    <w:basedOn w:val="a3"/>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horttext">
    <w:name w:val="short_text"/>
    <w:basedOn w:val="a2"/>
    <w:rsid w:val="00DC01FC"/>
  </w:style>
  <w:style w:type="character" w:customStyle="1" w:styleId="hps">
    <w:name w:val="hps"/>
    <w:basedOn w:val="a2"/>
    <w:rsid w:val="00DC01FC"/>
  </w:style>
  <w:style w:type="paragraph" w:styleId="afd">
    <w:name w:val="Date"/>
    <w:basedOn w:val="a"/>
    <w:next w:val="a"/>
    <w:rsid w:val="0040189D"/>
    <w:pPr>
      <w:ind w:leftChars="2500" w:left="100"/>
    </w:pPr>
  </w:style>
  <w:style w:type="character" w:customStyle="1" w:styleId="atitle">
    <w:name w:val="atitle"/>
    <w:basedOn w:val="a2"/>
    <w:rsid w:val="004D74DD"/>
  </w:style>
  <w:style w:type="character" w:customStyle="1" w:styleId="html-tag">
    <w:name w:val="html-tag"/>
    <w:rsid w:val="00DC16B5"/>
  </w:style>
  <w:style w:type="character" w:customStyle="1" w:styleId="html-attribute">
    <w:name w:val="html-attribute"/>
    <w:rsid w:val="00DC16B5"/>
  </w:style>
  <w:style w:type="character" w:customStyle="1" w:styleId="apple-converted-space">
    <w:name w:val="apple-converted-space"/>
    <w:rsid w:val="00DC16B5"/>
  </w:style>
  <w:style w:type="character" w:customStyle="1" w:styleId="html-attribute-name">
    <w:name w:val="html-attribute-name"/>
    <w:rsid w:val="00DC16B5"/>
  </w:style>
  <w:style w:type="character" w:customStyle="1" w:styleId="html-attribute-value">
    <w:name w:val="html-attribute-value"/>
    <w:rsid w:val="00DC16B5"/>
  </w:style>
  <w:style w:type="character" w:customStyle="1" w:styleId="text">
    <w:name w:val="text"/>
    <w:rsid w:val="00DC16B5"/>
  </w:style>
  <w:style w:type="paragraph" w:customStyle="1" w:styleId="12">
    <w:name w:val="表内容1"/>
    <w:basedOn w:val="a"/>
    <w:rsid w:val="0049475F"/>
    <w:pPr>
      <w:spacing w:line="60" w:lineRule="auto"/>
      <w:jc w:val="left"/>
    </w:pPr>
    <w:rPr>
      <w:rFonts w:cs="宋体"/>
      <w:sz w:val="21"/>
    </w:rPr>
  </w:style>
  <w:style w:type="character" w:customStyle="1" w:styleId="Char0">
    <w:name w:val="正文首行缩进 Char"/>
    <w:aliases w:val="正文首行缩进 Char Char Char Char Char,正文首行缩进 Char Char Char Char Char Char Char Char Char Char Char Char Char Char Char Char Char Char Char Char"/>
    <w:link w:val="a1"/>
    <w:rsid w:val="0049475F"/>
    <w:rPr>
      <w:kern w:val="2"/>
      <w:sz w:val="24"/>
    </w:rPr>
  </w:style>
  <w:style w:type="paragraph" w:styleId="HTML">
    <w:name w:val="HTML Preformatted"/>
    <w:basedOn w:val="a"/>
    <w:link w:val="HTMLChar"/>
    <w:uiPriority w:val="99"/>
    <w:unhideWhenUsed/>
    <w:rsid w:val="009622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Cs w:val="24"/>
    </w:rPr>
  </w:style>
  <w:style w:type="character" w:customStyle="1" w:styleId="HTMLChar">
    <w:name w:val="HTML 预设格式 Char"/>
    <w:link w:val="HTML"/>
    <w:uiPriority w:val="99"/>
    <w:rsid w:val="00962264"/>
    <w:rPr>
      <w:rFonts w:ascii="宋体" w:hAnsi="宋体" w:cs="宋体"/>
      <w:sz w:val="24"/>
      <w:szCs w:val="24"/>
    </w:rPr>
  </w:style>
  <w:style w:type="character" w:customStyle="1" w:styleId="Char1">
    <w:name w:val="标题 Char"/>
    <w:link w:val="a0"/>
    <w:rsid w:val="00985470"/>
    <w:rPr>
      <w:rFonts w:eastAsia="黑体"/>
      <w:b/>
      <w:kern w:val="2"/>
      <w:sz w:val="36"/>
    </w:rPr>
  </w:style>
  <w:style w:type="paragraph" w:styleId="afe">
    <w:name w:val="List Paragraph"/>
    <w:basedOn w:val="a"/>
    <w:uiPriority w:val="34"/>
    <w:qFormat/>
    <w:rsid w:val="00985470"/>
    <w:pPr>
      <w:ind w:firstLineChars="200" w:firstLine="420"/>
    </w:pPr>
    <w:rPr>
      <w:rFonts w:ascii="Calibri" w:hAnsi="Calibri"/>
      <w:sz w:val="21"/>
      <w:szCs w:val="22"/>
    </w:rPr>
  </w:style>
  <w:style w:type="table" w:customStyle="1" w:styleId="TableGrid">
    <w:name w:val="TableGrid"/>
    <w:rsid w:val="00985470"/>
    <w:rPr>
      <w:rFonts w:ascii="Calibri" w:eastAsia="Times New Roman" w:hAnsi="Calibri"/>
      <w:kern w:val="2"/>
      <w:sz w:val="21"/>
      <w:szCs w:val="22"/>
    </w:rPr>
    <w:tblPr>
      <w:tblCellMar>
        <w:top w:w="0" w:type="dxa"/>
        <w:left w:w="0" w:type="dxa"/>
        <w:bottom w:w="0" w:type="dxa"/>
        <w:right w:w="0" w:type="dxa"/>
      </w:tblCellMar>
    </w:tblPr>
  </w:style>
  <w:style w:type="character" w:styleId="aff">
    <w:name w:val="Placeholder Text"/>
    <w:basedOn w:val="a2"/>
    <w:uiPriority w:val="99"/>
    <w:semiHidden/>
    <w:rsid w:val="000B54BA"/>
    <w:rPr>
      <w:color w:val="808080"/>
    </w:rPr>
  </w:style>
  <w:style w:type="table" w:styleId="6-5">
    <w:name w:val="List Table 6 Colorful Accent 5"/>
    <w:basedOn w:val="a3"/>
    <w:uiPriority w:val="51"/>
    <w:rsid w:val="00AE6A33"/>
    <w:rPr>
      <w:rFonts w:asciiTheme="minorHAnsi" w:eastAsiaTheme="minorEastAsia" w:hAnsiTheme="minorHAnsi" w:cstheme="minorBidi"/>
      <w:color w:val="2F5496" w:themeColor="accent5" w:themeShade="BF"/>
      <w:kern w:val="2"/>
      <w:sz w:val="21"/>
      <w:szCs w:val="22"/>
    </w:rPr>
    <w:tblPr>
      <w:tblStyleRowBandSize w:val="1"/>
      <w:tblStyleColBandSize w:val="1"/>
      <w:tblBorders>
        <w:top w:val="single" w:sz="4" w:space="0" w:color="4472C4" w:themeColor="accent5"/>
        <w:bottom w:val="single" w:sz="4" w:space="0" w:color="4472C4" w:themeColor="accent5"/>
      </w:tblBorders>
    </w:tblPr>
    <w:tblStylePr w:type="firstRow">
      <w:rPr>
        <w:b/>
        <w:bCs/>
      </w:rPr>
      <w:tblPr/>
      <w:tcPr>
        <w:tcBorders>
          <w:bottom w:val="single" w:sz="4" w:space="0" w:color="4472C4" w:themeColor="accent5"/>
        </w:tcBorders>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2-5">
    <w:name w:val="Grid Table 2 Accent 5"/>
    <w:basedOn w:val="a3"/>
    <w:uiPriority w:val="47"/>
    <w:rsid w:val="004C3DCE"/>
    <w:tblPr>
      <w:tblStyleRowBandSize w:val="1"/>
      <w:tblStyleColBandSize w:val="1"/>
      <w:tblBorders>
        <w:top w:val="single" w:sz="2" w:space="0" w:color="8EAADB" w:themeColor="accent5" w:themeTint="99"/>
        <w:bottom w:val="single" w:sz="2" w:space="0" w:color="8EAADB" w:themeColor="accent5" w:themeTint="99"/>
        <w:insideH w:val="single" w:sz="2" w:space="0" w:color="8EAADB" w:themeColor="accent5" w:themeTint="99"/>
        <w:insideV w:val="single" w:sz="2" w:space="0" w:color="8EAADB" w:themeColor="accent5" w:themeTint="99"/>
      </w:tblBorders>
    </w:tblPr>
    <w:tblStylePr w:type="firstRow">
      <w:rPr>
        <w:b/>
        <w:bCs/>
      </w:rPr>
      <w:tblPr/>
      <w:tcPr>
        <w:tcBorders>
          <w:top w:val="nil"/>
          <w:bottom w:val="single" w:sz="12" w:space="0" w:color="8EAADB" w:themeColor="accent5" w:themeTint="99"/>
          <w:insideH w:val="nil"/>
          <w:insideV w:val="nil"/>
        </w:tcBorders>
        <w:shd w:val="clear" w:color="auto" w:fill="FFFFFF" w:themeFill="background1"/>
      </w:tcPr>
    </w:tblStylePr>
    <w:tblStylePr w:type="lastRow">
      <w:rPr>
        <w:b/>
        <w:bCs/>
      </w:rPr>
      <w:tblPr/>
      <w:tcPr>
        <w:tcBorders>
          <w:top w:val="double" w:sz="2" w:space="0" w:color="8EAADB"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3-1">
    <w:name w:val="Grid Table 3 Accent 1"/>
    <w:basedOn w:val="a3"/>
    <w:uiPriority w:val="48"/>
    <w:rsid w:val="004C3DCE"/>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1" w:themeFillTint="33"/>
      </w:tcPr>
    </w:tblStylePr>
    <w:tblStylePr w:type="band1Horz">
      <w:tblPr/>
      <w:tcPr>
        <w:shd w:val="clear" w:color="auto" w:fill="DEEAF6" w:themeFill="accent1" w:themeFillTint="33"/>
      </w:tcPr>
    </w:tblStylePr>
    <w:tblStylePr w:type="neCell">
      <w:tblPr/>
      <w:tcPr>
        <w:tcBorders>
          <w:bottom w:val="single" w:sz="4" w:space="0" w:color="9CC2E5" w:themeColor="accent1" w:themeTint="99"/>
        </w:tcBorders>
      </w:tcPr>
    </w:tblStylePr>
    <w:tblStylePr w:type="nwCell">
      <w:tblPr/>
      <w:tcPr>
        <w:tcBorders>
          <w:bottom w:val="single" w:sz="4" w:space="0" w:color="9CC2E5" w:themeColor="accent1" w:themeTint="99"/>
        </w:tcBorders>
      </w:tcPr>
    </w:tblStylePr>
    <w:tblStylePr w:type="seCell">
      <w:tblPr/>
      <w:tcPr>
        <w:tcBorders>
          <w:top w:val="single" w:sz="4" w:space="0" w:color="9CC2E5" w:themeColor="accent1" w:themeTint="99"/>
        </w:tcBorders>
      </w:tcPr>
    </w:tblStylePr>
    <w:tblStylePr w:type="swCell">
      <w:tblPr/>
      <w:tcPr>
        <w:tcBorders>
          <w:top w:val="single" w:sz="4" w:space="0" w:color="9CC2E5" w:themeColor="accent1" w:themeTint="99"/>
        </w:tcBorders>
      </w:tcPr>
    </w:tblStylePr>
  </w:style>
  <w:style w:type="table" w:styleId="6-1">
    <w:name w:val="Grid Table 6 Colorful Accent 1"/>
    <w:basedOn w:val="a3"/>
    <w:uiPriority w:val="51"/>
    <w:rsid w:val="004C3DCE"/>
    <w:rPr>
      <w:color w:val="2E74B5" w:themeColor="accent1" w:themeShade="BF"/>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customStyle="1" w:styleId="3Char">
    <w:name w:val="标题 3 Char"/>
    <w:aliases w:val="条标题 Char"/>
    <w:basedOn w:val="a2"/>
    <w:link w:val="3"/>
    <w:rsid w:val="00E5384F"/>
    <w:rPr>
      <w:rFonts w:eastAsia="黑体"/>
      <w:b/>
      <w:kern w:val="2"/>
      <w:sz w:val="28"/>
    </w:rPr>
  </w:style>
  <w:style w:type="table" w:styleId="13">
    <w:name w:val="Grid Table 1 Light"/>
    <w:basedOn w:val="a3"/>
    <w:uiPriority w:val="46"/>
    <w:rsid w:val="00023A71"/>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CharCharCharChar0">
    <w:name w:val="Char Char Char Char"/>
    <w:basedOn w:val="a"/>
    <w:rsid w:val="00417B18"/>
    <w:rPr>
      <w:rFonts w:ascii="Tahoma" w:hAnsi="Tahoma"/>
    </w:rPr>
  </w:style>
  <w:style w:type="table" w:styleId="22">
    <w:name w:val="Plain Table 2"/>
    <w:basedOn w:val="a3"/>
    <w:uiPriority w:val="42"/>
    <w:rsid w:val="00283EFB"/>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46242">
      <w:bodyDiv w:val="1"/>
      <w:marLeft w:val="0"/>
      <w:marRight w:val="0"/>
      <w:marTop w:val="0"/>
      <w:marBottom w:val="0"/>
      <w:divBdr>
        <w:top w:val="none" w:sz="0" w:space="0" w:color="auto"/>
        <w:left w:val="none" w:sz="0" w:space="0" w:color="auto"/>
        <w:bottom w:val="none" w:sz="0" w:space="0" w:color="auto"/>
        <w:right w:val="none" w:sz="0" w:space="0" w:color="auto"/>
      </w:divBdr>
      <w:divsChild>
        <w:div w:id="296569114">
          <w:marLeft w:val="0"/>
          <w:marRight w:val="0"/>
          <w:marTop w:val="0"/>
          <w:marBottom w:val="0"/>
          <w:divBdr>
            <w:top w:val="none" w:sz="0" w:space="0" w:color="auto"/>
            <w:left w:val="none" w:sz="0" w:space="0" w:color="auto"/>
            <w:bottom w:val="none" w:sz="0" w:space="0" w:color="auto"/>
            <w:right w:val="none" w:sz="0" w:space="0" w:color="auto"/>
          </w:divBdr>
          <w:divsChild>
            <w:div w:id="795949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740101">
      <w:bodyDiv w:val="1"/>
      <w:marLeft w:val="0"/>
      <w:marRight w:val="0"/>
      <w:marTop w:val="0"/>
      <w:marBottom w:val="0"/>
      <w:divBdr>
        <w:top w:val="none" w:sz="0" w:space="0" w:color="auto"/>
        <w:left w:val="none" w:sz="0" w:space="0" w:color="auto"/>
        <w:bottom w:val="none" w:sz="0" w:space="0" w:color="auto"/>
        <w:right w:val="none" w:sz="0" w:space="0" w:color="auto"/>
      </w:divBdr>
    </w:div>
    <w:div w:id="282465791">
      <w:bodyDiv w:val="1"/>
      <w:marLeft w:val="0"/>
      <w:marRight w:val="0"/>
      <w:marTop w:val="0"/>
      <w:marBottom w:val="0"/>
      <w:divBdr>
        <w:top w:val="none" w:sz="0" w:space="0" w:color="auto"/>
        <w:left w:val="none" w:sz="0" w:space="0" w:color="auto"/>
        <w:bottom w:val="none" w:sz="0" w:space="0" w:color="auto"/>
        <w:right w:val="none" w:sz="0" w:space="0" w:color="auto"/>
      </w:divBdr>
    </w:div>
    <w:div w:id="499663107">
      <w:bodyDiv w:val="1"/>
      <w:marLeft w:val="0"/>
      <w:marRight w:val="0"/>
      <w:marTop w:val="0"/>
      <w:marBottom w:val="0"/>
      <w:divBdr>
        <w:top w:val="none" w:sz="0" w:space="0" w:color="auto"/>
        <w:left w:val="none" w:sz="0" w:space="0" w:color="auto"/>
        <w:bottom w:val="none" w:sz="0" w:space="0" w:color="auto"/>
        <w:right w:val="none" w:sz="0" w:space="0" w:color="auto"/>
      </w:divBdr>
    </w:div>
    <w:div w:id="653029270">
      <w:bodyDiv w:val="1"/>
      <w:marLeft w:val="0"/>
      <w:marRight w:val="0"/>
      <w:marTop w:val="0"/>
      <w:marBottom w:val="0"/>
      <w:divBdr>
        <w:top w:val="none" w:sz="0" w:space="0" w:color="auto"/>
        <w:left w:val="none" w:sz="0" w:space="0" w:color="auto"/>
        <w:bottom w:val="none" w:sz="0" w:space="0" w:color="auto"/>
        <w:right w:val="none" w:sz="0" w:space="0" w:color="auto"/>
      </w:divBdr>
      <w:divsChild>
        <w:div w:id="1786463708">
          <w:marLeft w:val="0"/>
          <w:marRight w:val="0"/>
          <w:marTop w:val="0"/>
          <w:marBottom w:val="0"/>
          <w:divBdr>
            <w:top w:val="none" w:sz="0" w:space="0" w:color="auto"/>
            <w:left w:val="none" w:sz="0" w:space="0" w:color="auto"/>
            <w:bottom w:val="none" w:sz="0" w:space="0" w:color="auto"/>
            <w:right w:val="none" w:sz="0" w:space="0" w:color="auto"/>
          </w:divBdr>
        </w:div>
        <w:div w:id="1296372898">
          <w:marLeft w:val="0"/>
          <w:marRight w:val="0"/>
          <w:marTop w:val="0"/>
          <w:marBottom w:val="0"/>
          <w:divBdr>
            <w:top w:val="none" w:sz="0" w:space="0" w:color="auto"/>
            <w:left w:val="none" w:sz="0" w:space="0" w:color="auto"/>
            <w:bottom w:val="none" w:sz="0" w:space="0" w:color="auto"/>
            <w:right w:val="none" w:sz="0" w:space="0" w:color="auto"/>
          </w:divBdr>
          <w:divsChild>
            <w:div w:id="1908026520">
              <w:marLeft w:val="0"/>
              <w:marRight w:val="0"/>
              <w:marTop w:val="0"/>
              <w:marBottom w:val="0"/>
              <w:divBdr>
                <w:top w:val="none" w:sz="0" w:space="0" w:color="auto"/>
                <w:left w:val="none" w:sz="0" w:space="0" w:color="auto"/>
                <w:bottom w:val="none" w:sz="0" w:space="0" w:color="auto"/>
                <w:right w:val="none" w:sz="0" w:space="0" w:color="auto"/>
              </w:divBdr>
              <w:divsChild>
                <w:div w:id="500197319">
                  <w:marLeft w:val="0"/>
                  <w:marRight w:val="0"/>
                  <w:marTop w:val="0"/>
                  <w:marBottom w:val="0"/>
                  <w:divBdr>
                    <w:top w:val="none" w:sz="0" w:space="0" w:color="auto"/>
                    <w:left w:val="none" w:sz="0" w:space="0" w:color="auto"/>
                    <w:bottom w:val="none" w:sz="0" w:space="0" w:color="auto"/>
                    <w:right w:val="none" w:sz="0" w:space="0" w:color="auto"/>
                  </w:divBdr>
                  <w:divsChild>
                    <w:div w:id="187061565">
                      <w:marLeft w:val="0"/>
                      <w:marRight w:val="0"/>
                      <w:marTop w:val="0"/>
                      <w:marBottom w:val="0"/>
                      <w:divBdr>
                        <w:top w:val="none" w:sz="0" w:space="0" w:color="auto"/>
                        <w:left w:val="none" w:sz="0" w:space="0" w:color="auto"/>
                        <w:bottom w:val="none" w:sz="0" w:space="0" w:color="auto"/>
                        <w:right w:val="none" w:sz="0" w:space="0" w:color="auto"/>
                      </w:divBdr>
                      <w:divsChild>
                        <w:div w:id="1600140075">
                          <w:marLeft w:val="0"/>
                          <w:marRight w:val="0"/>
                          <w:marTop w:val="0"/>
                          <w:marBottom w:val="0"/>
                          <w:divBdr>
                            <w:top w:val="none" w:sz="0" w:space="0" w:color="auto"/>
                            <w:left w:val="none" w:sz="0" w:space="0" w:color="auto"/>
                            <w:bottom w:val="none" w:sz="0" w:space="0" w:color="auto"/>
                            <w:right w:val="none" w:sz="0" w:space="0" w:color="auto"/>
                          </w:divBdr>
                          <w:divsChild>
                            <w:div w:id="921790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80470581">
      <w:bodyDiv w:val="1"/>
      <w:marLeft w:val="0"/>
      <w:marRight w:val="0"/>
      <w:marTop w:val="0"/>
      <w:marBottom w:val="0"/>
      <w:divBdr>
        <w:top w:val="none" w:sz="0" w:space="0" w:color="auto"/>
        <w:left w:val="none" w:sz="0" w:space="0" w:color="auto"/>
        <w:bottom w:val="none" w:sz="0" w:space="0" w:color="auto"/>
        <w:right w:val="none" w:sz="0" w:space="0" w:color="auto"/>
      </w:divBdr>
      <w:divsChild>
        <w:div w:id="1263151485">
          <w:marLeft w:val="0"/>
          <w:marRight w:val="0"/>
          <w:marTop w:val="0"/>
          <w:marBottom w:val="0"/>
          <w:divBdr>
            <w:top w:val="none" w:sz="0" w:space="0" w:color="auto"/>
            <w:left w:val="none" w:sz="0" w:space="0" w:color="auto"/>
            <w:bottom w:val="none" w:sz="0" w:space="0" w:color="auto"/>
            <w:right w:val="none" w:sz="0" w:space="0" w:color="auto"/>
          </w:divBdr>
        </w:div>
        <w:div w:id="437524656">
          <w:marLeft w:val="0"/>
          <w:marRight w:val="0"/>
          <w:marTop w:val="0"/>
          <w:marBottom w:val="0"/>
          <w:divBdr>
            <w:top w:val="none" w:sz="0" w:space="0" w:color="auto"/>
            <w:left w:val="none" w:sz="0" w:space="0" w:color="auto"/>
            <w:bottom w:val="none" w:sz="0" w:space="0" w:color="auto"/>
            <w:right w:val="none" w:sz="0" w:space="0" w:color="auto"/>
          </w:divBdr>
          <w:divsChild>
            <w:div w:id="1067217855">
              <w:marLeft w:val="0"/>
              <w:marRight w:val="0"/>
              <w:marTop w:val="0"/>
              <w:marBottom w:val="0"/>
              <w:divBdr>
                <w:top w:val="none" w:sz="0" w:space="0" w:color="auto"/>
                <w:left w:val="none" w:sz="0" w:space="0" w:color="auto"/>
                <w:bottom w:val="none" w:sz="0" w:space="0" w:color="auto"/>
                <w:right w:val="none" w:sz="0" w:space="0" w:color="auto"/>
              </w:divBdr>
              <w:divsChild>
                <w:div w:id="1100683311">
                  <w:marLeft w:val="0"/>
                  <w:marRight w:val="0"/>
                  <w:marTop w:val="0"/>
                  <w:marBottom w:val="0"/>
                  <w:divBdr>
                    <w:top w:val="none" w:sz="0" w:space="0" w:color="auto"/>
                    <w:left w:val="none" w:sz="0" w:space="0" w:color="auto"/>
                    <w:bottom w:val="none" w:sz="0" w:space="0" w:color="auto"/>
                    <w:right w:val="none" w:sz="0" w:space="0" w:color="auto"/>
                  </w:divBdr>
                  <w:divsChild>
                    <w:div w:id="1243879551">
                      <w:marLeft w:val="0"/>
                      <w:marRight w:val="0"/>
                      <w:marTop w:val="0"/>
                      <w:marBottom w:val="0"/>
                      <w:divBdr>
                        <w:top w:val="none" w:sz="0" w:space="0" w:color="auto"/>
                        <w:left w:val="none" w:sz="0" w:space="0" w:color="auto"/>
                        <w:bottom w:val="none" w:sz="0" w:space="0" w:color="auto"/>
                        <w:right w:val="none" w:sz="0" w:space="0" w:color="auto"/>
                      </w:divBdr>
                      <w:divsChild>
                        <w:div w:id="1922255389">
                          <w:marLeft w:val="0"/>
                          <w:marRight w:val="0"/>
                          <w:marTop w:val="0"/>
                          <w:marBottom w:val="0"/>
                          <w:divBdr>
                            <w:top w:val="none" w:sz="0" w:space="0" w:color="auto"/>
                            <w:left w:val="none" w:sz="0" w:space="0" w:color="auto"/>
                            <w:bottom w:val="none" w:sz="0" w:space="0" w:color="auto"/>
                            <w:right w:val="none" w:sz="0" w:space="0" w:color="auto"/>
                          </w:divBdr>
                          <w:divsChild>
                            <w:div w:id="716052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37815490">
      <w:bodyDiv w:val="1"/>
      <w:marLeft w:val="0"/>
      <w:marRight w:val="0"/>
      <w:marTop w:val="0"/>
      <w:marBottom w:val="0"/>
      <w:divBdr>
        <w:top w:val="none" w:sz="0" w:space="0" w:color="auto"/>
        <w:left w:val="none" w:sz="0" w:space="0" w:color="auto"/>
        <w:bottom w:val="none" w:sz="0" w:space="0" w:color="auto"/>
        <w:right w:val="none" w:sz="0" w:space="0" w:color="auto"/>
      </w:divBdr>
    </w:div>
    <w:div w:id="1093549083">
      <w:bodyDiv w:val="1"/>
      <w:marLeft w:val="0"/>
      <w:marRight w:val="0"/>
      <w:marTop w:val="0"/>
      <w:marBottom w:val="0"/>
      <w:divBdr>
        <w:top w:val="none" w:sz="0" w:space="0" w:color="auto"/>
        <w:left w:val="none" w:sz="0" w:space="0" w:color="auto"/>
        <w:bottom w:val="none" w:sz="0" w:space="0" w:color="auto"/>
        <w:right w:val="none" w:sz="0" w:space="0" w:color="auto"/>
      </w:divBdr>
    </w:div>
    <w:div w:id="1146512350">
      <w:bodyDiv w:val="1"/>
      <w:marLeft w:val="0"/>
      <w:marRight w:val="0"/>
      <w:marTop w:val="0"/>
      <w:marBottom w:val="0"/>
      <w:divBdr>
        <w:top w:val="none" w:sz="0" w:space="0" w:color="auto"/>
        <w:left w:val="none" w:sz="0" w:space="0" w:color="auto"/>
        <w:bottom w:val="none" w:sz="0" w:space="0" w:color="auto"/>
        <w:right w:val="none" w:sz="0" w:space="0" w:color="auto"/>
      </w:divBdr>
      <w:divsChild>
        <w:div w:id="1086071767">
          <w:marLeft w:val="0"/>
          <w:marRight w:val="0"/>
          <w:marTop w:val="0"/>
          <w:marBottom w:val="0"/>
          <w:divBdr>
            <w:top w:val="none" w:sz="0" w:space="0" w:color="auto"/>
            <w:left w:val="none" w:sz="0" w:space="0" w:color="auto"/>
            <w:bottom w:val="none" w:sz="0" w:space="0" w:color="auto"/>
            <w:right w:val="none" w:sz="0" w:space="0" w:color="auto"/>
          </w:divBdr>
        </w:div>
        <w:div w:id="1009717304">
          <w:marLeft w:val="0"/>
          <w:marRight w:val="0"/>
          <w:marTop w:val="0"/>
          <w:marBottom w:val="0"/>
          <w:divBdr>
            <w:top w:val="none" w:sz="0" w:space="0" w:color="auto"/>
            <w:left w:val="none" w:sz="0" w:space="0" w:color="auto"/>
            <w:bottom w:val="none" w:sz="0" w:space="0" w:color="auto"/>
            <w:right w:val="none" w:sz="0" w:space="0" w:color="auto"/>
          </w:divBdr>
          <w:divsChild>
            <w:div w:id="619335877">
              <w:marLeft w:val="0"/>
              <w:marRight w:val="0"/>
              <w:marTop w:val="0"/>
              <w:marBottom w:val="0"/>
              <w:divBdr>
                <w:top w:val="none" w:sz="0" w:space="0" w:color="auto"/>
                <w:left w:val="none" w:sz="0" w:space="0" w:color="auto"/>
                <w:bottom w:val="none" w:sz="0" w:space="0" w:color="auto"/>
                <w:right w:val="none" w:sz="0" w:space="0" w:color="auto"/>
              </w:divBdr>
              <w:divsChild>
                <w:div w:id="1041591681">
                  <w:marLeft w:val="0"/>
                  <w:marRight w:val="0"/>
                  <w:marTop w:val="0"/>
                  <w:marBottom w:val="0"/>
                  <w:divBdr>
                    <w:top w:val="none" w:sz="0" w:space="0" w:color="auto"/>
                    <w:left w:val="none" w:sz="0" w:space="0" w:color="auto"/>
                    <w:bottom w:val="none" w:sz="0" w:space="0" w:color="auto"/>
                    <w:right w:val="none" w:sz="0" w:space="0" w:color="auto"/>
                  </w:divBdr>
                  <w:divsChild>
                    <w:div w:id="499392556">
                      <w:marLeft w:val="0"/>
                      <w:marRight w:val="0"/>
                      <w:marTop w:val="0"/>
                      <w:marBottom w:val="0"/>
                      <w:divBdr>
                        <w:top w:val="none" w:sz="0" w:space="0" w:color="auto"/>
                        <w:left w:val="none" w:sz="0" w:space="0" w:color="auto"/>
                        <w:bottom w:val="none" w:sz="0" w:space="0" w:color="auto"/>
                        <w:right w:val="none" w:sz="0" w:space="0" w:color="auto"/>
                      </w:divBdr>
                      <w:divsChild>
                        <w:div w:id="1233126931">
                          <w:marLeft w:val="0"/>
                          <w:marRight w:val="0"/>
                          <w:marTop w:val="0"/>
                          <w:marBottom w:val="0"/>
                          <w:divBdr>
                            <w:top w:val="none" w:sz="0" w:space="0" w:color="auto"/>
                            <w:left w:val="none" w:sz="0" w:space="0" w:color="auto"/>
                            <w:bottom w:val="none" w:sz="0" w:space="0" w:color="auto"/>
                            <w:right w:val="none" w:sz="0" w:space="0" w:color="auto"/>
                          </w:divBdr>
                          <w:divsChild>
                            <w:div w:id="215706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96330170">
      <w:bodyDiv w:val="1"/>
      <w:marLeft w:val="0"/>
      <w:marRight w:val="0"/>
      <w:marTop w:val="0"/>
      <w:marBottom w:val="0"/>
      <w:divBdr>
        <w:top w:val="none" w:sz="0" w:space="0" w:color="auto"/>
        <w:left w:val="none" w:sz="0" w:space="0" w:color="auto"/>
        <w:bottom w:val="none" w:sz="0" w:space="0" w:color="auto"/>
        <w:right w:val="none" w:sz="0" w:space="0" w:color="auto"/>
      </w:divBdr>
      <w:divsChild>
        <w:div w:id="1052117979">
          <w:marLeft w:val="0"/>
          <w:marRight w:val="0"/>
          <w:marTop w:val="0"/>
          <w:marBottom w:val="0"/>
          <w:divBdr>
            <w:top w:val="none" w:sz="0" w:space="0" w:color="auto"/>
            <w:left w:val="none" w:sz="0" w:space="0" w:color="auto"/>
            <w:bottom w:val="none" w:sz="0" w:space="0" w:color="auto"/>
            <w:right w:val="none" w:sz="0" w:space="0" w:color="auto"/>
          </w:divBdr>
        </w:div>
        <w:div w:id="515967779">
          <w:marLeft w:val="0"/>
          <w:marRight w:val="0"/>
          <w:marTop w:val="0"/>
          <w:marBottom w:val="0"/>
          <w:divBdr>
            <w:top w:val="none" w:sz="0" w:space="0" w:color="auto"/>
            <w:left w:val="none" w:sz="0" w:space="0" w:color="auto"/>
            <w:bottom w:val="none" w:sz="0" w:space="0" w:color="auto"/>
            <w:right w:val="none" w:sz="0" w:space="0" w:color="auto"/>
          </w:divBdr>
          <w:divsChild>
            <w:div w:id="819035079">
              <w:marLeft w:val="0"/>
              <w:marRight w:val="0"/>
              <w:marTop w:val="0"/>
              <w:marBottom w:val="0"/>
              <w:divBdr>
                <w:top w:val="none" w:sz="0" w:space="0" w:color="auto"/>
                <w:left w:val="none" w:sz="0" w:space="0" w:color="auto"/>
                <w:bottom w:val="none" w:sz="0" w:space="0" w:color="auto"/>
                <w:right w:val="none" w:sz="0" w:space="0" w:color="auto"/>
              </w:divBdr>
              <w:divsChild>
                <w:div w:id="862473509">
                  <w:marLeft w:val="0"/>
                  <w:marRight w:val="0"/>
                  <w:marTop w:val="0"/>
                  <w:marBottom w:val="0"/>
                  <w:divBdr>
                    <w:top w:val="none" w:sz="0" w:space="0" w:color="auto"/>
                    <w:left w:val="none" w:sz="0" w:space="0" w:color="auto"/>
                    <w:bottom w:val="none" w:sz="0" w:space="0" w:color="auto"/>
                    <w:right w:val="none" w:sz="0" w:space="0" w:color="auto"/>
                  </w:divBdr>
                  <w:divsChild>
                    <w:div w:id="921648187">
                      <w:marLeft w:val="0"/>
                      <w:marRight w:val="0"/>
                      <w:marTop w:val="0"/>
                      <w:marBottom w:val="0"/>
                      <w:divBdr>
                        <w:top w:val="none" w:sz="0" w:space="0" w:color="auto"/>
                        <w:left w:val="none" w:sz="0" w:space="0" w:color="auto"/>
                        <w:bottom w:val="none" w:sz="0" w:space="0" w:color="auto"/>
                        <w:right w:val="none" w:sz="0" w:space="0" w:color="auto"/>
                      </w:divBdr>
                      <w:divsChild>
                        <w:div w:id="1812822279">
                          <w:marLeft w:val="0"/>
                          <w:marRight w:val="0"/>
                          <w:marTop w:val="0"/>
                          <w:marBottom w:val="0"/>
                          <w:divBdr>
                            <w:top w:val="none" w:sz="0" w:space="0" w:color="auto"/>
                            <w:left w:val="none" w:sz="0" w:space="0" w:color="auto"/>
                            <w:bottom w:val="none" w:sz="0" w:space="0" w:color="auto"/>
                            <w:right w:val="none" w:sz="0" w:space="0" w:color="auto"/>
                          </w:divBdr>
                          <w:divsChild>
                            <w:div w:id="1610549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82247353">
      <w:bodyDiv w:val="1"/>
      <w:marLeft w:val="0"/>
      <w:marRight w:val="0"/>
      <w:marTop w:val="0"/>
      <w:marBottom w:val="0"/>
      <w:divBdr>
        <w:top w:val="none" w:sz="0" w:space="0" w:color="auto"/>
        <w:left w:val="none" w:sz="0" w:space="0" w:color="auto"/>
        <w:bottom w:val="none" w:sz="0" w:space="0" w:color="auto"/>
        <w:right w:val="none" w:sz="0" w:space="0" w:color="auto"/>
      </w:divBdr>
      <w:divsChild>
        <w:div w:id="2088336266">
          <w:marLeft w:val="0"/>
          <w:marRight w:val="0"/>
          <w:marTop w:val="0"/>
          <w:marBottom w:val="0"/>
          <w:divBdr>
            <w:top w:val="none" w:sz="0" w:space="0" w:color="auto"/>
            <w:left w:val="none" w:sz="0" w:space="0" w:color="auto"/>
            <w:bottom w:val="none" w:sz="0" w:space="0" w:color="auto"/>
            <w:right w:val="none" w:sz="0" w:space="0" w:color="auto"/>
          </w:divBdr>
        </w:div>
        <w:div w:id="825627074">
          <w:marLeft w:val="0"/>
          <w:marRight w:val="0"/>
          <w:marTop w:val="0"/>
          <w:marBottom w:val="0"/>
          <w:divBdr>
            <w:top w:val="none" w:sz="0" w:space="0" w:color="auto"/>
            <w:left w:val="none" w:sz="0" w:space="0" w:color="auto"/>
            <w:bottom w:val="none" w:sz="0" w:space="0" w:color="auto"/>
            <w:right w:val="none" w:sz="0" w:space="0" w:color="auto"/>
          </w:divBdr>
          <w:divsChild>
            <w:div w:id="2041780650">
              <w:marLeft w:val="0"/>
              <w:marRight w:val="0"/>
              <w:marTop w:val="0"/>
              <w:marBottom w:val="0"/>
              <w:divBdr>
                <w:top w:val="none" w:sz="0" w:space="0" w:color="auto"/>
                <w:left w:val="none" w:sz="0" w:space="0" w:color="auto"/>
                <w:bottom w:val="none" w:sz="0" w:space="0" w:color="auto"/>
                <w:right w:val="none" w:sz="0" w:space="0" w:color="auto"/>
              </w:divBdr>
              <w:divsChild>
                <w:div w:id="696583485">
                  <w:marLeft w:val="0"/>
                  <w:marRight w:val="0"/>
                  <w:marTop w:val="0"/>
                  <w:marBottom w:val="0"/>
                  <w:divBdr>
                    <w:top w:val="none" w:sz="0" w:space="0" w:color="auto"/>
                    <w:left w:val="none" w:sz="0" w:space="0" w:color="auto"/>
                    <w:bottom w:val="none" w:sz="0" w:space="0" w:color="auto"/>
                    <w:right w:val="none" w:sz="0" w:space="0" w:color="auto"/>
                  </w:divBdr>
                  <w:divsChild>
                    <w:div w:id="1371613758">
                      <w:marLeft w:val="0"/>
                      <w:marRight w:val="0"/>
                      <w:marTop w:val="0"/>
                      <w:marBottom w:val="0"/>
                      <w:divBdr>
                        <w:top w:val="none" w:sz="0" w:space="0" w:color="auto"/>
                        <w:left w:val="none" w:sz="0" w:space="0" w:color="auto"/>
                        <w:bottom w:val="none" w:sz="0" w:space="0" w:color="auto"/>
                        <w:right w:val="none" w:sz="0" w:space="0" w:color="auto"/>
                      </w:divBdr>
                      <w:divsChild>
                        <w:div w:id="1613702515">
                          <w:marLeft w:val="0"/>
                          <w:marRight w:val="0"/>
                          <w:marTop w:val="0"/>
                          <w:marBottom w:val="0"/>
                          <w:divBdr>
                            <w:top w:val="none" w:sz="0" w:space="0" w:color="auto"/>
                            <w:left w:val="none" w:sz="0" w:space="0" w:color="auto"/>
                            <w:bottom w:val="none" w:sz="0" w:space="0" w:color="auto"/>
                            <w:right w:val="none" w:sz="0" w:space="0" w:color="auto"/>
                          </w:divBdr>
                          <w:divsChild>
                            <w:div w:id="146632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16516048">
      <w:bodyDiv w:val="1"/>
      <w:marLeft w:val="0"/>
      <w:marRight w:val="0"/>
      <w:marTop w:val="0"/>
      <w:marBottom w:val="0"/>
      <w:divBdr>
        <w:top w:val="none" w:sz="0" w:space="0" w:color="auto"/>
        <w:left w:val="none" w:sz="0" w:space="0" w:color="auto"/>
        <w:bottom w:val="none" w:sz="0" w:space="0" w:color="auto"/>
        <w:right w:val="none" w:sz="0" w:space="0" w:color="auto"/>
      </w:divBdr>
    </w:div>
    <w:div w:id="1528913334">
      <w:bodyDiv w:val="1"/>
      <w:marLeft w:val="0"/>
      <w:marRight w:val="0"/>
      <w:marTop w:val="0"/>
      <w:marBottom w:val="0"/>
      <w:divBdr>
        <w:top w:val="none" w:sz="0" w:space="0" w:color="auto"/>
        <w:left w:val="none" w:sz="0" w:space="0" w:color="auto"/>
        <w:bottom w:val="none" w:sz="0" w:space="0" w:color="auto"/>
        <w:right w:val="none" w:sz="0" w:space="0" w:color="auto"/>
      </w:divBdr>
      <w:divsChild>
        <w:div w:id="766122291">
          <w:marLeft w:val="0"/>
          <w:marRight w:val="0"/>
          <w:marTop w:val="0"/>
          <w:marBottom w:val="0"/>
          <w:divBdr>
            <w:top w:val="none" w:sz="0" w:space="0" w:color="auto"/>
            <w:left w:val="none" w:sz="0" w:space="0" w:color="auto"/>
            <w:bottom w:val="none" w:sz="0" w:space="0" w:color="auto"/>
            <w:right w:val="none" w:sz="0" w:space="0" w:color="auto"/>
          </w:divBdr>
          <w:divsChild>
            <w:div w:id="1789279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6792041">
      <w:bodyDiv w:val="1"/>
      <w:marLeft w:val="0"/>
      <w:marRight w:val="0"/>
      <w:marTop w:val="0"/>
      <w:marBottom w:val="0"/>
      <w:divBdr>
        <w:top w:val="none" w:sz="0" w:space="0" w:color="auto"/>
        <w:left w:val="none" w:sz="0" w:space="0" w:color="auto"/>
        <w:bottom w:val="none" w:sz="0" w:space="0" w:color="auto"/>
        <w:right w:val="none" w:sz="0" w:space="0" w:color="auto"/>
      </w:divBdr>
      <w:divsChild>
        <w:div w:id="93985579">
          <w:marLeft w:val="0"/>
          <w:marRight w:val="0"/>
          <w:marTop w:val="0"/>
          <w:marBottom w:val="0"/>
          <w:divBdr>
            <w:top w:val="none" w:sz="0" w:space="0" w:color="auto"/>
            <w:left w:val="none" w:sz="0" w:space="0" w:color="auto"/>
            <w:bottom w:val="none" w:sz="0" w:space="0" w:color="auto"/>
            <w:right w:val="none" w:sz="0" w:space="0" w:color="auto"/>
          </w:divBdr>
          <w:divsChild>
            <w:div w:id="1467241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260075">
      <w:bodyDiv w:val="1"/>
      <w:marLeft w:val="0"/>
      <w:marRight w:val="0"/>
      <w:marTop w:val="0"/>
      <w:marBottom w:val="0"/>
      <w:divBdr>
        <w:top w:val="none" w:sz="0" w:space="0" w:color="auto"/>
        <w:left w:val="none" w:sz="0" w:space="0" w:color="auto"/>
        <w:bottom w:val="none" w:sz="0" w:space="0" w:color="auto"/>
        <w:right w:val="none" w:sz="0" w:space="0" w:color="auto"/>
      </w:divBdr>
    </w:div>
    <w:div w:id="1784498258">
      <w:bodyDiv w:val="1"/>
      <w:marLeft w:val="0"/>
      <w:marRight w:val="0"/>
      <w:marTop w:val="0"/>
      <w:marBottom w:val="0"/>
      <w:divBdr>
        <w:top w:val="none" w:sz="0" w:space="0" w:color="auto"/>
        <w:left w:val="none" w:sz="0" w:space="0" w:color="auto"/>
        <w:bottom w:val="none" w:sz="0" w:space="0" w:color="auto"/>
        <w:right w:val="none" w:sz="0" w:space="0" w:color="auto"/>
      </w:divBdr>
      <w:divsChild>
        <w:div w:id="2015718946">
          <w:marLeft w:val="0"/>
          <w:marRight w:val="0"/>
          <w:marTop w:val="0"/>
          <w:marBottom w:val="0"/>
          <w:divBdr>
            <w:top w:val="none" w:sz="0" w:space="0" w:color="auto"/>
            <w:left w:val="none" w:sz="0" w:space="0" w:color="auto"/>
            <w:bottom w:val="none" w:sz="0" w:space="0" w:color="auto"/>
            <w:right w:val="none" w:sz="0" w:space="0" w:color="auto"/>
          </w:divBdr>
        </w:div>
        <w:div w:id="359167197">
          <w:marLeft w:val="0"/>
          <w:marRight w:val="0"/>
          <w:marTop w:val="0"/>
          <w:marBottom w:val="0"/>
          <w:divBdr>
            <w:top w:val="none" w:sz="0" w:space="0" w:color="auto"/>
            <w:left w:val="none" w:sz="0" w:space="0" w:color="auto"/>
            <w:bottom w:val="none" w:sz="0" w:space="0" w:color="auto"/>
            <w:right w:val="none" w:sz="0" w:space="0" w:color="auto"/>
          </w:divBdr>
          <w:divsChild>
            <w:div w:id="97916273">
              <w:marLeft w:val="0"/>
              <w:marRight w:val="0"/>
              <w:marTop w:val="0"/>
              <w:marBottom w:val="0"/>
              <w:divBdr>
                <w:top w:val="none" w:sz="0" w:space="0" w:color="auto"/>
                <w:left w:val="none" w:sz="0" w:space="0" w:color="auto"/>
                <w:bottom w:val="none" w:sz="0" w:space="0" w:color="auto"/>
                <w:right w:val="none" w:sz="0" w:space="0" w:color="auto"/>
              </w:divBdr>
              <w:divsChild>
                <w:div w:id="1262686976">
                  <w:marLeft w:val="0"/>
                  <w:marRight w:val="0"/>
                  <w:marTop w:val="0"/>
                  <w:marBottom w:val="0"/>
                  <w:divBdr>
                    <w:top w:val="none" w:sz="0" w:space="0" w:color="auto"/>
                    <w:left w:val="none" w:sz="0" w:space="0" w:color="auto"/>
                    <w:bottom w:val="none" w:sz="0" w:space="0" w:color="auto"/>
                    <w:right w:val="none" w:sz="0" w:space="0" w:color="auto"/>
                  </w:divBdr>
                  <w:divsChild>
                    <w:div w:id="1643731122">
                      <w:marLeft w:val="0"/>
                      <w:marRight w:val="0"/>
                      <w:marTop w:val="0"/>
                      <w:marBottom w:val="0"/>
                      <w:divBdr>
                        <w:top w:val="none" w:sz="0" w:space="0" w:color="auto"/>
                        <w:left w:val="none" w:sz="0" w:space="0" w:color="auto"/>
                        <w:bottom w:val="none" w:sz="0" w:space="0" w:color="auto"/>
                        <w:right w:val="none" w:sz="0" w:space="0" w:color="auto"/>
                      </w:divBdr>
                      <w:divsChild>
                        <w:div w:id="1153519968">
                          <w:marLeft w:val="0"/>
                          <w:marRight w:val="0"/>
                          <w:marTop w:val="0"/>
                          <w:marBottom w:val="0"/>
                          <w:divBdr>
                            <w:top w:val="none" w:sz="0" w:space="0" w:color="auto"/>
                            <w:left w:val="none" w:sz="0" w:space="0" w:color="auto"/>
                            <w:bottom w:val="none" w:sz="0" w:space="0" w:color="auto"/>
                            <w:right w:val="none" w:sz="0" w:space="0" w:color="auto"/>
                          </w:divBdr>
                          <w:divsChild>
                            <w:div w:id="718091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26163777">
      <w:bodyDiv w:val="1"/>
      <w:marLeft w:val="0"/>
      <w:marRight w:val="0"/>
      <w:marTop w:val="0"/>
      <w:marBottom w:val="0"/>
      <w:divBdr>
        <w:top w:val="none" w:sz="0" w:space="0" w:color="auto"/>
        <w:left w:val="none" w:sz="0" w:space="0" w:color="auto"/>
        <w:bottom w:val="none" w:sz="0" w:space="0" w:color="auto"/>
        <w:right w:val="none" w:sz="0" w:space="0" w:color="auto"/>
      </w:divBdr>
    </w:div>
    <w:div w:id="2103334317">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2.png"/><Relationship Id="rId21" Type="http://schemas.openxmlformats.org/officeDocument/2006/relationships/oleObject" Target="embeddings/oleObject1.bin"/><Relationship Id="rId42" Type="http://schemas.openxmlformats.org/officeDocument/2006/relationships/image" Target="media/image21.wmf"/><Relationship Id="rId47" Type="http://schemas.openxmlformats.org/officeDocument/2006/relationships/oleObject" Target="embeddings/oleObject14.bin"/><Relationship Id="rId63" Type="http://schemas.openxmlformats.org/officeDocument/2006/relationships/image" Target="media/image32.png"/><Relationship Id="rId68" Type="http://schemas.openxmlformats.org/officeDocument/2006/relationships/image" Target="media/image37.png"/><Relationship Id="rId84" Type="http://schemas.openxmlformats.org/officeDocument/2006/relationships/image" Target="media/image53.png"/><Relationship Id="rId89" Type="http://schemas.openxmlformats.org/officeDocument/2006/relationships/image" Target="media/image58.png"/><Relationship Id="rId112" Type="http://schemas.openxmlformats.org/officeDocument/2006/relationships/image" Target="media/image77.png"/><Relationship Id="rId16" Type="http://schemas.openxmlformats.org/officeDocument/2006/relationships/image" Target="media/image6.png"/><Relationship Id="rId107" Type="http://schemas.openxmlformats.org/officeDocument/2006/relationships/image" Target="media/image72.png"/><Relationship Id="rId11" Type="http://schemas.openxmlformats.org/officeDocument/2006/relationships/image" Target="media/image1.jpeg"/><Relationship Id="rId32" Type="http://schemas.openxmlformats.org/officeDocument/2006/relationships/image" Target="media/image16.wmf"/><Relationship Id="rId37" Type="http://schemas.openxmlformats.org/officeDocument/2006/relationships/oleObject" Target="embeddings/oleObject9.bin"/><Relationship Id="rId53" Type="http://schemas.openxmlformats.org/officeDocument/2006/relationships/oleObject" Target="embeddings/oleObject18.bin"/><Relationship Id="rId58" Type="http://schemas.openxmlformats.org/officeDocument/2006/relationships/image" Target="media/image27.png"/><Relationship Id="rId74" Type="http://schemas.openxmlformats.org/officeDocument/2006/relationships/image" Target="media/image43.png"/><Relationship Id="rId79" Type="http://schemas.openxmlformats.org/officeDocument/2006/relationships/image" Target="media/image48.png"/><Relationship Id="rId102" Type="http://schemas.openxmlformats.org/officeDocument/2006/relationships/image" Target="media/image71.png"/><Relationship Id="rId123" Type="http://schemas.openxmlformats.org/officeDocument/2006/relationships/image" Target="media/image88.png"/><Relationship Id="rId128" Type="http://schemas.openxmlformats.org/officeDocument/2006/relationships/image" Target="media/image93.png"/><Relationship Id="rId5" Type="http://schemas.openxmlformats.org/officeDocument/2006/relationships/webSettings" Target="webSettings.xml"/><Relationship Id="rId90" Type="http://schemas.openxmlformats.org/officeDocument/2006/relationships/image" Target="media/image59.png"/><Relationship Id="rId95" Type="http://schemas.openxmlformats.org/officeDocument/2006/relationships/image" Target="media/image64.png"/><Relationship Id="rId22" Type="http://schemas.openxmlformats.org/officeDocument/2006/relationships/image" Target="media/image11.wmf"/><Relationship Id="rId27" Type="http://schemas.openxmlformats.org/officeDocument/2006/relationships/oleObject" Target="embeddings/oleObject4.bin"/><Relationship Id="rId43" Type="http://schemas.openxmlformats.org/officeDocument/2006/relationships/oleObject" Target="embeddings/oleObject12.bin"/><Relationship Id="rId48" Type="http://schemas.openxmlformats.org/officeDocument/2006/relationships/image" Target="media/image24.wmf"/><Relationship Id="rId64" Type="http://schemas.openxmlformats.org/officeDocument/2006/relationships/image" Target="media/image33.png"/><Relationship Id="rId69" Type="http://schemas.openxmlformats.org/officeDocument/2006/relationships/image" Target="media/image38.png"/><Relationship Id="rId113" Type="http://schemas.openxmlformats.org/officeDocument/2006/relationships/image" Target="media/image78.png"/><Relationship Id="rId118" Type="http://schemas.openxmlformats.org/officeDocument/2006/relationships/image" Target="media/image83.png"/><Relationship Id="rId80" Type="http://schemas.openxmlformats.org/officeDocument/2006/relationships/image" Target="media/image49.png"/><Relationship Id="rId85" Type="http://schemas.openxmlformats.org/officeDocument/2006/relationships/image" Target="media/image54.png"/><Relationship Id="rId12" Type="http://schemas.openxmlformats.org/officeDocument/2006/relationships/image" Target="media/image2.jpeg"/><Relationship Id="rId17" Type="http://schemas.openxmlformats.org/officeDocument/2006/relationships/image" Target="media/image7.png"/><Relationship Id="rId33" Type="http://schemas.openxmlformats.org/officeDocument/2006/relationships/oleObject" Target="embeddings/oleObject7.bin"/><Relationship Id="rId38" Type="http://schemas.openxmlformats.org/officeDocument/2006/relationships/image" Target="media/image19.wmf"/><Relationship Id="rId59" Type="http://schemas.openxmlformats.org/officeDocument/2006/relationships/image" Target="media/image28.png"/><Relationship Id="rId103" Type="http://schemas.openxmlformats.org/officeDocument/2006/relationships/chart" Target="charts/chart1.xml"/><Relationship Id="rId108" Type="http://schemas.openxmlformats.org/officeDocument/2006/relationships/image" Target="media/image73.png"/><Relationship Id="rId124" Type="http://schemas.openxmlformats.org/officeDocument/2006/relationships/image" Target="media/image89.png"/><Relationship Id="rId129" Type="http://schemas.openxmlformats.org/officeDocument/2006/relationships/header" Target="header3.xml"/><Relationship Id="rId54" Type="http://schemas.openxmlformats.org/officeDocument/2006/relationships/oleObject" Target="embeddings/oleObject19.bin"/><Relationship Id="rId70" Type="http://schemas.openxmlformats.org/officeDocument/2006/relationships/image" Target="media/image39.png"/><Relationship Id="rId75" Type="http://schemas.openxmlformats.org/officeDocument/2006/relationships/image" Target="media/image44.png"/><Relationship Id="rId91" Type="http://schemas.openxmlformats.org/officeDocument/2006/relationships/image" Target="media/image60.png"/><Relationship Id="rId96" Type="http://schemas.openxmlformats.org/officeDocument/2006/relationships/image" Target="media/image65.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oleObject" Target="embeddings/oleObject2.bin"/><Relationship Id="rId28" Type="http://schemas.openxmlformats.org/officeDocument/2006/relationships/image" Target="media/image14.wmf"/><Relationship Id="rId49" Type="http://schemas.openxmlformats.org/officeDocument/2006/relationships/oleObject" Target="embeddings/oleObject15.bin"/><Relationship Id="rId114" Type="http://schemas.openxmlformats.org/officeDocument/2006/relationships/image" Target="media/image79.png"/><Relationship Id="rId119" Type="http://schemas.openxmlformats.org/officeDocument/2006/relationships/image" Target="media/image84.png"/><Relationship Id="rId44" Type="http://schemas.openxmlformats.org/officeDocument/2006/relationships/image" Target="media/image22.wmf"/><Relationship Id="rId60" Type="http://schemas.openxmlformats.org/officeDocument/2006/relationships/image" Target="media/image29.png"/><Relationship Id="rId65" Type="http://schemas.openxmlformats.org/officeDocument/2006/relationships/image" Target="media/image34.png"/><Relationship Id="rId81" Type="http://schemas.openxmlformats.org/officeDocument/2006/relationships/image" Target="media/image50.png"/><Relationship Id="rId86" Type="http://schemas.openxmlformats.org/officeDocument/2006/relationships/image" Target="media/image55.png"/><Relationship Id="rId130" Type="http://schemas.openxmlformats.org/officeDocument/2006/relationships/fontTable" Target="fontTable.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oleObject" Target="embeddings/oleObject10.bin"/><Relationship Id="rId109" Type="http://schemas.openxmlformats.org/officeDocument/2006/relationships/image" Target="media/image74.png"/><Relationship Id="rId34" Type="http://schemas.openxmlformats.org/officeDocument/2006/relationships/image" Target="media/image17.wmf"/><Relationship Id="rId50" Type="http://schemas.openxmlformats.org/officeDocument/2006/relationships/image" Target="media/image25.wmf"/><Relationship Id="rId55" Type="http://schemas.openxmlformats.org/officeDocument/2006/relationships/oleObject" Target="embeddings/oleObject20.bin"/><Relationship Id="rId76" Type="http://schemas.openxmlformats.org/officeDocument/2006/relationships/image" Target="media/image45.png"/><Relationship Id="rId97" Type="http://schemas.openxmlformats.org/officeDocument/2006/relationships/image" Target="media/image66.png"/><Relationship Id="rId104" Type="http://schemas.openxmlformats.org/officeDocument/2006/relationships/chart" Target="charts/chart2.xml"/><Relationship Id="rId120" Type="http://schemas.openxmlformats.org/officeDocument/2006/relationships/image" Target="media/image85.png"/><Relationship Id="rId125" Type="http://schemas.openxmlformats.org/officeDocument/2006/relationships/image" Target="media/image90.png"/><Relationship Id="rId7" Type="http://schemas.openxmlformats.org/officeDocument/2006/relationships/endnotes" Target="endnotes.xml"/><Relationship Id="rId71" Type="http://schemas.openxmlformats.org/officeDocument/2006/relationships/image" Target="media/image40.png"/><Relationship Id="rId92" Type="http://schemas.openxmlformats.org/officeDocument/2006/relationships/image" Target="media/image61.png"/><Relationship Id="rId2" Type="http://schemas.openxmlformats.org/officeDocument/2006/relationships/numbering" Target="numbering.xml"/><Relationship Id="rId29" Type="http://schemas.openxmlformats.org/officeDocument/2006/relationships/oleObject" Target="embeddings/oleObject5.bin"/><Relationship Id="rId24" Type="http://schemas.openxmlformats.org/officeDocument/2006/relationships/image" Target="media/image12.wmf"/><Relationship Id="rId40" Type="http://schemas.openxmlformats.org/officeDocument/2006/relationships/image" Target="media/image20.wmf"/><Relationship Id="rId45" Type="http://schemas.openxmlformats.org/officeDocument/2006/relationships/oleObject" Target="embeddings/oleObject13.bin"/><Relationship Id="rId66" Type="http://schemas.openxmlformats.org/officeDocument/2006/relationships/image" Target="media/image35.png"/><Relationship Id="rId87" Type="http://schemas.openxmlformats.org/officeDocument/2006/relationships/image" Target="media/image56.png"/><Relationship Id="rId110" Type="http://schemas.openxmlformats.org/officeDocument/2006/relationships/image" Target="media/image75.png"/><Relationship Id="rId115" Type="http://schemas.openxmlformats.org/officeDocument/2006/relationships/image" Target="media/image80.png"/><Relationship Id="rId131" Type="http://schemas.openxmlformats.org/officeDocument/2006/relationships/theme" Target="theme/theme1.xml"/><Relationship Id="rId61" Type="http://schemas.openxmlformats.org/officeDocument/2006/relationships/image" Target="media/image30.png"/><Relationship Id="rId82" Type="http://schemas.openxmlformats.org/officeDocument/2006/relationships/image" Target="media/image51.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15.wmf"/><Relationship Id="rId35" Type="http://schemas.openxmlformats.org/officeDocument/2006/relationships/oleObject" Target="embeddings/oleObject8.bin"/><Relationship Id="rId56" Type="http://schemas.openxmlformats.org/officeDocument/2006/relationships/image" Target="media/image26.wmf"/><Relationship Id="rId77" Type="http://schemas.openxmlformats.org/officeDocument/2006/relationships/image" Target="media/image46.png"/><Relationship Id="rId100" Type="http://schemas.openxmlformats.org/officeDocument/2006/relationships/image" Target="media/image69.png"/><Relationship Id="rId105" Type="http://schemas.openxmlformats.org/officeDocument/2006/relationships/chart" Target="charts/chart3.xml"/><Relationship Id="rId126" Type="http://schemas.openxmlformats.org/officeDocument/2006/relationships/image" Target="media/image91.png"/><Relationship Id="rId8" Type="http://schemas.openxmlformats.org/officeDocument/2006/relationships/header" Target="header1.xml"/><Relationship Id="rId51" Type="http://schemas.openxmlformats.org/officeDocument/2006/relationships/oleObject" Target="embeddings/oleObject16.bin"/><Relationship Id="rId72" Type="http://schemas.openxmlformats.org/officeDocument/2006/relationships/image" Target="media/image41.png"/><Relationship Id="rId93" Type="http://schemas.openxmlformats.org/officeDocument/2006/relationships/image" Target="media/image62.png"/><Relationship Id="rId98" Type="http://schemas.openxmlformats.org/officeDocument/2006/relationships/image" Target="media/image67.png"/><Relationship Id="rId121" Type="http://schemas.openxmlformats.org/officeDocument/2006/relationships/image" Target="media/image86.png"/><Relationship Id="rId3" Type="http://schemas.openxmlformats.org/officeDocument/2006/relationships/styles" Target="styles.xml"/><Relationship Id="rId25" Type="http://schemas.openxmlformats.org/officeDocument/2006/relationships/oleObject" Target="embeddings/oleObject3.bin"/><Relationship Id="rId46" Type="http://schemas.openxmlformats.org/officeDocument/2006/relationships/image" Target="media/image23.wmf"/><Relationship Id="rId67" Type="http://schemas.openxmlformats.org/officeDocument/2006/relationships/image" Target="media/image36.png"/><Relationship Id="rId116" Type="http://schemas.openxmlformats.org/officeDocument/2006/relationships/image" Target="media/image81.png"/><Relationship Id="rId20" Type="http://schemas.openxmlformats.org/officeDocument/2006/relationships/image" Target="media/image10.wmf"/><Relationship Id="rId41" Type="http://schemas.openxmlformats.org/officeDocument/2006/relationships/oleObject" Target="embeddings/oleObject11.bin"/><Relationship Id="rId62" Type="http://schemas.openxmlformats.org/officeDocument/2006/relationships/image" Target="media/image31.png"/><Relationship Id="rId83" Type="http://schemas.openxmlformats.org/officeDocument/2006/relationships/image" Target="media/image52.png"/><Relationship Id="rId88" Type="http://schemas.openxmlformats.org/officeDocument/2006/relationships/image" Target="media/image57.png"/><Relationship Id="rId111" Type="http://schemas.openxmlformats.org/officeDocument/2006/relationships/image" Target="media/image76.png"/><Relationship Id="rId15" Type="http://schemas.openxmlformats.org/officeDocument/2006/relationships/image" Target="media/image5.png"/><Relationship Id="rId36" Type="http://schemas.openxmlformats.org/officeDocument/2006/relationships/image" Target="media/image18.wmf"/><Relationship Id="rId57" Type="http://schemas.openxmlformats.org/officeDocument/2006/relationships/oleObject" Target="embeddings/oleObject21.bin"/><Relationship Id="rId106" Type="http://schemas.openxmlformats.org/officeDocument/2006/relationships/chart" Target="charts/chart4.xml"/><Relationship Id="rId127" Type="http://schemas.openxmlformats.org/officeDocument/2006/relationships/image" Target="media/image92.png"/><Relationship Id="rId10" Type="http://schemas.openxmlformats.org/officeDocument/2006/relationships/header" Target="header2.xml"/><Relationship Id="rId31" Type="http://schemas.openxmlformats.org/officeDocument/2006/relationships/oleObject" Target="embeddings/oleObject6.bin"/><Relationship Id="rId52" Type="http://schemas.openxmlformats.org/officeDocument/2006/relationships/oleObject" Target="embeddings/oleObject17.bin"/><Relationship Id="rId73" Type="http://schemas.openxmlformats.org/officeDocument/2006/relationships/image" Target="media/image42.png"/><Relationship Id="rId78" Type="http://schemas.openxmlformats.org/officeDocument/2006/relationships/image" Target="media/image47.png"/><Relationship Id="rId94" Type="http://schemas.openxmlformats.org/officeDocument/2006/relationships/image" Target="media/image63.png"/><Relationship Id="rId99" Type="http://schemas.openxmlformats.org/officeDocument/2006/relationships/image" Target="media/image68.png"/><Relationship Id="rId101" Type="http://schemas.openxmlformats.org/officeDocument/2006/relationships/image" Target="media/image70.png"/><Relationship Id="rId122" Type="http://schemas.openxmlformats.org/officeDocument/2006/relationships/image" Target="media/image87.png"/><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13.wmf"/></Relationships>
</file>

<file path=word/_rels/settings.xml.rels><?xml version="1.0" encoding="UTF-8" standalone="yes"?>
<Relationships xmlns="http://schemas.openxmlformats.org/package/2006/relationships"><Relationship Id="rId1" Type="http://schemas.openxmlformats.org/officeDocument/2006/relationships/attachedTemplate" Target="file:///E:\dowload\&#30805;&#22763;&#30740;&#31350;&#29983;&#27605;&#19994;&#35770;&#25991;&#27169;&#29256;_Sunner&#29256;_1.22\&#25688;&#35201;&#12289;&#30446;&#24405;&#21450;&#27491;&#25991;&#27169;&#26495;.dot"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24037;&#20316;&#31807;1"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24037;&#20316;&#31807;1"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24037;&#20316;&#31807;1"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24037;&#20316;&#31807;1" TargetMode="External"/><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zh-CN" altLang="en-US" sz="1200"/>
              <a:t>影评两级情感分析平台对比</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barChart>
        <c:barDir val="col"/>
        <c:grouping val="clustered"/>
        <c:varyColors val="0"/>
        <c:ser>
          <c:idx val="0"/>
          <c:order val="0"/>
          <c:tx>
            <c:strRef>
              <c:f>Sheet1!$A$2</c:f>
              <c:strCache>
                <c:ptCount val="1"/>
                <c:pt idx="0">
                  <c:v>WeiResearch NLP</c:v>
                </c:pt>
              </c:strCache>
            </c:strRef>
          </c:tx>
          <c:spPr>
            <a:solidFill>
              <a:schemeClr val="accent1"/>
            </a:solidFill>
            <a:ln>
              <a:noFill/>
            </a:ln>
            <a:effectLst/>
          </c:spPr>
          <c:invertIfNegative val="0"/>
          <c:cat>
            <c:strRef>
              <c:f>Sheet1!$B$1:$E$1</c:f>
              <c:strCache>
                <c:ptCount val="4"/>
                <c:pt idx="0">
                  <c:v>Accuracy</c:v>
                </c:pt>
                <c:pt idx="1">
                  <c:v>Precision</c:v>
                </c:pt>
                <c:pt idx="2">
                  <c:v>Recall</c:v>
                </c:pt>
                <c:pt idx="3">
                  <c:v>F1 Score</c:v>
                </c:pt>
              </c:strCache>
            </c:strRef>
          </c:cat>
          <c:val>
            <c:numRef>
              <c:f>Sheet1!$B$2:$E$2</c:f>
              <c:numCache>
                <c:formatCode>0.00%</c:formatCode>
                <c:ptCount val="4"/>
                <c:pt idx="0">
                  <c:v>0.82199999999999995</c:v>
                </c:pt>
                <c:pt idx="1">
                  <c:v>0.82199999999999995</c:v>
                </c:pt>
                <c:pt idx="2">
                  <c:v>0.82199999999999995</c:v>
                </c:pt>
                <c:pt idx="3">
                  <c:v>0.82099999999999995</c:v>
                </c:pt>
              </c:numCache>
            </c:numRef>
          </c:val>
        </c:ser>
        <c:ser>
          <c:idx val="1"/>
          <c:order val="1"/>
          <c:tx>
            <c:strRef>
              <c:f>Sheet1!$A$3</c:f>
              <c:strCache>
                <c:ptCount val="1"/>
                <c:pt idx="0">
                  <c:v>Tencent NLP</c:v>
                </c:pt>
              </c:strCache>
            </c:strRef>
          </c:tx>
          <c:spPr>
            <a:solidFill>
              <a:schemeClr val="accent2"/>
            </a:solidFill>
            <a:ln>
              <a:noFill/>
            </a:ln>
            <a:effectLst/>
          </c:spPr>
          <c:invertIfNegative val="0"/>
          <c:cat>
            <c:strRef>
              <c:f>Sheet1!$B$1:$E$1</c:f>
              <c:strCache>
                <c:ptCount val="4"/>
                <c:pt idx="0">
                  <c:v>Accuracy</c:v>
                </c:pt>
                <c:pt idx="1">
                  <c:v>Precision</c:v>
                </c:pt>
                <c:pt idx="2">
                  <c:v>Recall</c:v>
                </c:pt>
                <c:pt idx="3">
                  <c:v>F1 Score</c:v>
                </c:pt>
              </c:strCache>
            </c:strRef>
          </c:cat>
          <c:val>
            <c:numRef>
              <c:f>Sheet1!$B$3:$E$3</c:f>
              <c:numCache>
                <c:formatCode>0.00%</c:formatCode>
                <c:ptCount val="4"/>
                <c:pt idx="0">
                  <c:v>0.76500000000000001</c:v>
                </c:pt>
                <c:pt idx="1">
                  <c:v>0.76600000000000001</c:v>
                </c:pt>
                <c:pt idx="2">
                  <c:v>0.76600000000000001</c:v>
                </c:pt>
                <c:pt idx="3">
                  <c:v>0.76600000000000001</c:v>
                </c:pt>
              </c:numCache>
            </c:numRef>
          </c:val>
        </c:ser>
        <c:ser>
          <c:idx val="2"/>
          <c:order val="2"/>
          <c:tx>
            <c:strRef>
              <c:f>Sheet1!$A$4</c:f>
              <c:strCache>
                <c:ptCount val="1"/>
                <c:pt idx="0">
                  <c:v>Boson NLP</c:v>
                </c:pt>
              </c:strCache>
            </c:strRef>
          </c:tx>
          <c:spPr>
            <a:solidFill>
              <a:schemeClr val="accent3"/>
            </a:solidFill>
            <a:ln>
              <a:noFill/>
            </a:ln>
            <a:effectLst/>
          </c:spPr>
          <c:invertIfNegative val="0"/>
          <c:cat>
            <c:strRef>
              <c:f>Sheet1!$B$1:$E$1</c:f>
              <c:strCache>
                <c:ptCount val="4"/>
                <c:pt idx="0">
                  <c:v>Accuracy</c:v>
                </c:pt>
                <c:pt idx="1">
                  <c:v>Precision</c:v>
                </c:pt>
                <c:pt idx="2">
                  <c:v>Recall</c:v>
                </c:pt>
                <c:pt idx="3">
                  <c:v>F1 Score</c:v>
                </c:pt>
              </c:strCache>
            </c:strRef>
          </c:cat>
          <c:val>
            <c:numRef>
              <c:f>Sheet1!$B$4:$E$4</c:f>
              <c:numCache>
                <c:formatCode>0.00%</c:formatCode>
                <c:ptCount val="4"/>
                <c:pt idx="0">
                  <c:v>0.75900000000000001</c:v>
                </c:pt>
                <c:pt idx="1">
                  <c:v>0.76300000000000001</c:v>
                </c:pt>
                <c:pt idx="2">
                  <c:v>0.75900000000000001</c:v>
                </c:pt>
                <c:pt idx="3">
                  <c:v>0.75700000000000001</c:v>
                </c:pt>
              </c:numCache>
            </c:numRef>
          </c:val>
        </c:ser>
        <c:dLbls>
          <c:showLegendKey val="0"/>
          <c:showVal val="0"/>
          <c:showCatName val="0"/>
          <c:showSerName val="0"/>
          <c:showPercent val="0"/>
          <c:showBubbleSize val="0"/>
        </c:dLbls>
        <c:gapWidth val="150"/>
        <c:axId val="-409708624"/>
        <c:axId val="-409703184"/>
      </c:barChart>
      <c:catAx>
        <c:axId val="-40970862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409703184"/>
        <c:crosses val="autoZero"/>
        <c:auto val="1"/>
        <c:lblAlgn val="ctr"/>
        <c:lblOffset val="100"/>
        <c:noMultiLvlLbl val="0"/>
      </c:catAx>
      <c:valAx>
        <c:axId val="-40970318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sz="1200"/>
                  <a:t>分类准确率</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409708624"/>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dTable>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zh-CN" altLang="zh-CN" sz="1200" b="0" i="0" baseline="0">
                <a:effectLst/>
              </a:rPr>
              <a:t>影评</a:t>
            </a:r>
            <a:r>
              <a:rPr lang="zh-CN" altLang="en-US" sz="1200" b="0" i="0" baseline="0">
                <a:effectLst/>
              </a:rPr>
              <a:t>三</a:t>
            </a:r>
            <a:r>
              <a:rPr lang="zh-CN" altLang="zh-CN" sz="1200" b="0" i="0" baseline="0">
                <a:effectLst/>
              </a:rPr>
              <a:t>级情感分析平台对比</a:t>
            </a:r>
            <a:endParaRPr lang="zh-CN" altLang="zh-CN" sz="1050">
              <a:effectLst/>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barChart>
        <c:barDir val="col"/>
        <c:grouping val="clustered"/>
        <c:varyColors val="0"/>
        <c:ser>
          <c:idx val="0"/>
          <c:order val="0"/>
          <c:tx>
            <c:strRef>
              <c:f>Sheet1!$A$10</c:f>
              <c:strCache>
                <c:ptCount val="1"/>
                <c:pt idx="0">
                  <c:v>WeiResearch NLP</c:v>
                </c:pt>
              </c:strCache>
            </c:strRef>
          </c:tx>
          <c:spPr>
            <a:solidFill>
              <a:schemeClr val="accent1"/>
            </a:solidFill>
            <a:ln>
              <a:noFill/>
            </a:ln>
            <a:effectLst/>
          </c:spPr>
          <c:invertIfNegative val="0"/>
          <c:cat>
            <c:strRef>
              <c:f>Sheet1!$B$9:$E$9</c:f>
              <c:strCache>
                <c:ptCount val="4"/>
                <c:pt idx="0">
                  <c:v>Accuracy</c:v>
                </c:pt>
                <c:pt idx="1">
                  <c:v>Precision</c:v>
                </c:pt>
                <c:pt idx="2">
                  <c:v>Recall</c:v>
                </c:pt>
                <c:pt idx="3">
                  <c:v>F1 Score</c:v>
                </c:pt>
              </c:strCache>
            </c:strRef>
          </c:cat>
          <c:val>
            <c:numRef>
              <c:f>Sheet1!$B$10:$E$10</c:f>
              <c:numCache>
                <c:formatCode>0.00%</c:formatCode>
                <c:ptCount val="4"/>
                <c:pt idx="0">
                  <c:v>0.67500000000000004</c:v>
                </c:pt>
                <c:pt idx="1">
                  <c:v>0.65900000000000003</c:v>
                </c:pt>
                <c:pt idx="2">
                  <c:v>0.67500000000000004</c:v>
                </c:pt>
                <c:pt idx="3">
                  <c:v>0.66100000000000003</c:v>
                </c:pt>
              </c:numCache>
            </c:numRef>
          </c:val>
        </c:ser>
        <c:ser>
          <c:idx val="1"/>
          <c:order val="1"/>
          <c:tx>
            <c:strRef>
              <c:f>Sheet1!$A$11</c:f>
              <c:strCache>
                <c:ptCount val="1"/>
                <c:pt idx="0">
                  <c:v>Tencent NLP</c:v>
                </c:pt>
              </c:strCache>
            </c:strRef>
          </c:tx>
          <c:spPr>
            <a:solidFill>
              <a:schemeClr val="accent2"/>
            </a:solidFill>
            <a:ln>
              <a:noFill/>
            </a:ln>
            <a:effectLst/>
          </c:spPr>
          <c:invertIfNegative val="0"/>
          <c:cat>
            <c:strRef>
              <c:f>Sheet1!$B$9:$E$9</c:f>
              <c:strCache>
                <c:ptCount val="4"/>
                <c:pt idx="0">
                  <c:v>Accuracy</c:v>
                </c:pt>
                <c:pt idx="1">
                  <c:v>Precision</c:v>
                </c:pt>
                <c:pt idx="2">
                  <c:v>Recall</c:v>
                </c:pt>
                <c:pt idx="3">
                  <c:v>F1 Score</c:v>
                </c:pt>
              </c:strCache>
            </c:strRef>
          </c:cat>
          <c:val>
            <c:numRef>
              <c:f>Sheet1!$B$11:$E$11</c:f>
              <c:numCache>
                <c:formatCode>0.00%</c:formatCode>
                <c:ptCount val="4"/>
                <c:pt idx="0">
                  <c:v>0.53300000000000003</c:v>
                </c:pt>
                <c:pt idx="1">
                  <c:v>0.53600000000000003</c:v>
                </c:pt>
                <c:pt idx="2">
                  <c:v>0.53300000000000003</c:v>
                </c:pt>
                <c:pt idx="3">
                  <c:v>0.52300000000000002</c:v>
                </c:pt>
              </c:numCache>
            </c:numRef>
          </c:val>
        </c:ser>
        <c:ser>
          <c:idx val="2"/>
          <c:order val="2"/>
          <c:tx>
            <c:strRef>
              <c:f>Sheet1!$A$12</c:f>
              <c:strCache>
                <c:ptCount val="1"/>
                <c:pt idx="0">
                  <c:v>Boson NLP</c:v>
                </c:pt>
              </c:strCache>
            </c:strRef>
          </c:tx>
          <c:spPr>
            <a:solidFill>
              <a:schemeClr val="accent3"/>
            </a:solidFill>
            <a:ln>
              <a:noFill/>
            </a:ln>
            <a:effectLst/>
          </c:spPr>
          <c:invertIfNegative val="0"/>
          <c:cat>
            <c:strRef>
              <c:f>Sheet1!$B$9:$E$9</c:f>
              <c:strCache>
                <c:ptCount val="4"/>
                <c:pt idx="0">
                  <c:v>Accuracy</c:v>
                </c:pt>
                <c:pt idx="1">
                  <c:v>Precision</c:v>
                </c:pt>
                <c:pt idx="2">
                  <c:v>Recall</c:v>
                </c:pt>
                <c:pt idx="3">
                  <c:v>F1 Score</c:v>
                </c:pt>
              </c:strCache>
            </c:strRef>
          </c:cat>
          <c:val>
            <c:numRef>
              <c:f>Sheet1!$B$12:$E$12</c:f>
              <c:numCache>
                <c:formatCode>0.00%</c:formatCode>
                <c:ptCount val="4"/>
                <c:pt idx="0">
                  <c:v>0.61499999999999999</c:v>
                </c:pt>
                <c:pt idx="1">
                  <c:v>0.55700000000000005</c:v>
                </c:pt>
                <c:pt idx="2">
                  <c:v>0.61499999999999999</c:v>
                </c:pt>
                <c:pt idx="3">
                  <c:v>0.57599999999999996</c:v>
                </c:pt>
              </c:numCache>
            </c:numRef>
          </c:val>
        </c:ser>
        <c:dLbls>
          <c:showLegendKey val="0"/>
          <c:showVal val="0"/>
          <c:showCatName val="0"/>
          <c:showSerName val="0"/>
          <c:showPercent val="0"/>
          <c:showBubbleSize val="0"/>
        </c:dLbls>
        <c:gapWidth val="150"/>
        <c:axId val="-409696112"/>
        <c:axId val="-409710800"/>
      </c:barChart>
      <c:catAx>
        <c:axId val="-40969611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409710800"/>
        <c:crosses val="autoZero"/>
        <c:auto val="1"/>
        <c:lblAlgn val="ctr"/>
        <c:lblOffset val="100"/>
        <c:noMultiLvlLbl val="0"/>
      </c:catAx>
      <c:valAx>
        <c:axId val="-40971080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分类准确率</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409696112"/>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dTable>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marL="0" marR="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r>
              <a:rPr lang="zh-CN" altLang="zh-CN" sz="1200" b="0" i="0" baseline="0">
                <a:effectLst/>
              </a:rPr>
              <a:t>影视票房</a:t>
            </a:r>
            <a:r>
              <a:rPr lang="zh-CN" altLang="en-US" sz="1200" b="0" i="0" baseline="0">
                <a:effectLst/>
              </a:rPr>
              <a:t>预测随</a:t>
            </a:r>
            <a:r>
              <a:rPr lang="zh-CN" altLang="zh-CN" sz="1200" b="0" i="0" baseline="0">
                <a:effectLst/>
              </a:rPr>
              <a:t>分类数变化算法性能对比</a:t>
            </a:r>
            <a:endParaRPr lang="zh-CN" altLang="zh-CN" sz="1200">
              <a:effectLst/>
            </a:endParaRPr>
          </a:p>
        </c:rich>
      </c:tx>
      <c:overlay val="0"/>
      <c:spPr>
        <a:noFill/>
        <a:ln>
          <a:noFill/>
        </a:ln>
        <a:effectLst/>
      </c:spPr>
      <c:txPr>
        <a:bodyPr rot="0" spcFirstLastPara="1" vertOverflow="ellipsis" vert="horz" wrap="square" anchor="ctr" anchorCtr="1"/>
        <a:lstStyle/>
        <a:p>
          <a:pPr marL="0" marR="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endParaRPr lang="zh-CN"/>
        </a:p>
      </c:txPr>
    </c:title>
    <c:autoTitleDeleted val="0"/>
    <c:plotArea>
      <c:layout/>
      <c:lineChart>
        <c:grouping val="standard"/>
        <c:varyColors val="0"/>
        <c:ser>
          <c:idx val="0"/>
          <c:order val="0"/>
          <c:tx>
            <c:strRef>
              <c:f>Sheet1!$B$1</c:f>
              <c:strCache>
                <c:ptCount val="1"/>
                <c:pt idx="0">
                  <c:v>Naïve Bayes</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Sheet1!$A$2:$A$5</c:f>
              <c:numCache>
                <c:formatCode>General</c:formatCode>
                <c:ptCount val="4"/>
                <c:pt idx="0">
                  <c:v>2</c:v>
                </c:pt>
                <c:pt idx="1">
                  <c:v>3</c:v>
                </c:pt>
                <c:pt idx="2">
                  <c:v>4</c:v>
                </c:pt>
                <c:pt idx="3">
                  <c:v>5</c:v>
                </c:pt>
              </c:numCache>
            </c:numRef>
          </c:cat>
          <c:val>
            <c:numRef>
              <c:f>Sheet1!$B$2:$B$5</c:f>
              <c:numCache>
                <c:formatCode>0.00%</c:formatCode>
                <c:ptCount val="4"/>
                <c:pt idx="0">
                  <c:v>0.90249999999999997</c:v>
                </c:pt>
                <c:pt idx="1">
                  <c:v>0.74209999999999998</c:v>
                </c:pt>
                <c:pt idx="2">
                  <c:v>0.50349999999999995</c:v>
                </c:pt>
                <c:pt idx="3">
                  <c:v>0.49519999999999997</c:v>
                </c:pt>
              </c:numCache>
            </c:numRef>
          </c:val>
          <c:smooth val="0"/>
        </c:ser>
        <c:ser>
          <c:idx val="1"/>
          <c:order val="1"/>
          <c:tx>
            <c:strRef>
              <c:f>Sheet1!$C$1</c:f>
              <c:strCache>
                <c:ptCount val="1"/>
                <c:pt idx="0">
                  <c:v>SMO</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Sheet1!$A$2:$A$5</c:f>
              <c:numCache>
                <c:formatCode>General</c:formatCode>
                <c:ptCount val="4"/>
                <c:pt idx="0">
                  <c:v>2</c:v>
                </c:pt>
                <c:pt idx="1">
                  <c:v>3</c:v>
                </c:pt>
                <c:pt idx="2">
                  <c:v>4</c:v>
                </c:pt>
                <c:pt idx="3">
                  <c:v>5</c:v>
                </c:pt>
              </c:numCache>
            </c:numRef>
          </c:cat>
          <c:val>
            <c:numRef>
              <c:f>Sheet1!$C$2:$C$5</c:f>
              <c:numCache>
                <c:formatCode>0.00%</c:formatCode>
                <c:ptCount val="4"/>
                <c:pt idx="0">
                  <c:v>0.90510000000000002</c:v>
                </c:pt>
                <c:pt idx="1">
                  <c:v>0.7248</c:v>
                </c:pt>
                <c:pt idx="2">
                  <c:v>0.56830000000000003</c:v>
                </c:pt>
                <c:pt idx="3">
                  <c:v>0.54069999999999996</c:v>
                </c:pt>
              </c:numCache>
            </c:numRef>
          </c:val>
          <c:smooth val="0"/>
        </c:ser>
        <c:ser>
          <c:idx val="2"/>
          <c:order val="2"/>
          <c:tx>
            <c:strRef>
              <c:f>Sheet1!$D$1</c:f>
              <c:strCache>
                <c:ptCount val="1"/>
                <c:pt idx="0">
                  <c:v>Logistic</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numRef>
              <c:f>Sheet1!$A$2:$A$5</c:f>
              <c:numCache>
                <c:formatCode>General</c:formatCode>
                <c:ptCount val="4"/>
                <c:pt idx="0">
                  <c:v>2</c:v>
                </c:pt>
                <c:pt idx="1">
                  <c:v>3</c:v>
                </c:pt>
                <c:pt idx="2">
                  <c:v>4</c:v>
                </c:pt>
                <c:pt idx="3">
                  <c:v>5</c:v>
                </c:pt>
              </c:numCache>
            </c:numRef>
          </c:cat>
          <c:val>
            <c:numRef>
              <c:f>Sheet1!$D$2:$D$5</c:f>
              <c:numCache>
                <c:formatCode>0.00%</c:formatCode>
                <c:ptCount val="4"/>
                <c:pt idx="0">
                  <c:v>0.9012</c:v>
                </c:pt>
                <c:pt idx="1">
                  <c:v>0.74790000000000001</c:v>
                </c:pt>
                <c:pt idx="2">
                  <c:v>0.57730000000000004</c:v>
                </c:pt>
                <c:pt idx="3">
                  <c:v>0.57169999999999999</c:v>
                </c:pt>
              </c:numCache>
            </c:numRef>
          </c:val>
          <c:smooth val="0"/>
        </c:ser>
        <c:ser>
          <c:idx val="3"/>
          <c:order val="3"/>
          <c:tx>
            <c:strRef>
              <c:f>Sheet1!$E$1</c:f>
              <c:strCache>
                <c:ptCount val="1"/>
                <c:pt idx="0">
                  <c:v>J48</c:v>
                </c:pt>
              </c:strCache>
            </c:strRef>
          </c:tx>
          <c:spPr>
            <a:ln w="28575" cap="rnd">
              <a:solidFill>
                <a:schemeClr val="accent4"/>
              </a:solidFill>
              <a:round/>
            </a:ln>
            <a:effectLst/>
          </c:spPr>
          <c:marker>
            <c:symbol val="circle"/>
            <c:size val="5"/>
            <c:spPr>
              <a:solidFill>
                <a:schemeClr val="accent4"/>
              </a:solidFill>
              <a:ln w="9525">
                <a:solidFill>
                  <a:schemeClr val="accent4"/>
                </a:solidFill>
              </a:ln>
              <a:effectLst/>
            </c:spPr>
          </c:marker>
          <c:cat>
            <c:numRef>
              <c:f>Sheet1!$A$2:$A$5</c:f>
              <c:numCache>
                <c:formatCode>General</c:formatCode>
                <c:ptCount val="4"/>
                <c:pt idx="0">
                  <c:v>2</c:v>
                </c:pt>
                <c:pt idx="1">
                  <c:v>3</c:v>
                </c:pt>
                <c:pt idx="2">
                  <c:v>4</c:v>
                </c:pt>
                <c:pt idx="3">
                  <c:v>5</c:v>
                </c:pt>
              </c:numCache>
            </c:numRef>
          </c:cat>
          <c:val>
            <c:numRef>
              <c:f>Sheet1!$E$2:$E$5</c:f>
              <c:numCache>
                <c:formatCode>0.00%</c:formatCode>
                <c:ptCount val="4"/>
                <c:pt idx="0">
                  <c:v>0.90959999999999996</c:v>
                </c:pt>
                <c:pt idx="1">
                  <c:v>0.75749999999999995</c:v>
                </c:pt>
                <c:pt idx="2">
                  <c:v>0.6774</c:v>
                </c:pt>
                <c:pt idx="3">
                  <c:v>0.66039999999999999</c:v>
                </c:pt>
              </c:numCache>
            </c:numRef>
          </c:val>
          <c:smooth val="0"/>
        </c:ser>
        <c:dLbls>
          <c:showLegendKey val="0"/>
          <c:showVal val="0"/>
          <c:showCatName val="0"/>
          <c:showSerName val="0"/>
          <c:showPercent val="0"/>
          <c:showBubbleSize val="0"/>
        </c:dLbls>
        <c:marker val="1"/>
        <c:smooth val="0"/>
        <c:axId val="-409706448"/>
        <c:axId val="-409704816"/>
      </c:lineChart>
      <c:catAx>
        <c:axId val="-40970644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409704816"/>
        <c:crosses val="autoZero"/>
        <c:auto val="1"/>
        <c:lblAlgn val="ctr"/>
        <c:lblOffset val="100"/>
        <c:noMultiLvlLbl val="0"/>
      </c:catAx>
      <c:valAx>
        <c:axId val="-40970481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分类准确率</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409706448"/>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dTable>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zh-CN" altLang="zh-CN" sz="1400" b="0" i="0" baseline="0">
                <a:effectLst/>
              </a:rPr>
              <a:t>影视票房预测算法性能对比</a:t>
            </a:r>
            <a:endParaRPr lang="zh-CN" altLang="zh-CN" sz="1100">
              <a:effectLst/>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barChart>
        <c:barDir val="col"/>
        <c:grouping val="clustered"/>
        <c:varyColors val="0"/>
        <c:ser>
          <c:idx val="0"/>
          <c:order val="0"/>
          <c:tx>
            <c:strRef>
              <c:f>Sheet1!$A$10</c:f>
              <c:strCache>
                <c:ptCount val="1"/>
                <c:pt idx="0">
                  <c:v>J48</c:v>
                </c:pt>
              </c:strCache>
            </c:strRef>
          </c:tx>
          <c:spPr>
            <a:solidFill>
              <a:schemeClr val="accent1"/>
            </a:solidFill>
            <a:ln>
              <a:noFill/>
            </a:ln>
            <a:effectLst/>
          </c:spPr>
          <c:invertIfNegative val="0"/>
          <c:cat>
            <c:strRef>
              <c:f>Sheet1!$B$9:$E$9</c:f>
              <c:strCache>
                <c:ptCount val="4"/>
                <c:pt idx="0">
                  <c:v>Accuracy</c:v>
                </c:pt>
                <c:pt idx="1">
                  <c:v>Precision</c:v>
                </c:pt>
                <c:pt idx="2">
                  <c:v>Recall</c:v>
                </c:pt>
                <c:pt idx="3">
                  <c:v>F1 Score</c:v>
                </c:pt>
              </c:strCache>
            </c:strRef>
          </c:cat>
          <c:val>
            <c:numRef>
              <c:f>Sheet1!$B$10:$E$10</c:f>
              <c:numCache>
                <c:formatCode>0%</c:formatCode>
                <c:ptCount val="4"/>
                <c:pt idx="0" formatCode="0.00%">
                  <c:v>0.66037699999999999</c:v>
                </c:pt>
                <c:pt idx="1">
                  <c:v>0.66</c:v>
                </c:pt>
                <c:pt idx="2">
                  <c:v>0.66</c:v>
                </c:pt>
                <c:pt idx="3" formatCode="0.00%">
                  <c:v>0.65900000000000003</c:v>
                </c:pt>
              </c:numCache>
            </c:numRef>
          </c:val>
        </c:ser>
        <c:ser>
          <c:idx val="1"/>
          <c:order val="1"/>
          <c:tx>
            <c:strRef>
              <c:f>Sheet1!$A$11</c:f>
              <c:strCache>
                <c:ptCount val="1"/>
                <c:pt idx="0">
                  <c:v>Random Forest</c:v>
                </c:pt>
              </c:strCache>
            </c:strRef>
          </c:tx>
          <c:spPr>
            <a:solidFill>
              <a:schemeClr val="accent2"/>
            </a:solidFill>
            <a:ln>
              <a:noFill/>
            </a:ln>
            <a:effectLst/>
          </c:spPr>
          <c:invertIfNegative val="0"/>
          <c:cat>
            <c:strRef>
              <c:f>Sheet1!$B$9:$E$9</c:f>
              <c:strCache>
                <c:ptCount val="4"/>
                <c:pt idx="0">
                  <c:v>Accuracy</c:v>
                </c:pt>
                <c:pt idx="1">
                  <c:v>Precision</c:v>
                </c:pt>
                <c:pt idx="2">
                  <c:v>Recall</c:v>
                </c:pt>
                <c:pt idx="3">
                  <c:v>F1 Score</c:v>
                </c:pt>
              </c:strCache>
            </c:strRef>
          </c:cat>
          <c:val>
            <c:numRef>
              <c:f>Sheet1!$B$11:$E$11</c:f>
              <c:numCache>
                <c:formatCode>0.00%</c:formatCode>
                <c:ptCount val="4"/>
                <c:pt idx="0">
                  <c:v>0.63962300000000005</c:v>
                </c:pt>
                <c:pt idx="1">
                  <c:v>0.64700000000000002</c:v>
                </c:pt>
                <c:pt idx="2" formatCode="0%">
                  <c:v>0.64</c:v>
                </c:pt>
                <c:pt idx="3">
                  <c:v>0.64200000000000002</c:v>
                </c:pt>
              </c:numCache>
            </c:numRef>
          </c:val>
        </c:ser>
        <c:ser>
          <c:idx val="2"/>
          <c:order val="2"/>
          <c:tx>
            <c:strRef>
              <c:f>Sheet1!$A$12</c:f>
              <c:strCache>
                <c:ptCount val="1"/>
                <c:pt idx="0">
                  <c:v>Logistic</c:v>
                </c:pt>
              </c:strCache>
            </c:strRef>
          </c:tx>
          <c:spPr>
            <a:solidFill>
              <a:schemeClr val="accent3"/>
            </a:solidFill>
            <a:ln>
              <a:noFill/>
            </a:ln>
            <a:effectLst/>
          </c:spPr>
          <c:invertIfNegative val="0"/>
          <c:cat>
            <c:strRef>
              <c:f>Sheet1!$B$9:$E$9</c:f>
              <c:strCache>
                <c:ptCount val="4"/>
                <c:pt idx="0">
                  <c:v>Accuracy</c:v>
                </c:pt>
                <c:pt idx="1">
                  <c:v>Precision</c:v>
                </c:pt>
                <c:pt idx="2">
                  <c:v>Recall</c:v>
                </c:pt>
                <c:pt idx="3">
                  <c:v>F1 Score</c:v>
                </c:pt>
              </c:strCache>
            </c:strRef>
          </c:cat>
          <c:val>
            <c:numRef>
              <c:f>Sheet1!$B$12:$E$12</c:f>
              <c:numCache>
                <c:formatCode>0.00%</c:formatCode>
                <c:ptCount val="4"/>
                <c:pt idx="0">
                  <c:v>0.57169800000000004</c:v>
                </c:pt>
                <c:pt idx="1">
                  <c:v>0.59699999999999998</c:v>
                </c:pt>
                <c:pt idx="2">
                  <c:v>0.57199999999999995</c:v>
                </c:pt>
                <c:pt idx="3">
                  <c:v>0.57899999999999996</c:v>
                </c:pt>
              </c:numCache>
            </c:numRef>
          </c:val>
        </c:ser>
        <c:ser>
          <c:idx val="3"/>
          <c:order val="3"/>
          <c:tx>
            <c:strRef>
              <c:f>Sheet1!$A$13</c:f>
              <c:strCache>
                <c:ptCount val="1"/>
                <c:pt idx="0">
                  <c:v>Vote Method</c:v>
                </c:pt>
              </c:strCache>
            </c:strRef>
          </c:tx>
          <c:spPr>
            <a:solidFill>
              <a:schemeClr val="accent4"/>
            </a:solidFill>
            <a:ln>
              <a:noFill/>
            </a:ln>
            <a:effectLst/>
          </c:spPr>
          <c:invertIfNegative val="0"/>
          <c:cat>
            <c:strRef>
              <c:f>Sheet1!$B$9:$E$9</c:f>
              <c:strCache>
                <c:ptCount val="4"/>
                <c:pt idx="0">
                  <c:v>Accuracy</c:v>
                </c:pt>
                <c:pt idx="1">
                  <c:v>Precision</c:v>
                </c:pt>
                <c:pt idx="2">
                  <c:v>Recall</c:v>
                </c:pt>
                <c:pt idx="3">
                  <c:v>F1 Score</c:v>
                </c:pt>
              </c:strCache>
            </c:strRef>
          </c:cat>
          <c:val>
            <c:numRef>
              <c:f>Sheet1!$B$13:$E$13</c:f>
              <c:numCache>
                <c:formatCode>0.00%</c:formatCode>
                <c:ptCount val="4"/>
                <c:pt idx="0">
                  <c:v>0.70050000000000001</c:v>
                </c:pt>
                <c:pt idx="1">
                  <c:v>0.69799999999999995</c:v>
                </c:pt>
                <c:pt idx="2">
                  <c:v>0.70150000000000001</c:v>
                </c:pt>
                <c:pt idx="3">
                  <c:v>0.70040000000000002</c:v>
                </c:pt>
              </c:numCache>
            </c:numRef>
          </c:val>
        </c:ser>
        <c:dLbls>
          <c:showLegendKey val="0"/>
          <c:showVal val="0"/>
          <c:showCatName val="0"/>
          <c:showSerName val="0"/>
          <c:showPercent val="0"/>
          <c:showBubbleSize val="0"/>
        </c:dLbls>
        <c:gapWidth val="150"/>
        <c:axId val="-184433392"/>
        <c:axId val="-184438288"/>
      </c:barChart>
      <c:catAx>
        <c:axId val="-18443339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84438288"/>
        <c:crosses val="autoZero"/>
        <c:auto val="1"/>
        <c:lblAlgn val="ctr"/>
        <c:lblOffset val="100"/>
        <c:noMultiLvlLbl val="0"/>
      </c:catAx>
      <c:valAx>
        <c:axId val="-184438288"/>
        <c:scaling>
          <c:orientation val="minMax"/>
        </c:scaling>
        <c:delete val="0"/>
        <c:axPos val="l"/>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84433392"/>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dTable>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2357A0A-9EC0-45A8-BE37-23D6BB5C63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摘要、目录及正文模板.dot</Template>
  <TotalTime>3085</TotalTime>
  <Pages>78</Pages>
  <Words>6416</Words>
  <Characters>36574</Characters>
  <Application>Microsoft Office Word</Application>
  <DocSecurity>0</DocSecurity>
  <PresentationFormat/>
  <Lines>304</Lines>
  <Paragraphs>85</Paragraphs>
  <Slides>0</Slides>
  <Notes>0</Notes>
  <HiddenSlides>0</HiddenSlides>
  <MMClips>0</MMClips>
  <ScaleCrop>false</ScaleCrop>
  <Company/>
  <LinksUpToDate>false</LinksUpToDate>
  <CharactersWithSpaces>42905</CharactersWithSpaces>
  <SharedDoc>false</SharedDoc>
  <HLinks>
    <vt:vector size="360" baseType="variant">
      <vt:variant>
        <vt:i4>5701759</vt:i4>
      </vt:variant>
      <vt:variant>
        <vt:i4>480</vt:i4>
      </vt:variant>
      <vt:variant>
        <vt:i4>0</vt:i4>
      </vt:variant>
      <vt:variant>
        <vt:i4>5</vt:i4>
      </vt:variant>
      <vt:variant>
        <vt:lpwstr>https://www.baidu.com/s?wd=%E4%B8%8D%E5%8E%8C%E5%85%B6%E7%83%A6&amp;hl_tag=textlink&amp;tn=SE_hldp01350_v6v6zkg6</vt:lpwstr>
      </vt:variant>
      <vt:variant>
        <vt:lpwstr/>
      </vt:variant>
      <vt:variant>
        <vt:i4>8126506</vt:i4>
      </vt:variant>
      <vt:variant>
        <vt:i4>477</vt:i4>
      </vt:variant>
      <vt:variant>
        <vt:i4>0</vt:i4>
      </vt:variant>
      <vt:variant>
        <vt:i4>5</vt:i4>
      </vt:variant>
      <vt:variant>
        <vt:lpwstr>http://search.cnki.com.cn/Search.aspx?q=author:%E7%8E%8B%E6%B4%AA%E5%AA%9B</vt:lpwstr>
      </vt:variant>
      <vt:variant>
        <vt:lpwstr/>
      </vt:variant>
      <vt:variant>
        <vt:i4>851995</vt:i4>
      </vt:variant>
      <vt:variant>
        <vt:i4>474</vt:i4>
      </vt:variant>
      <vt:variant>
        <vt:i4>0</vt:i4>
      </vt:variant>
      <vt:variant>
        <vt:i4>5</vt:i4>
      </vt:variant>
      <vt:variant>
        <vt:lpwstr>http://link.springer.com/search?facet-author=</vt:lpwstr>
      </vt:variant>
      <vt:variant>
        <vt:lpwstr/>
      </vt:variant>
      <vt:variant>
        <vt:i4>851995</vt:i4>
      </vt:variant>
      <vt:variant>
        <vt:i4>471</vt:i4>
      </vt:variant>
      <vt:variant>
        <vt:i4>0</vt:i4>
      </vt:variant>
      <vt:variant>
        <vt:i4>5</vt:i4>
      </vt:variant>
      <vt:variant>
        <vt:lpwstr>http://link.springer.com/search?facet-author=</vt:lpwstr>
      </vt:variant>
      <vt:variant>
        <vt:lpwstr/>
      </vt:variant>
      <vt:variant>
        <vt:i4>851995</vt:i4>
      </vt:variant>
      <vt:variant>
        <vt:i4>468</vt:i4>
      </vt:variant>
      <vt:variant>
        <vt:i4>0</vt:i4>
      </vt:variant>
      <vt:variant>
        <vt:i4>5</vt:i4>
      </vt:variant>
      <vt:variant>
        <vt:lpwstr>http://link.springer.com/search?facet-author=</vt:lpwstr>
      </vt:variant>
      <vt:variant>
        <vt:lpwstr/>
      </vt:variant>
      <vt:variant>
        <vt:i4>6160486</vt:i4>
      </vt:variant>
      <vt:variant>
        <vt:i4>465</vt:i4>
      </vt:variant>
      <vt:variant>
        <vt:i4>0</vt:i4>
      </vt:variant>
      <vt:variant>
        <vt:i4>5</vt:i4>
      </vt:variant>
      <vt:variant>
        <vt:lpwstr>http://www.kdmanalytics.com/kdm/ADM_whitepaper.pdf</vt:lpwstr>
      </vt:variant>
      <vt:variant>
        <vt:lpwstr/>
      </vt:variant>
      <vt:variant>
        <vt:i4>1769524</vt:i4>
      </vt:variant>
      <vt:variant>
        <vt:i4>320</vt:i4>
      </vt:variant>
      <vt:variant>
        <vt:i4>0</vt:i4>
      </vt:variant>
      <vt:variant>
        <vt:i4>5</vt:i4>
      </vt:variant>
      <vt:variant>
        <vt:lpwstr/>
      </vt:variant>
      <vt:variant>
        <vt:lpwstr>_Toc451282990</vt:lpwstr>
      </vt:variant>
      <vt:variant>
        <vt:i4>1703988</vt:i4>
      </vt:variant>
      <vt:variant>
        <vt:i4>314</vt:i4>
      </vt:variant>
      <vt:variant>
        <vt:i4>0</vt:i4>
      </vt:variant>
      <vt:variant>
        <vt:i4>5</vt:i4>
      </vt:variant>
      <vt:variant>
        <vt:lpwstr/>
      </vt:variant>
      <vt:variant>
        <vt:lpwstr>_Toc451282989</vt:lpwstr>
      </vt:variant>
      <vt:variant>
        <vt:i4>1703988</vt:i4>
      </vt:variant>
      <vt:variant>
        <vt:i4>308</vt:i4>
      </vt:variant>
      <vt:variant>
        <vt:i4>0</vt:i4>
      </vt:variant>
      <vt:variant>
        <vt:i4>5</vt:i4>
      </vt:variant>
      <vt:variant>
        <vt:lpwstr/>
      </vt:variant>
      <vt:variant>
        <vt:lpwstr>_Toc451282988</vt:lpwstr>
      </vt:variant>
      <vt:variant>
        <vt:i4>1703988</vt:i4>
      </vt:variant>
      <vt:variant>
        <vt:i4>302</vt:i4>
      </vt:variant>
      <vt:variant>
        <vt:i4>0</vt:i4>
      </vt:variant>
      <vt:variant>
        <vt:i4>5</vt:i4>
      </vt:variant>
      <vt:variant>
        <vt:lpwstr/>
      </vt:variant>
      <vt:variant>
        <vt:lpwstr>_Toc451282987</vt:lpwstr>
      </vt:variant>
      <vt:variant>
        <vt:i4>1703988</vt:i4>
      </vt:variant>
      <vt:variant>
        <vt:i4>296</vt:i4>
      </vt:variant>
      <vt:variant>
        <vt:i4>0</vt:i4>
      </vt:variant>
      <vt:variant>
        <vt:i4>5</vt:i4>
      </vt:variant>
      <vt:variant>
        <vt:lpwstr/>
      </vt:variant>
      <vt:variant>
        <vt:lpwstr>_Toc451282986</vt:lpwstr>
      </vt:variant>
      <vt:variant>
        <vt:i4>1703988</vt:i4>
      </vt:variant>
      <vt:variant>
        <vt:i4>290</vt:i4>
      </vt:variant>
      <vt:variant>
        <vt:i4>0</vt:i4>
      </vt:variant>
      <vt:variant>
        <vt:i4>5</vt:i4>
      </vt:variant>
      <vt:variant>
        <vt:lpwstr/>
      </vt:variant>
      <vt:variant>
        <vt:lpwstr>_Toc451282985</vt:lpwstr>
      </vt:variant>
      <vt:variant>
        <vt:i4>1703988</vt:i4>
      </vt:variant>
      <vt:variant>
        <vt:i4>284</vt:i4>
      </vt:variant>
      <vt:variant>
        <vt:i4>0</vt:i4>
      </vt:variant>
      <vt:variant>
        <vt:i4>5</vt:i4>
      </vt:variant>
      <vt:variant>
        <vt:lpwstr/>
      </vt:variant>
      <vt:variant>
        <vt:lpwstr>_Toc451282984</vt:lpwstr>
      </vt:variant>
      <vt:variant>
        <vt:i4>1703988</vt:i4>
      </vt:variant>
      <vt:variant>
        <vt:i4>278</vt:i4>
      </vt:variant>
      <vt:variant>
        <vt:i4>0</vt:i4>
      </vt:variant>
      <vt:variant>
        <vt:i4>5</vt:i4>
      </vt:variant>
      <vt:variant>
        <vt:lpwstr/>
      </vt:variant>
      <vt:variant>
        <vt:lpwstr>_Toc451282983</vt:lpwstr>
      </vt:variant>
      <vt:variant>
        <vt:i4>1703988</vt:i4>
      </vt:variant>
      <vt:variant>
        <vt:i4>272</vt:i4>
      </vt:variant>
      <vt:variant>
        <vt:i4>0</vt:i4>
      </vt:variant>
      <vt:variant>
        <vt:i4>5</vt:i4>
      </vt:variant>
      <vt:variant>
        <vt:lpwstr/>
      </vt:variant>
      <vt:variant>
        <vt:lpwstr>_Toc451282982</vt:lpwstr>
      </vt:variant>
      <vt:variant>
        <vt:i4>1703988</vt:i4>
      </vt:variant>
      <vt:variant>
        <vt:i4>266</vt:i4>
      </vt:variant>
      <vt:variant>
        <vt:i4>0</vt:i4>
      </vt:variant>
      <vt:variant>
        <vt:i4>5</vt:i4>
      </vt:variant>
      <vt:variant>
        <vt:lpwstr/>
      </vt:variant>
      <vt:variant>
        <vt:lpwstr>_Toc451282981</vt:lpwstr>
      </vt:variant>
      <vt:variant>
        <vt:i4>1703988</vt:i4>
      </vt:variant>
      <vt:variant>
        <vt:i4>260</vt:i4>
      </vt:variant>
      <vt:variant>
        <vt:i4>0</vt:i4>
      </vt:variant>
      <vt:variant>
        <vt:i4>5</vt:i4>
      </vt:variant>
      <vt:variant>
        <vt:lpwstr/>
      </vt:variant>
      <vt:variant>
        <vt:lpwstr>_Toc451282980</vt:lpwstr>
      </vt:variant>
      <vt:variant>
        <vt:i4>1376308</vt:i4>
      </vt:variant>
      <vt:variant>
        <vt:i4>254</vt:i4>
      </vt:variant>
      <vt:variant>
        <vt:i4>0</vt:i4>
      </vt:variant>
      <vt:variant>
        <vt:i4>5</vt:i4>
      </vt:variant>
      <vt:variant>
        <vt:lpwstr/>
      </vt:variant>
      <vt:variant>
        <vt:lpwstr>_Toc451282979</vt:lpwstr>
      </vt:variant>
      <vt:variant>
        <vt:i4>1376308</vt:i4>
      </vt:variant>
      <vt:variant>
        <vt:i4>248</vt:i4>
      </vt:variant>
      <vt:variant>
        <vt:i4>0</vt:i4>
      </vt:variant>
      <vt:variant>
        <vt:i4>5</vt:i4>
      </vt:variant>
      <vt:variant>
        <vt:lpwstr/>
      </vt:variant>
      <vt:variant>
        <vt:lpwstr>_Toc451282978</vt:lpwstr>
      </vt:variant>
      <vt:variant>
        <vt:i4>1376308</vt:i4>
      </vt:variant>
      <vt:variant>
        <vt:i4>242</vt:i4>
      </vt:variant>
      <vt:variant>
        <vt:i4>0</vt:i4>
      </vt:variant>
      <vt:variant>
        <vt:i4>5</vt:i4>
      </vt:variant>
      <vt:variant>
        <vt:lpwstr/>
      </vt:variant>
      <vt:variant>
        <vt:lpwstr>_Toc451282977</vt:lpwstr>
      </vt:variant>
      <vt:variant>
        <vt:i4>1376308</vt:i4>
      </vt:variant>
      <vt:variant>
        <vt:i4>236</vt:i4>
      </vt:variant>
      <vt:variant>
        <vt:i4>0</vt:i4>
      </vt:variant>
      <vt:variant>
        <vt:i4>5</vt:i4>
      </vt:variant>
      <vt:variant>
        <vt:lpwstr/>
      </vt:variant>
      <vt:variant>
        <vt:lpwstr>_Toc451282976</vt:lpwstr>
      </vt:variant>
      <vt:variant>
        <vt:i4>1376308</vt:i4>
      </vt:variant>
      <vt:variant>
        <vt:i4>230</vt:i4>
      </vt:variant>
      <vt:variant>
        <vt:i4>0</vt:i4>
      </vt:variant>
      <vt:variant>
        <vt:i4>5</vt:i4>
      </vt:variant>
      <vt:variant>
        <vt:lpwstr/>
      </vt:variant>
      <vt:variant>
        <vt:lpwstr>_Toc451282975</vt:lpwstr>
      </vt:variant>
      <vt:variant>
        <vt:i4>1376308</vt:i4>
      </vt:variant>
      <vt:variant>
        <vt:i4>224</vt:i4>
      </vt:variant>
      <vt:variant>
        <vt:i4>0</vt:i4>
      </vt:variant>
      <vt:variant>
        <vt:i4>5</vt:i4>
      </vt:variant>
      <vt:variant>
        <vt:lpwstr/>
      </vt:variant>
      <vt:variant>
        <vt:lpwstr>_Toc451282974</vt:lpwstr>
      </vt:variant>
      <vt:variant>
        <vt:i4>1376308</vt:i4>
      </vt:variant>
      <vt:variant>
        <vt:i4>218</vt:i4>
      </vt:variant>
      <vt:variant>
        <vt:i4>0</vt:i4>
      </vt:variant>
      <vt:variant>
        <vt:i4>5</vt:i4>
      </vt:variant>
      <vt:variant>
        <vt:lpwstr/>
      </vt:variant>
      <vt:variant>
        <vt:lpwstr>_Toc451282973</vt:lpwstr>
      </vt:variant>
      <vt:variant>
        <vt:i4>1376308</vt:i4>
      </vt:variant>
      <vt:variant>
        <vt:i4>212</vt:i4>
      </vt:variant>
      <vt:variant>
        <vt:i4>0</vt:i4>
      </vt:variant>
      <vt:variant>
        <vt:i4>5</vt:i4>
      </vt:variant>
      <vt:variant>
        <vt:lpwstr/>
      </vt:variant>
      <vt:variant>
        <vt:lpwstr>_Toc451282972</vt:lpwstr>
      </vt:variant>
      <vt:variant>
        <vt:i4>1376308</vt:i4>
      </vt:variant>
      <vt:variant>
        <vt:i4>206</vt:i4>
      </vt:variant>
      <vt:variant>
        <vt:i4>0</vt:i4>
      </vt:variant>
      <vt:variant>
        <vt:i4>5</vt:i4>
      </vt:variant>
      <vt:variant>
        <vt:lpwstr/>
      </vt:variant>
      <vt:variant>
        <vt:lpwstr>_Toc451282971</vt:lpwstr>
      </vt:variant>
      <vt:variant>
        <vt:i4>1376308</vt:i4>
      </vt:variant>
      <vt:variant>
        <vt:i4>200</vt:i4>
      </vt:variant>
      <vt:variant>
        <vt:i4>0</vt:i4>
      </vt:variant>
      <vt:variant>
        <vt:i4>5</vt:i4>
      </vt:variant>
      <vt:variant>
        <vt:lpwstr/>
      </vt:variant>
      <vt:variant>
        <vt:lpwstr>_Toc451282970</vt:lpwstr>
      </vt:variant>
      <vt:variant>
        <vt:i4>1310772</vt:i4>
      </vt:variant>
      <vt:variant>
        <vt:i4>194</vt:i4>
      </vt:variant>
      <vt:variant>
        <vt:i4>0</vt:i4>
      </vt:variant>
      <vt:variant>
        <vt:i4>5</vt:i4>
      </vt:variant>
      <vt:variant>
        <vt:lpwstr/>
      </vt:variant>
      <vt:variant>
        <vt:lpwstr>_Toc451282969</vt:lpwstr>
      </vt:variant>
      <vt:variant>
        <vt:i4>1310772</vt:i4>
      </vt:variant>
      <vt:variant>
        <vt:i4>188</vt:i4>
      </vt:variant>
      <vt:variant>
        <vt:i4>0</vt:i4>
      </vt:variant>
      <vt:variant>
        <vt:i4>5</vt:i4>
      </vt:variant>
      <vt:variant>
        <vt:lpwstr/>
      </vt:variant>
      <vt:variant>
        <vt:lpwstr>_Toc451282968</vt:lpwstr>
      </vt:variant>
      <vt:variant>
        <vt:i4>1310772</vt:i4>
      </vt:variant>
      <vt:variant>
        <vt:i4>182</vt:i4>
      </vt:variant>
      <vt:variant>
        <vt:i4>0</vt:i4>
      </vt:variant>
      <vt:variant>
        <vt:i4>5</vt:i4>
      </vt:variant>
      <vt:variant>
        <vt:lpwstr/>
      </vt:variant>
      <vt:variant>
        <vt:lpwstr>_Toc451282967</vt:lpwstr>
      </vt:variant>
      <vt:variant>
        <vt:i4>1310772</vt:i4>
      </vt:variant>
      <vt:variant>
        <vt:i4>176</vt:i4>
      </vt:variant>
      <vt:variant>
        <vt:i4>0</vt:i4>
      </vt:variant>
      <vt:variant>
        <vt:i4>5</vt:i4>
      </vt:variant>
      <vt:variant>
        <vt:lpwstr/>
      </vt:variant>
      <vt:variant>
        <vt:lpwstr>_Toc451282966</vt:lpwstr>
      </vt:variant>
      <vt:variant>
        <vt:i4>1310772</vt:i4>
      </vt:variant>
      <vt:variant>
        <vt:i4>170</vt:i4>
      </vt:variant>
      <vt:variant>
        <vt:i4>0</vt:i4>
      </vt:variant>
      <vt:variant>
        <vt:i4>5</vt:i4>
      </vt:variant>
      <vt:variant>
        <vt:lpwstr/>
      </vt:variant>
      <vt:variant>
        <vt:lpwstr>_Toc451282965</vt:lpwstr>
      </vt:variant>
      <vt:variant>
        <vt:i4>1310772</vt:i4>
      </vt:variant>
      <vt:variant>
        <vt:i4>164</vt:i4>
      </vt:variant>
      <vt:variant>
        <vt:i4>0</vt:i4>
      </vt:variant>
      <vt:variant>
        <vt:i4>5</vt:i4>
      </vt:variant>
      <vt:variant>
        <vt:lpwstr/>
      </vt:variant>
      <vt:variant>
        <vt:lpwstr>_Toc451282964</vt:lpwstr>
      </vt:variant>
      <vt:variant>
        <vt:i4>1310772</vt:i4>
      </vt:variant>
      <vt:variant>
        <vt:i4>158</vt:i4>
      </vt:variant>
      <vt:variant>
        <vt:i4>0</vt:i4>
      </vt:variant>
      <vt:variant>
        <vt:i4>5</vt:i4>
      </vt:variant>
      <vt:variant>
        <vt:lpwstr/>
      </vt:variant>
      <vt:variant>
        <vt:lpwstr>_Toc451282963</vt:lpwstr>
      </vt:variant>
      <vt:variant>
        <vt:i4>1310772</vt:i4>
      </vt:variant>
      <vt:variant>
        <vt:i4>152</vt:i4>
      </vt:variant>
      <vt:variant>
        <vt:i4>0</vt:i4>
      </vt:variant>
      <vt:variant>
        <vt:i4>5</vt:i4>
      </vt:variant>
      <vt:variant>
        <vt:lpwstr/>
      </vt:variant>
      <vt:variant>
        <vt:lpwstr>_Toc451282962</vt:lpwstr>
      </vt:variant>
      <vt:variant>
        <vt:i4>1310772</vt:i4>
      </vt:variant>
      <vt:variant>
        <vt:i4>146</vt:i4>
      </vt:variant>
      <vt:variant>
        <vt:i4>0</vt:i4>
      </vt:variant>
      <vt:variant>
        <vt:i4>5</vt:i4>
      </vt:variant>
      <vt:variant>
        <vt:lpwstr/>
      </vt:variant>
      <vt:variant>
        <vt:lpwstr>_Toc451282961</vt:lpwstr>
      </vt:variant>
      <vt:variant>
        <vt:i4>1310772</vt:i4>
      </vt:variant>
      <vt:variant>
        <vt:i4>140</vt:i4>
      </vt:variant>
      <vt:variant>
        <vt:i4>0</vt:i4>
      </vt:variant>
      <vt:variant>
        <vt:i4>5</vt:i4>
      </vt:variant>
      <vt:variant>
        <vt:lpwstr/>
      </vt:variant>
      <vt:variant>
        <vt:lpwstr>_Toc451282960</vt:lpwstr>
      </vt:variant>
      <vt:variant>
        <vt:i4>1507380</vt:i4>
      </vt:variant>
      <vt:variant>
        <vt:i4>134</vt:i4>
      </vt:variant>
      <vt:variant>
        <vt:i4>0</vt:i4>
      </vt:variant>
      <vt:variant>
        <vt:i4>5</vt:i4>
      </vt:variant>
      <vt:variant>
        <vt:lpwstr/>
      </vt:variant>
      <vt:variant>
        <vt:lpwstr>_Toc451282959</vt:lpwstr>
      </vt:variant>
      <vt:variant>
        <vt:i4>1507380</vt:i4>
      </vt:variant>
      <vt:variant>
        <vt:i4>128</vt:i4>
      </vt:variant>
      <vt:variant>
        <vt:i4>0</vt:i4>
      </vt:variant>
      <vt:variant>
        <vt:i4>5</vt:i4>
      </vt:variant>
      <vt:variant>
        <vt:lpwstr/>
      </vt:variant>
      <vt:variant>
        <vt:lpwstr>_Toc451282958</vt:lpwstr>
      </vt:variant>
      <vt:variant>
        <vt:i4>1507380</vt:i4>
      </vt:variant>
      <vt:variant>
        <vt:i4>122</vt:i4>
      </vt:variant>
      <vt:variant>
        <vt:i4>0</vt:i4>
      </vt:variant>
      <vt:variant>
        <vt:i4>5</vt:i4>
      </vt:variant>
      <vt:variant>
        <vt:lpwstr/>
      </vt:variant>
      <vt:variant>
        <vt:lpwstr>_Toc451282957</vt:lpwstr>
      </vt:variant>
      <vt:variant>
        <vt:i4>1507380</vt:i4>
      </vt:variant>
      <vt:variant>
        <vt:i4>116</vt:i4>
      </vt:variant>
      <vt:variant>
        <vt:i4>0</vt:i4>
      </vt:variant>
      <vt:variant>
        <vt:i4>5</vt:i4>
      </vt:variant>
      <vt:variant>
        <vt:lpwstr/>
      </vt:variant>
      <vt:variant>
        <vt:lpwstr>_Toc451282956</vt:lpwstr>
      </vt:variant>
      <vt:variant>
        <vt:i4>1507380</vt:i4>
      </vt:variant>
      <vt:variant>
        <vt:i4>110</vt:i4>
      </vt:variant>
      <vt:variant>
        <vt:i4>0</vt:i4>
      </vt:variant>
      <vt:variant>
        <vt:i4>5</vt:i4>
      </vt:variant>
      <vt:variant>
        <vt:lpwstr/>
      </vt:variant>
      <vt:variant>
        <vt:lpwstr>_Toc451282955</vt:lpwstr>
      </vt:variant>
      <vt:variant>
        <vt:i4>1507380</vt:i4>
      </vt:variant>
      <vt:variant>
        <vt:i4>104</vt:i4>
      </vt:variant>
      <vt:variant>
        <vt:i4>0</vt:i4>
      </vt:variant>
      <vt:variant>
        <vt:i4>5</vt:i4>
      </vt:variant>
      <vt:variant>
        <vt:lpwstr/>
      </vt:variant>
      <vt:variant>
        <vt:lpwstr>_Toc451282954</vt:lpwstr>
      </vt:variant>
      <vt:variant>
        <vt:i4>1507380</vt:i4>
      </vt:variant>
      <vt:variant>
        <vt:i4>98</vt:i4>
      </vt:variant>
      <vt:variant>
        <vt:i4>0</vt:i4>
      </vt:variant>
      <vt:variant>
        <vt:i4>5</vt:i4>
      </vt:variant>
      <vt:variant>
        <vt:lpwstr/>
      </vt:variant>
      <vt:variant>
        <vt:lpwstr>_Toc451282953</vt:lpwstr>
      </vt:variant>
      <vt:variant>
        <vt:i4>1507380</vt:i4>
      </vt:variant>
      <vt:variant>
        <vt:i4>92</vt:i4>
      </vt:variant>
      <vt:variant>
        <vt:i4>0</vt:i4>
      </vt:variant>
      <vt:variant>
        <vt:i4>5</vt:i4>
      </vt:variant>
      <vt:variant>
        <vt:lpwstr/>
      </vt:variant>
      <vt:variant>
        <vt:lpwstr>_Toc451282952</vt:lpwstr>
      </vt:variant>
      <vt:variant>
        <vt:i4>1507380</vt:i4>
      </vt:variant>
      <vt:variant>
        <vt:i4>86</vt:i4>
      </vt:variant>
      <vt:variant>
        <vt:i4>0</vt:i4>
      </vt:variant>
      <vt:variant>
        <vt:i4>5</vt:i4>
      </vt:variant>
      <vt:variant>
        <vt:lpwstr/>
      </vt:variant>
      <vt:variant>
        <vt:lpwstr>_Toc451282951</vt:lpwstr>
      </vt:variant>
      <vt:variant>
        <vt:i4>1507380</vt:i4>
      </vt:variant>
      <vt:variant>
        <vt:i4>80</vt:i4>
      </vt:variant>
      <vt:variant>
        <vt:i4>0</vt:i4>
      </vt:variant>
      <vt:variant>
        <vt:i4>5</vt:i4>
      </vt:variant>
      <vt:variant>
        <vt:lpwstr/>
      </vt:variant>
      <vt:variant>
        <vt:lpwstr>_Toc451282950</vt:lpwstr>
      </vt:variant>
      <vt:variant>
        <vt:i4>1441844</vt:i4>
      </vt:variant>
      <vt:variant>
        <vt:i4>74</vt:i4>
      </vt:variant>
      <vt:variant>
        <vt:i4>0</vt:i4>
      </vt:variant>
      <vt:variant>
        <vt:i4>5</vt:i4>
      </vt:variant>
      <vt:variant>
        <vt:lpwstr/>
      </vt:variant>
      <vt:variant>
        <vt:lpwstr>_Toc451282949</vt:lpwstr>
      </vt:variant>
      <vt:variant>
        <vt:i4>1441844</vt:i4>
      </vt:variant>
      <vt:variant>
        <vt:i4>68</vt:i4>
      </vt:variant>
      <vt:variant>
        <vt:i4>0</vt:i4>
      </vt:variant>
      <vt:variant>
        <vt:i4>5</vt:i4>
      </vt:variant>
      <vt:variant>
        <vt:lpwstr/>
      </vt:variant>
      <vt:variant>
        <vt:lpwstr>_Toc451282948</vt:lpwstr>
      </vt:variant>
      <vt:variant>
        <vt:i4>1441844</vt:i4>
      </vt:variant>
      <vt:variant>
        <vt:i4>62</vt:i4>
      </vt:variant>
      <vt:variant>
        <vt:i4>0</vt:i4>
      </vt:variant>
      <vt:variant>
        <vt:i4>5</vt:i4>
      </vt:variant>
      <vt:variant>
        <vt:lpwstr/>
      </vt:variant>
      <vt:variant>
        <vt:lpwstr>_Toc451282947</vt:lpwstr>
      </vt:variant>
      <vt:variant>
        <vt:i4>1441844</vt:i4>
      </vt:variant>
      <vt:variant>
        <vt:i4>56</vt:i4>
      </vt:variant>
      <vt:variant>
        <vt:i4>0</vt:i4>
      </vt:variant>
      <vt:variant>
        <vt:i4>5</vt:i4>
      </vt:variant>
      <vt:variant>
        <vt:lpwstr/>
      </vt:variant>
      <vt:variant>
        <vt:lpwstr>_Toc451282946</vt:lpwstr>
      </vt:variant>
      <vt:variant>
        <vt:i4>1441844</vt:i4>
      </vt:variant>
      <vt:variant>
        <vt:i4>50</vt:i4>
      </vt:variant>
      <vt:variant>
        <vt:i4>0</vt:i4>
      </vt:variant>
      <vt:variant>
        <vt:i4>5</vt:i4>
      </vt:variant>
      <vt:variant>
        <vt:lpwstr/>
      </vt:variant>
      <vt:variant>
        <vt:lpwstr>_Toc451282945</vt:lpwstr>
      </vt:variant>
      <vt:variant>
        <vt:i4>1441844</vt:i4>
      </vt:variant>
      <vt:variant>
        <vt:i4>44</vt:i4>
      </vt:variant>
      <vt:variant>
        <vt:i4>0</vt:i4>
      </vt:variant>
      <vt:variant>
        <vt:i4>5</vt:i4>
      </vt:variant>
      <vt:variant>
        <vt:lpwstr/>
      </vt:variant>
      <vt:variant>
        <vt:lpwstr>_Toc451282944</vt:lpwstr>
      </vt:variant>
      <vt:variant>
        <vt:i4>1441844</vt:i4>
      </vt:variant>
      <vt:variant>
        <vt:i4>38</vt:i4>
      </vt:variant>
      <vt:variant>
        <vt:i4>0</vt:i4>
      </vt:variant>
      <vt:variant>
        <vt:i4>5</vt:i4>
      </vt:variant>
      <vt:variant>
        <vt:lpwstr/>
      </vt:variant>
      <vt:variant>
        <vt:lpwstr>_Toc451282943</vt:lpwstr>
      </vt:variant>
      <vt:variant>
        <vt:i4>1441844</vt:i4>
      </vt:variant>
      <vt:variant>
        <vt:i4>32</vt:i4>
      </vt:variant>
      <vt:variant>
        <vt:i4>0</vt:i4>
      </vt:variant>
      <vt:variant>
        <vt:i4>5</vt:i4>
      </vt:variant>
      <vt:variant>
        <vt:lpwstr/>
      </vt:variant>
      <vt:variant>
        <vt:lpwstr>_Toc451282942</vt:lpwstr>
      </vt:variant>
      <vt:variant>
        <vt:i4>1441844</vt:i4>
      </vt:variant>
      <vt:variant>
        <vt:i4>26</vt:i4>
      </vt:variant>
      <vt:variant>
        <vt:i4>0</vt:i4>
      </vt:variant>
      <vt:variant>
        <vt:i4>5</vt:i4>
      </vt:variant>
      <vt:variant>
        <vt:lpwstr/>
      </vt:variant>
      <vt:variant>
        <vt:lpwstr>_Toc451282941</vt:lpwstr>
      </vt:variant>
      <vt:variant>
        <vt:i4>1441844</vt:i4>
      </vt:variant>
      <vt:variant>
        <vt:i4>20</vt:i4>
      </vt:variant>
      <vt:variant>
        <vt:i4>0</vt:i4>
      </vt:variant>
      <vt:variant>
        <vt:i4>5</vt:i4>
      </vt:variant>
      <vt:variant>
        <vt:lpwstr/>
      </vt:variant>
      <vt:variant>
        <vt:lpwstr>_Toc451282940</vt:lpwstr>
      </vt:variant>
      <vt:variant>
        <vt:i4>1114164</vt:i4>
      </vt:variant>
      <vt:variant>
        <vt:i4>14</vt:i4>
      </vt:variant>
      <vt:variant>
        <vt:i4>0</vt:i4>
      </vt:variant>
      <vt:variant>
        <vt:i4>5</vt:i4>
      </vt:variant>
      <vt:variant>
        <vt:lpwstr/>
      </vt:variant>
      <vt:variant>
        <vt:lpwstr>_Toc451282939</vt:lpwstr>
      </vt:variant>
      <vt:variant>
        <vt:i4>1114164</vt:i4>
      </vt:variant>
      <vt:variant>
        <vt:i4>8</vt:i4>
      </vt:variant>
      <vt:variant>
        <vt:i4>0</vt:i4>
      </vt:variant>
      <vt:variant>
        <vt:i4>5</vt:i4>
      </vt:variant>
      <vt:variant>
        <vt:lpwstr/>
      </vt:variant>
      <vt:variant>
        <vt:lpwstr>_Toc451282938</vt:lpwstr>
      </vt:variant>
      <vt:variant>
        <vt:i4>1114164</vt:i4>
      </vt:variant>
      <vt:variant>
        <vt:i4>2</vt:i4>
      </vt:variant>
      <vt:variant>
        <vt:i4>0</vt:i4>
      </vt:variant>
      <vt:variant>
        <vt:i4>5</vt:i4>
      </vt:variant>
      <vt:variant>
        <vt:lpwstr/>
      </vt:variant>
      <vt:variant>
        <vt:lpwstr>_Toc451282937</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哈尔滨工业大学硕士毕业论文模板</dc:title>
  <dc:subject/>
  <dc:creator>hjt</dc:creator>
  <cp:keywords/>
  <cp:lastModifiedBy>刘兆洋</cp:lastModifiedBy>
  <cp:revision>1609</cp:revision>
  <cp:lastPrinted>2016-06-30T08:25:00Z</cp:lastPrinted>
  <dcterms:created xsi:type="dcterms:W3CDTF">2016-05-18T07:21:00Z</dcterms:created>
  <dcterms:modified xsi:type="dcterms:W3CDTF">2016-07-01T07:57:00Z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2052-9.1.0.5060</vt:lpwstr>
  </property>
</Properties>
</file>