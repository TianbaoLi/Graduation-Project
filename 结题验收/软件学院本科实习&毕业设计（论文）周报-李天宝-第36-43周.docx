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20061638"/>
        <w:docPartObj>
          <w:docPartGallery w:val="Cover Pages"/>
          <w:docPartUnique/>
        </w:docPartObj>
      </w:sdtPr>
      <w:sdtEndPr/>
      <w:sdtContent>
        <w:p w14:paraId="61713D84" w14:textId="77777777" w:rsidR="005A4EF0" w:rsidRDefault="005A4E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E41845B" wp14:editId="727F7E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36991C56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2621B1" wp14:editId="71E747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52C46E" w14:textId="77777777" w:rsidR="0075098D" w:rsidRDefault="0075098D">
                                    <w:pPr>
                                      <w:pStyle w:val="a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="宋体"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李天宝</w:t>
                                    </w:r>
                                  </w:p>
                                </w:sdtContent>
                              </w:sdt>
                              <w:p w14:paraId="60469530" w14:textId="77777777" w:rsidR="0075098D" w:rsidRDefault="00DD60B3">
                                <w:pPr>
                                  <w:pStyle w:val="a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509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turingmac@hotmail.com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2621B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652C46E" w14:textId="77777777" w:rsidR="0075098D" w:rsidRDefault="0075098D">
                              <w:pPr>
                                <w:pStyle w:val="a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宋体"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李天宝</w:t>
                              </w:r>
                            </w:p>
                          </w:sdtContent>
                        </w:sdt>
                        <w:p w14:paraId="60469530" w14:textId="77777777" w:rsidR="0075098D" w:rsidRDefault="00DD60B3">
                          <w:pPr>
                            <w:pStyle w:val="a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509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turingmac@hotmail.com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B124FF" wp14:editId="36E521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483235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483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7D715" w14:textId="77777777" w:rsidR="0075098D" w:rsidRPr="00772AF2" w:rsidRDefault="0075098D" w:rsidP="00772AF2">
                                <w:pPr>
                                  <w:pStyle w:val="ae"/>
                                  <w:jc w:val="right"/>
                                  <w:rPr>
                                    <w:rFonts w:ascii="微软雅黑" w:eastAsia="微软雅黑" w:hAnsi="微软雅黑" w:cs="微软雅黑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</w:pPr>
                                <w:r w:rsidRPr="00772AF2">
                                  <w:rPr>
                                    <w:rFonts w:ascii="微软雅黑" w:eastAsia="微软雅黑" w:hAnsi="微软雅黑"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基于知</w:t>
                                </w:r>
                                <w:r w:rsidRPr="00772AF2">
                                  <w:rPr>
                                    <w:rFonts w:ascii="微软雅黑" w:eastAsia="微软雅黑" w:hAnsi="微软雅黑" w:cs="微软雅黑"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识库</w:t>
                                </w:r>
                                <w:r w:rsidRPr="00772AF2">
                                  <w:rPr>
                                    <w:rFonts w:ascii="微软雅黑" w:eastAsia="微软雅黑" w:hAnsi="微软雅黑" w:cs="MS Gothic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的海量异构数据</w:t>
                                </w:r>
                                <w:r w:rsidRPr="00772AF2">
                                  <w:rPr>
                                    <w:rFonts w:ascii="微软雅黑" w:eastAsia="微软雅黑" w:hAnsi="微软雅黑"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集成系</w:t>
                                </w:r>
                                <w:r w:rsidRPr="00772AF2">
                                  <w:rPr>
                                    <w:rFonts w:ascii="微软雅黑" w:eastAsia="微软雅黑" w:hAnsi="微软雅黑" w:cs="微软雅黑"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统</w:t>
                                </w:r>
                                <w:r w:rsidRPr="00772AF2">
                                  <w:rPr>
                                    <w:rFonts w:ascii="微软雅黑" w:eastAsia="微软雅黑" w:hAnsi="微软雅黑" w:cs="MS Gothic"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的</w:t>
                                </w:r>
                                <w:r w:rsidRPr="00772AF2">
                                  <w:rPr>
                                    <w:rFonts w:ascii="微软雅黑" w:eastAsia="微软雅黑" w:hAnsi="微软雅黑" w:cs="微软雅黑"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设计</w:t>
                                </w:r>
                                <w:r w:rsidRPr="00772AF2">
                                  <w:rPr>
                                    <w:rFonts w:ascii="微软雅黑" w:eastAsia="微软雅黑" w:hAnsi="微软雅黑" w:cs="MS Gothic"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与</w:t>
                                </w:r>
                                <w:r w:rsidRPr="00772AF2">
                                  <w:rPr>
                                    <w:rFonts w:ascii="微软雅黑" w:eastAsia="微软雅黑" w:hAnsi="微软雅黑" w:cs="微软雅黑"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实现</w:t>
                                </w:r>
                              </w:p>
                              <w:p w14:paraId="66C31D50" w14:textId="77777777" w:rsidR="0075098D" w:rsidRDefault="0075098D" w:rsidP="00772AF2">
                                <w:pPr>
                                  <w:pStyle w:val="ae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0B124FF" id="文本框 153" o:spid="_x0000_s1027" type="#_x0000_t202" style="position:absolute;left:0;text-align:left;margin-left:0;margin-top:0;width:560.2pt;height:38.0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" filled="f" stroked="f" strokeweight=".5pt">
                    <v:textbox style="mso-fit-shape-to-text:t" inset="126pt,0,54pt,0">
                      <w:txbxContent>
                        <w:p w14:paraId="4BB7D715" w14:textId="77777777" w:rsidR="0075098D" w:rsidRPr="00772AF2" w:rsidRDefault="0075098D" w:rsidP="00772AF2">
                          <w:pPr>
                            <w:pStyle w:val="ae"/>
                            <w:jc w:val="right"/>
                            <w:rPr>
                              <w:rFonts w:ascii="微软雅黑" w:eastAsia="微软雅黑" w:hAnsi="微软雅黑" w:cs="微软雅黑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</w:pPr>
                          <w:r w:rsidRPr="00772AF2">
                            <w:rPr>
                              <w:rFonts w:ascii="微软雅黑" w:eastAsia="微软雅黑" w:hAnsi="微软雅黑"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基于知</w:t>
                          </w:r>
                          <w:r w:rsidRPr="00772AF2">
                            <w:rPr>
                              <w:rFonts w:ascii="微软雅黑" w:eastAsia="微软雅黑" w:hAnsi="微软雅黑" w:cs="微软雅黑"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识库</w:t>
                          </w:r>
                          <w:r w:rsidRPr="00772AF2">
                            <w:rPr>
                              <w:rFonts w:ascii="微软雅黑" w:eastAsia="微软雅黑" w:hAnsi="微软雅黑" w:cs="MS Gothic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的海量异构数据</w:t>
                          </w:r>
                          <w:r w:rsidRPr="00772AF2">
                            <w:rPr>
                              <w:rFonts w:ascii="微软雅黑" w:eastAsia="微软雅黑" w:hAnsi="微软雅黑"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集成系</w:t>
                          </w:r>
                          <w:r w:rsidRPr="00772AF2">
                            <w:rPr>
                              <w:rFonts w:ascii="微软雅黑" w:eastAsia="微软雅黑" w:hAnsi="微软雅黑" w:cs="微软雅黑"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统</w:t>
                          </w:r>
                          <w:r w:rsidRPr="00772AF2">
                            <w:rPr>
                              <w:rFonts w:ascii="微软雅黑" w:eastAsia="微软雅黑" w:hAnsi="微软雅黑" w:cs="MS Gothic"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的</w:t>
                          </w:r>
                          <w:r w:rsidRPr="00772AF2">
                            <w:rPr>
                              <w:rFonts w:ascii="微软雅黑" w:eastAsia="微软雅黑" w:hAnsi="微软雅黑" w:cs="微软雅黑"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设计</w:t>
                          </w:r>
                          <w:r w:rsidRPr="00772AF2">
                            <w:rPr>
                              <w:rFonts w:ascii="微软雅黑" w:eastAsia="微软雅黑" w:hAnsi="微软雅黑" w:cs="MS Gothic"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与</w:t>
                          </w:r>
                          <w:r w:rsidRPr="00772AF2">
                            <w:rPr>
                              <w:rFonts w:ascii="微软雅黑" w:eastAsia="微软雅黑" w:hAnsi="微软雅黑" w:cs="微软雅黑"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实现</w:t>
                          </w:r>
                        </w:p>
                        <w:p w14:paraId="66C31D50" w14:textId="77777777" w:rsidR="0075098D" w:rsidRDefault="0075098D" w:rsidP="00772AF2">
                          <w:pPr>
                            <w:pStyle w:val="a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4DB2A7" wp14:editId="32CB5E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8AA4F1" w14:textId="77777777" w:rsidR="0075098D" w:rsidRDefault="00DD60B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5098D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实习周报</w:t>
                                    </w:r>
                                  </w:sdtContent>
                                </w:sdt>
                              </w:p>
                              <w:p w14:paraId="32E667A6" w14:textId="77777777" w:rsidR="0075098D" w:rsidRDefault="0075098D" w:rsidP="00772AF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772AF2"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上海骇咕赛信息科技有限公司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4DB2A7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14:paraId="058AA4F1" w14:textId="77777777" w:rsidR="0075098D" w:rsidRDefault="00DD60B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5098D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实习周报</w:t>
                              </w:r>
                            </w:sdtContent>
                          </w:sdt>
                        </w:p>
                        <w:p w14:paraId="32E667A6" w14:textId="77777777" w:rsidR="0075098D" w:rsidRDefault="0075098D" w:rsidP="00772AF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772AF2"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t>上海骇咕赛信息科技有限公司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051DC2D" w14:textId="77777777" w:rsidR="005A4EF0" w:rsidRDefault="005A4EF0">
          <w:pPr>
            <w:widowControl/>
            <w:jc w:val="left"/>
          </w:pPr>
          <w:r>
            <w:br w:type="page"/>
          </w:r>
        </w:p>
      </w:sdtContent>
    </w:sdt>
    <w:p w14:paraId="62C77EB2" w14:textId="6648D860" w:rsidR="00C71688" w:rsidRDefault="00C71688">
      <w:pPr>
        <w:widowControl/>
        <w:jc w:val="left"/>
      </w:pP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C71688" w:rsidRPr="00423DDC" w14:paraId="32F8B525" w14:textId="77777777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1A5466CE" w14:textId="77777777" w:rsidR="00C71688" w:rsidRPr="00423DDC" w:rsidRDefault="00C71688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C71688" w:rsidRPr="00423DDC" w14:paraId="3CD3CC97" w14:textId="77777777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0A4A0AC9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58C794A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915F589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794098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8AFC710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A745AFF" w14:textId="77777777" w:rsidR="00C71688" w:rsidRPr="00423DDC" w:rsidRDefault="00C71688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C71688" w:rsidRPr="00423DDC" w14:paraId="04FC9BC1" w14:textId="77777777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245CA289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10D427E8" w14:textId="77777777" w:rsidR="00C71688" w:rsidRPr="00423DDC" w:rsidRDefault="00C71688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360BA35B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7786BD1C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0711E053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53D77B16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0C99D7E8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C71688" w:rsidRPr="00423DDC" w14:paraId="68C1A760" w14:textId="77777777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69EFDEA1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323CA413" w14:textId="0B0B221C" w:rsidR="00C71688" w:rsidRPr="00423DDC" w:rsidRDefault="00C71688" w:rsidP="00557558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557558">
              <w:rPr>
                <w:sz w:val="24"/>
              </w:rPr>
              <w:t>03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26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B6F41B8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5639215C" w14:textId="56CC94AF" w:rsidR="00C71688" w:rsidRPr="00423DDC" w:rsidRDefault="00C71688" w:rsidP="00557558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557558">
              <w:rPr>
                <w:sz w:val="24"/>
              </w:rPr>
              <w:t>36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C71688" w:rsidRPr="00423DDC" w14:paraId="1BB4782D" w14:textId="77777777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683F0FB9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564B2417" w14:textId="5A131FF3" w:rsidR="00C71688" w:rsidRPr="00423DDC" w:rsidRDefault="00C71688" w:rsidP="005575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03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20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557558">
              <w:rPr>
                <w:sz w:val="24"/>
              </w:rPr>
              <w:t>03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26</w:t>
            </w:r>
          </w:p>
        </w:tc>
      </w:tr>
      <w:tr w:rsidR="00C71688" w:rsidRPr="00423DDC" w14:paraId="0C746D8A" w14:textId="77777777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75730673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58CB5B25" w14:textId="28F71D20" w:rsidR="00C71688" w:rsidRPr="00423DDC" w:rsidRDefault="00D203D6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大规模实验</w:t>
            </w:r>
          </w:p>
        </w:tc>
      </w:tr>
      <w:tr w:rsidR="00C71688" w:rsidRPr="00423DDC" w14:paraId="4792B5D3" w14:textId="77777777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99B0B77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41FD3BCC" w14:textId="1B7B2533" w:rsidR="00E10B13" w:rsidRDefault="00D203D6" w:rsidP="00A72BA7">
            <w:pPr>
              <w:pStyle w:val="ad"/>
              <w:widowControl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使用大量数据进行试验</w:t>
            </w:r>
          </w:p>
          <w:p w14:paraId="3EA47E6B" w14:textId="2F235942" w:rsidR="00EB1A2F" w:rsidRPr="00646A97" w:rsidRDefault="00D203D6" w:rsidP="00A72BA7">
            <w:pPr>
              <w:pStyle w:val="ad"/>
              <w:widowControl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验证代码时间效率</w:t>
            </w:r>
          </w:p>
        </w:tc>
      </w:tr>
      <w:tr w:rsidR="00C71688" w:rsidRPr="00423DDC" w14:paraId="1AA47EDC" w14:textId="77777777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62562928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27058AA4" w14:textId="74A0A571" w:rsidR="00EB1A2F" w:rsidRPr="00AB421F" w:rsidRDefault="00D203D6" w:rsidP="00D203D6">
            <w:pPr>
              <w:pStyle w:val="ad"/>
              <w:numPr>
                <w:ilvl w:val="0"/>
                <w:numId w:val="2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时间效率略低于预期</w:t>
            </w:r>
          </w:p>
        </w:tc>
      </w:tr>
      <w:tr w:rsidR="00C71688" w:rsidRPr="00423DDC" w14:paraId="4BBF63E1" w14:textId="77777777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33A38A20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23F6BD0D" w14:textId="497692EB" w:rsidR="00C71688" w:rsidRPr="00423DDC" w:rsidRDefault="00C71688" w:rsidP="00E10B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</w:t>
            </w:r>
            <w:r w:rsidR="00EB1A2F">
              <w:rPr>
                <w:rFonts w:hint="eastAsia"/>
                <w:sz w:val="24"/>
              </w:rPr>
              <w:t>进行了</w:t>
            </w:r>
            <w:r w:rsidR="00D203D6">
              <w:rPr>
                <w:rFonts w:hint="eastAsia"/>
                <w:sz w:val="24"/>
              </w:rPr>
              <w:t>大量数据集上的实验，以检查时间开销是否满足预期。经检验，代码还需进行调整</w:t>
            </w:r>
          </w:p>
        </w:tc>
      </w:tr>
      <w:tr w:rsidR="00C71688" w:rsidRPr="00423DDC" w14:paraId="00191790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08678582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06798CBE" w14:textId="3E83B37E" w:rsidR="00C71688" w:rsidRPr="00423DDC" w:rsidRDefault="00100140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实验代码调试</w:t>
            </w:r>
          </w:p>
        </w:tc>
      </w:tr>
      <w:tr w:rsidR="00C71688" w:rsidRPr="00423DDC" w14:paraId="7DB96C7D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5DA9AE2D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518BDD66" w14:textId="77777777" w:rsidR="00C71688" w:rsidRPr="00423DDC" w:rsidRDefault="00C71688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4D8400D4" w14:textId="77777777" w:rsidR="00C71688" w:rsidRDefault="00C71688" w:rsidP="00C71688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5C20A3F3" w14:textId="77777777" w:rsidR="00C71688" w:rsidRDefault="00C71688" w:rsidP="00A72BA7">
      <w:pPr>
        <w:numPr>
          <w:ilvl w:val="0"/>
          <w:numId w:val="24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6B3E806F" w14:textId="77777777" w:rsidR="00C71688" w:rsidRDefault="00C71688" w:rsidP="00A72BA7">
      <w:pPr>
        <w:numPr>
          <w:ilvl w:val="0"/>
          <w:numId w:val="24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57D21663" w14:textId="77777777" w:rsidR="00C71688" w:rsidRPr="00E4355A" w:rsidRDefault="00C71688" w:rsidP="00A72BA7">
      <w:pPr>
        <w:numPr>
          <w:ilvl w:val="0"/>
          <w:numId w:val="24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31B1BBBE" w14:textId="77777777" w:rsidR="00E22CD9" w:rsidRDefault="00E22CD9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E22CD9" w:rsidRPr="00423DDC" w14:paraId="59820947" w14:textId="77777777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0A7C3175" w14:textId="77777777" w:rsidR="00E22CD9" w:rsidRPr="00423DDC" w:rsidRDefault="00E22CD9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E22CD9" w:rsidRPr="00423DDC" w14:paraId="390C3A43" w14:textId="77777777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6CAAD656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0ED9082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CDC163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80DE0A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ED2EEC4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D1E9379" w14:textId="77777777" w:rsidR="00E22CD9" w:rsidRPr="00423DDC" w:rsidRDefault="00E22CD9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E22CD9" w:rsidRPr="00423DDC" w14:paraId="596C3D77" w14:textId="77777777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2523E3C0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6CE4F432" w14:textId="77777777" w:rsidR="00E22CD9" w:rsidRPr="00423DDC" w:rsidRDefault="00E22CD9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26790BE4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0CC9E8B2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38F0B75A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05B6C480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4F9D1CF2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E22CD9" w:rsidRPr="00423DDC" w14:paraId="6D711C06" w14:textId="77777777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287ED7FF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25311C58" w14:textId="3C7BA3F0" w:rsidR="00E22CD9" w:rsidRPr="00423DDC" w:rsidRDefault="00E22CD9" w:rsidP="00557558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557558">
              <w:rPr>
                <w:sz w:val="24"/>
              </w:rPr>
              <w:t>04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02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819131D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24FF33C0" w14:textId="4D22B2D0" w:rsidR="00E22CD9" w:rsidRPr="00423DDC" w:rsidRDefault="00E22CD9" w:rsidP="00557558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557558">
              <w:rPr>
                <w:sz w:val="24"/>
              </w:rPr>
              <w:t>37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E22CD9" w:rsidRPr="00423DDC" w14:paraId="70F8A7D4" w14:textId="77777777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274CF2C4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4E0A01EC" w14:textId="0DC1F7B8" w:rsidR="00E22CD9" w:rsidRPr="00423DDC" w:rsidRDefault="00E22CD9" w:rsidP="005575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03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28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557558">
              <w:rPr>
                <w:sz w:val="24"/>
              </w:rPr>
              <w:t>04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02</w:t>
            </w:r>
          </w:p>
        </w:tc>
      </w:tr>
      <w:tr w:rsidR="00E22CD9" w:rsidRPr="00423DDC" w14:paraId="67E35E73" w14:textId="77777777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0E4B5BD7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7C0F0944" w14:textId="35302E5A" w:rsidR="00E22CD9" w:rsidRPr="00423DDC" w:rsidRDefault="00100140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实验代码调试</w:t>
            </w:r>
          </w:p>
        </w:tc>
      </w:tr>
      <w:tr w:rsidR="00E22CD9" w:rsidRPr="00423DDC" w14:paraId="52693704" w14:textId="77777777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8AB5F96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74328D72" w14:textId="2651EF4A" w:rsidR="00EB1A2F" w:rsidRPr="00646A97" w:rsidRDefault="00100140" w:rsidP="00A72BA7">
            <w:pPr>
              <w:pStyle w:val="ad"/>
              <w:widowControl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实验代码调试</w:t>
            </w:r>
          </w:p>
        </w:tc>
      </w:tr>
      <w:tr w:rsidR="00E22CD9" w:rsidRPr="00423DDC" w14:paraId="335637FA" w14:textId="77777777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29706959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5CBDE093" w14:textId="77777777" w:rsidR="00E22CD9" w:rsidRDefault="00100140" w:rsidP="00A72BA7">
            <w:pPr>
              <w:pStyle w:val="ad"/>
              <w:numPr>
                <w:ilvl w:val="0"/>
                <w:numId w:val="2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代码中存在内存泄漏问题</w:t>
            </w:r>
          </w:p>
          <w:p w14:paraId="58864D74" w14:textId="07A66C5B" w:rsidR="00100140" w:rsidRPr="00AB421F" w:rsidRDefault="00100140" w:rsidP="00A72BA7">
            <w:pPr>
              <w:pStyle w:val="ad"/>
              <w:numPr>
                <w:ilvl w:val="0"/>
                <w:numId w:val="2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文件读写开销过大</w:t>
            </w:r>
          </w:p>
        </w:tc>
      </w:tr>
      <w:tr w:rsidR="00E22CD9" w:rsidRPr="00423DDC" w14:paraId="230DE49D" w14:textId="77777777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0DAE4DB0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72E70092" w14:textId="3F4C92E8" w:rsidR="00E22CD9" w:rsidRPr="00423DDC" w:rsidRDefault="00E22CD9" w:rsidP="00EB1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</w:t>
            </w:r>
            <w:r w:rsidR="00EB1A2F">
              <w:rPr>
                <w:rFonts w:hint="eastAsia"/>
                <w:sz w:val="24"/>
              </w:rPr>
              <w:t>主要进行了</w:t>
            </w:r>
            <w:r w:rsidR="00100140">
              <w:rPr>
                <w:rFonts w:hint="eastAsia"/>
                <w:sz w:val="24"/>
              </w:rPr>
              <w:t>代码维护和优化</w:t>
            </w:r>
          </w:p>
        </w:tc>
      </w:tr>
      <w:tr w:rsidR="00E22CD9" w:rsidRPr="00423DDC" w14:paraId="7FEF2AEF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67083360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40A7C9A2" w14:textId="62E11576" w:rsidR="00E22CD9" w:rsidRPr="00423DDC" w:rsidRDefault="00100140" w:rsidP="00506A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模拟磁盘块进行实验</w:t>
            </w:r>
          </w:p>
        </w:tc>
      </w:tr>
      <w:tr w:rsidR="00E22CD9" w:rsidRPr="00423DDC" w14:paraId="6F0C2E40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154EFFEC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12BCC632" w14:textId="77777777" w:rsidR="00E22CD9" w:rsidRPr="00423DDC" w:rsidRDefault="00E22CD9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41572F08" w14:textId="77777777" w:rsidR="00E22CD9" w:rsidRDefault="00E22CD9" w:rsidP="00E22CD9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48B42165" w14:textId="77777777" w:rsidR="00E22CD9" w:rsidRDefault="00E22CD9" w:rsidP="00A72BA7">
      <w:pPr>
        <w:numPr>
          <w:ilvl w:val="0"/>
          <w:numId w:val="27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4171F137" w14:textId="77777777" w:rsidR="00E22CD9" w:rsidRDefault="00E22CD9" w:rsidP="00A72BA7">
      <w:pPr>
        <w:numPr>
          <w:ilvl w:val="0"/>
          <w:numId w:val="27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4B3F966F" w14:textId="77777777" w:rsidR="00E22CD9" w:rsidRPr="00E4355A" w:rsidRDefault="00E22CD9" w:rsidP="00A72BA7">
      <w:pPr>
        <w:numPr>
          <w:ilvl w:val="0"/>
          <w:numId w:val="27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617AF6CA" w14:textId="77777777" w:rsidR="00506A2F" w:rsidRDefault="00506A2F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506A2F" w:rsidRPr="00423DDC" w14:paraId="3F095CC5" w14:textId="77777777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455A94C0" w14:textId="77777777" w:rsidR="00506A2F" w:rsidRPr="00423DDC" w:rsidRDefault="00506A2F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506A2F" w:rsidRPr="00423DDC" w14:paraId="375E79CA" w14:textId="77777777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6538D54B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05B9562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7EA319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43CF65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978434F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5BB23F0" w14:textId="77777777" w:rsidR="00506A2F" w:rsidRPr="00423DDC" w:rsidRDefault="00506A2F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506A2F" w:rsidRPr="00423DDC" w14:paraId="11C0AB3E" w14:textId="77777777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3E731ECA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6170EE24" w14:textId="77777777" w:rsidR="00506A2F" w:rsidRPr="00423DDC" w:rsidRDefault="00506A2F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446CD536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1E3C554E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0BA15F44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48D06395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7D892796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506A2F" w:rsidRPr="00423DDC" w14:paraId="0B932130" w14:textId="77777777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277625D8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7A968B68" w14:textId="4CFB5539" w:rsidR="00506A2F" w:rsidRPr="00423DDC" w:rsidRDefault="00506A2F" w:rsidP="00557558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557558">
              <w:rPr>
                <w:sz w:val="24"/>
              </w:rPr>
              <w:t>04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09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C6F20F8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4E50C49A" w14:textId="5C10847C" w:rsidR="00506A2F" w:rsidRPr="00423DDC" w:rsidRDefault="00506A2F" w:rsidP="00557558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557558">
              <w:rPr>
                <w:sz w:val="24"/>
              </w:rPr>
              <w:t>38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506A2F" w:rsidRPr="00423DDC" w14:paraId="2CBA6AE8" w14:textId="77777777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266CEEBA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3C0F2991" w14:textId="76783446" w:rsidR="00506A2F" w:rsidRPr="00423DDC" w:rsidRDefault="00506A2F" w:rsidP="005575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04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03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557558">
              <w:rPr>
                <w:sz w:val="24"/>
              </w:rPr>
              <w:t>04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09</w:t>
            </w:r>
          </w:p>
        </w:tc>
      </w:tr>
      <w:tr w:rsidR="00506A2F" w:rsidRPr="00423DDC" w14:paraId="396BA3A4" w14:textId="77777777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06A407D9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5DCDC0D5" w14:textId="141E7BB3" w:rsidR="00506A2F" w:rsidRPr="00423DDC" w:rsidRDefault="00100140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模拟磁盘块进行实验</w:t>
            </w:r>
          </w:p>
        </w:tc>
      </w:tr>
      <w:tr w:rsidR="00506A2F" w:rsidRPr="00423DDC" w14:paraId="49CE0919" w14:textId="77777777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1719282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3201094C" w14:textId="77777777" w:rsidR="00506A2F" w:rsidRDefault="00100140" w:rsidP="00EB1A2F">
            <w:pPr>
              <w:pStyle w:val="ad"/>
              <w:widowControl/>
              <w:numPr>
                <w:ilvl w:val="0"/>
                <w:numId w:val="5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编写磁盘块模拟代码</w:t>
            </w:r>
          </w:p>
          <w:p w14:paraId="1D89C818" w14:textId="38158F87" w:rsidR="00100140" w:rsidRPr="00EB1A2F" w:rsidRDefault="00100140" w:rsidP="00EB1A2F">
            <w:pPr>
              <w:pStyle w:val="ad"/>
              <w:widowControl/>
              <w:numPr>
                <w:ilvl w:val="0"/>
                <w:numId w:val="5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进行基于磁盘块的算法优化</w:t>
            </w:r>
          </w:p>
        </w:tc>
      </w:tr>
      <w:tr w:rsidR="00506A2F" w:rsidRPr="00423DDC" w14:paraId="635B7926" w14:textId="77777777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003FEFC2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2FDD99A1" w14:textId="6D05F0E6" w:rsidR="00506A2F" w:rsidRPr="00100140" w:rsidRDefault="00100140" w:rsidP="00100140">
            <w:pPr>
              <w:pStyle w:val="ad"/>
              <w:numPr>
                <w:ilvl w:val="0"/>
                <w:numId w:val="56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基于磁盘块的</w:t>
            </w:r>
            <w:r>
              <w:rPr>
                <w:rFonts w:hint="eastAsia"/>
                <w:sz w:val="24"/>
              </w:rPr>
              <w:t>hash</w:t>
            </w:r>
            <w:r>
              <w:rPr>
                <w:rFonts w:hint="eastAsia"/>
                <w:sz w:val="24"/>
              </w:rPr>
              <w:t>算法设计</w:t>
            </w:r>
          </w:p>
        </w:tc>
      </w:tr>
      <w:tr w:rsidR="00506A2F" w:rsidRPr="00423DDC" w14:paraId="45BF573B" w14:textId="77777777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47438FDB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05F2915D" w14:textId="09491943" w:rsidR="00506A2F" w:rsidRPr="00423DDC" w:rsidRDefault="00100140" w:rsidP="00EB1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</w:t>
            </w:r>
            <w:r>
              <w:rPr>
                <w:rFonts w:hint="eastAsia"/>
                <w:sz w:val="24"/>
              </w:rPr>
              <w:t>主要在已有实验代码的基础上，模拟底层磁盘运行原理进行优化，使算法更具有广泛的适用性和高效性</w:t>
            </w:r>
          </w:p>
        </w:tc>
      </w:tr>
      <w:tr w:rsidR="00506A2F" w:rsidRPr="00423DDC" w14:paraId="279047C5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58823FFC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17DD8050" w14:textId="6381E175" w:rsidR="00506A2F" w:rsidRPr="00423DDC" w:rsidRDefault="00100140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基于批量的集成算法设计</w:t>
            </w:r>
          </w:p>
        </w:tc>
      </w:tr>
      <w:tr w:rsidR="00506A2F" w:rsidRPr="00423DDC" w14:paraId="3A111D27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651E07B6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4C1AC555" w14:textId="77777777" w:rsidR="00506A2F" w:rsidRPr="00423DDC" w:rsidRDefault="00506A2F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3D9841C0" w14:textId="77777777" w:rsidR="00506A2F" w:rsidRDefault="00506A2F" w:rsidP="00506A2F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151F41C3" w14:textId="77777777" w:rsidR="00506A2F" w:rsidRDefault="00506A2F" w:rsidP="00A72BA7">
      <w:pPr>
        <w:numPr>
          <w:ilvl w:val="0"/>
          <w:numId w:val="29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6B2A959A" w14:textId="77777777" w:rsidR="00506A2F" w:rsidRDefault="00506A2F" w:rsidP="00A72BA7">
      <w:pPr>
        <w:numPr>
          <w:ilvl w:val="0"/>
          <w:numId w:val="29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5BBA24E3" w14:textId="77777777" w:rsidR="00506A2F" w:rsidRPr="00E4355A" w:rsidRDefault="00506A2F" w:rsidP="00A72BA7">
      <w:pPr>
        <w:numPr>
          <w:ilvl w:val="0"/>
          <w:numId w:val="29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0F2600B2" w14:textId="77777777" w:rsidR="003412A3" w:rsidRDefault="003412A3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3412A3" w:rsidRPr="00423DDC" w14:paraId="4184CD20" w14:textId="77777777" w:rsidTr="00014226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3FF5532D" w14:textId="77777777" w:rsidR="003412A3" w:rsidRPr="00423DDC" w:rsidRDefault="003412A3" w:rsidP="00014226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3412A3" w:rsidRPr="00423DDC" w14:paraId="08CFF073" w14:textId="77777777" w:rsidTr="00014226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1EBE0E0F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C2E0939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D24BD41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7D2FAB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E9A90C8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AB12471" w14:textId="77777777" w:rsidR="003412A3" w:rsidRPr="00423DDC" w:rsidRDefault="003412A3" w:rsidP="00014226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3412A3" w:rsidRPr="00423DDC" w14:paraId="191F700E" w14:textId="77777777" w:rsidTr="00014226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2C4826BF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6703455A" w14:textId="77777777" w:rsidR="003412A3" w:rsidRPr="00423DDC" w:rsidRDefault="003412A3" w:rsidP="00014226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038870FB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2462F426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033D1AAB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5A34C2D3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3522F50B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3412A3" w:rsidRPr="00423DDC" w14:paraId="501CD814" w14:textId="77777777" w:rsidTr="00014226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661A8062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21BC0B64" w14:textId="7E8485C3" w:rsidR="003412A3" w:rsidRPr="00423DDC" w:rsidRDefault="003412A3" w:rsidP="00557558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557558">
              <w:rPr>
                <w:sz w:val="24"/>
              </w:rPr>
              <w:t>04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16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60DC25C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18E624C2" w14:textId="6D10AA73" w:rsidR="003412A3" w:rsidRPr="00423DDC" w:rsidRDefault="003412A3" w:rsidP="00557558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557558">
              <w:rPr>
                <w:sz w:val="24"/>
              </w:rPr>
              <w:t>39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3412A3" w:rsidRPr="00423DDC" w14:paraId="32AC484C" w14:textId="77777777" w:rsidTr="00014226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7D9A5A8B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25907A30" w14:textId="4DC7D4EC" w:rsidR="003412A3" w:rsidRPr="00423DDC" w:rsidRDefault="003412A3" w:rsidP="005575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04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10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557558">
              <w:rPr>
                <w:sz w:val="24"/>
              </w:rPr>
              <w:t>04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16</w:t>
            </w:r>
          </w:p>
        </w:tc>
      </w:tr>
      <w:tr w:rsidR="00100140" w:rsidRPr="00423DDC" w14:paraId="1677CD37" w14:textId="77777777" w:rsidTr="00014226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165E62AE" w14:textId="77777777" w:rsidR="00100140" w:rsidRPr="00423DDC" w:rsidRDefault="00100140" w:rsidP="00100140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3DFC633C" w14:textId="43185ABB" w:rsidR="00100140" w:rsidRPr="00423DDC" w:rsidRDefault="00100140" w:rsidP="001001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基于批量的集成算法设计</w:t>
            </w:r>
          </w:p>
        </w:tc>
      </w:tr>
      <w:tr w:rsidR="00100140" w:rsidRPr="00423DDC" w14:paraId="1C379AC3" w14:textId="77777777" w:rsidTr="00014226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D087759" w14:textId="77777777" w:rsidR="00100140" w:rsidRPr="00423DDC" w:rsidRDefault="00100140" w:rsidP="00100140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15A2A8EF" w14:textId="52F9D76F" w:rsidR="00100140" w:rsidRPr="00EB1A2F" w:rsidRDefault="00100140" w:rsidP="00100140">
            <w:pPr>
              <w:pStyle w:val="ad"/>
              <w:widowControl/>
              <w:numPr>
                <w:ilvl w:val="0"/>
                <w:numId w:val="5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对成批输入的算法流程进行设计和实现</w:t>
            </w:r>
          </w:p>
        </w:tc>
      </w:tr>
      <w:tr w:rsidR="00100140" w:rsidRPr="00423DDC" w14:paraId="04DE983E" w14:textId="77777777" w:rsidTr="00014226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1C38FEB0" w14:textId="77777777" w:rsidR="00100140" w:rsidRPr="00423DDC" w:rsidRDefault="00100140" w:rsidP="00100140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01241DF4" w14:textId="77777777" w:rsidR="00100140" w:rsidRDefault="00100140" w:rsidP="00100140">
            <w:pPr>
              <w:pStyle w:val="ad"/>
              <w:widowControl/>
              <w:numPr>
                <w:ilvl w:val="0"/>
                <w:numId w:val="5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单一批次数据量过大</w:t>
            </w:r>
          </w:p>
          <w:p w14:paraId="518F633A" w14:textId="6DA03F64" w:rsidR="00100140" w:rsidRPr="00100140" w:rsidRDefault="00100140" w:rsidP="00100140">
            <w:pPr>
              <w:pStyle w:val="ad"/>
              <w:widowControl/>
              <w:numPr>
                <w:ilvl w:val="0"/>
                <w:numId w:val="5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合理限制内存中</w:t>
            </w:r>
            <w:r>
              <w:rPr>
                <w:rFonts w:hint="eastAsia"/>
                <w:sz w:val="24"/>
              </w:rPr>
              <w:t>buffer</w:t>
            </w:r>
            <w:r>
              <w:rPr>
                <w:rFonts w:hint="eastAsia"/>
                <w:sz w:val="24"/>
              </w:rPr>
              <w:t>大小，防止溢出</w:t>
            </w:r>
          </w:p>
        </w:tc>
      </w:tr>
      <w:tr w:rsidR="00100140" w:rsidRPr="00423DDC" w14:paraId="19E42994" w14:textId="77777777" w:rsidTr="00014226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6A8332C6" w14:textId="77777777" w:rsidR="00100140" w:rsidRPr="00423DDC" w:rsidRDefault="00100140" w:rsidP="00100140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463FD53C" w14:textId="3FABE6E6" w:rsidR="00100140" w:rsidRPr="00423DDC" w:rsidRDefault="00100140" w:rsidP="001001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本周主要进行</w:t>
            </w:r>
            <w:r>
              <w:rPr>
                <w:rFonts w:hint="eastAsia"/>
                <w:sz w:val="24"/>
              </w:rPr>
              <w:t>批量</w:t>
            </w:r>
            <w:r>
              <w:rPr>
                <w:rFonts w:hint="eastAsia"/>
                <w:sz w:val="24"/>
              </w:rPr>
              <w:t>情况下算法的设计，这一情况往往存在于集成首次进行，需要耗费较多的时间完成</w:t>
            </w:r>
          </w:p>
        </w:tc>
      </w:tr>
      <w:tr w:rsidR="00100140" w:rsidRPr="00423DDC" w14:paraId="5F4FB607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611BD0E1" w14:textId="77777777" w:rsidR="00100140" w:rsidRPr="00423DDC" w:rsidRDefault="00100140" w:rsidP="00100140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032937D6" w14:textId="1455C834" w:rsidR="00100140" w:rsidRPr="00423DDC" w:rsidRDefault="00100140" w:rsidP="001001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增量</w:t>
            </w:r>
            <w:r>
              <w:rPr>
                <w:rFonts w:hint="eastAsia"/>
                <w:sz w:val="24"/>
              </w:rPr>
              <w:t>的集成算法设计</w:t>
            </w:r>
          </w:p>
        </w:tc>
      </w:tr>
      <w:tr w:rsidR="00100140" w:rsidRPr="00423DDC" w14:paraId="51F7996A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1007079C" w14:textId="77777777" w:rsidR="00100140" w:rsidRPr="00423DDC" w:rsidRDefault="00100140" w:rsidP="00100140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78BBA6B6" w14:textId="77777777" w:rsidR="00100140" w:rsidRPr="00423DDC" w:rsidRDefault="00100140" w:rsidP="00100140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22C556BE" w14:textId="77777777" w:rsidR="003412A3" w:rsidRDefault="003412A3" w:rsidP="003412A3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079D8BB2" w14:textId="77777777" w:rsidR="003412A3" w:rsidRDefault="003412A3" w:rsidP="00A72BA7">
      <w:pPr>
        <w:numPr>
          <w:ilvl w:val="0"/>
          <w:numId w:val="32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4204E8E1" w14:textId="77777777" w:rsidR="003412A3" w:rsidRDefault="003412A3" w:rsidP="00A72BA7">
      <w:pPr>
        <w:numPr>
          <w:ilvl w:val="0"/>
          <w:numId w:val="32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5166E8F0" w14:textId="77777777" w:rsidR="003412A3" w:rsidRPr="00E4355A" w:rsidRDefault="003412A3" w:rsidP="00A72BA7">
      <w:pPr>
        <w:numPr>
          <w:ilvl w:val="0"/>
          <w:numId w:val="32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740319EC" w14:textId="77777777" w:rsidR="008E3FBF" w:rsidRDefault="008E3FBF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8E3FBF" w:rsidRPr="00423DDC" w14:paraId="30435536" w14:textId="77777777" w:rsidTr="00014226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360671AA" w14:textId="77777777" w:rsidR="008E3FBF" w:rsidRPr="00423DDC" w:rsidRDefault="008E3FBF" w:rsidP="00014226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8E3FBF" w:rsidRPr="00423DDC" w14:paraId="567D6463" w14:textId="77777777" w:rsidTr="00014226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2228B2EA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E647AA0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FC107C5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53DA85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AF304E0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80EAFDC" w14:textId="77777777" w:rsidR="008E3FBF" w:rsidRPr="00423DDC" w:rsidRDefault="008E3FBF" w:rsidP="00014226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8E3FBF" w:rsidRPr="00423DDC" w14:paraId="4AE62E12" w14:textId="77777777" w:rsidTr="00014226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2380FF29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26C98F87" w14:textId="77777777" w:rsidR="008E3FBF" w:rsidRPr="00423DDC" w:rsidRDefault="008E3FBF" w:rsidP="00014226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1D93FA66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50F9D20D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1AFC2301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55D78E84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49833DC9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8E3FBF" w:rsidRPr="00423DDC" w14:paraId="2DEB776E" w14:textId="77777777" w:rsidTr="00014226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7B825183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517DFAC9" w14:textId="6DB6930B" w:rsidR="008E3FBF" w:rsidRPr="00423DDC" w:rsidRDefault="008E3FBF" w:rsidP="00557558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557558">
              <w:rPr>
                <w:sz w:val="24"/>
              </w:rPr>
              <w:t>04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23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90AD5F2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5FBE9874" w14:textId="270F367C" w:rsidR="008E3FBF" w:rsidRPr="00423DDC" w:rsidRDefault="008E3FBF" w:rsidP="00557558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557558">
              <w:rPr>
                <w:sz w:val="24"/>
              </w:rPr>
              <w:t>40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8E3FBF" w:rsidRPr="00423DDC" w14:paraId="21FA00D5" w14:textId="77777777" w:rsidTr="00014226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3D516FE8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783EF2EA" w14:textId="66FF8AE4" w:rsidR="008E3FBF" w:rsidRPr="00423DDC" w:rsidRDefault="008E3FBF" w:rsidP="005575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04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17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557558">
              <w:rPr>
                <w:sz w:val="24"/>
              </w:rPr>
              <w:t>04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23</w:t>
            </w:r>
          </w:p>
        </w:tc>
      </w:tr>
      <w:tr w:rsidR="008E3FBF" w:rsidRPr="00423DDC" w14:paraId="35BBA6A5" w14:textId="77777777" w:rsidTr="00014226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0EFEAEBE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5B826DD0" w14:textId="44FCB982" w:rsidR="008E3FBF" w:rsidRPr="00423DDC" w:rsidRDefault="00100140" w:rsidP="00014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基于增量的集成算法设计</w:t>
            </w:r>
          </w:p>
        </w:tc>
      </w:tr>
      <w:tr w:rsidR="008E3FBF" w:rsidRPr="00423DDC" w14:paraId="7CBB7C3F" w14:textId="77777777" w:rsidTr="00014226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AF4D8DC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444741FE" w14:textId="6EA1BC2F" w:rsidR="00EB1A2F" w:rsidRPr="00506A2F" w:rsidRDefault="00100140" w:rsidP="00A72BA7">
            <w:pPr>
              <w:pStyle w:val="ad"/>
              <w:widowControl/>
              <w:numPr>
                <w:ilvl w:val="0"/>
                <w:numId w:val="3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对</w:t>
            </w:r>
            <w:r>
              <w:rPr>
                <w:rFonts w:hint="eastAsia"/>
                <w:sz w:val="24"/>
              </w:rPr>
              <w:t>增量</w:t>
            </w:r>
            <w:r>
              <w:rPr>
                <w:rFonts w:hint="eastAsia"/>
                <w:sz w:val="24"/>
              </w:rPr>
              <w:t>输入的算法流程进行设计和实现</w:t>
            </w:r>
          </w:p>
        </w:tc>
      </w:tr>
      <w:tr w:rsidR="008E3FBF" w:rsidRPr="00423DDC" w14:paraId="4016B5C3" w14:textId="77777777" w:rsidTr="00014226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3F9A67F6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39B2BFDF" w14:textId="77777777" w:rsidR="008E3FBF" w:rsidRDefault="00100140" w:rsidP="00A72BA7">
            <w:pPr>
              <w:pStyle w:val="ad"/>
              <w:widowControl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设计合理的数据结构进行加速</w:t>
            </w:r>
          </w:p>
          <w:p w14:paraId="2215F9A3" w14:textId="5DD153A2" w:rsidR="00100140" w:rsidRPr="00AB421F" w:rsidRDefault="00100140" w:rsidP="00A72BA7">
            <w:pPr>
              <w:pStyle w:val="ad"/>
              <w:widowControl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增量的数据与现有数据冗余的发现和处理</w:t>
            </w:r>
          </w:p>
        </w:tc>
      </w:tr>
      <w:tr w:rsidR="008E3FBF" w:rsidRPr="00423DDC" w14:paraId="6C0986D7" w14:textId="77777777" w:rsidTr="00014226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4247C19F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55DBCB0D" w14:textId="67468288" w:rsidR="008E3FBF" w:rsidRPr="00423DDC" w:rsidRDefault="00100140" w:rsidP="00EB1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本周主要进行</w:t>
            </w:r>
            <w:r>
              <w:rPr>
                <w:rFonts w:hint="eastAsia"/>
                <w:sz w:val="24"/>
              </w:rPr>
              <w:t>增量</w:t>
            </w:r>
            <w:r>
              <w:rPr>
                <w:rFonts w:hint="eastAsia"/>
                <w:sz w:val="24"/>
              </w:rPr>
              <w:t>情况下算法的设计，这一情况往往存在</w:t>
            </w:r>
            <w:proofErr w:type="gramStart"/>
            <w:r>
              <w:rPr>
                <w:rFonts w:hint="eastAsia"/>
                <w:sz w:val="24"/>
              </w:rPr>
              <w:t>于</w:t>
            </w:r>
            <w:r>
              <w:rPr>
                <w:rFonts w:hint="eastAsia"/>
                <w:sz w:val="24"/>
              </w:rPr>
              <w:t>首次</w:t>
            </w:r>
            <w:proofErr w:type="gramEnd"/>
            <w:r>
              <w:rPr>
                <w:rFonts w:hint="eastAsia"/>
                <w:sz w:val="24"/>
              </w:rPr>
              <w:t>集成后，根据需要不断地增加少量数据</w:t>
            </w:r>
          </w:p>
        </w:tc>
      </w:tr>
      <w:tr w:rsidR="008E3FBF" w:rsidRPr="00423DDC" w14:paraId="5F509882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4486CD22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027861E7" w14:textId="226BA089" w:rsidR="008E3FBF" w:rsidRPr="00423DDC" w:rsidRDefault="00BE3148" w:rsidP="00014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前端界面设计</w:t>
            </w:r>
          </w:p>
        </w:tc>
      </w:tr>
      <w:tr w:rsidR="008E3FBF" w:rsidRPr="00423DDC" w14:paraId="7BEEAF3D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31F798E8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02B1D96C" w14:textId="77777777" w:rsidR="008E3FBF" w:rsidRPr="00423DDC" w:rsidRDefault="008E3FBF" w:rsidP="00014226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0EC5C169" w14:textId="77777777" w:rsidR="008E3FBF" w:rsidRDefault="008E3FBF" w:rsidP="008E3FBF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53998221" w14:textId="77777777" w:rsidR="008E3FBF" w:rsidRDefault="008E3FBF" w:rsidP="00A72BA7">
      <w:pPr>
        <w:numPr>
          <w:ilvl w:val="0"/>
          <w:numId w:val="35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4322138A" w14:textId="77777777" w:rsidR="008E3FBF" w:rsidRDefault="008E3FBF" w:rsidP="00A72BA7">
      <w:pPr>
        <w:numPr>
          <w:ilvl w:val="0"/>
          <w:numId w:val="35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0D547006" w14:textId="77777777" w:rsidR="008E3FBF" w:rsidRPr="00E4355A" w:rsidRDefault="008E3FBF" w:rsidP="00A72BA7">
      <w:pPr>
        <w:numPr>
          <w:ilvl w:val="0"/>
          <w:numId w:val="35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7B5A5651" w14:textId="77777777" w:rsidR="00271CBC" w:rsidRDefault="00271CBC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271CBC" w:rsidRPr="00423DDC" w14:paraId="60ED5160" w14:textId="77777777" w:rsidTr="00014226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53AE4DD9" w14:textId="77777777" w:rsidR="00271CBC" w:rsidRPr="00423DDC" w:rsidRDefault="00271CBC" w:rsidP="00014226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271CBC" w:rsidRPr="00423DDC" w14:paraId="4C5774B7" w14:textId="77777777" w:rsidTr="00014226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0B57BE06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021A01B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0800ED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186B1F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6D27B19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C94B38" w14:textId="77777777" w:rsidR="00271CBC" w:rsidRPr="00423DDC" w:rsidRDefault="00271CBC" w:rsidP="00014226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271CBC" w:rsidRPr="00423DDC" w14:paraId="2C89E614" w14:textId="77777777" w:rsidTr="00014226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5225745C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01EDCC23" w14:textId="77777777" w:rsidR="00271CBC" w:rsidRPr="00423DDC" w:rsidRDefault="00271CBC" w:rsidP="00014226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1ABCFE9C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5F805A60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5A17EC17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62C918AD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57C49B62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271CBC" w:rsidRPr="00423DDC" w14:paraId="1A6DE2AB" w14:textId="77777777" w:rsidTr="00014226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414C6130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2A3932B3" w14:textId="202CC7B5" w:rsidR="00271CBC" w:rsidRPr="00423DDC" w:rsidRDefault="000315C4" w:rsidP="005575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557558">
              <w:rPr>
                <w:sz w:val="24"/>
              </w:rPr>
              <w:t>04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30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F5AC2B5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07EC971D" w14:textId="7578B5F3" w:rsidR="00271CBC" w:rsidRPr="00423DDC" w:rsidRDefault="00271CBC" w:rsidP="00557558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557558">
              <w:rPr>
                <w:sz w:val="24"/>
              </w:rPr>
              <w:t>41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271CBC" w:rsidRPr="00423DDC" w14:paraId="02FBEAE7" w14:textId="77777777" w:rsidTr="00014226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049D7744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27F52793" w14:textId="04D8494C" w:rsidR="00271CBC" w:rsidRPr="00423DDC" w:rsidRDefault="00271CBC" w:rsidP="005575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04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24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557558">
              <w:rPr>
                <w:sz w:val="24"/>
              </w:rPr>
              <w:t>04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30</w:t>
            </w:r>
          </w:p>
        </w:tc>
      </w:tr>
      <w:tr w:rsidR="00EB1A2F" w:rsidRPr="00423DDC" w14:paraId="121C9596" w14:textId="77777777" w:rsidTr="00014226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156F51C0" w14:textId="77777777" w:rsidR="00EB1A2F" w:rsidRPr="00423DDC" w:rsidRDefault="00EB1A2F" w:rsidP="00EB1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6A9FDE35" w14:textId="5F0B7001" w:rsidR="00EB1A2F" w:rsidRPr="00423DDC" w:rsidRDefault="00BE3148" w:rsidP="00EB1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前端界面设计</w:t>
            </w:r>
          </w:p>
        </w:tc>
      </w:tr>
      <w:tr w:rsidR="00EB1A2F" w:rsidRPr="00423DDC" w14:paraId="060AC3D2" w14:textId="77777777" w:rsidTr="00014226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DA35868" w14:textId="77777777" w:rsidR="00EB1A2F" w:rsidRPr="00423DDC" w:rsidRDefault="00EB1A2F" w:rsidP="00EB1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2E838179" w14:textId="10B59E61" w:rsidR="00EB1A2F" w:rsidRPr="00506A2F" w:rsidRDefault="00BE3148" w:rsidP="00EB1A2F">
            <w:pPr>
              <w:pStyle w:val="ad"/>
              <w:widowControl/>
              <w:numPr>
                <w:ilvl w:val="0"/>
                <w:numId w:val="3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前端界面设计</w:t>
            </w:r>
          </w:p>
        </w:tc>
      </w:tr>
      <w:tr w:rsidR="00EB1A2F" w:rsidRPr="00423DDC" w14:paraId="126F1ED0" w14:textId="77777777" w:rsidTr="00014226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6606FFFE" w14:textId="77777777" w:rsidR="00EB1A2F" w:rsidRPr="00423DDC" w:rsidRDefault="00EB1A2F" w:rsidP="00EB1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35978FA9" w14:textId="10B96648" w:rsidR="00EB1A2F" w:rsidRPr="00AB421F" w:rsidRDefault="00BE3148" w:rsidP="00EB1A2F">
            <w:pPr>
              <w:pStyle w:val="ad"/>
              <w:widowControl/>
              <w:numPr>
                <w:ilvl w:val="0"/>
                <w:numId w:val="3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eb</w:t>
            </w:r>
            <w:r>
              <w:rPr>
                <w:rFonts w:hint="eastAsia"/>
                <w:sz w:val="24"/>
              </w:rPr>
              <w:t>相关技术不熟</w:t>
            </w:r>
          </w:p>
        </w:tc>
      </w:tr>
      <w:tr w:rsidR="00EB1A2F" w:rsidRPr="00423DDC" w14:paraId="2651C8EC" w14:textId="77777777" w:rsidTr="00014226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4BFDD1ED" w14:textId="77777777" w:rsidR="00EB1A2F" w:rsidRPr="00423DDC" w:rsidRDefault="00EB1A2F" w:rsidP="00EB1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636B4C0F" w14:textId="1622F694" w:rsidR="004B79C3" w:rsidRPr="004B79C3" w:rsidRDefault="00EB1A2F" w:rsidP="00EB1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本周主要对</w:t>
            </w:r>
            <w:r w:rsidR="00BE3148">
              <w:rPr>
                <w:rFonts w:hint="eastAsia"/>
                <w:sz w:val="24"/>
              </w:rPr>
              <w:t>该系统的</w:t>
            </w:r>
            <w:r w:rsidR="00BE3148">
              <w:rPr>
                <w:rFonts w:hint="eastAsia"/>
                <w:sz w:val="24"/>
              </w:rPr>
              <w:t>前端界面</w:t>
            </w:r>
            <w:r w:rsidR="00BE3148">
              <w:rPr>
                <w:rFonts w:hint="eastAsia"/>
                <w:sz w:val="24"/>
              </w:rPr>
              <w:t>进行</w:t>
            </w:r>
            <w:r w:rsidR="00BE3148">
              <w:rPr>
                <w:rFonts w:hint="eastAsia"/>
                <w:sz w:val="24"/>
              </w:rPr>
              <w:t>设计</w:t>
            </w:r>
          </w:p>
        </w:tc>
      </w:tr>
      <w:tr w:rsidR="00EB1A2F" w:rsidRPr="00423DDC" w14:paraId="2F7FAB2C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2A95C7AC" w14:textId="4EC5860F" w:rsidR="00EB1A2F" w:rsidRPr="00423DDC" w:rsidRDefault="00EB1A2F" w:rsidP="00EB1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4F19E554" w14:textId="399B5370" w:rsidR="00EB1A2F" w:rsidRPr="00423DDC" w:rsidRDefault="00BE3148" w:rsidP="00EB1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论文撰写</w:t>
            </w:r>
          </w:p>
        </w:tc>
      </w:tr>
      <w:tr w:rsidR="00EB1A2F" w:rsidRPr="00423DDC" w14:paraId="6BC884F0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4FD680CA" w14:textId="77777777" w:rsidR="00EB1A2F" w:rsidRPr="00423DDC" w:rsidRDefault="00EB1A2F" w:rsidP="00EB1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73179BFF" w14:textId="77777777" w:rsidR="00EB1A2F" w:rsidRPr="00423DDC" w:rsidRDefault="00EB1A2F" w:rsidP="00EB1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06A0DC68" w14:textId="77777777" w:rsidR="00271CBC" w:rsidRDefault="00271CBC" w:rsidP="00271CBC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643446F0" w14:textId="77777777" w:rsidR="00271CBC" w:rsidRDefault="00271CBC" w:rsidP="00A72BA7">
      <w:pPr>
        <w:numPr>
          <w:ilvl w:val="0"/>
          <w:numId w:val="37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44925821" w14:textId="77777777" w:rsidR="00271CBC" w:rsidRDefault="00271CBC" w:rsidP="00A72BA7">
      <w:pPr>
        <w:numPr>
          <w:ilvl w:val="0"/>
          <w:numId w:val="37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3D4BB5E4" w14:textId="77777777" w:rsidR="00271CBC" w:rsidRPr="00E4355A" w:rsidRDefault="00271CBC" w:rsidP="00A72BA7">
      <w:pPr>
        <w:numPr>
          <w:ilvl w:val="0"/>
          <w:numId w:val="37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1C8DC5BF" w14:textId="77777777" w:rsidR="00271CBC" w:rsidRDefault="00271CBC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271CBC" w:rsidRPr="00423DDC" w14:paraId="2BEF6907" w14:textId="77777777" w:rsidTr="00014226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05E7E2AB" w14:textId="77777777" w:rsidR="00271CBC" w:rsidRPr="00423DDC" w:rsidRDefault="00271CBC" w:rsidP="00014226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271CBC" w:rsidRPr="00423DDC" w14:paraId="1EB70195" w14:textId="77777777" w:rsidTr="00014226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1A9D0025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41B53AD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765CB37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32061A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520D681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7D20283" w14:textId="77777777" w:rsidR="00271CBC" w:rsidRPr="00423DDC" w:rsidRDefault="00271CBC" w:rsidP="00014226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271CBC" w:rsidRPr="00423DDC" w14:paraId="26DF456A" w14:textId="77777777" w:rsidTr="00014226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6DC46820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22DB79E7" w14:textId="77777777" w:rsidR="00271CBC" w:rsidRPr="00423DDC" w:rsidRDefault="00271CBC" w:rsidP="00014226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58E06A82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3462E407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50D2C279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407B854E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5DB5EA02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271CBC" w:rsidRPr="00423DDC" w14:paraId="01179E3A" w14:textId="77777777" w:rsidTr="00014226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5E76C28E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0D12B3A1" w14:textId="61B6AE86" w:rsidR="00271CBC" w:rsidRPr="00423DDC" w:rsidRDefault="000315C4" w:rsidP="005575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557558">
              <w:rPr>
                <w:sz w:val="24"/>
              </w:rPr>
              <w:t>05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07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181EC80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105AA925" w14:textId="022971E2" w:rsidR="00271CBC" w:rsidRPr="00423DDC" w:rsidRDefault="00271CBC" w:rsidP="00557558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557558">
              <w:rPr>
                <w:sz w:val="24"/>
              </w:rPr>
              <w:t>42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271CBC" w:rsidRPr="00423DDC" w14:paraId="77BC4347" w14:textId="77777777" w:rsidTr="00014226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021DC9E0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4BD64FB2" w14:textId="0C3AF1C4" w:rsidR="00271CBC" w:rsidRPr="00423DDC" w:rsidRDefault="00271CBC" w:rsidP="005575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05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01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557558">
              <w:rPr>
                <w:sz w:val="24"/>
              </w:rPr>
              <w:t>05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07</w:t>
            </w:r>
          </w:p>
        </w:tc>
      </w:tr>
      <w:tr w:rsidR="004B79C3" w:rsidRPr="00423DDC" w14:paraId="12333E18" w14:textId="77777777" w:rsidTr="00014226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0C6DE3B2" w14:textId="77777777" w:rsidR="004B79C3" w:rsidRPr="00423DDC" w:rsidRDefault="004B79C3" w:rsidP="004B79C3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6EC4E287" w14:textId="69B367E4" w:rsidR="004B79C3" w:rsidRPr="00423DDC" w:rsidRDefault="00BE3148" w:rsidP="004B79C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论文撰写</w:t>
            </w:r>
          </w:p>
        </w:tc>
      </w:tr>
      <w:tr w:rsidR="004B79C3" w:rsidRPr="00423DDC" w14:paraId="032110FB" w14:textId="77777777" w:rsidTr="00014226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2E1EBAB" w14:textId="77777777" w:rsidR="004B79C3" w:rsidRPr="00423DDC" w:rsidRDefault="004B79C3" w:rsidP="004B79C3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595DEB84" w14:textId="5306AA17" w:rsidR="0071147B" w:rsidRPr="00506A2F" w:rsidRDefault="00BE3148" w:rsidP="004B79C3">
            <w:pPr>
              <w:pStyle w:val="ad"/>
              <w:widowControl/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论文撰写</w:t>
            </w:r>
          </w:p>
        </w:tc>
      </w:tr>
      <w:tr w:rsidR="004B79C3" w:rsidRPr="00423DDC" w14:paraId="22259A5E" w14:textId="77777777" w:rsidTr="00014226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2695217C" w14:textId="77777777" w:rsidR="004B79C3" w:rsidRPr="00423DDC" w:rsidRDefault="004B79C3" w:rsidP="004B79C3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423263A5" w14:textId="42FD388D" w:rsidR="004B79C3" w:rsidRPr="0071147B" w:rsidRDefault="004B79C3" w:rsidP="007114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</w:rPr>
            </w:pPr>
          </w:p>
        </w:tc>
      </w:tr>
      <w:tr w:rsidR="004B79C3" w:rsidRPr="00423DDC" w14:paraId="462E5BAF" w14:textId="77777777" w:rsidTr="00014226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179FD16E" w14:textId="77777777" w:rsidR="004B79C3" w:rsidRPr="00423DDC" w:rsidRDefault="004B79C3" w:rsidP="004B79C3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69323529" w14:textId="564649E2" w:rsidR="004B79C3" w:rsidRPr="00423DDC" w:rsidRDefault="004B79C3" w:rsidP="004B79C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</w:t>
            </w:r>
            <w:r w:rsidR="00BE3148">
              <w:rPr>
                <w:rFonts w:hint="eastAsia"/>
                <w:sz w:val="24"/>
              </w:rPr>
              <w:t>进行论文撰写</w:t>
            </w:r>
          </w:p>
        </w:tc>
      </w:tr>
      <w:tr w:rsidR="004B79C3" w:rsidRPr="00423DDC" w14:paraId="7D04360D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7B8010BA" w14:textId="77777777" w:rsidR="004B79C3" w:rsidRPr="00423DDC" w:rsidRDefault="004B79C3" w:rsidP="004B79C3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7B0EACB3" w14:textId="169E539C" w:rsidR="004B79C3" w:rsidRPr="00423DDC" w:rsidRDefault="00BE3148" w:rsidP="004B79C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整理系统并验收</w:t>
            </w:r>
          </w:p>
        </w:tc>
      </w:tr>
      <w:tr w:rsidR="004B79C3" w:rsidRPr="00423DDC" w14:paraId="50E9E562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259A87A3" w14:textId="77777777" w:rsidR="004B79C3" w:rsidRPr="00423DDC" w:rsidRDefault="004B79C3" w:rsidP="004B79C3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345235E2" w14:textId="77777777" w:rsidR="004B79C3" w:rsidRPr="00423DDC" w:rsidRDefault="004B79C3" w:rsidP="004B79C3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3811C8FA" w14:textId="77777777" w:rsidR="00271CBC" w:rsidRDefault="00271CBC" w:rsidP="00271CBC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1D57F9A3" w14:textId="77777777" w:rsidR="00271CBC" w:rsidRDefault="00271CBC" w:rsidP="00A72BA7">
      <w:pPr>
        <w:numPr>
          <w:ilvl w:val="0"/>
          <w:numId w:val="41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53109B62" w14:textId="77777777" w:rsidR="00271CBC" w:rsidRDefault="00271CBC" w:rsidP="00A72BA7">
      <w:pPr>
        <w:numPr>
          <w:ilvl w:val="0"/>
          <w:numId w:val="41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3F25EF25" w14:textId="77777777" w:rsidR="00271CBC" w:rsidRPr="00E4355A" w:rsidRDefault="00271CBC" w:rsidP="00A72BA7">
      <w:pPr>
        <w:numPr>
          <w:ilvl w:val="0"/>
          <w:numId w:val="41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2D54318A" w14:textId="77777777" w:rsidR="00554247" w:rsidRDefault="00554247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554247" w:rsidRPr="00423DDC" w14:paraId="3B78AB3F" w14:textId="77777777" w:rsidTr="00014226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11FD3F78" w14:textId="77777777" w:rsidR="00554247" w:rsidRPr="00423DDC" w:rsidRDefault="00554247" w:rsidP="00014226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554247" w:rsidRPr="00423DDC" w14:paraId="5F7AAD0B" w14:textId="77777777" w:rsidTr="00014226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1F4E62C2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D2F8246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2A56A15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E37960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B4383B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7DE1FE7" w14:textId="77777777" w:rsidR="00554247" w:rsidRPr="00423DDC" w:rsidRDefault="00554247" w:rsidP="00014226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554247" w:rsidRPr="00423DDC" w14:paraId="01792A48" w14:textId="77777777" w:rsidTr="00014226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004D6DD2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357AB734" w14:textId="77777777" w:rsidR="00554247" w:rsidRPr="00423DDC" w:rsidRDefault="00554247" w:rsidP="00014226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3FD31C49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20F0EEF1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560B65E5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0E50F3F0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52AAE753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554247" w:rsidRPr="00423DDC" w14:paraId="6E3B1AAF" w14:textId="77777777" w:rsidTr="00014226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2057B871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604B87F0" w14:textId="13C8603B" w:rsidR="00554247" w:rsidRPr="00423DDC" w:rsidRDefault="000315C4" w:rsidP="005575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557558">
              <w:rPr>
                <w:sz w:val="24"/>
              </w:rPr>
              <w:t>05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14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CAAF311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553BB27C" w14:textId="07A35C38" w:rsidR="00554247" w:rsidRPr="00423DDC" w:rsidRDefault="00554247" w:rsidP="00557558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557558">
              <w:rPr>
                <w:sz w:val="24"/>
              </w:rPr>
              <w:t>43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554247" w:rsidRPr="00423DDC" w14:paraId="1F0C54B8" w14:textId="77777777" w:rsidTr="00014226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6C7B8B08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5A919BA1" w14:textId="1894E5E0" w:rsidR="00554247" w:rsidRPr="00423DDC" w:rsidRDefault="00554247" w:rsidP="005575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05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557558">
              <w:rPr>
                <w:sz w:val="24"/>
              </w:rPr>
              <w:t>05</w:t>
            </w:r>
            <w:r w:rsidRPr="00423DDC">
              <w:rPr>
                <w:rFonts w:hint="eastAsia"/>
                <w:sz w:val="24"/>
              </w:rPr>
              <w:t>-</w:t>
            </w:r>
            <w:r w:rsidR="00557558">
              <w:rPr>
                <w:sz w:val="24"/>
              </w:rPr>
              <w:t>14</w:t>
            </w:r>
          </w:p>
        </w:tc>
      </w:tr>
      <w:tr w:rsidR="00554247" w:rsidRPr="00423DDC" w14:paraId="603FE90F" w14:textId="77777777" w:rsidTr="00014226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371AD988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1C180336" w14:textId="76B84675" w:rsidR="00554247" w:rsidRPr="00423DDC" w:rsidRDefault="00BE3148" w:rsidP="00014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整理系统并验收</w:t>
            </w:r>
          </w:p>
        </w:tc>
      </w:tr>
      <w:tr w:rsidR="00554247" w:rsidRPr="00423DDC" w14:paraId="46C56AF4" w14:textId="77777777" w:rsidTr="00014226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EDCD85E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64D56AE9" w14:textId="77777777" w:rsidR="00D01FE8" w:rsidRDefault="00BE3148" w:rsidP="00A72BA7">
            <w:pPr>
              <w:pStyle w:val="ad"/>
              <w:widowControl/>
              <w:numPr>
                <w:ilvl w:val="0"/>
                <w:numId w:val="4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整理系统</w:t>
            </w:r>
          </w:p>
          <w:p w14:paraId="0AEFD53B" w14:textId="77777777" w:rsidR="00BE3148" w:rsidRDefault="00BE3148" w:rsidP="00A72BA7">
            <w:pPr>
              <w:pStyle w:val="ad"/>
              <w:widowControl/>
              <w:numPr>
                <w:ilvl w:val="0"/>
                <w:numId w:val="4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进行交接</w:t>
            </w:r>
          </w:p>
          <w:p w14:paraId="74003385" w14:textId="4219CAF4" w:rsidR="00BE3148" w:rsidRPr="00506A2F" w:rsidRDefault="00BE3148" w:rsidP="00A72BA7">
            <w:pPr>
              <w:pStyle w:val="ad"/>
              <w:widowControl/>
              <w:numPr>
                <w:ilvl w:val="0"/>
                <w:numId w:val="4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准备验收文档等</w:t>
            </w:r>
          </w:p>
        </w:tc>
      </w:tr>
      <w:tr w:rsidR="00554247" w:rsidRPr="00423DDC" w14:paraId="1FFC1664" w14:textId="77777777" w:rsidTr="00014226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1EA4F360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39197075" w14:textId="3BE90707" w:rsidR="00DF3B10" w:rsidRPr="00AB421F" w:rsidRDefault="00DF3B10" w:rsidP="00BE3148">
            <w:pPr>
              <w:pStyle w:val="ad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firstLineChars="0" w:firstLine="0"/>
              <w:rPr>
                <w:rFonts w:hint="eastAsia"/>
                <w:sz w:val="24"/>
              </w:rPr>
            </w:pPr>
          </w:p>
        </w:tc>
      </w:tr>
      <w:tr w:rsidR="00554247" w:rsidRPr="00423DDC" w14:paraId="550F4244" w14:textId="77777777" w:rsidTr="00014226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24F3C4A9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36CC4210" w14:textId="5D9E9143" w:rsidR="00554247" w:rsidRPr="00423DDC" w:rsidRDefault="00554247" w:rsidP="00014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</w:t>
            </w:r>
            <w:r w:rsidR="00BE3148">
              <w:rPr>
                <w:rFonts w:hint="eastAsia"/>
                <w:sz w:val="24"/>
              </w:rPr>
              <w:t>进行实习离职前的工作，进行验收和交接</w:t>
            </w:r>
          </w:p>
        </w:tc>
      </w:tr>
      <w:tr w:rsidR="00554247" w:rsidRPr="00423DDC" w14:paraId="3870DB2E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456E1E78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2C93AD6C" w14:textId="11B91E91" w:rsidR="00554247" w:rsidRPr="00423DDC" w:rsidRDefault="00554247" w:rsidP="00014226">
            <w:pPr>
              <w:rPr>
                <w:sz w:val="24"/>
              </w:rPr>
            </w:pPr>
          </w:p>
        </w:tc>
      </w:tr>
      <w:tr w:rsidR="00554247" w:rsidRPr="00423DDC" w14:paraId="2B3CAB51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5C955079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673D06D9" w14:textId="77777777" w:rsidR="00554247" w:rsidRPr="00423DDC" w:rsidRDefault="00554247" w:rsidP="00014226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51851F43" w14:textId="77777777" w:rsidR="00554247" w:rsidRDefault="00554247" w:rsidP="00554247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7B0D2933" w14:textId="77777777" w:rsidR="00554247" w:rsidRDefault="00554247" w:rsidP="00A72BA7">
      <w:pPr>
        <w:numPr>
          <w:ilvl w:val="0"/>
          <w:numId w:val="44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42F27DE4" w14:textId="77777777" w:rsidR="00554247" w:rsidRDefault="00554247" w:rsidP="00A72BA7">
      <w:pPr>
        <w:numPr>
          <w:ilvl w:val="0"/>
          <w:numId w:val="44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6BD4711D" w14:textId="77777777" w:rsidR="00554247" w:rsidRPr="00E4355A" w:rsidRDefault="00554247" w:rsidP="00A72BA7">
      <w:pPr>
        <w:numPr>
          <w:ilvl w:val="0"/>
          <w:numId w:val="44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4B4C03FB" w14:textId="1D05ACA2" w:rsidR="00C949B5" w:rsidRDefault="00C949B5" w:rsidP="00E4355A">
      <w:pPr>
        <w:widowControl/>
        <w:jc w:val="left"/>
      </w:pPr>
    </w:p>
    <w:p w14:paraId="7DBC787F" w14:textId="77777777" w:rsidR="00D203D6" w:rsidRPr="003D45FA" w:rsidRDefault="00D203D6" w:rsidP="00E4355A">
      <w:pPr>
        <w:widowControl/>
        <w:jc w:val="left"/>
        <w:rPr>
          <w:rFonts w:hint="eastAsia"/>
        </w:rPr>
      </w:pPr>
      <w:bookmarkStart w:id="0" w:name="_GoBack"/>
      <w:bookmarkEnd w:id="0"/>
    </w:p>
    <w:sectPr w:rsidR="00D203D6" w:rsidRPr="003D45FA" w:rsidSect="006115B5">
      <w:headerReference w:type="default" r:id="rId11"/>
      <w:footerReference w:type="even" r:id="rId12"/>
      <w:footerReference w:type="default" r:id="rId13"/>
      <w:pgSz w:w="11906" w:h="16838"/>
      <w:pgMar w:top="1440" w:right="1286" w:bottom="1440" w:left="144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C8DEB" w14:textId="77777777" w:rsidR="00DD60B3" w:rsidRDefault="00DD60B3">
      <w:r>
        <w:separator/>
      </w:r>
    </w:p>
  </w:endnote>
  <w:endnote w:type="continuationSeparator" w:id="0">
    <w:p w14:paraId="02D4024C" w14:textId="77777777" w:rsidR="00DD60B3" w:rsidRDefault="00DD6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342E6" w14:textId="77777777" w:rsidR="0075098D" w:rsidRDefault="0075098D">
    <w:pPr>
      <w:pStyle w:val="aa"/>
      <w:framePr w:h="0"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7D1A3FA0" w14:textId="77777777" w:rsidR="0075098D" w:rsidRDefault="0075098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F5F6B" w14:textId="6788F4C4" w:rsidR="0075098D" w:rsidRDefault="0075098D">
    <w:pPr>
      <w:pStyle w:val="aa"/>
      <w:framePr w:h="0"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 w:rsidR="00BE3148">
      <w:rPr>
        <w:rStyle w:val="a6"/>
        <w:noProof/>
      </w:rPr>
      <w:t>8</w:t>
    </w:r>
    <w:r>
      <w:fldChar w:fldCharType="end"/>
    </w:r>
  </w:p>
  <w:p w14:paraId="2D0C4CB0" w14:textId="77777777" w:rsidR="0075098D" w:rsidRDefault="0075098D" w:rsidP="000A03C2">
    <w:r>
      <w:rPr>
        <w:rFonts w:hint="eastAsia"/>
      </w:rPr>
      <w:t xml:space="preserve">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86D89" w14:textId="77777777" w:rsidR="00DD60B3" w:rsidRDefault="00DD60B3">
      <w:r>
        <w:separator/>
      </w:r>
    </w:p>
  </w:footnote>
  <w:footnote w:type="continuationSeparator" w:id="0">
    <w:p w14:paraId="61597432" w14:textId="77777777" w:rsidR="00DD60B3" w:rsidRDefault="00DD6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675EA" w14:textId="77777777" w:rsidR="0075098D" w:rsidRPr="00766445" w:rsidRDefault="0075098D" w:rsidP="00766445">
    <w:pPr>
      <w:pStyle w:val="ac"/>
      <w:jc w:val="center"/>
      <w:rPr>
        <w:rFonts w:ascii="楷体_GB2312" w:eastAsia="楷体_GB2312"/>
      </w:rPr>
    </w:pPr>
    <w:r w:rsidRPr="00766445">
      <w:rPr>
        <w:rFonts w:ascii="楷体_GB2312" w:eastAsia="楷体_GB2312" w:hint="eastAsia"/>
        <w:lang w:eastAsia="ja-JP"/>
      </w:rPr>
      <w:t>哈工大软件学院</w:t>
    </w:r>
    <w:r w:rsidRPr="00766445">
      <w:rPr>
        <w:rFonts w:ascii="楷体_GB2312" w:eastAsia="楷体_GB2312" w:hint="eastAsia"/>
      </w:rPr>
      <w:t>本科生</w:t>
    </w:r>
    <w:r w:rsidRPr="00766445">
      <w:rPr>
        <w:rFonts w:ascii="楷体_GB2312" w:eastAsia="楷体_GB2312" w:hint="eastAsia"/>
        <w:lang w:eastAsia="ja-JP"/>
      </w:rPr>
      <w:t>实习</w:t>
    </w:r>
    <w:r w:rsidRPr="00766445">
      <w:rPr>
        <w:rFonts w:ascii="楷体_GB2312" w:eastAsia="楷体_GB2312" w:hint="eastAsia"/>
      </w:rPr>
      <w:t>&amp;毕业设计（论文）工作</w:t>
    </w:r>
    <w:r w:rsidRPr="00766445">
      <w:rPr>
        <w:rFonts w:ascii="楷体_GB2312" w:eastAsia="楷体_GB2312" w:hint="eastAsia"/>
        <w:lang w:eastAsia="ja-JP"/>
      </w:rPr>
      <w:t>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1F959DE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4A747D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D464EF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5084085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FB7706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703AB9"/>
    <w:multiLevelType w:val="hybridMultilevel"/>
    <w:tmpl w:val="71BA53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AD22AA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7170DD4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1F3360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94E7982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7109AA"/>
    <w:multiLevelType w:val="hybridMultilevel"/>
    <w:tmpl w:val="467EBE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8C7371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85546F"/>
    <w:multiLevelType w:val="hybridMultilevel"/>
    <w:tmpl w:val="0DC0E0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ED6CBE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92B1A3B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2BFF016F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BB62F2"/>
    <w:multiLevelType w:val="hybridMultilevel"/>
    <w:tmpl w:val="467EBE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2E6B41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1D5687B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3F5E2D6C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030339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402E7039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CC11DF"/>
    <w:multiLevelType w:val="hybridMultilevel"/>
    <w:tmpl w:val="24762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13125F1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43A8595C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7802BFD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ACC4B28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F543B8"/>
    <w:multiLevelType w:val="hybridMultilevel"/>
    <w:tmpl w:val="71BA53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E696ADC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F147A01"/>
    <w:multiLevelType w:val="hybridMultilevel"/>
    <w:tmpl w:val="24762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0AA567D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 w15:restartNumberingAfterBreak="0">
    <w:nsid w:val="522112F8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23E6694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 w15:restartNumberingAfterBreak="0">
    <w:nsid w:val="52817074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5822652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434C22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A0E198A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A1F1190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B547DC2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DF9567A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 w15:restartNumberingAfterBreak="0">
    <w:nsid w:val="5F40750D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 w15:restartNumberingAfterBreak="0">
    <w:nsid w:val="618C7C1A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84D2A2D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06524B8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12319FA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1DF364F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1EE122D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 w15:restartNumberingAfterBreak="0">
    <w:nsid w:val="72CD04AD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4D67909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0" w15:restartNumberingAfterBreak="0">
    <w:nsid w:val="7521467A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1" w15:restartNumberingAfterBreak="0">
    <w:nsid w:val="75E23FF8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80B1E09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3" w15:restartNumberingAfterBreak="0">
    <w:nsid w:val="7870378C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9050E4F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5" w15:restartNumberingAfterBreak="0">
    <w:nsid w:val="7E7E073F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F331FF5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1"/>
  </w:num>
  <w:num w:numId="3">
    <w:abstractNumId w:val="32"/>
  </w:num>
  <w:num w:numId="4">
    <w:abstractNumId w:val="41"/>
  </w:num>
  <w:num w:numId="5">
    <w:abstractNumId w:val="46"/>
  </w:num>
  <w:num w:numId="6">
    <w:abstractNumId w:val="16"/>
  </w:num>
  <w:num w:numId="7">
    <w:abstractNumId w:val="22"/>
  </w:num>
  <w:num w:numId="8">
    <w:abstractNumId w:val="8"/>
  </w:num>
  <w:num w:numId="9">
    <w:abstractNumId w:val="14"/>
  </w:num>
  <w:num w:numId="10">
    <w:abstractNumId w:val="26"/>
  </w:num>
  <w:num w:numId="11">
    <w:abstractNumId w:val="34"/>
  </w:num>
  <w:num w:numId="12">
    <w:abstractNumId w:val="31"/>
  </w:num>
  <w:num w:numId="13">
    <w:abstractNumId w:val="36"/>
  </w:num>
  <w:num w:numId="14">
    <w:abstractNumId w:val="1"/>
  </w:num>
  <w:num w:numId="15">
    <w:abstractNumId w:val="47"/>
  </w:num>
  <w:num w:numId="16">
    <w:abstractNumId w:val="4"/>
  </w:num>
  <w:num w:numId="17">
    <w:abstractNumId w:val="43"/>
  </w:num>
  <w:num w:numId="18">
    <w:abstractNumId w:val="21"/>
  </w:num>
  <w:num w:numId="19">
    <w:abstractNumId w:val="11"/>
  </w:num>
  <w:num w:numId="20">
    <w:abstractNumId w:val="44"/>
  </w:num>
  <w:num w:numId="21">
    <w:abstractNumId w:val="24"/>
  </w:num>
  <w:num w:numId="22">
    <w:abstractNumId w:val="29"/>
  </w:num>
  <w:num w:numId="23">
    <w:abstractNumId w:val="38"/>
  </w:num>
  <w:num w:numId="24">
    <w:abstractNumId w:val="49"/>
  </w:num>
  <w:num w:numId="25">
    <w:abstractNumId w:val="56"/>
  </w:num>
  <w:num w:numId="26">
    <w:abstractNumId w:val="13"/>
  </w:num>
  <w:num w:numId="27">
    <w:abstractNumId w:val="50"/>
  </w:num>
  <w:num w:numId="28">
    <w:abstractNumId w:val="2"/>
  </w:num>
  <w:num w:numId="29">
    <w:abstractNumId w:val="19"/>
  </w:num>
  <w:num w:numId="30">
    <w:abstractNumId w:val="5"/>
  </w:num>
  <w:num w:numId="31">
    <w:abstractNumId w:val="18"/>
  </w:num>
  <w:num w:numId="32">
    <w:abstractNumId w:val="33"/>
  </w:num>
  <w:num w:numId="33">
    <w:abstractNumId w:val="45"/>
  </w:num>
  <w:num w:numId="34">
    <w:abstractNumId w:val="25"/>
  </w:num>
  <w:num w:numId="35">
    <w:abstractNumId w:val="52"/>
  </w:num>
  <w:num w:numId="36">
    <w:abstractNumId w:val="48"/>
  </w:num>
  <w:num w:numId="37">
    <w:abstractNumId w:val="3"/>
  </w:num>
  <w:num w:numId="38">
    <w:abstractNumId w:val="39"/>
  </w:num>
  <w:num w:numId="39">
    <w:abstractNumId w:val="42"/>
  </w:num>
  <w:num w:numId="40">
    <w:abstractNumId w:val="27"/>
  </w:num>
  <w:num w:numId="41">
    <w:abstractNumId w:val="7"/>
  </w:num>
  <w:num w:numId="42">
    <w:abstractNumId w:val="55"/>
  </w:num>
  <w:num w:numId="43">
    <w:abstractNumId w:val="12"/>
  </w:num>
  <w:num w:numId="44">
    <w:abstractNumId w:val="9"/>
  </w:num>
  <w:num w:numId="45">
    <w:abstractNumId w:val="37"/>
  </w:num>
  <w:num w:numId="46">
    <w:abstractNumId w:val="53"/>
  </w:num>
  <w:num w:numId="47">
    <w:abstractNumId w:val="15"/>
  </w:num>
  <w:num w:numId="48">
    <w:abstractNumId w:val="20"/>
  </w:num>
  <w:num w:numId="49">
    <w:abstractNumId w:val="35"/>
  </w:num>
  <w:num w:numId="50">
    <w:abstractNumId w:val="40"/>
  </w:num>
  <w:num w:numId="51">
    <w:abstractNumId w:val="10"/>
  </w:num>
  <w:num w:numId="52">
    <w:abstractNumId w:val="54"/>
  </w:num>
  <w:num w:numId="53">
    <w:abstractNumId w:val="6"/>
  </w:num>
  <w:num w:numId="54">
    <w:abstractNumId w:val="23"/>
  </w:num>
  <w:num w:numId="55">
    <w:abstractNumId w:val="17"/>
  </w:num>
  <w:num w:numId="56">
    <w:abstractNumId w:val="28"/>
  </w:num>
  <w:num w:numId="57">
    <w:abstractNumId w:val="3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226"/>
    <w:rsid w:val="000200E6"/>
    <w:rsid w:val="000315C4"/>
    <w:rsid w:val="00032772"/>
    <w:rsid w:val="000630AE"/>
    <w:rsid w:val="0007697B"/>
    <w:rsid w:val="00094E76"/>
    <w:rsid w:val="000A03C2"/>
    <w:rsid w:val="000B1D65"/>
    <w:rsid w:val="000B6C6C"/>
    <w:rsid w:val="000D7F02"/>
    <w:rsid w:val="00100140"/>
    <w:rsid w:val="0012610A"/>
    <w:rsid w:val="00132EC2"/>
    <w:rsid w:val="00134893"/>
    <w:rsid w:val="0013521E"/>
    <w:rsid w:val="00137800"/>
    <w:rsid w:val="00140A59"/>
    <w:rsid w:val="00161C27"/>
    <w:rsid w:val="00172A27"/>
    <w:rsid w:val="001B00B7"/>
    <w:rsid w:val="001E63C9"/>
    <w:rsid w:val="001F44E6"/>
    <w:rsid w:val="002029B3"/>
    <w:rsid w:val="002157C8"/>
    <w:rsid w:val="002163E0"/>
    <w:rsid w:val="002277B1"/>
    <w:rsid w:val="00231E7F"/>
    <w:rsid w:val="00255700"/>
    <w:rsid w:val="00264AFD"/>
    <w:rsid w:val="00271CBC"/>
    <w:rsid w:val="00283F82"/>
    <w:rsid w:val="00286DB8"/>
    <w:rsid w:val="00294B4C"/>
    <w:rsid w:val="002B0404"/>
    <w:rsid w:val="002E603D"/>
    <w:rsid w:val="0031216C"/>
    <w:rsid w:val="00331907"/>
    <w:rsid w:val="003412A3"/>
    <w:rsid w:val="00342856"/>
    <w:rsid w:val="003865AD"/>
    <w:rsid w:val="003B0F5A"/>
    <w:rsid w:val="003B554B"/>
    <w:rsid w:val="003B6421"/>
    <w:rsid w:val="003C1CA9"/>
    <w:rsid w:val="003D12C0"/>
    <w:rsid w:val="003D45FA"/>
    <w:rsid w:val="003E63A9"/>
    <w:rsid w:val="00400403"/>
    <w:rsid w:val="00407213"/>
    <w:rsid w:val="00423DDC"/>
    <w:rsid w:val="00426EF4"/>
    <w:rsid w:val="00481E60"/>
    <w:rsid w:val="0049083B"/>
    <w:rsid w:val="004B79C3"/>
    <w:rsid w:val="004C0D26"/>
    <w:rsid w:val="004C703B"/>
    <w:rsid w:val="004D4177"/>
    <w:rsid w:val="004D5B78"/>
    <w:rsid w:val="004E06AF"/>
    <w:rsid w:val="004F6434"/>
    <w:rsid w:val="00506A2F"/>
    <w:rsid w:val="005234AC"/>
    <w:rsid w:val="0052750D"/>
    <w:rsid w:val="005357DC"/>
    <w:rsid w:val="00550BB3"/>
    <w:rsid w:val="00554247"/>
    <w:rsid w:val="00557558"/>
    <w:rsid w:val="00564D0B"/>
    <w:rsid w:val="0057359F"/>
    <w:rsid w:val="005825C0"/>
    <w:rsid w:val="005861D0"/>
    <w:rsid w:val="005A4EF0"/>
    <w:rsid w:val="005B00C3"/>
    <w:rsid w:val="005B4F06"/>
    <w:rsid w:val="005D0798"/>
    <w:rsid w:val="005D7265"/>
    <w:rsid w:val="005D7485"/>
    <w:rsid w:val="005E490F"/>
    <w:rsid w:val="006054DA"/>
    <w:rsid w:val="006115B5"/>
    <w:rsid w:val="00612FED"/>
    <w:rsid w:val="00617DC8"/>
    <w:rsid w:val="006222D8"/>
    <w:rsid w:val="00646A97"/>
    <w:rsid w:val="00664CBF"/>
    <w:rsid w:val="00694AEA"/>
    <w:rsid w:val="00697D2D"/>
    <w:rsid w:val="006A63E0"/>
    <w:rsid w:val="006B49BB"/>
    <w:rsid w:val="006C6B7F"/>
    <w:rsid w:val="006D073B"/>
    <w:rsid w:val="0071147B"/>
    <w:rsid w:val="00712398"/>
    <w:rsid w:val="007321FE"/>
    <w:rsid w:val="00733964"/>
    <w:rsid w:val="00746993"/>
    <w:rsid w:val="00747FA8"/>
    <w:rsid w:val="0075098D"/>
    <w:rsid w:val="00750EB9"/>
    <w:rsid w:val="00754AA6"/>
    <w:rsid w:val="00766445"/>
    <w:rsid w:val="00772AF2"/>
    <w:rsid w:val="00782BD5"/>
    <w:rsid w:val="007C3BE7"/>
    <w:rsid w:val="007C41E4"/>
    <w:rsid w:val="007D29EA"/>
    <w:rsid w:val="007E6AE8"/>
    <w:rsid w:val="007F613D"/>
    <w:rsid w:val="00815EFA"/>
    <w:rsid w:val="0082766C"/>
    <w:rsid w:val="00836625"/>
    <w:rsid w:val="0086362D"/>
    <w:rsid w:val="00876310"/>
    <w:rsid w:val="00882380"/>
    <w:rsid w:val="00882CB7"/>
    <w:rsid w:val="0088360C"/>
    <w:rsid w:val="008C351B"/>
    <w:rsid w:val="008E3E50"/>
    <w:rsid w:val="008E3FBF"/>
    <w:rsid w:val="00902F20"/>
    <w:rsid w:val="00914D92"/>
    <w:rsid w:val="0093332E"/>
    <w:rsid w:val="00951139"/>
    <w:rsid w:val="00955951"/>
    <w:rsid w:val="009624AC"/>
    <w:rsid w:val="009762E7"/>
    <w:rsid w:val="009909F8"/>
    <w:rsid w:val="00994349"/>
    <w:rsid w:val="00995FE4"/>
    <w:rsid w:val="009C2B46"/>
    <w:rsid w:val="009D3DDA"/>
    <w:rsid w:val="009E4F9B"/>
    <w:rsid w:val="009E6AF1"/>
    <w:rsid w:val="009F294A"/>
    <w:rsid w:val="00A017DA"/>
    <w:rsid w:val="00A02DB4"/>
    <w:rsid w:val="00A302A4"/>
    <w:rsid w:val="00A37783"/>
    <w:rsid w:val="00A445F0"/>
    <w:rsid w:val="00A53A6D"/>
    <w:rsid w:val="00A57359"/>
    <w:rsid w:val="00A64687"/>
    <w:rsid w:val="00A72BA7"/>
    <w:rsid w:val="00A9346A"/>
    <w:rsid w:val="00A96A1D"/>
    <w:rsid w:val="00AB421F"/>
    <w:rsid w:val="00AD0D08"/>
    <w:rsid w:val="00AD3F89"/>
    <w:rsid w:val="00B107D9"/>
    <w:rsid w:val="00B17854"/>
    <w:rsid w:val="00B17A21"/>
    <w:rsid w:val="00B270CB"/>
    <w:rsid w:val="00B3375A"/>
    <w:rsid w:val="00B35183"/>
    <w:rsid w:val="00B52D9D"/>
    <w:rsid w:val="00B660F8"/>
    <w:rsid w:val="00B91759"/>
    <w:rsid w:val="00BA3B8E"/>
    <w:rsid w:val="00BB1CCB"/>
    <w:rsid w:val="00BB2354"/>
    <w:rsid w:val="00BC10C3"/>
    <w:rsid w:val="00BD17D4"/>
    <w:rsid w:val="00BE11CA"/>
    <w:rsid w:val="00BE3148"/>
    <w:rsid w:val="00BE5818"/>
    <w:rsid w:val="00BF4BCB"/>
    <w:rsid w:val="00C20691"/>
    <w:rsid w:val="00C27C6D"/>
    <w:rsid w:val="00C36932"/>
    <w:rsid w:val="00C37507"/>
    <w:rsid w:val="00C404DB"/>
    <w:rsid w:val="00C71688"/>
    <w:rsid w:val="00C949B5"/>
    <w:rsid w:val="00C94F08"/>
    <w:rsid w:val="00CA72D0"/>
    <w:rsid w:val="00CB6061"/>
    <w:rsid w:val="00CD0955"/>
    <w:rsid w:val="00CE05BB"/>
    <w:rsid w:val="00CE4F02"/>
    <w:rsid w:val="00D01FE8"/>
    <w:rsid w:val="00D203D6"/>
    <w:rsid w:val="00D30D46"/>
    <w:rsid w:val="00D31279"/>
    <w:rsid w:val="00D60410"/>
    <w:rsid w:val="00D61A71"/>
    <w:rsid w:val="00D72294"/>
    <w:rsid w:val="00D74E1B"/>
    <w:rsid w:val="00DA6754"/>
    <w:rsid w:val="00DB06BD"/>
    <w:rsid w:val="00DB2A7E"/>
    <w:rsid w:val="00DD55A8"/>
    <w:rsid w:val="00DD60B3"/>
    <w:rsid w:val="00DF3B10"/>
    <w:rsid w:val="00DF74F2"/>
    <w:rsid w:val="00E10B13"/>
    <w:rsid w:val="00E2127C"/>
    <w:rsid w:val="00E22CD9"/>
    <w:rsid w:val="00E33F95"/>
    <w:rsid w:val="00E36C44"/>
    <w:rsid w:val="00E4355A"/>
    <w:rsid w:val="00E50AAE"/>
    <w:rsid w:val="00E56EB8"/>
    <w:rsid w:val="00E64662"/>
    <w:rsid w:val="00E70022"/>
    <w:rsid w:val="00E717ED"/>
    <w:rsid w:val="00E9023B"/>
    <w:rsid w:val="00E91B44"/>
    <w:rsid w:val="00EB1A2F"/>
    <w:rsid w:val="00ED007B"/>
    <w:rsid w:val="00F30E8B"/>
    <w:rsid w:val="00F33F0D"/>
    <w:rsid w:val="00F54930"/>
    <w:rsid w:val="00F57FE4"/>
    <w:rsid w:val="00F762CB"/>
    <w:rsid w:val="00F97705"/>
    <w:rsid w:val="00FB3688"/>
    <w:rsid w:val="00FB787E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700C68"/>
  <w15:chartTrackingRefBased/>
  <w15:docId w15:val="{D33A32C9-279E-4033-BFE9-EBDC0F3B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批注框文本 字符"/>
    <w:link w:val="a5"/>
    <w:rPr>
      <w:kern w:val="2"/>
      <w:sz w:val="18"/>
    </w:rPr>
  </w:style>
  <w:style w:type="character" w:styleId="a6">
    <w:name w:val="page number"/>
    <w:basedOn w:val="a0"/>
  </w:style>
  <w:style w:type="character" w:customStyle="1" w:styleId="a7">
    <w:name w:val="纯文本 字符"/>
    <w:link w:val="a8"/>
    <w:rPr>
      <w:rFonts w:ascii="Calibri" w:hAnsi="Courier New"/>
      <w:kern w:val="2"/>
      <w:sz w:val="21"/>
    </w:rPr>
  </w:style>
  <w:style w:type="paragraph" w:styleId="a5">
    <w:name w:val="Balloon Text"/>
    <w:basedOn w:val="a"/>
    <w:link w:val="a4"/>
    <w:rPr>
      <w:sz w:val="18"/>
    </w:rPr>
  </w:style>
  <w:style w:type="paragraph" w:styleId="a9">
    <w:name w:val="Document Map"/>
    <w:basedOn w:val="a"/>
    <w:pPr>
      <w:shd w:val="clear" w:color="auto" w:fill="000080"/>
    </w:pPr>
  </w:style>
  <w:style w:type="paragraph" w:styleId="a8">
    <w:name w:val="Plain Text"/>
    <w:basedOn w:val="a"/>
    <w:link w:val="a7"/>
    <w:pPr>
      <w:jc w:val="left"/>
    </w:pPr>
    <w:rPr>
      <w:rFonts w:ascii="Calibri" w:hAnsi="Courier New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Body Text Indent 3"/>
    <w:basedOn w:val="a"/>
    <w:pPr>
      <w:spacing w:line="360" w:lineRule="auto"/>
      <w:ind w:firstLine="540"/>
    </w:pPr>
    <w:rPr>
      <w:rFonts w:ascii="楷体_GB2312" w:eastAsia="楷体_GB2312"/>
      <w:sz w:val="28"/>
    </w:rPr>
  </w:style>
  <w:style w:type="paragraph" w:styleId="2">
    <w:name w:val="Body Text Indent 2"/>
    <w:basedOn w:val="a"/>
    <w:pPr>
      <w:spacing w:line="360" w:lineRule="auto"/>
      <w:ind w:left="540" w:hanging="540"/>
    </w:pPr>
    <w:rPr>
      <w:rFonts w:ascii="楷体_GB2312" w:eastAsia="楷体_GB2312"/>
      <w:sz w:val="28"/>
    </w:rPr>
  </w:style>
  <w:style w:type="paragraph" w:styleId="ab">
    <w:name w:val="Body Text Indent"/>
    <w:basedOn w:val="a"/>
    <w:pPr>
      <w:widowControl/>
      <w:overflowPunct w:val="0"/>
      <w:autoSpaceDE w:val="0"/>
      <w:autoSpaceDN w:val="0"/>
      <w:adjustRightInd w:val="0"/>
      <w:ind w:firstLine="426"/>
      <w:textAlignment w:val="baseline"/>
    </w:pPr>
    <w:rPr>
      <w:rFonts w:ascii="宋体"/>
      <w:kern w:val="0"/>
      <w:lang w:eastAsia="ja-JP"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d">
    <w:name w:val="List Paragraph"/>
    <w:basedOn w:val="a"/>
    <w:uiPriority w:val="34"/>
    <w:qFormat/>
    <w:rsid w:val="00995FE4"/>
    <w:pPr>
      <w:ind w:firstLineChars="200" w:firstLine="420"/>
    </w:pPr>
  </w:style>
  <w:style w:type="paragraph" w:styleId="ae">
    <w:name w:val="No Spacing"/>
    <w:link w:val="af"/>
    <w:uiPriority w:val="1"/>
    <w:qFormat/>
    <w:rsid w:val="006115B5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af">
    <w:name w:val="无间隔 字符"/>
    <w:basedOn w:val="a0"/>
    <w:link w:val="ae"/>
    <w:uiPriority w:val="1"/>
    <w:rsid w:val="006115B5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uringMac\Desktop\Graduation-Project\&#21608;&#25253;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turingmac@hotmail.com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E49EE6-D2E6-48BA-B30F-3E83B0A22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573</TotalTime>
  <Pages>9</Pages>
  <Words>461</Words>
  <Characters>2630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Manager/>
  <Company>gxlu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实习周报</dc:title>
  <dc:subject>李天宝</dc:subject>
  <dc:creator>李天宝</dc:creator>
  <cp:keywords/>
  <dc:description/>
  <cp:lastModifiedBy>Mac Turing</cp:lastModifiedBy>
  <cp:revision>160</cp:revision>
  <cp:lastPrinted>2016-11-14T04:05:00Z</cp:lastPrinted>
  <dcterms:created xsi:type="dcterms:W3CDTF">2016-11-10T07:42:00Z</dcterms:created>
  <dcterms:modified xsi:type="dcterms:W3CDTF">2017-06-06T16:16:00Z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