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20061638"/>
        <w:docPartObj>
          <w:docPartGallery w:val="Cover Pages"/>
          <w:docPartUnique/>
        </w:docPartObj>
      </w:sdtPr>
      <w:sdtEndPr/>
      <w:sdtContent>
        <w:p w14:paraId="61713D84" w14:textId="77777777" w:rsidR="005A4EF0" w:rsidRDefault="005A4EF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E41845B" wp14:editId="727F7E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991C56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2621B1" wp14:editId="71E747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52C46E" w14:textId="77777777" w:rsidR="0075098D" w:rsidRDefault="0075098D">
                                    <w:pPr>
                                      <w:pStyle w:val="a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eastAsia="宋体"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李天宝</w:t>
                                    </w:r>
                                  </w:p>
                                </w:sdtContent>
                              </w:sdt>
                              <w:p w14:paraId="60469530" w14:textId="77777777" w:rsidR="0075098D" w:rsidRDefault="00DB2A7E">
                                <w:pPr>
                                  <w:pStyle w:val="a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5098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turingmac@hotmail.com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2621B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652C46E" w14:textId="77777777" w:rsidR="0075098D" w:rsidRDefault="0075098D">
                              <w:pPr>
                                <w:pStyle w:val="a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宋体"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李天宝</w:t>
                              </w:r>
                            </w:p>
                          </w:sdtContent>
                        </w:sdt>
                        <w:p w14:paraId="60469530" w14:textId="77777777" w:rsidR="0075098D" w:rsidRDefault="0075098D">
                          <w:pPr>
                            <w:pStyle w:val="a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turingmac@hotmail.com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B124FF" wp14:editId="36E521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114540" cy="483235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483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B7D715" w14:textId="77777777" w:rsidR="0075098D" w:rsidRPr="00772AF2" w:rsidRDefault="0075098D" w:rsidP="00772AF2">
                                <w:pPr>
                                  <w:pStyle w:val="ae"/>
                                  <w:jc w:val="right"/>
                                  <w:rPr>
                                    <w:rFonts w:ascii="微软雅黑" w:eastAsia="微软雅黑" w:hAnsi="微软雅黑" w:cs="微软雅黑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</w:pPr>
                                <w:r w:rsidRPr="00772AF2">
                                  <w:rPr>
                                    <w:rFonts w:ascii="微软雅黑" w:eastAsia="微软雅黑" w:hAnsi="微软雅黑"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基于知</w:t>
                                </w:r>
                                <w:r w:rsidRPr="00772AF2">
                                  <w:rPr>
                                    <w:rFonts w:ascii="微软雅黑" w:eastAsia="微软雅黑" w:hAnsi="微软雅黑" w:cs="微软雅黑"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识库</w:t>
                                </w:r>
                                <w:r w:rsidRPr="00772AF2">
                                  <w:rPr>
                                    <w:rFonts w:ascii="微软雅黑" w:eastAsia="微软雅黑" w:hAnsi="微软雅黑" w:cs="MS Gothic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的海量异构数据</w:t>
                                </w:r>
                                <w:r w:rsidRPr="00772AF2">
                                  <w:rPr>
                                    <w:rFonts w:ascii="微软雅黑" w:eastAsia="微软雅黑" w:hAnsi="微软雅黑"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集成系</w:t>
                                </w:r>
                                <w:r w:rsidRPr="00772AF2">
                                  <w:rPr>
                                    <w:rFonts w:ascii="微软雅黑" w:eastAsia="微软雅黑" w:hAnsi="微软雅黑" w:cs="微软雅黑"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统</w:t>
                                </w:r>
                                <w:r w:rsidRPr="00772AF2">
                                  <w:rPr>
                                    <w:rFonts w:ascii="微软雅黑" w:eastAsia="微软雅黑" w:hAnsi="微软雅黑" w:cs="MS Gothic"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的</w:t>
                                </w:r>
                                <w:r w:rsidRPr="00772AF2">
                                  <w:rPr>
                                    <w:rFonts w:ascii="微软雅黑" w:eastAsia="微软雅黑" w:hAnsi="微软雅黑" w:cs="微软雅黑"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设计</w:t>
                                </w:r>
                                <w:r w:rsidRPr="00772AF2">
                                  <w:rPr>
                                    <w:rFonts w:ascii="微软雅黑" w:eastAsia="微软雅黑" w:hAnsi="微软雅黑" w:cs="MS Gothic"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与</w:t>
                                </w:r>
                                <w:r w:rsidRPr="00772AF2">
                                  <w:rPr>
                                    <w:rFonts w:ascii="微软雅黑" w:eastAsia="微软雅黑" w:hAnsi="微软雅黑" w:cs="微软雅黑"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实现</w:t>
                                </w:r>
                              </w:p>
                              <w:p w14:paraId="66C31D50" w14:textId="77777777" w:rsidR="0075098D" w:rsidRDefault="0075098D" w:rsidP="00772AF2">
                                <w:pPr>
                                  <w:pStyle w:val="ae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0B124FF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153" o:spid="_x0000_s1027" type="#_x0000_t202" style="position:absolute;left:0;text-align:left;margin-left:0;margin-top:0;width:560.2pt;height:38.0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" filled="f" stroked="f" strokeweight=".5pt">
                    <v:textbox style="mso-fit-shape-to-text:t" inset="126pt,0,54pt,0">
                      <w:txbxContent>
                        <w:p w14:paraId="4BB7D715" w14:textId="77777777" w:rsidR="0075098D" w:rsidRPr="00772AF2" w:rsidRDefault="0075098D" w:rsidP="00772AF2">
                          <w:pPr>
                            <w:pStyle w:val="ae"/>
                            <w:jc w:val="right"/>
                            <w:rPr>
                              <w:rFonts w:ascii="微软雅黑" w:eastAsia="微软雅黑" w:hAnsi="微软雅黑" w:cs="微软雅黑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</w:pPr>
                          <w:r w:rsidRPr="00772AF2">
                            <w:rPr>
                              <w:rFonts w:ascii="微软雅黑" w:eastAsia="微软雅黑" w:hAnsi="微软雅黑"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基于知</w:t>
                          </w:r>
                          <w:r w:rsidRPr="00772AF2">
                            <w:rPr>
                              <w:rFonts w:ascii="微软雅黑" w:eastAsia="微软雅黑" w:hAnsi="微软雅黑" w:cs="微软雅黑"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识库</w:t>
                          </w:r>
                          <w:r w:rsidRPr="00772AF2">
                            <w:rPr>
                              <w:rFonts w:ascii="微软雅黑" w:eastAsia="微软雅黑" w:hAnsi="微软雅黑" w:cs="MS Gothic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的海量异构数据</w:t>
                          </w:r>
                          <w:r w:rsidRPr="00772AF2">
                            <w:rPr>
                              <w:rFonts w:ascii="微软雅黑" w:eastAsia="微软雅黑" w:hAnsi="微软雅黑"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集成系</w:t>
                          </w:r>
                          <w:r w:rsidRPr="00772AF2">
                            <w:rPr>
                              <w:rFonts w:ascii="微软雅黑" w:eastAsia="微软雅黑" w:hAnsi="微软雅黑" w:cs="微软雅黑"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统</w:t>
                          </w:r>
                          <w:r w:rsidRPr="00772AF2">
                            <w:rPr>
                              <w:rFonts w:ascii="微软雅黑" w:eastAsia="微软雅黑" w:hAnsi="微软雅黑" w:cs="MS Gothic"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的</w:t>
                          </w:r>
                          <w:r w:rsidRPr="00772AF2">
                            <w:rPr>
                              <w:rFonts w:ascii="微软雅黑" w:eastAsia="微软雅黑" w:hAnsi="微软雅黑" w:cs="微软雅黑"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设计</w:t>
                          </w:r>
                          <w:r w:rsidRPr="00772AF2">
                            <w:rPr>
                              <w:rFonts w:ascii="微软雅黑" w:eastAsia="微软雅黑" w:hAnsi="微软雅黑" w:cs="MS Gothic"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与</w:t>
                          </w:r>
                          <w:r w:rsidRPr="00772AF2">
                            <w:rPr>
                              <w:rFonts w:ascii="微软雅黑" w:eastAsia="微软雅黑" w:hAnsi="微软雅黑" w:cs="微软雅黑"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实现</w:t>
                          </w:r>
                        </w:p>
                        <w:p w14:paraId="66C31D50" w14:textId="77777777" w:rsidR="0075098D" w:rsidRDefault="0075098D" w:rsidP="00772AF2">
                          <w:pPr>
                            <w:pStyle w:val="ae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4DB2A7" wp14:editId="32CB5E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8AA4F1" w14:textId="77777777" w:rsidR="0075098D" w:rsidRDefault="00DB2A7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5098D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实习周报</w:t>
                                    </w:r>
                                  </w:sdtContent>
                                </w:sdt>
                              </w:p>
                              <w:p w14:paraId="32E667A6" w14:textId="77777777" w:rsidR="0075098D" w:rsidRDefault="0075098D" w:rsidP="00772AF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772AF2">
                                  <w:rPr>
                                    <w:rFonts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上海骇咕赛信息科技有限公司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F4DB2A7"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" filled="f" stroked="f" strokeweight=".5pt">
                    <v:textbox inset="126pt,0,54pt,0">
                      <w:txbxContent>
                        <w:p w14:paraId="058AA4F1" w14:textId="77777777" w:rsidR="0075098D" w:rsidRDefault="0075098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实习周报</w:t>
                              </w:r>
                            </w:sdtContent>
                          </w:sdt>
                        </w:p>
                        <w:p w14:paraId="32E667A6" w14:textId="77777777" w:rsidR="0075098D" w:rsidRDefault="0075098D" w:rsidP="00772AF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772AF2">
                            <w:rPr>
                              <w:rFonts w:hint="eastAsia"/>
                              <w:color w:val="404040" w:themeColor="text1" w:themeTint="BF"/>
                              <w:sz w:val="36"/>
                              <w:szCs w:val="36"/>
                            </w:rPr>
                            <w:t>上海骇咕赛信息科技有限公司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051DC2D" w14:textId="77777777" w:rsidR="005A4EF0" w:rsidRDefault="005A4EF0">
          <w:pPr>
            <w:widowControl/>
            <w:jc w:val="left"/>
          </w:pPr>
          <w:r>
            <w:br w:type="page"/>
          </w:r>
        </w:p>
      </w:sdtContent>
    </w:sdt>
    <w:p w14:paraId="6F788169" w14:textId="77777777" w:rsidR="006115B5" w:rsidRDefault="006115B5"/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423DDC" w:rsidRPr="00423DDC" w14:paraId="74AE78AE" w14:textId="77777777" w:rsidTr="00BB1CCB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14:paraId="7D099BE4" w14:textId="77777777" w:rsidR="00E91B44" w:rsidRPr="00423DDC" w:rsidRDefault="00766445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423DDC" w:rsidRPr="00423DDC" w14:paraId="0C498296" w14:textId="77777777" w:rsidTr="00BB1CCB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645898FB" w14:textId="77777777"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5F1B312" w14:textId="77777777"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46F83DF" w14:textId="77777777"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22BCAF" w14:textId="77777777"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0AD41AA" w14:textId="77777777"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1BD0A86" w14:textId="77777777" w:rsidR="00423DDC" w:rsidRPr="00423DDC" w:rsidRDefault="00423DDC" w:rsidP="00423DDC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423DDC" w:rsidRPr="00423DDC" w14:paraId="107875DB" w14:textId="77777777" w:rsidTr="00BB1CCB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14:paraId="7B23680A" w14:textId="77777777"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14:paraId="185B46A4" w14:textId="77777777" w:rsidR="00423DDC" w:rsidRPr="00423DDC" w:rsidRDefault="00423DDC" w:rsidP="00423DDC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14:paraId="00B1B090" w14:textId="77777777"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14:paraId="3BCF3385" w14:textId="77777777"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14:paraId="16F8396E" w14:textId="77777777"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丁盛豪</w:t>
            </w:r>
          </w:p>
        </w:tc>
        <w:tc>
          <w:tcPr>
            <w:tcW w:w="1242" w:type="dxa"/>
            <w:shd w:val="clear" w:color="auto" w:fill="E6E6E6"/>
            <w:vAlign w:val="center"/>
          </w:tcPr>
          <w:p w14:paraId="4BBFF42C" w14:textId="77777777"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14:paraId="1E071334" w14:textId="77777777"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423DDC" w:rsidRPr="00423DDC" w14:paraId="714EBE56" w14:textId="77777777" w:rsidTr="00BB1CCB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14:paraId="784DFC5E" w14:textId="77777777"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14:paraId="62D7899F" w14:textId="77777777" w:rsidR="00423DDC" w:rsidRPr="00423DDC" w:rsidRDefault="00423DDC" w:rsidP="000315C4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 w:rsidR="00815EFA"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 w:rsidR="00014226">
              <w:rPr>
                <w:rFonts w:hint="eastAsia"/>
                <w:sz w:val="24"/>
              </w:rPr>
              <w:t>11</w:t>
            </w:r>
            <w:r w:rsidRPr="00423DDC">
              <w:rPr>
                <w:rFonts w:hint="eastAsia"/>
                <w:sz w:val="24"/>
              </w:rPr>
              <w:t>-</w:t>
            </w:r>
            <w:r w:rsidR="00815EFA">
              <w:rPr>
                <w:sz w:val="24"/>
              </w:rPr>
              <w:t>2</w:t>
            </w:r>
            <w:r w:rsidR="000315C4">
              <w:rPr>
                <w:rFonts w:hint="eastAsia"/>
                <w:sz w:val="24"/>
              </w:rPr>
              <w:t>7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1C79320" w14:textId="77777777"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14:paraId="6063D77D" w14:textId="77777777" w:rsidR="00423DDC" w:rsidRPr="00423DDC" w:rsidRDefault="00423DDC" w:rsidP="00995FE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995FE4">
              <w:rPr>
                <w:sz w:val="24"/>
              </w:rPr>
              <w:t>1</w:t>
            </w:r>
            <w:r w:rsidR="000315C4">
              <w:rPr>
                <w:rFonts w:hint="eastAsia"/>
                <w:sz w:val="24"/>
              </w:rPr>
              <w:t>9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423DDC" w:rsidRPr="00423DDC" w14:paraId="75A76F59" w14:textId="77777777" w:rsidTr="00BB1CCB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14:paraId="74E8D79C" w14:textId="77777777"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14:paraId="23A46AF1" w14:textId="77777777" w:rsidR="00423DDC" w:rsidRPr="00423DDC" w:rsidRDefault="00815EFA" w:rsidP="000315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="00423DDC" w:rsidRPr="00423DDC">
              <w:rPr>
                <w:rFonts w:hint="eastAsia"/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11</w:t>
            </w:r>
            <w:r w:rsidR="00423DDC" w:rsidRPr="00423DDC">
              <w:rPr>
                <w:rFonts w:hint="eastAsia"/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21</w:t>
            </w:r>
            <w:r w:rsidR="00423DDC" w:rsidRPr="00423DDC">
              <w:rPr>
                <w:rFonts w:hint="eastAsia"/>
                <w:sz w:val="24"/>
              </w:rPr>
              <w:t xml:space="preserve">  </w:t>
            </w:r>
            <w:r w:rsidR="00423DDC" w:rsidRPr="00423DDC">
              <w:rPr>
                <w:rFonts w:hint="eastAsia"/>
                <w:sz w:val="24"/>
              </w:rPr>
              <w:t>到</w:t>
            </w:r>
            <w:r w:rsidR="00423DDC"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="00423DDC" w:rsidRPr="00423DDC">
              <w:rPr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11</w:t>
            </w:r>
            <w:r w:rsidR="00423DDC" w:rsidRPr="00423DDC">
              <w:rPr>
                <w:rFonts w:hint="eastAsia"/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27</w:t>
            </w:r>
          </w:p>
        </w:tc>
      </w:tr>
      <w:tr w:rsidR="00423DDC" w:rsidRPr="00423DDC" w14:paraId="7CC2BF61" w14:textId="77777777" w:rsidTr="00BB1CCB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14:paraId="33679455" w14:textId="77777777"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14:paraId="27B2430B" w14:textId="68FC964C" w:rsidR="00423DDC" w:rsidRPr="00423DDC" w:rsidRDefault="0075098D" w:rsidP="00423D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了解现有知识库</w:t>
            </w:r>
          </w:p>
        </w:tc>
      </w:tr>
      <w:tr w:rsidR="00423DDC" w:rsidRPr="00423DDC" w14:paraId="4D3A839C" w14:textId="77777777" w:rsidTr="00BB1CCB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634E9E4" w14:textId="77777777"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14:paraId="022947D1" w14:textId="77777777" w:rsidR="00646A97" w:rsidRDefault="001E63C9" w:rsidP="00A72BA7">
            <w:pPr>
              <w:pStyle w:val="ad"/>
              <w:widowControl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阅读</w:t>
            </w:r>
            <w:r>
              <w:rPr>
                <w:rFonts w:hint="eastAsia"/>
                <w:sz w:val="24"/>
              </w:rPr>
              <w:t>freebase</w:t>
            </w:r>
            <w:r>
              <w:rPr>
                <w:rFonts w:hint="eastAsia"/>
                <w:sz w:val="24"/>
              </w:rPr>
              <w:t>文档</w:t>
            </w:r>
          </w:p>
          <w:p w14:paraId="0934E4CF" w14:textId="44CC17EC" w:rsidR="001E63C9" w:rsidRPr="00995FE4" w:rsidRDefault="001E63C9" w:rsidP="00A72BA7">
            <w:pPr>
              <w:pStyle w:val="ad"/>
              <w:widowControl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阅读</w:t>
            </w:r>
            <w:proofErr w:type="spellStart"/>
            <w:r>
              <w:rPr>
                <w:rFonts w:hint="eastAsia"/>
                <w:sz w:val="24"/>
              </w:rPr>
              <w:t>yago</w:t>
            </w:r>
            <w:proofErr w:type="spellEnd"/>
            <w:r>
              <w:rPr>
                <w:rFonts w:hint="eastAsia"/>
                <w:sz w:val="24"/>
              </w:rPr>
              <w:t>文档</w:t>
            </w:r>
          </w:p>
        </w:tc>
      </w:tr>
      <w:tr w:rsidR="00423DDC" w:rsidRPr="00423DDC" w14:paraId="2E1F9D7D" w14:textId="77777777" w:rsidTr="00BB1CCB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14:paraId="58D7CA2B" w14:textId="77777777"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14:paraId="3DD4F74A" w14:textId="29358118" w:rsidR="00FC2AE1" w:rsidRPr="00995FE4" w:rsidRDefault="001E63C9" w:rsidP="00A72BA7">
            <w:pPr>
              <w:pStyle w:val="ad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现有知识库不能良好的包含同义词相关概念</w:t>
            </w:r>
          </w:p>
        </w:tc>
      </w:tr>
      <w:tr w:rsidR="00423DDC" w:rsidRPr="00423DDC" w14:paraId="3DCB97B0" w14:textId="77777777" w:rsidTr="00BB1CCB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14:paraId="0DE98274" w14:textId="77777777"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14:paraId="523E5EE7" w14:textId="6AB84CD1" w:rsidR="00423DDC" w:rsidRPr="00423DDC" w:rsidRDefault="00FC2AE1" w:rsidP="00423DDC">
            <w:pPr>
              <w:rPr>
                <w:sz w:val="24"/>
              </w:rPr>
            </w:pPr>
            <w:r>
              <w:rPr>
                <w:sz w:val="24"/>
              </w:rPr>
              <w:t>本周主要进行了</w:t>
            </w:r>
            <w:r w:rsidR="001E63C9">
              <w:rPr>
                <w:rFonts w:hint="eastAsia"/>
                <w:sz w:val="24"/>
              </w:rPr>
              <w:t>知识库相关的了解和学习，由于知识库众多，之间的特性差异很大，不容易确定哪个最适合系统</w:t>
            </w:r>
          </w:p>
        </w:tc>
      </w:tr>
      <w:tr w:rsidR="00423DDC" w:rsidRPr="00423DDC" w14:paraId="32277FF7" w14:textId="77777777" w:rsidTr="00BB1CCB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468717A0" w14:textId="77777777"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14:paraId="47A2230D" w14:textId="15518CFA" w:rsidR="00423DDC" w:rsidRPr="00423DDC" w:rsidRDefault="001E63C9" w:rsidP="00423D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查询同义词知识库</w:t>
            </w:r>
          </w:p>
        </w:tc>
      </w:tr>
      <w:tr w:rsidR="00423DDC" w:rsidRPr="00423DDC" w14:paraId="411C43AE" w14:textId="77777777" w:rsidTr="00BB1CCB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30650331" w14:textId="77777777"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14:paraId="2E384E30" w14:textId="77777777" w:rsidR="00423DDC" w:rsidRPr="00423DDC" w:rsidRDefault="00423DDC" w:rsidP="00423DDC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14:paraId="745D458C" w14:textId="77777777" w:rsidR="00E91B44" w:rsidRDefault="00E91B44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14:paraId="3941F5CF" w14:textId="77777777" w:rsidR="00E91B44" w:rsidRDefault="00E91B44" w:rsidP="00A72BA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14:paraId="327FDA0C" w14:textId="77777777" w:rsidR="00E91B44" w:rsidRDefault="00C949B5" w:rsidP="00A72BA7">
      <w:pPr>
        <w:numPr>
          <w:ilvl w:val="0"/>
          <w:numId w:val="1"/>
        </w:numPr>
      </w:pPr>
      <w:r>
        <w:rPr>
          <w:rFonts w:hint="eastAsia"/>
          <w:sz w:val="24"/>
        </w:rPr>
        <w:t>每周要写</w:t>
      </w:r>
      <w:r w:rsidR="00E91B44">
        <w:rPr>
          <w:rFonts w:hint="eastAsia"/>
          <w:sz w:val="24"/>
        </w:rPr>
        <w:t>工作周报并发送给校内导师，实习基地导师可根据需要发送</w:t>
      </w:r>
      <w:r>
        <w:rPr>
          <w:rFonts w:hint="eastAsia"/>
        </w:rPr>
        <w:t>；</w:t>
      </w:r>
    </w:p>
    <w:p w14:paraId="6DDCBBA6" w14:textId="77777777" w:rsidR="00E4355A" w:rsidRDefault="00C949B5" w:rsidP="00A72BA7">
      <w:pPr>
        <w:numPr>
          <w:ilvl w:val="0"/>
          <w:numId w:val="1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14:paraId="4817BF79" w14:textId="77777777" w:rsidR="00E4355A" w:rsidRDefault="00E4355A" w:rsidP="00E4355A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E4355A" w:rsidRPr="00423DDC" w14:paraId="31DDCF37" w14:textId="77777777" w:rsidTr="00506A2F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14:paraId="52195BA6" w14:textId="77777777" w:rsidR="00E4355A" w:rsidRPr="00423DDC" w:rsidRDefault="00E4355A" w:rsidP="00506A2F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E4355A" w:rsidRPr="00423DDC" w14:paraId="21A9CF5D" w14:textId="77777777" w:rsidTr="00506A2F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256337A4" w14:textId="77777777"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A5A4D11" w14:textId="77777777"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54B71C0" w14:textId="77777777"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578DCB" w14:textId="77777777"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BE783AE" w14:textId="77777777"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BB3895F" w14:textId="77777777" w:rsidR="00E4355A" w:rsidRPr="00423DDC" w:rsidRDefault="00E4355A" w:rsidP="00506A2F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E4355A" w:rsidRPr="00423DDC" w14:paraId="592EE83E" w14:textId="77777777" w:rsidTr="00506A2F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14:paraId="0A84F210" w14:textId="77777777"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14:paraId="29470A09" w14:textId="77777777" w:rsidR="00E4355A" w:rsidRPr="00423DDC" w:rsidRDefault="00E4355A" w:rsidP="00506A2F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14:paraId="2558B3EB" w14:textId="77777777"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14:paraId="56FAFE22" w14:textId="77777777"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14:paraId="75F44E4B" w14:textId="77777777"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丁盛豪</w:t>
            </w:r>
          </w:p>
        </w:tc>
        <w:tc>
          <w:tcPr>
            <w:tcW w:w="1242" w:type="dxa"/>
            <w:shd w:val="clear" w:color="auto" w:fill="E6E6E6"/>
            <w:vAlign w:val="center"/>
          </w:tcPr>
          <w:p w14:paraId="386C7B53" w14:textId="77777777"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14:paraId="34C3DE2B" w14:textId="77777777"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E4355A" w:rsidRPr="00423DDC" w14:paraId="0EC5B569" w14:textId="77777777" w:rsidTr="00506A2F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14:paraId="77907D71" w14:textId="77777777"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14:paraId="7D295FF8" w14:textId="77777777" w:rsidR="00E4355A" w:rsidRPr="00423DDC" w:rsidRDefault="00E4355A" w:rsidP="000315C4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12</w:t>
            </w:r>
            <w:r w:rsidRPr="00423DDC">
              <w:rPr>
                <w:rFonts w:hint="eastAsia"/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04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7539A1E" w14:textId="77777777"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14:paraId="1D4C2F77" w14:textId="77777777"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>2</w:t>
            </w:r>
            <w:r w:rsidR="000315C4">
              <w:rPr>
                <w:rFonts w:hint="eastAsia"/>
                <w:sz w:val="24"/>
              </w:rPr>
              <w:t>0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E4355A" w:rsidRPr="00423DDC" w14:paraId="3F1D23AF" w14:textId="77777777" w:rsidTr="00506A2F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14:paraId="51CD3411" w14:textId="77777777"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14:paraId="48534F7C" w14:textId="77777777" w:rsidR="00E4355A" w:rsidRPr="00423DDC" w:rsidRDefault="00E4355A" w:rsidP="000315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Pr="00423DDC">
              <w:rPr>
                <w:rFonts w:hint="eastAsia"/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11</w:t>
            </w:r>
            <w:r w:rsidRPr="00423DDC">
              <w:rPr>
                <w:rFonts w:hint="eastAsia"/>
                <w:sz w:val="24"/>
              </w:rPr>
              <w:t>-</w:t>
            </w:r>
            <w:r w:rsidR="00ED007B">
              <w:rPr>
                <w:sz w:val="24"/>
              </w:rPr>
              <w:t>2</w:t>
            </w:r>
            <w:r w:rsidR="000315C4">
              <w:rPr>
                <w:rFonts w:hint="eastAsia"/>
                <w:sz w:val="24"/>
              </w:rPr>
              <w:t>8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Pr="00423DDC">
              <w:rPr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12</w:t>
            </w:r>
            <w:r w:rsidRPr="00423DDC">
              <w:rPr>
                <w:rFonts w:hint="eastAsia"/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04</w:t>
            </w:r>
          </w:p>
        </w:tc>
      </w:tr>
      <w:tr w:rsidR="001E63C9" w:rsidRPr="00423DDC" w14:paraId="3578C1E7" w14:textId="77777777" w:rsidTr="00506A2F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14:paraId="5BEED008" w14:textId="77777777" w:rsidR="001E63C9" w:rsidRPr="00423DDC" w:rsidRDefault="001E63C9" w:rsidP="001E63C9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14:paraId="73AFAC7A" w14:textId="7BA81F24" w:rsidR="001E63C9" w:rsidRPr="00423DDC" w:rsidRDefault="001E63C9" w:rsidP="001E63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查询同义词知识库</w:t>
            </w:r>
          </w:p>
        </w:tc>
      </w:tr>
      <w:tr w:rsidR="00E4355A" w:rsidRPr="00423DDC" w14:paraId="18AB7455" w14:textId="77777777" w:rsidTr="00506A2F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4B37EE0" w14:textId="77777777"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14:paraId="44BD70E3" w14:textId="77777777" w:rsidR="00646A97" w:rsidRDefault="001E63C9" w:rsidP="00A72BA7">
            <w:pPr>
              <w:pStyle w:val="ad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了解现有同义词知识库</w:t>
            </w:r>
          </w:p>
          <w:p w14:paraId="1E21FB1E" w14:textId="1501F543" w:rsidR="00CD0955" w:rsidRPr="00646A97" w:rsidRDefault="00CD0955" w:rsidP="00A72BA7">
            <w:pPr>
              <w:pStyle w:val="ad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阅读</w:t>
            </w:r>
            <w:r w:rsidRPr="00CD0955">
              <w:rPr>
                <w:sz w:val="24"/>
              </w:rPr>
              <w:t>Automatic meaning discovery using Google</w:t>
            </w:r>
          </w:p>
        </w:tc>
      </w:tr>
      <w:tr w:rsidR="00E4355A" w:rsidRPr="00423DDC" w14:paraId="2161466E" w14:textId="77777777" w:rsidTr="00506A2F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14:paraId="049AB0D5" w14:textId="77777777"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14:paraId="7C45B639" w14:textId="77777777" w:rsidR="00646A97" w:rsidRDefault="001E63C9" w:rsidP="00A72BA7">
            <w:pPr>
              <w:pStyle w:val="ad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同义词知识库较少</w:t>
            </w:r>
          </w:p>
          <w:p w14:paraId="3A2465C7" w14:textId="674762AD" w:rsidR="001E63C9" w:rsidRPr="00995FE4" w:rsidRDefault="001E63C9" w:rsidP="00A72BA7">
            <w:pPr>
              <w:pStyle w:val="ad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同义词知识库包含信息太少</w:t>
            </w:r>
          </w:p>
        </w:tc>
      </w:tr>
      <w:tr w:rsidR="00E4355A" w:rsidRPr="00423DDC" w14:paraId="0189AFD5" w14:textId="77777777" w:rsidTr="00506A2F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14:paraId="2BD7BA36" w14:textId="77777777"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14:paraId="0E0F71B4" w14:textId="3CDBBAD1" w:rsidR="00E4355A" w:rsidRPr="001E63C9" w:rsidRDefault="00646A97" w:rsidP="00506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本周主要</w:t>
            </w:r>
            <w:r w:rsidR="001E63C9">
              <w:rPr>
                <w:rFonts w:hint="eastAsia"/>
                <w:sz w:val="24"/>
              </w:rPr>
              <w:t>研究了同义词知识库，但是不太适合我们的系统，最终决定使用良构的“</w:t>
            </w:r>
            <w:r w:rsidR="001E63C9">
              <w:rPr>
                <w:rFonts w:hint="eastAsia"/>
                <w:sz w:val="24"/>
              </w:rPr>
              <w:t>is a</w:t>
            </w:r>
            <w:r w:rsidR="001E63C9">
              <w:rPr>
                <w:rFonts w:hint="eastAsia"/>
                <w:sz w:val="24"/>
              </w:rPr>
              <w:t>”关系的知识库</w:t>
            </w:r>
          </w:p>
        </w:tc>
      </w:tr>
      <w:tr w:rsidR="00E4355A" w:rsidRPr="00423DDC" w14:paraId="571B5D44" w14:textId="77777777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1A2B1CA7" w14:textId="77777777"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14:paraId="02F6F4D6" w14:textId="11E1AB0B" w:rsidR="00E4355A" w:rsidRPr="00423DDC" w:rsidRDefault="001E63C9" w:rsidP="00506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了解字符串匹配算法</w:t>
            </w:r>
          </w:p>
        </w:tc>
      </w:tr>
      <w:tr w:rsidR="00E4355A" w:rsidRPr="00423DDC" w14:paraId="027719B8" w14:textId="77777777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4FD5DFA5" w14:textId="77777777"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14:paraId="5AF19F3F" w14:textId="77777777" w:rsidR="00E4355A" w:rsidRPr="00423DDC" w:rsidRDefault="00E4355A" w:rsidP="00506A2F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14:paraId="2E22558D" w14:textId="77777777" w:rsidR="00E4355A" w:rsidRDefault="00E4355A" w:rsidP="00E4355A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14:paraId="7638D46B" w14:textId="77777777" w:rsidR="00E4355A" w:rsidRDefault="00E4355A" w:rsidP="00A72BA7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14:paraId="7D3A07AD" w14:textId="77777777" w:rsidR="00E4355A" w:rsidRDefault="00E4355A" w:rsidP="00A72BA7">
      <w:pPr>
        <w:numPr>
          <w:ilvl w:val="0"/>
          <w:numId w:val="4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14:paraId="36456CF6" w14:textId="77777777" w:rsidR="00E4355A" w:rsidRDefault="00E4355A" w:rsidP="00A72BA7">
      <w:pPr>
        <w:numPr>
          <w:ilvl w:val="0"/>
          <w:numId w:val="4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14:paraId="2071EF9D" w14:textId="77777777" w:rsidR="005B4F06" w:rsidRDefault="005B4F06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5B4F06" w:rsidRPr="00423DDC" w14:paraId="4031C7BC" w14:textId="77777777" w:rsidTr="00506A2F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14:paraId="4E021022" w14:textId="77777777" w:rsidR="005B4F06" w:rsidRPr="00423DDC" w:rsidRDefault="005B4F06" w:rsidP="00506A2F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5B4F06" w:rsidRPr="00423DDC" w14:paraId="1CFA36BD" w14:textId="77777777" w:rsidTr="00506A2F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50C859E7" w14:textId="77777777"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12DCE42" w14:textId="77777777"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54E7D90" w14:textId="77777777"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33D101" w14:textId="77777777"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1E60F72" w14:textId="77777777"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1EB5A75" w14:textId="77777777" w:rsidR="005B4F06" w:rsidRPr="00423DDC" w:rsidRDefault="005B4F06" w:rsidP="00506A2F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5B4F06" w:rsidRPr="00423DDC" w14:paraId="11A3D4F9" w14:textId="77777777" w:rsidTr="00506A2F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14:paraId="4612AA48" w14:textId="77777777"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14:paraId="551B59C8" w14:textId="77777777" w:rsidR="005B4F06" w:rsidRPr="00423DDC" w:rsidRDefault="005B4F06" w:rsidP="00506A2F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14:paraId="15502E64" w14:textId="77777777"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14:paraId="401078E9" w14:textId="77777777"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14:paraId="52FB6087" w14:textId="77777777"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丁盛豪</w:t>
            </w:r>
          </w:p>
        </w:tc>
        <w:tc>
          <w:tcPr>
            <w:tcW w:w="1242" w:type="dxa"/>
            <w:shd w:val="clear" w:color="auto" w:fill="E6E6E6"/>
            <w:vAlign w:val="center"/>
          </w:tcPr>
          <w:p w14:paraId="10B30BBD" w14:textId="77777777"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14:paraId="3FD60C54" w14:textId="77777777"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5B4F06" w:rsidRPr="00423DDC" w14:paraId="02DD077F" w14:textId="77777777" w:rsidTr="00506A2F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14:paraId="552E21DB" w14:textId="77777777"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14:paraId="65D5C0BF" w14:textId="77777777" w:rsidR="005B4F06" w:rsidRPr="00423DDC" w:rsidRDefault="005B4F06" w:rsidP="000315C4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12</w:t>
            </w:r>
            <w:r w:rsidRPr="00423DDC">
              <w:rPr>
                <w:rFonts w:hint="eastAsia"/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11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45058B2" w14:textId="77777777"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14:paraId="2967816D" w14:textId="77777777" w:rsidR="005B4F06" w:rsidRPr="00423DDC" w:rsidRDefault="005B4F06" w:rsidP="000315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0315C4">
              <w:rPr>
                <w:rFonts w:hint="eastAsia"/>
                <w:sz w:val="24"/>
              </w:rPr>
              <w:t>21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5B4F06" w:rsidRPr="00423DDC" w14:paraId="3CD96369" w14:textId="77777777" w:rsidTr="00506A2F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14:paraId="74753EE4" w14:textId="77777777"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14:paraId="50FAB407" w14:textId="77777777" w:rsidR="005B4F06" w:rsidRPr="00423DDC" w:rsidRDefault="005B4F06" w:rsidP="000315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Pr="00423DDC">
              <w:rPr>
                <w:rFonts w:hint="eastAsia"/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12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</w:t>
            </w:r>
            <w:r w:rsidR="000315C4">
              <w:rPr>
                <w:rFonts w:hint="eastAsia"/>
                <w:sz w:val="24"/>
              </w:rPr>
              <w:t>5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Pr="00423DDC">
              <w:rPr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12</w:t>
            </w:r>
            <w:r w:rsidRPr="00423DDC">
              <w:rPr>
                <w:rFonts w:hint="eastAsia"/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11</w:t>
            </w:r>
          </w:p>
        </w:tc>
      </w:tr>
      <w:tr w:rsidR="003B554B" w:rsidRPr="00423DDC" w14:paraId="7CDEE34F" w14:textId="77777777" w:rsidTr="00506A2F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14:paraId="7AC77813" w14:textId="77777777" w:rsidR="003B554B" w:rsidRPr="00423DDC" w:rsidRDefault="003B554B" w:rsidP="003B554B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14:paraId="5156754D" w14:textId="616F27B2" w:rsidR="003B554B" w:rsidRPr="00423DDC" w:rsidRDefault="001E63C9" w:rsidP="003B554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了解字符串匹配算法</w:t>
            </w:r>
          </w:p>
        </w:tc>
      </w:tr>
      <w:tr w:rsidR="005B4F06" w:rsidRPr="00423DDC" w14:paraId="1A58CCEA" w14:textId="77777777" w:rsidTr="00506A2F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DC353D3" w14:textId="77777777"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14:paraId="067D2F41" w14:textId="77777777" w:rsidR="005B4F06" w:rsidRDefault="001E63C9" w:rsidP="00A72BA7">
            <w:pPr>
              <w:pStyle w:val="ad"/>
              <w:widowControl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实现基本的集中字符串匹配算法</w:t>
            </w:r>
          </w:p>
          <w:p w14:paraId="7EC9AF58" w14:textId="5EE87646" w:rsidR="001E63C9" w:rsidRPr="00646A97" w:rsidRDefault="001E63C9" w:rsidP="00A72BA7">
            <w:pPr>
              <w:pStyle w:val="ad"/>
              <w:widowControl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学习</w:t>
            </w:r>
            <w:r>
              <w:rPr>
                <w:rFonts w:hint="eastAsia"/>
                <w:sz w:val="24"/>
              </w:rPr>
              <w:t>KMP</w:t>
            </w:r>
          </w:p>
        </w:tc>
      </w:tr>
      <w:tr w:rsidR="005B4F06" w:rsidRPr="00423DDC" w14:paraId="55CC07CA" w14:textId="77777777" w:rsidTr="00506A2F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14:paraId="5BB9EFEB" w14:textId="77777777"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14:paraId="7B82F3FC" w14:textId="77777777" w:rsidR="00400403" w:rsidRDefault="001E63C9" w:rsidP="00A72BA7">
            <w:pPr>
              <w:pStyle w:val="ad"/>
              <w:numPr>
                <w:ilvl w:val="0"/>
                <w:numId w:val="8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现有算法无法进行近似匹配</w:t>
            </w:r>
          </w:p>
          <w:p w14:paraId="3AAE8FB6" w14:textId="79EF57A1" w:rsidR="001E63C9" w:rsidRPr="001E63C9" w:rsidRDefault="001E63C9" w:rsidP="001E63C9">
            <w:pPr>
              <w:rPr>
                <w:sz w:val="24"/>
              </w:rPr>
            </w:pPr>
          </w:p>
        </w:tc>
      </w:tr>
      <w:tr w:rsidR="005B4F06" w:rsidRPr="00423DDC" w14:paraId="227D542D" w14:textId="77777777" w:rsidTr="00506A2F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14:paraId="0F53C5F3" w14:textId="77777777"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14:paraId="1BDDAE88" w14:textId="4741B3DE" w:rsidR="005B4F06" w:rsidRPr="00423DDC" w:rsidRDefault="005B4F06" w:rsidP="00506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本周主要对</w:t>
            </w:r>
            <w:r w:rsidR="00400403">
              <w:rPr>
                <w:rFonts w:hint="eastAsia"/>
                <w:sz w:val="24"/>
              </w:rPr>
              <w:t>学习了</w:t>
            </w:r>
            <w:r w:rsidR="001E63C9">
              <w:rPr>
                <w:rFonts w:hint="eastAsia"/>
                <w:sz w:val="24"/>
              </w:rPr>
              <w:t>字符串近似算法，一开始想要修改</w:t>
            </w:r>
            <w:r w:rsidR="001E63C9">
              <w:rPr>
                <w:rFonts w:hint="eastAsia"/>
                <w:sz w:val="24"/>
              </w:rPr>
              <w:t>KMP</w:t>
            </w:r>
            <w:r w:rsidR="001E63C9">
              <w:rPr>
                <w:rFonts w:hint="eastAsia"/>
                <w:sz w:val="24"/>
              </w:rPr>
              <w:t>算法达成近似匹配，但是这种逐字匹配的算法对于我们的系统来说时间开销太大</w:t>
            </w:r>
          </w:p>
        </w:tc>
      </w:tr>
      <w:tr w:rsidR="005B4F06" w:rsidRPr="00423DDC" w14:paraId="4E5D1B28" w14:textId="77777777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3D1301BD" w14:textId="77777777"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14:paraId="1D367CC4" w14:textId="72D37F80" w:rsidR="005B4F06" w:rsidRPr="00423DDC" w:rsidRDefault="001E63C9" w:rsidP="00506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学习编辑距离算法</w:t>
            </w:r>
          </w:p>
        </w:tc>
      </w:tr>
      <w:tr w:rsidR="005B4F06" w:rsidRPr="00423DDC" w14:paraId="745E0B77" w14:textId="77777777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64E7B0F6" w14:textId="77777777"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14:paraId="277CA8A2" w14:textId="77777777" w:rsidR="005B4F06" w:rsidRPr="00423DDC" w:rsidRDefault="005B4F06" w:rsidP="00506A2F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14:paraId="56EAD269" w14:textId="77777777" w:rsidR="005B4F06" w:rsidRDefault="005B4F06" w:rsidP="005B4F06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14:paraId="0996DB7E" w14:textId="77777777" w:rsidR="005B4F06" w:rsidRDefault="005B4F06" w:rsidP="00A72BA7"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14:paraId="7B6F1FFA" w14:textId="77777777" w:rsidR="005B4F06" w:rsidRDefault="005B4F06" w:rsidP="00A72BA7">
      <w:pPr>
        <w:numPr>
          <w:ilvl w:val="0"/>
          <w:numId w:val="9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14:paraId="712AA44A" w14:textId="77777777" w:rsidR="005B4F06" w:rsidRPr="00E4355A" w:rsidRDefault="005B4F06" w:rsidP="00A72BA7">
      <w:pPr>
        <w:numPr>
          <w:ilvl w:val="0"/>
          <w:numId w:val="9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14:paraId="0BEDAF6F" w14:textId="77777777" w:rsidR="007C3BE7" w:rsidRDefault="007C3BE7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7C3BE7" w:rsidRPr="00423DDC" w14:paraId="3A1FFCAD" w14:textId="77777777" w:rsidTr="00506A2F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14:paraId="386FF53D" w14:textId="77777777" w:rsidR="007C3BE7" w:rsidRPr="00423DDC" w:rsidRDefault="007C3BE7" w:rsidP="00506A2F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7C3BE7" w:rsidRPr="00423DDC" w14:paraId="77E926BA" w14:textId="77777777" w:rsidTr="00506A2F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782D58AE" w14:textId="77777777"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EAFF143" w14:textId="77777777"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EC78077" w14:textId="77777777"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982914" w14:textId="77777777"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66CA18F" w14:textId="77777777"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07EB4C0" w14:textId="77777777" w:rsidR="007C3BE7" w:rsidRPr="00423DDC" w:rsidRDefault="007C3BE7" w:rsidP="00506A2F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7C3BE7" w:rsidRPr="00423DDC" w14:paraId="18650D99" w14:textId="77777777" w:rsidTr="00506A2F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14:paraId="467FACE0" w14:textId="77777777"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14:paraId="2B17D83B" w14:textId="77777777" w:rsidR="007C3BE7" w:rsidRPr="00423DDC" w:rsidRDefault="007C3BE7" w:rsidP="00506A2F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14:paraId="4CCF1484" w14:textId="77777777"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14:paraId="3F52F7ED" w14:textId="77777777"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14:paraId="6CFE0F1E" w14:textId="77777777"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丁盛豪</w:t>
            </w:r>
          </w:p>
        </w:tc>
        <w:tc>
          <w:tcPr>
            <w:tcW w:w="1242" w:type="dxa"/>
            <w:shd w:val="clear" w:color="auto" w:fill="E6E6E6"/>
            <w:vAlign w:val="center"/>
          </w:tcPr>
          <w:p w14:paraId="6996F1CC" w14:textId="77777777"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14:paraId="5EC721B5" w14:textId="77777777"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7C3BE7" w:rsidRPr="00423DDC" w14:paraId="1DDE1C01" w14:textId="77777777" w:rsidTr="00506A2F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14:paraId="77C76F2F" w14:textId="77777777"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14:paraId="39015EA7" w14:textId="77777777" w:rsidR="007C3BE7" w:rsidRPr="00423DDC" w:rsidRDefault="007C3BE7" w:rsidP="000315C4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12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</w:t>
            </w:r>
            <w:r w:rsidR="000315C4">
              <w:rPr>
                <w:rFonts w:hint="eastAsia"/>
                <w:sz w:val="24"/>
              </w:rPr>
              <w:t>8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498FAD2" w14:textId="77777777"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14:paraId="7BDB0F12" w14:textId="77777777" w:rsidR="007C3BE7" w:rsidRPr="00423DDC" w:rsidRDefault="007C3BE7" w:rsidP="000315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0315C4">
              <w:rPr>
                <w:rFonts w:hint="eastAsia"/>
                <w:sz w:val="24"/>
              </w:rPr>
              <w:t>22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7C3BE7" w:rsidRPr="00423DDC" w14:paraId="3E2017D8" w14:textId="77777777" w:rsidTr="00506A2F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14:paraId="6CE50C95" w14:textId="77777777"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14:paraId="2A208F24" w14:textId="77777777" w:rsidR="007C3BE7" w:rsidRPr="00423DDC" w:rsidRDefault="007C3BE7" w:rsidP="000315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Pr="00423DDC">
              <w:rPr>
                <w:rFonts w:hint="eastAsia"/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12</w:t>
            </w:r>
            <w:r w:rsidRPr="00423DDC">
              <w:rPr>
                <w:rFonts w:hint="eastAsia"/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12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Pr="00423DDC">
              <w:rPr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12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</w:t>
            </w:r>
            <w:r w:rsidR="000315C4">
              <w:rPr>
                <w:rFonts w:hint="eastAsia"/>
                <w:sz w:val="24"/>
              </w:rPr>
              <w:t>8</w:t>
            </w:r>
          </w:p>
        </w:tc>
      </w:tr>
      <w:tr w:rsidR="00342856" w:rsidRPr="00423DDC" w14:paraId="60C1C6B3" w14:textId="77777777" w:rsidTr="00506A2F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14:paraId="703F830C" w14:textId="77777777" w:rsidR="00342856" w:rsidRPr="00423DDC" w:rsidRDefault="00342856" w:rsidP="0034285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14:paraId="4F934B6F" w14:textId="763E4693" w:rsidR="00342856" w:rsidRPr="00423DDC" w:rsidRDefault="00342856" w:rsidP="0034285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学习编辑距离算法</w:t>
            </w:r>
          </w:p>
        </w:tc>
      </w:tr>
      <w:tr w:rsidR="007C3BE7" w:rsidRPr="00423DDC" w14:paraId="2439527B" w14:textId="77777777" w:rsidTr="00506A2F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4F0B804" w14:textId="77777777"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14:paraId="77DFD6E2" w14:textId="77777777" w:rsidR="007C3BE7" w:rsidRDefault="00AD3F89" w:rsidP="00A72BA7">
            <w:pPr>
              <w:pStyle w:val="ad"/>
              <w:widowControl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阅读</w:t>
            </w:r>
            <w:r w:rsidRPr="00AD3F89">
              <w:rPr>
                <w:sz w:val="24"/>
              </w:rPr>
              <w:t>Binary codes capable of correcting deletions, insertions, and reversals</w:t>
            </w:r>
          </w:p>
          <w:p w14:paraId="77CD90CF" w14:textId="791B1627" w:rsidR="00AD3F89" w:rsidRPr="00646A97" w:rsidRDefault="00AD3F89" w:rsidP="00A72BA7">
            <w:pPr>
              <w:pStyle w:val="ad"/>
              <w:widowControl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实现编辑距离算法</w:t>
            </w:r>
          </w:p>
        </w:tc>
      </w:tr>
      <w:tr w:rsidR="007C3BE7" w:rsidRPr="00423DDC" w14:paraId="4A5EA966" w14:textId="77777777" w:rsidTr="00506A2F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14:paraId="461E0722" w14:textId="77777777"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14:paraId="0D4926B5" w14:textId="26234DE5" w:rsidR="00AB421F" w:rsidRPr="00AB421F" w:rsidRDefault="00AD3F89" w:rsidP="00A72BA7">
            <w:pPr>
              <w:pStyle w:val="ad"/>
              <w:numPr>
                <w:ilvl w:val="0"/>
                <w:numId w:val="1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逐个单词计算编辑距离开销太大</w:t>
            </w:r>
          </w:p>
        </w:tc>
      </w:tr>
      <w:tr w:rsidR="007C3BE7" w:rsidRPr="00423DDC" w14:paraId="471B9FDB" w14:textId="77777777" w:rsidTr="00506A2F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14:paraId="2C957803" w14:textId="77777777"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14:paraId="7D29C947" w14:textId="21688EBF" w:rsidR="007C3BE7" w:rsidRPr="00423DDC" w:rsidRDefault="007C3BE7" w:rsidP="00AB42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本周主要对学习了</w:t>
            </w:r>
            <w:r w:rsidR="00AD3F89">
              <w:rPr>
                <w:rFonts w:hint="eastAsia"/>
                <w:sz w:val="24"/>
              </w:rPr>
              <w:t>编辑距离，这个衡量方式对于后续算法设计会有很大的帮助</w:t>
            </w:r>
          </w:p>
        </w:tc>
      </w:tr>
      <w:tr w:rsidR="007C3BE7" w:rsidRPr="00423DDC" w14:paraId="6FD3F1BB" w14:textId="77777777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09D0602A" w14:textId="77777777"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14:paraId="1A05E94D" w14:textId="787E8E37" w:rsidR="007C3BE7" w:rsidRPr="00423DDC" w:rsidRDefault="00AD3F89" w:rsidP="00F762C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设计形近整合算法</w:t>
            </w:r>
          </w:p>
        </w:tc>
      </w:tr>
      <w:tr w:rsidR="007C3BE7" w:rsidRPr="00423DDC" w14:paraId="37D928F4" w14:textId="77777777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30ED8D11" w14:textId="77777777"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14:paraId="2449A204" w14:textId="77777777" w:rsidR="007C3BE7" w:rsidRPr="00423DDC" w:rsidRDefault="007C3BE7" w:rsidP="00506A2F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14:paraId="2104E6A5" w14:textId="77777777" w:rsidR="007C3BE7" w:rsidRDefault="007C3BE7" w:rsidP="007C3BE7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14:paraId="5410FECA" w14:textId="77777777" w:rsidR="007C3BE7" w:rsidRDefault="007C3BE7" w:rsidP="00A72BA7">
      <w:pPr>
        <w:numPr>
          <w:ilvl w:val="0"/>
          <w:numId w:val="12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14:paraId="2B0B63BA" w14:textId="77777777" w:rsidR="007C3BE7" w:rsidRDefault="007C3BE7" w:rsidP="00A72BA7">
      <w:pPr>
        <w:numPr>
          <w:ilvl w:val="0"/>
          <w:numId w:val="12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14:paraId="6EFD8FF6" w14:textId="77777777" w:rsidR="007C3BE7" w:rsidRPr="00E4355A" w:rsidRDefault="007C3BE7" w:rsidP="00A72BA7">
      <w:pPr>
        <w:numPr>
          <w:ilvl w:val="0"/>
          <w:numId w:val="12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14:paraId="1088D5D1" w14:textId="77777777" w:rsidR="00F762CB" w:rsidRDefault="00F762CB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F762CB" w:rsidRPr="00423DDC" w14:paraId="716DEDB9" w14:textId="77777777" w:rsidTr="00506A2F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14:paraId="6C7F79BB" w14:textId="77777777" w:rsidR="00F762CB" w:rsidRPr="00423DDC" w:rsidRDefault="00F762CB" w:rsidP="00506A2F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F762CB" w:rsidRPr="00423DDC" w14:paraId="1165EDF3" w14:textId="77777777" w:rsidTr="00506A2F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2145B68A" w14:textId="77777777"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A788801" w14:textId="77777777"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D0646DC" w14:textId="77777777"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D93E1E" w14:textId="77777777"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30B05C" w14:textId="77777777"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FEA7A62" w14:textId="77777777" w:rsidR="00F762CB" w:rsidRPr="00423DDC" w:rsidRDefault="00F762CB" w:rsidP="00506A2F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F762CB" w:rsidRPr="00423DDC" w14:paraId="4F919A4B" w14:textId="77777777" w:rsidTr="00506A2F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14:paraId="0E664FEF" w14:textId="77777777"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14:paraId="06153056" w14:textId="77777777" w:rsidR="00F762CB" w:rsidRPr="00423DDC" w:rsidRDefault="00F762CB" w:rsidP="00506A2F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14:paraId="75EC02AB" w14:textId="77777777"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14:paraId="7A2F597F" w14:textId="77777777"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14:paraId="05895540" w14:textId="77777777"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丁盛豪</w:t>
            </w:r>
          </w:p>
        </w:tc>
        <w:tc>
          <w:tcPr>
            <w:tcW w:w="1242" w:type="dxa"/>
            <w:shd w:val="clear" w:color="auto" w:fill="E6E6E6"/>
            <w:vAlign w:val="center"/>
          </w:tcPr>
          <w:p w14:paraId="00983253" w14:textId="77777777"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14:paraId="69CF44DC" w14:textId="77777777"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F762CB" w:rsidRPr="00423DDC" w14:paraId="466E525A" w14:textId="77777777" w:rsidTr="00506A2F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14:paraId="1FD9038B" w14:textId="77777777"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14:paraId="6369AC3B" w14:textId="77777777" w:rsidR="00F762CB" w:rsidRPr="00423DDC" w:rsidRDefault="00F762CB" w:rsidP="000315C4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12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</w:t>
            </w:r>
            <w:r w:rsidR="000315C4">
              <w:rPr>
                <w:rFonts w:hint="eastAsia"/>
                <w:sz w:val="24"/>
              </w:rPr>
              <w:t>5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801513C" w14:textId="77777777"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14:paraId="15966A07" w14:textId="77777777" w:rsidR="00F762CB" w:rsidRPr="00423DDC" w:rsidRDefault="00F762CB" w:rsidP="000315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0315C4">
              <w:rPr>
                <w:rFonts w:hint="eastAsia"/>
                <w:sz w:val="24"/>
              </w:rPr>
              <w:t>23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F762CB" w:rsidRPr="00423DDC" w14:paraId="4F03B9E6" w14:textId="77777777" w:rsidTr="00506A2F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14:paraId="115A2F4C" w14:textId="77777777"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14:paraId="4BD53FF7" w14:textId="77777777" w:rsidR="00F762CB" w:rsidRPr="00423DDC" w:rsidRDefault="00F762CB" w:rsidP="000315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Pr="00423DDC">
              <w:rPr>
                <w:rFonts w:hint="eastAsia"/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12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</w:t>
            </w:r>
            <w:r w:rsidR="000315C4">
              <w:rPr>
                <w:rFonts w:hint="eastAsia"/>
                <w:sz w:val="24"/>
              </w:rPr>
              <w:t>9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Pr="00423DDC">
              <w:rPr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12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</w:t>
            </w:r>
            <w:r w:rsidR="000315C4">
              <w:rPr>
                <w:rFonts w:hint="eastAsia"/>
                <w:sz w:val="24"/>
              </w:rPr>
              <w:t>5</w:t>
            </w:r>
          </w:p>
        </w:tc>
      </w:tr>
      <w:tr w:rsidR="00AD3F89" w:rsidRPr="00423DDC" w14:paraId="3A802C68" w14:textId="77777777" w:rsidTr="00506A2F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14:paraId="5CFF9E38" w14:textId="77777777" w:rsidR="00AD3F89" w:rsidRPr="00423DDC" w:rsidRDefault="00AD3F89" w:rsidP="00AD3F89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14:paraId="5565B93D" w14:textId="073E87A8" w:rsidR="00AD3F89" w:rsidRPr="00423DDC" w:rsidRDefault="00AD3F89" w:rsidP="00AD3F8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设计形近整合算法</w:t>
            </w:r>
          </w:p>
        </w:tc>
      </w:tr>
      <w:tr w:rsidR="00F762CB" w:rsidRPr="00423DDC" w14:paraId="72582C3C" w14:textId="77777777" w:rsidTr="00506A2F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234640D" w14:textId="77777777"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14:paraId="648FB364" w14:textId="77777777" w:rsidR="00F762CB" w:rsidRDefault="00AD3F89" w:rsidP="00A72BA7">
            <w:pPr>
              <w:pStyle w:val="ad"/>
              <w:widowControl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阅读</w:t>
            </w:r>
            <w:r w:rsidRPr="00AD3F89">
              <w:rPr>
                <w:sz w:val="24"/>
              </w:rPr>
              <w:t>Ed-Join: an efficient algorithm for similarity joins with edit distance constraints</w:t>
            </w:r>
          </w:p>
          <w:p w14:paraId="1038E93B" w14:textId="66268400" w:rsidR="00AD3F89" w:rsidRPr="00646A97" w:rsidRDefault="00AD3F89" w:rsidP="00A72BA7">
            <w:pPr>
              <w:pStyle w:val="ad"/>
              <w:widowControl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阅读</w:t>
            </w:r>
            <w:r w:rsidRPr="00AD3F89">
              <w:rPr>
                <w:sz w:val="24"/>
              </w:rPr>
              <w:t>Ed-</w:t>
            </w:r>
            <w:proofErr w:type="spellStart"/>
            <w:r w:rsidRPr="00AD3F89">
              <w:rPr>
                <w:sz w:val="24"/>
              </w:rPr>
              <w:t>Sjoin</w:t>
            </w:r>
            <w:proofErr w:type="spellEnd"/>
            <w:r w:rsidRPr="00AD3F89">
              <w:rPr>
                <w:sz w:val="24"/>
              </w:rPr>
              <w:t>; An Optimal Algorithm for Similarity Joins with Edit Distance Constraints</w:t>
            </w:r>
          </w:p>
        </w:tc>
      </w:tr>
      <w:tr w:rsidR="00F762CB" w:rsidRPr="00423DDC" w14:paraId="5D46ED7F" w14:textId="77777777" w:rsidTr="00506A2F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14:paraId="3BA5F5A7" w14:textId="77777777"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14:paraId="68B75BBA" w14:textId="317F57A9" w:rsidR="00E2127C" w:rsidRPr="00AB421F" w:rsidRDefault="00AD3F89" w:rsidP="00A72BA7">
            <w:pPr>
              <w:pStyle w:val="ad"/>
              <w:numPr>
                <w:ilvl w:val="0"/>
                <w:numId w:val="1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相关领域了解不够</w:t>
            </w:r>
          </w:p>
        </w:tc>
      </w:tr>
      <w:tr w:rsidR="00F762CB" w:rsidRPr="00423DDC" w14:paraId="703B4205" w14:textId="77777777" w:rsidTr="00506A2F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14:paraId="051215CE" w14:textId="77777777"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14:paraId="21DB2C32" w14:textId="024689DB" w:rsidR="00F762CB" w:rsidRPr="00423DDC" w:rsidRDefault="00AD3F89" w:rsidP="00AD3F8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本周主要对研究了</w:t>
            </w:r>
            <w:r>
              <w:rPr>
                <w:rFonts w:hint="eastAsia"/>
                <w:sz w:val="24"/>
              </w:rPr>
              <w:t>Ed-join</w:t>
            </w:r>
            <w:r>
              <w:rPr>
                <w:rFonts w:hint="eastAsia"/>
                <w:sz w:val="24"/>
              </w:rPr>
              <w:t>现有的实现</w:t>
            </w:r>
          </w:p>
        </w:tc>
      </w:tr>
      <w:tr w:rsidR="00AD3F89" w:rsidRPr="00423DDC" w14:paraId="124436B3" w14:textId="77777777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2C609B13" w14:textId="77777777" w:rsidR="00AD3F89" w:rsidRPr="00423DDC" w:rsidRDefault="00AD3F89" w:rsidP="00AD3F89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14:paraId="1129F90E" w14:textId="69321CD0" w:rsidR="00AD3F89" w:rsidRPr="00423DDC" w:rsidRDefault="00AD3F89" w:rsidP="00AD3F8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设计形近整合算法</w:t>
            </w:r>
          </w:p>
        </w:tc>
      </w:tr>
      <w:tr w:rsidR="00F762CB" w:rsidRPr="00423DDC" w14:paraId="70319602" w14:textId="77777777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5DF335BC" w14:textId="77777777"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14:paraId="56615CCA" w14:textId="77777777" w:rsidR="00F762CB" w:rsidRPr="00423DDC" w:rsidRDefault="00F762CB" w:rsidP="00506A2F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14:paraId="3954C8C2" w14:textId="77777777" w:rsidR="00F762CB" w:rsidRDefault="00F762CB" w:rsidP="00F762CB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14:paraId="04A68209" w14:textId="77777777" w:rsidR="00F762CB" w:rsidRDefault="00F762CB" w:rsidP="00A72BA7"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14:paraId="02D758A8" w14:textId="77777777" w:rsidR="00F762CB" w:rsidRDefault="00F762CB" w:rsidP="00A72BA7">
      <w:pPr>
        <w:numPr>
          <w:ilvl w:val="0"/>
          <w:numId w:val="15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14:paraId="1A70E027" w14:textId="77777777" w:rsidR="00F762CB" w:rsidRPr="00E4355A" w:rsidRDefault="00F762CB" w:rsidP="00A72BA7">
      <w:pPr>
        <w:numPr>
          <w:ilvl w:val="0"/>
          <w:numId w:val="15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14:paraId="7753F7B5" w14:textId="77777777" w:rsidR="00140A59" w:rsidRDefault="00140A59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140A59" w:rsidRPr="00423DDC" w14:paraId="62877344" w14:textId="77777777" w:rsidTr="00506A2F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14:paraId="6B52CCCB" w14:textId="77777777" w:rsidR="00140A59" w:rsidRPr="00423DDC" w:rsidRDefault="00140A59" w:rsidP="00506A2F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140A59" w:rsidRPr="00423DDC" w14:paraId="2615EECA" w14:textId="77777777" w:rsidTr="00506A2F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015DEAB9" w14:textId="77777777"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B0267B8" w14:textId="77777777"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651AD46" w14:textId="77777777"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713AF2" w14:textId="77777777"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0EF3659" w14:textId="77777777"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404C567" w14:textId="77777777" w:rsidR="00140A59" w:rsidRPr="00423DDC" w:rsidRDefault="00140A59" w:rsidP="00506A2F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140A59" w:rsidRPr="00423DDC" w14:paraId="4450AC8A" w14:textId="77777777" w:rsidTr="00506A2F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14:paraId="32768437" w14:textId="77777777"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14:paraId="07BAFABD" w14:textId="77777777" w:rsidR="00140A59" w:rsidRPr="00423DDC" w:rsidRDefault="00140A59" w:rsidP="00506A2F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14:paraId="2B31E673" w14:textId="77777777"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14:paraId="34628FB0" w14:textId="77777777"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14:paraId="442F1879" w14:textId="77777777"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丁盛豪</w:t>
            </w:r>
          </w:p>
        </w:tc>
        <w:tc>
          <w:tcPr>
            <w:tcW w:w="1242" w:type="dxa"/>
            <w:shd w:val="clear" w:color="auto" w:fill="E6E6E6"/>
            <w:vAlign w:val="center"/>
          </w:tcPr>
          <w:p w14:paraId="5DCAA303" w14:textId="77777777"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14:paraId="41DC87C0" w14:textId="77777777"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140A59" w:rsidRPr="00423DDC" w14:paraId="7D5B521A" w14:textId="77777777" w:rsidTr="00506A2F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14:paraId="65F7F12A" w14:textId="77777777"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14:paraId="73EBB996" w14:textId="77777777" w:rsidR="00140A59" w:rsidRPr="00423DDC" w:rsidRDefault="00140A59" w:rsidP="000315C4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</w:t>
            </w:r>
            <w:r w:rsidR="000315C4">
              <w:rPr>
                <w:rFonts w:hint="eastAsia"/>
                <w:sz w:val="24"/>
              </w:rPr>
              <w:t>1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</w:t>
            </w:r>
            <w:r w:rsidR="000315C4">
              <w:rPr>
                <w:rFonts w:hint="eastAsia"/>
                <w:sz w:val="24"/>
              </w:rPr>
              <w:t>1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53BADD3" w14:textId="77777777"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14:paraId="4D8834B8" w14:textId="77777777" w:rsidR="00140A59" w:rsidRPr="00423DDC" w:rsidRDefault="00140A59" w:rsidP="000315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0315C4">
              <w:rPr>
                <w:rFonts w:hint="eastAsia"/>
                <w:sz w:val="24"/>
              </w:rPr>
              <w:t>24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140A59" w:rsidRPr="00423DDC" w14:paraId="12E85ABF" w14:textId="77777777" w:rsidTr="00506A2F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14:paraId="3369B8CA" w14:textId="77777777"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14:paraId="79E2F545" w14:textId="54305129" w:rsidR="00140A59" w:rsidRPr="00423DDC" w:rsidRDefault="00140A59" w:rsidP="00AD3F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Pr="00423DDC">
              <w:rPr>
                <w:rFonts w:hint="eastAsia"/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12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</w:t>
            </w:r>
            <w:r w:rsidR="000315C4">
              <w:rPr>
                <w:rFonts w:hint="eastAsia"/>
                <w:sz w:val="24"/>
              </w:rPr>
              <w:t>6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</w:t>
            </w:r>
            <w:r w:rsidR="000315C4">
              <w:rPr>
                <w:rFonts w:hint="eastAsia"/>
                <w:sz w:val="24"/>
              </w:rPr>
              <w:t>1</w:t>
            </w:r>
            <w:r w:rsidRPr="00423DDC">
              <w:rPr>
                <w:rFonts w:hint="eastAsia"/>
                <w:sz w:val="24"/>
              </w:rPr>
              <w:t>-</w:t>
            </w:r>
            <w:r w:rsidR="00AD3F89">
              <w:rPr>
                <w:rFonts w:hint="eastAsia"/>
                <w:sz w:val="24"/>
              </w:rPr>
              <w:t>0</w:t>
            </w:r>
            <w:r w:rsidR="000315C4">
              <w:rPr>
                <w:rFonts w:hint="eastAsia"/>
                <w:sz w:val="24"/>
              </w:rPr>
              <w:t>1</w:t>
            </w:r>
          </w:p>
        </w:tc>
      </w:tr>
      <w:tr w:rsidR="00AD3F89" w:rsidRPr="00423DDC" w14:paraId="236233CA" w14:textId="77777777" w:rsidTr="00506A2F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14:paraId="76EDFC78" w14:textId="77777777" w:rsidR="00AD3F89" w:rsidRPr="00423DDC" w:rsidRDefault="00AD3F89" w:rsidP="00AD3F89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14:paraId="22FB7272" w14:textId="2158B7BF" w:rsidR="00AD3F89" w:rsidRPr="00423DDC" w:rsidRDefault="00AD3F89" w:rsidP="00AD3F8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设计形近整合算法</w:t>
            </w:r>
          </w:p>
        </w:tc>
      </w:tr>
      <w:tr w:rsidR="00140A59" w:rsidRPr="00423DDC" w14:paraId="085A1C7D" w14:textId="77777777" w:rsidTr="00506A2F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969A4F4" w14:textId="77777777"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14:paraId="70B63EA4" w14:textId="77777777" w:rsidR="00140A59" w:rsidRDefault="00AD3F89" w:rsidP="00A72BA7">
            <w:pPr>
              <w:pStyle w:val="ad"/>
              <w:widowControl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阅读</w:t>
            </w:r>
            <w:r w:rsidRPr="00AD3F89">
              <w:rPr>
                <w:sz w:val="24"/>
              </w:rPr>
              <w:t>Answering approximate string queries on large data sets using external memory</w:t>
            </w:r>
          </w:p>
          <w:p w14:paraId="34E9CC94" w14:textId="1A8E1570" w:rsidR="00AD3F89" w:rsidRPr="00646A97" w:rsidRDefault="00AD3F89" w:rsidP="00A72BA7">
            <w:pPr>
              <w:pStyle w:val="ad"/>
              <w:widowControl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设计算法</w:t>
            </w:r>
          </w:p>
        </w:tc>
      </w:tr>
      <w:tr w:rsidR="00140A59" w:rsidRPr="00AD3F89" w14:paraId="4F30425D" w14:textId="77777777" w:rsidTr="00506A2F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14:paraId="0403AF45" w14:textId="77777777"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14:paraId="1C67A4F6" w14:textId="1A5D9B82" w:rsidR="00140A59" w:rsidRPr="00AB421F" w:rsidRDefault="00AD3F89" w:rsidP="00A72BA7">
            <w:pPr>
              <w:pStyle w:val="ad"/>
              <w:numPr>
                <w:ilvl w:val="0"/>
                <w:numId w:val="1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基于外存的算法效率受磁盘影响较大</w:t>
            </w:r>
          </w:p>
        </w:tc>
      </w:tr>
      <w:tr w:rsidR="00140A59" w:rsidRPr="00423DDC" w14:paraId="106223B6" w14:textId="77777777" w:rsidTr="00506A2F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14:paraId="096ED131" w14:textId="77777777"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14:paraId="7B5BEB63" w14:textId="7E5E1792" w:rsidR="00140A59" w:rsidRPr="00423DDC" w:rsidRDefault="00140A59" w:rsidP="00506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本周主要</w:t>
            </w:r>
            <w:r w:rsidR="00AD3F89">
              <w:rPr>
                <w:rFonts w:hint="eastAsia"/>
                <w:sz w:val="24"/>
              </w:rPr>
              <w:t>设计了形近整合的</w:t>
            </w:r>
            <w:r w:rsidR="00AD3F89">
              <w:rPr>
                <w:rFonts w:hint="eastAsia"/>
                <w:sz w:val="24"/>
              </w:rPr>
              <w:t>join</w:t>
            </w:r>
            <w:r w:rsidR="00AD3F89">
              <w:rPr>
                <w:rFonts w:hint="eastAsia"/>
                <w:sz w:val="24"/>
              </w:rPr>
              <w:t>算法</w:t>
            </w:r>
          </w:p>
        </w:tc>
      </w:tr>
      <w:tr w:rsidR="00140A59" w:rsidRPr="00423DDC" w14:paraId="142AB1FB" w14:textId="77777777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2000C294" w14:textId="77777777"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14:paraId="583569DA" w14:textId="7A1A3E41" w:rsidR="00140A59" w:rsidRPr="00423DDC" w:rsidRDefault="00AD3F89" w:rsidP="00506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了解知识库</w:t>
            </w:r>
          </w:p>
        </w:tc>
      </w:tr>
      <w:tr w:rsidR="00140A59" w:rsidRPr="00423DDC" w14:paraId="7EDDCB44" w14:textId="77777777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44FA9F3C" w14:textId="77777777"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14:paraId="5DBB8B59" w14:textId="77777777" w:rsidR="00140A59" w:rsidRPr="00423DDC" w:rsidRDefault="00140A59" w:rsidP="00506A2F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14:paraId="1DCBEC29" w14:textId="77777777" w:rsidR="00140A59" w:rsidRDefault="00140A59" w:rsidP="00140A59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14:paraId="332FAF7F" w14:textId="77777777" w:rsidR="00140A59" w:rsidRDefault="00140A59" w:rsidP="00A72BA7">
      <w:pPr>
        <w:numPr>
          <w:ilvl w:val="0"/>
          <w:numId w:val="18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14:paraId="476C635E" w14:textId="77777777" w:rsidR="00140A59" w:rsidRDefault="00140A59" w:rsidP="00A72BA7">
      <w:pPr>
        <w:numPr>
          <w:ilvl w:val="0"/>
          <w:numId w:val="18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14:paraId="242CEAE3" w14:textId="77777777" w:rsidR="00140A59" w:rsidRPr="00E4355A" w:rsidRDefault="00140A59" w:rsidP="00A72BA7">
      <w:pPr>
        <w:numPr>
          <w:ilvl w:val="0"/>
          <w:numId w:val="18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14:paraId="6A3BC2DB" w14:textId="77777777" w:rsidR="006D073B" w:rsidRDefault="006D073B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6D073B" w:rsidRPr="00423DDC" w14:paraId="098AB117" w14:textId="77777777" w:rsidTr="00506A2F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14:paraId="11AF34D6" w14:textId="77777777" w:rsidR="006D073B" w:rsidRPr="00423DDC" w:rsidRDefault="006D073B" w:rsidP="00506A2F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6D073B" w:rsidRPr="00423DDC" w14:paraId="49F923DF" w14:textId="77777777" w:rsidTr="00506A2F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28B86D70" w14:textId="77777777"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64B305D" w14:textId="77777777"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D8B2EFC" w14:textId="77777777"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965329" w14:textId="77777777"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5012F06" w14:textId="77777777"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975DF02" w14:textId="77777777" w:rsidR="006D073B" w:rsidRPr="00423DDC" w:rsidRDefault="006D073B" w:rsidP="00506A2F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6D073B" w:rsidRPr="00423DDC" w14:paraId="44AC2242" w14:textId="77777777" w:rsidTr="00506A2F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14:paraId="75E1FB2C" w14:textId="77777777"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14:paraId="796DCD07" w14:textId="77777777" w:rsidR="006D073B" w:rsidRPr="00423DDC" w:rsidRDefault="006D073B" w:rsidP="00506A2F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14:paraId="045F841A" w14:textId="77777777"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14:paraId="5F5B84FA" w14:textId="77777777"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14:paraId="5509591D" w14:textId="77777777"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丁盛豪</w:t>
            </w:r>
          </w:p>
        </w:tc>
        <w:tc>
          <w:tcPr>
            <w:tcW w:w="1242" w:type="dxa"/>
            <w:shd w:val="clear" w:color="auto" w:fill="E6E6E6"/>
            <w:vAlign w:val="center"/>
          </w:tcPr>
          <w:p w14:paraId="62AC95C2" w14:textId="77777777"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14:paraId="11FA26B8" w14:textId="77777777"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6D073B" w:rsidRPr="00423DDC" w14:paraId="0B9F9985" w14:textId="77777777" w:rsidTr="00506A2F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14:paraId="1AAB0769" w14:textId="77777777"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14:paraId="2E47FAEC" w14:textId="77777777" w:rsidR="006D073B" w:rsidRPr="00423DDC" w:rsidRDefault="006D073B" w:rsidP="000315C4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</w:t>
            </w:r>
            <w:r w:rsidR="000315C4">
              <w:rPr>
                <w:rFonts w:hint="eastAsia"/>
                <w:sz w:val="24"/>
              </w:rPr>
              <w:t>7-</w:t>
            </w:r>
            <w:r>
              <w:rPr>
                <w:sz w:val="24"/>
              </w:rPr>
              <w:t>0</w:t>
            </w:r>
            <w:r w:rsidR="000315C4">
              <w:rPr>
                <w:rFonts w:hint="eastAsia"/>
                <w:sz w:val="24"/>
              </w:rPr>
              <w:t>1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</w:t>
            </w:r>
            <w:r w:rsidR="000315C4">
              <w:rPr>
                <w:rFonts w:hint="eastAsia"/>
                <w:sz w:val="24"/>
              </w:rPr>
              <w:t>8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A71F6EB" w14:textId="77777777"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14:paraId="211A5E47" w14:textId="77777777" w:rsidR="006D073B" w:rsidRPr="00423DDC" w:rsidRDefault="006D073B" w:rsidP="000315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0315C4">
              <w:rPr>
                <w:rFonts w:hint="eastAsia"/>
                <w:sz w:val="24"/>
              </w:rPr>
              <w:t>25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6D073B" w:rsidRPr="00423DDC" w14:paraId="0169B265" w14:textId="77777777" w:rsidTr="00506A2F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14:paraId="04D140FD" w14:textId="77777777"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14:paraId="6AB6C9D4" w14:textId="77777777" w:rsidR="006D073B" w:rsidRPr="00423DDC" w:rsidRDefault="006D073B" w:rsidP="000315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</w:t>
            </w:r>
            <w:r w:rsidR="000315C4">
              <w:rPr>
                <w:rFonts w:hint="eastAsia"/>
                <w:sz w:val="24"/>
              </w:rPr>
              <w:t>1</w:t>
            </w:r>
            <w:r w:rsidRPr="00423DDC">
              <w:rPr>
                <w:rFonts w:hint="eastAsia"/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02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</w:t>
            </w:r>
            <w:r w:rsidR="000315C4">
              <w:rPr>
                <w:rFonts w:hint="eastAsia"/>
                <w:sz w:val="24"/>
              </w:rPr>
              <w:t>1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</w:t>
            </w:r>
            <w:r w:rsidR="000315C4">
              <w:rPr>
                <w:rFonts w:hint="eastAsia"/>
                <w:sz w:val="24"/>
              </w:rPr>
              <w:t>8</w:t>
            </w:r>
          </w:p>
        </w:tc>
      </w:tr>
      <w:tr w:rsidR="00AD3F89" w:rsidRPr="00423DDC" w14:paraId="369659AE" w14:textId="77777777" w:rsidTr="00506A2F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14:paraId="4EED8124" w14:textId="77777777" w:rsidR="00AD3F89" w:rsidRPr="00423DDC" w:rsidRDefault="00AD3F89" w:rsidP="00AD3F89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14:paraId="0880219E" w14:textId="3DA7AD87" w:rsidR="00AD3F89" w:rsidRPr="00423DDC" w:rsidRDefault="00AD3F89" w:rsidP="00AD3F8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了解知识库</w:t>
            </w:r>
          </w:p>
        </w:tc>
      </w:tr>
      <w:tr w:rsidR="006D073B" w:rsidRPr="00423DDC" w14:paraId="076285A0" w14:textId="77777777" w:rsidTr="00506A2F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0FB334A" w14:textId="77777777"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14:paraId="7FEB77DE" w14:textId="0D3F5B2A" w:rsidR="006D073B" w:rsidRPr="00646A97" w:rsidRDefault="003E63A9" w:rsidP="00A72BA7">
            <w:pPr>
              <w:pStyle w:val="ad"/>
              <w:widowControl/>
              <w:numPr>
                <w:ilvl w:val="0"/>
                <w:numId w:val="1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修改知识库格式</w:t>
            </w:r>
          </w:p>
        </w:tc>
      </w:tr>
      <w:tr w:rsidR="006D073B" w:rsidRPr="00423DDC" w14:paraId="059E2A7A" w14:textId="77777777" w:rsidTr="00506A2F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14:paraId="69ACF5E8" w14:textId="77777777"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14:paraId="2B62BA9F" w14:textId="6A113218" w:rsidR="006D073B" w:rsidRPr="00AB421F" w:rsidRDefault="007D29EA" w:rsidP="007D29EA">
            <w:pPr>
              <w:pStyle w:val="ad"/>
              <w:numPr>
                <w:ilvl w:val="0"/>
                <w:numId w:val="5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知识库部分结构混乱</w:t>
            </w:r>
          </w:p>
        </w:tc>
      </w:tr>
      <w:tr w:rsidR="006D073B" w:rsidRPr="00423DDC" w14:paraId="15D2706E" w14:textId="77777777" w:rsidTr="00506A2F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14:paraId="1FD02D17" w14:textId="77777777"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14:paraId="105E89A0" w14:textId="7AB7055C" w:rsidR="006D073B" w:rsidRPr="00423DDC" w:rsidRDefault="006D073B" w:rsidP="00506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本周主要</w:t>
            </w:r>
            <w:r w:rsidR="003E63A9">
              <w:rPr>
                <w:rFonts w:hint="eastAsia"/>
                <w:sz w:val="24"/>
              </w:rPr>
              <w:t>对知识库进行预处理</w:t>
            </w:r>
          </w:p>
        </w:tc>
      </w:tr>
      <w:tr w:rsidR="006D073B" w:rsidRPr="00423DDC" w14:paraId="7A1AB2B9" w14:textId="77777777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452FF35E" w14:textId="77777777"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14:paraId="5B983AF5" w14:textId="21789988" w:rsidR="006D073B" w:rsidRPr="00423DDC" w:rsidRDefault="003E63A9" w:rsidP="00506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应用知识库</w:t>
            </w:r>
          </w:p>
        </w:tc>
      </w:tr>
      <w:tr w:rsidR="006D073B" w:rsidRPr="00423DDC" w14:paraId="1B2B54A0" w14:textId="77777777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6D476EB9" w14:textId="77777777"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14:paraId="686F9170" w14:textId="77777777" w:rsidR="006D073B" w:rsidRPr="00423DDC" w:rsidRDefault="006D073B" w:rsidP="00506A2F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14:paraId="685A36EB" w14:textId="77777777" w:rsidR="006D073B" w:rsidRDefault="006D073B" w:rsidP="006D073B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14:paraId="67F9C96F" w14:textId="77777777" w:rsidR="006D073B" w:rsidRDefault="006D073B" w:rsidP="00A72BA7">
      <w:pPr>
        <w:numPr>
          <w:ilvl w:val="0"/>
          <w:numId w:val="21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14:paraId="74B18F06" w14:textId="77777777" w:rsidR="006D073B" w:rsidRDefault="006D073B" w:rsidP="00A72BA7">
      <w:pPr>
        <w:numPr>
          <w:ilvl w:val="0"/>
          <w:numId w:val="21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14:paraId="5AC8C201" w14:textId="77777777" w:rsidR="006D073B" w:rsidRPr="00E4355A" w:rsidRDefault="006D073B" w:rsidP="00A72BA7">
      <w:pPr>
        <w:numPr>
          <w:ilvl w:val="0"/>
          <w:numId w:val="21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14:paraId="62C77EB2" w14:textId="77777777" w:rsidR="00C71688" w:rsidRDefault="00C71688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C71688" w:rsidRPr="00423DDC" w14:paraId="32F8B525" w14:textId="77777777" w:rsidTr="00506A2F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14:paraId="1A5466CE" w14:textId="77777777" w:rsidR="00C71688" w:rsidRPr="00423DDC" w:rsidRDefault="00C71688" w:rsidP="00506A2F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C71688" w:rsidRPr="00423DDC" w14:paraId="3CD3CC97" w14:textId="77777777" w:rsidTr="00506A2F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0A4A0AC9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58C794A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915F589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794098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8AFC710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A745AFF" w14:textId="77777777" w:rsidR="00C71688" w:rsidRPr="00423DDC" w:rsidRDefault="00C71688" w:rsidP="00506A2F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C71688" w:rsidRPr="00423DDC" w14:paraId="04FC9BC1" w14:textId="77777777" w:rsidTr="00506A2F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14:paraId="245CA289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14:paraId="10D427E8" w14:textId="77777777" w:rsidR="00C71688" w:rsidRPr="00423DDC" w:rsidRDefault="00C71688" w:rsidP="00506A2F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14:paraId="360BA35B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14:paraId="7786BD1C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14:paraId="0711E053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丁盛豪</w:t>
            </w:r>
          </w:p>
        </w:tc>
        <w:tc>
          <w:tcPr>
            <w:tcW w:w="1242" w:type="dxa"/>
            <w:shd w:val="clear" w:color="auto" w:fill="E6E6E6"/>
            <w:vAlign w:val="center"/>
          </w:tcPr>
          <w:p w14:paraId="53D77B16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14:paraId="0C99D7E8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C71688" w:rsidRPr="00423DDC" w14:paraId="68C1A760" w14:textId="77777777" w:rsidTr="00506A2F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14:paraId="69EFDEA1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14:paraId="323CA413" w14:textId="77777777" w:rsidR="00C71688" w:rsidRPr="00423DDC" w:rsidRDefault="00C71688" w:rsidP="000315C4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</w:t>
            </w:r>
            <w:r w:rsidR="000315C4">
              <w:rPr>
                <w:rFonts w:hint="eastAsia"/>
                <w:sz w:val="24"/>
              </w:rPr>
              <w:t>1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</w:t>
            </w:r>
            <w:r w:rsidR="000315C4">
              <w:rPr>
                <w:rFonts w:hint="eastAsia"/>
                <w:sz w:val="24"/>
              </w:rPr>
              <w:t>5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B6F41B8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14:paraId="5639215C" w14:textId="77777777" w:rsidR="00C71688" w:rsidRPr="00423DDC" w:rsidRDefault="00C71688" w:rsidP="000315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0315C4">
              <w:rPr>
                <w:rFonts w:hint="eastAsia"/>
                <w:sz w:val="24"/>
              </w:rPr>
              <w:t>26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C71688" w:rsidRPr="00423DDC" w14:paraId="1BB4782D" w14:textId="77777777" w:rsidTr="00506A2F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14:paraId="683F0FB9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14:paraId="564B2417" w14:textId="77777777" w:rsidR="00C71688" w:rsidRPr="00423DDC" w:rsidRDefault="00C71688" w:rsidP="000315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</w:t>
            </w:r>
            <w:r w:rsidR="000315C4">
              <w:rPr>
                <w:rFonts w:hint="eastAsia"/>
                <w:sz w:val="24"/>
              </w:rPr>
              <w:t>1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</w:t>
            </w:r>
            <w:r w:rsidR="000315C4">
              <w:rPr>
                <w:rFonts w:hint="eastAsia"/>
                <w:sz w:val="24"/>
              </w:rPr>
              <w:t>9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</w:t>
            </w:r>
            <w:r w:rsidR="000315C4">
              <w:rPr>
                <w:rFonts w:hint="eastAsia"/>
                <w:sz w:val="24"/>
              </w:rPr>
              <w:t>1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</w:t>
            </w:r>
            <w:r w:rsidR="000315C4">
              <w:rPr>
                <w:rFonts w:hint="eastAsia"/>
                <w:sz w:val="24"/>
              </w:rPr>
              <w:t>5</w:t>
            </w:r>
          </w:p>
        </w:tc>
      </w:tr>
      <w:tr w:rsidR="00C71688" w:rsidRPr="00423DDC" w14:paraId="0C746D8A" w14:textId="77777777" w:rsidTr="00506A2F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14:paraId="75730673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14:paraId="58CB5B25" w14:textId="32FE1EE4" w:rsidR="00C71688" w:rsidRPr="00423DDC" w:rsidRDefault="00EB1A2F" w:rsidP="00506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应用知识库</w:t>
            </w:r>
          </w:p>
        </w:tc>
      </w:tr>
      <w:tr w:rsidR="00C71688" w:rsidRPr="00423DDC" w14:paraId="4792B5D3" w14:textId="77777777" w:rsidTr="00506A2F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99B0B77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14:paraId="41FD3BCC" w14:textId="77777777" w:rsidR="00E10B13" w:rsidRDefault="00EB1A2F" w:rsidP="00A72BA7">
            <w:pPr>
              <w:pStyle w:val="ad"/>
              <w:widowControl/>
              <w:numPr>
                <w:ilvl w:val="0"/>
                <w:numId w:val="2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知识库与模式的匹配</w:t>
            </w:r>
          </w:p>
          <w:p w14:paraId="3EA47E6B" w14:textId="45DCC0BB" w:rsidR="00EB1A2F" w:rsidRPr="00646A97" w:rsidRDefault="00EB1A2F" w:rsidP="00A72BA7">
            <w:pPr>
              <w:pStyle w:val="ad"/>
              <w:widowControl/>
              <w:numPr>
                <w:ilvl w:val="0"/>
                <w:numId w:val="2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挖掘知识库中属性相关信息</w:t>
            </w:r>
          </w:p>
        </w:tc>
      </w:tr>
      <w:tr w:rsidR="00C71688" w:rsidRPr="00423DDC" w14:paraId="1AA47EDC" w14:textId="77777777" w:rsidTr="00506A2F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14:paraId="62562928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14:paraId="31EADF8A" w14:textId="77777777" w:rsidR="00E10B13" w:rsidRDefault="00EB1A2F" w:rsidP="00A72BA7">
            <w:pPr>
              <w:pStyle w:val="ad"/>
              <w:numPr>
                <w:ilvl w:val="0"/>
                <w:numId w:val="2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知识库中数据有限</w:t>
            </w:r>
          </w:p>
          <w:p w14:paraId="27058AA4" w14:textId="2FEDC3E8" w:rsidR="00EB1A2F" w:rsidRPr="00AB421F" w:rsidRDefault="00EB1A2F" w:rsidP="00A72BA7">
            <w:pPr>
              <w:pStyle w:val="ad"/>
              <w:numPr>
                <w:ilvl w:val="0"/>
                <w:numId w:val="2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知识库与属性之间有偏差</w:t>
            </w:r>
          </w:p>
        </w:tc>
      </w:tr>
      <w:tr w:rsidR="00C71688" w:rsidRPr="00423DDC" w14:paraId="4BBF63E1" w14:textId="77777777" w:rsidTr="00506A2F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14:paraId="33A38A20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14:paraId="23F6BD0D" w14:textId="03176A21" w:rsidR="00C71688" w:rsidRPr="00423DDC" w:rsidRDefault="00C71688" w:rsidP="00E10B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本周主要</w:t>
            </w:r>
            <w:r w:rsidR="00EB1A2F">
              <w:rPr>
                <w:rFonts w:hint="eastAsia"/>
                <w:sz w:val="24"/>
              </w:rPr>
              <w:t>进行了知识库与模式之间的，两者之间还是有着一定差异的，现阶段为保证进度先进行算法设计，后期应设计更好的对应方法</w:t>
            </w:r>
          </w:p>
        </w:tc>
      </w:tr>
      <w:tr w:rsidR="00C71688" w:rsidRPr="00423DDC" w14:paraId="00191790" w14:textId="77777777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08678582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14:paraId="06798CBE" w14:textId="5B05F946" w:rsidR="00C71688" w:rsidRPr="00423DDC" w:rsidRDefault="00EB1A2F" w:rsidP="00506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语义整合算法设计</w:t>
            </w:r>
          </w:p>
        </w:tc>
      </w:tr>
      <w:tr w:rsidR="00C71688" w:rsidRPr="00423DDC" w14:paraId="7DB96C7D" w14:textId="77777777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5DA9AE2D" w14:textId="77777777"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14:paraId="518BDD66" w14:textId="77777777" w:rsidR="00C71688" w:rsidRPr="00423DDC" w:rsidRDefault="00C71688" w:rsidP="00506A2F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14:paraId="4D8400D4" w14:textId="77777777" w:rsidR="00C71688" w:rsidRDefault="00C71688" w:rsidP="00C71688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14:paraId="5C20A3F3" w14:textId="77777777" w:rsidR="00C71688" w:rsidRDefault="00C71688" w:rsidP="00A72BA7">
      <w:pPr>
        <w:numPr>
          <w:ilvl w:val="0"/>
          <w:numId w:val="24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14:paraId="6B3E806F" w14:textId="77777777" w:rsidR="00C71688" w:rsidRDefault="00C71688" w:rsidP="00A72BA7">
      <w:pPr>
        <w:numPr>
          <w:ilvl w:val="0"/>
          <w:numId w:val="24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14:paraId="57D21663" w14:textId="77777777" w:rsidR="00C71688" w:rsidRPr="00E4355A" w:rsidRDefault="00C71688" w:rsidP="00A72BA7">
      <w:pPr>
        <w:numPr>
          <w:ilvl w:val="0"/>
          <w:numId w:val="24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14:paraId="31B1BBBE" w14:textId="77777777" w:rsidR="00E22CD9" w:rsidRDefault="00E22CD9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E22CD9" w:rsidRPr="00423DDC" w14:paraId="59820947" w14:textId="77777777" w:rsidTr="00506A2F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14:paraId="0A7C3175" w14:textId="77777777" w:rsidR="00E22CD9" w:rsidRPr="00423DDC" w:rsidRDefault="00E22CD9" w:rsidP="00506A2F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E22CD9" w:rsidRPr="00423DDC" w14:paraId="390C3A43" w14:textId="77777777" w:rsidTr="00506A2F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6CAAD656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0ED9082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4CDC163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80DE0A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ED2EEC4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D1E9379" w14:textId="77777777" w:rsidR="00E22CD9" w:rsidRPr="00423DDC" w:rsidRDefault="00E22CD9" w:rsidP="00506A2F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E22CD9" w:rsidRPr="00423DDC" w14:paraId="596C3D77" w14:textId="77777777" w:rsidTr="00506A2F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14:paraId="2523E3C0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14:paraId="6CE4F432" w14:textId="77777777" w:rsidR="00E22CD9" w:rsidRPr="00423DDC" w:rsidRDefault="00E22CD9" w:rsidP="00506A2F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14:paraId="26790BE4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14:paraId="0CC9E8B2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14:paraId="38F0B75A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丁盛豪</w:t>
            </w:r>
          </w:p>
        </w:tc>
        <w:tc>
          <w:tcPr>
            <w:tcW w:w="1242" w:type="dxa"/>
            <w:shd w:val="clear" w:color="auto" w:fill="E6E6E6"/>
            <w:vAlign w:val="center"/>
          </w:tcPr>
          <w:p w14:paraId="05B6C480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14:paraId="4F9D1CF2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E22CD9" w:rsidRPr="00423DDC" w14:paraId="6D711C06" w14:textId="77777777" w:rsidTr="00506A2F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14:paraId="287ED7FF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14:paraId="25311C58" w14:textId="77777777" w:rsidR="00E22CD9" w:rsidRPr="00423DDC" w:rsidRDefault="00E22CD9" w:rsidP="000315C4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</w:t>
            </w:r>
            <w:r w:rsidR="000315C4">
              <w:rPr>
                <w:rFonts w:hint="eastAsia"/>
                <w:sz w:val="24"/>
              </w:rPr>
              <w:t>1</w:t>
            </w:r>
            <w:r w:rsidRPr="00423DDC">
              <w:rPr>
                <w:rFonts w:hint="eastAsia"/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22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819131D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14:paraId="24FF33C0" w14:textId="77777777" w:rsidR="00E22CD9" w:rsidRPr="00423DDC" w:rsidRDefault="00E22CD9" w:rsidP="000315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0315C4">
              <w:rPr>
                <w:rFonts w:hint="eastAsia"/>
                <w:sz w:val="24"/>
              </w:rPr>
              <w:t>27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E22CD9" w:rsidRPr="00423DDC" w14:paraId="70F8A7D4" w14:textId="77777777" w:rsidTr="00506A2F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14:paraId="274CF2C4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14:paraId="4E0A01EC" w14:textId="77777777" w:rsidR="00E22CD9" w:rsidRPr="00423DDC" w:rsidRDefault="00E22CD9" w:rsidP="000315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</w:t>
            </w:r>
            <w:r w:rsidR="000315C4">
              <w:rPr>
                <w:rFonts w:hint="eastAsia"/>
                <w:sz w:val="24"/>
              </w:rPr>
              <w:t>1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</w:t>
            </w:r>
            <w:r w:rsidR="000315C4">
              <w:rPr>
                <w:rFonts w:hint="eastAsia"/>
                <w:sz w:val="24"/>
              </w:rPr>
              <w:t>6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</w:t>
            </w:r>
            <w:r w:rsidR="000315C4">
              <w:rPr>
                <w:rFonts w:hint="eastAsia"/>
                <w:sz w:val="24"/>
              </w:rPr>
              <w:t>1</w:t>
            </w:r>
            <w:r w:rsidRPr="00423DDC">
              <w:rPr>
                <w:rFonts w:hint="eastAsia"/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22</w:t>
            </w:r>
          </w:p>
        </w:tc>
      </w:tr>
      <w:tr w:rsidR="00E22CD9" w:rsidRPr="00423DDC" w14:paraId="67E35E73" w14:textId="77777777" w:rsidTr="00506A2F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14:paraId="0E4B5BD7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14:paraId="7C0F0944" w14:textId="4B402AC1" w:rsidR="00E22CD9" w:rsidRPr="00423DDC" w:rsidRDefault="00EB1A2F" w:rsidP="00506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语义整合算法设计</w:t>
            </w:r>
          </w:p>
        </w:tc>
      </w:tr>
      <w:tr w:rsidR="00E22CD9" w:rsidRPr="00423DDC" w14:paraId="52693704" w14:textId="77777777" w:rsidTr="00506A2F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8AB5F96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14:paraId="0785C08D" w14:textId="77777777" w:rsidR="00E22CD9" w:rsidRDefault="00EB1A2F" w:rsidP="00A72BA7">
            <w:pPr>
              <w:pStyle w:val="ad"/>
              <w:widowControl/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语义整合算法设计</w:t>
            </w:r>
          </w:p>
          <w:p w14:paraId="74328D72" w14:textId="4CD8F26C" w:rsidR="00EB1A2F" w:rsidRPr="00646A97" w:rsidRDefault="00EB1A2F" w:rsidP="00A72BA7">
            <w:pPr>
              <w:pStyle w:val="ad"/>
              <w:widowControl/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阅读</w:t>
            </w:r>
            <w:r>
              <w:t xml:space="preserve"> </w:t>
            </w:r>
            <w:r w:rsidRPr="00EB1A2F">
              <w:rPr>
                <w:sz w:val="24"/>
              </w:rPr>
              <w:t>String similarity measures and joins with synonyms</w:t>
            </w:r>
          </w:p>
        </w:tc>
      </w:tr>
      <w:tr w:rsidR="00E22CD9" w:rsidRPr="00423DDC" w14:paraId="335637FA" w14:textId="77777777" w:rsidTr="00506A2F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14:paraId="29706959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14:paraId="58864D74" w14:textId="54AA4BA5" w:rsidR="00E22CD9" w:rsidRPr="00AB421F" w:rsidRDefault="00EB1A2F" w:rsidP="00A72BA7">
            <w:pPr>
              <w:pStyle w:val="ad"/>
              <w:numPr>
                <w:ilvl w:val="0"/>
                <w:numId w:val="2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利用知识库进行集成的先例较少</w:t>
            </w:r>
          </w:p>
        </w:tc>
      </w:tr>
      <w:tr w:rsidR="00E22CD9" w:rsidRPr="00423DDC" w14:paraId="230DE49D" w14:textId="77777777" w:rsidTr="00506A2F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14:paraId="0DAE4DB0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14:paraId="72E70092" w14:textId="4FEE2337" w:rsidR="00E22CD9" w:rsidRPr="00423DDC" w:rsidRDefault="00E22CD9" w:rsidP="00EB1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</w:t>
            </w:r>
            <w:r w:rsidR="00EB1A2F">
              <w:rPr>
                <w:rFonts w:hint="eastAsia"/>
                <w:sz w:val="24"/>
              </w:rPr>
              <w:t>主要进行了语义整合算法设计</w:t>
            </w:r>
          </w:p>
        </w:tc>
      </w:tr>
      <w:tr w:rsidR="00E22CD9" w:rsidRPr="00423DDC" w14:paraId="7FEF2AEF" w14:textId="77777777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67083360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14:paraId="40A7C9A2" w14:textId="7DC9C7D9" w:rsidR="00E22CD9" w:rsidRPr="00423DDC" w:rsidRDefault="00E22CD9" w:rsidP="00506A2F">
            <w:pPr>
              <w:rPr>
                <w:sz w:val="24"/>
              </w:rPr>
            </w:pPr>
          </w:p>
        </w:tc>
      </w:tr>
      <w:tr w:rsidR="00E22CD9" w:rsidRPr="00423DDC" w14:paraId="6F0C2E40" w14:textId="77777777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154EFFEC" w14:textId="77777777"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14:paraId="12BCC632" w14:textId="77777777" w:rsidR="00E22CD9" w:rsidRPr="00423DDC" w:rsidRDefault="00E22CD9" w:rsidP="00506A2F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14:paraId="41572F08" w14:textId="77777777" w:rsidR="00E22CD9" w:rsidRDefault="00E22CD9" w:rsidP="00E22CD9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14:paraId="48B42165" w14:textId="77777777" w:rsidR="00E22CD9" w:rsidRDefault="00E22CD9" w:rsidP="00A72BA7">
      <w:pPr>
        <w:numPr>
          <w:ilvl w:val="0"/>
          <w:numId w:val="27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14:paraId="4171F137" w14:textId="77777777" w:rsidR="00E22CD9" w:rsidRDefault="00E22CD9" w:rsidP="00A72BA7">
      <w:pPr>
        <w:numPr>
          <w:ilvl w:val="0"/>
          <w:numId w:val="27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14:paraId="4B3F966F" w14:textId="77777777" w:rsidR="00E22CD9" w:rsidRPr="00E4355A" w:rsidRDefault="00E22CD9" w:rsidP="00A72BA7">
      <w:pPr>
        <w:numPr>
          <w:ilvl w:val="0"/>
          <w:numId w:val="27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14:paraId="617AF6CA" w14:textId="77777777" w:rsidR="00506A2F" w:rsidRDefault="00506A2F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506A2F" w:rsidRPr="00423DDC" w14:paraId="3F095CC5" w14:textId="77777777" w:rsidTr="00506A2F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14:paraId="455A94C0" w14:textId="77777777" w:rsidR="00506A2F" w:rsidRPr="00423DDC" w:rsidRDefault="00506A2F" w:rsidP="00506A2F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506A2F" w:rsidRPr="00423DDC" w14:paraId="375E79CA" w14:textId="77777777" w:rsidTr="00506A2F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6538D54B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05B9562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47EA319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43CF65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978434F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5BB23F0" w14:textId="77777777" w:rsidR="00506A2F" w:rsidRPr="00423DDC" w:rsidRDefault="00506A2F" w:rsidP="00506A2F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506A2F" w:rsidRPr="00423DDC" w14:paraId="11C0AB3E" w14:textId="77777777" w:rsidTr="00506A2F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14:paraId="3E731ECA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14:paraId="6170EE24" w14:textId="77777777" w:rsidR="00506A2F" w:rsidRPr="00423DDC" w:rsidRDefault="00506A2F" w:rsidP="00506A2F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14:paraId="446CD536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14:paraId="1E3C554E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14:paraId="0BA15F44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丁盛豪</w:t>
            </w:r>
          </w:p>
        </w:tc>
        <w:tc>
          <w:tcPr>
            <w:tcW w:w="1242" w:type="dxa"/>
            <w:shd w:val="clear" w:color="auto" w:fill="E6E6E6"/>
            <w:vAlign w:val="center"/>
          </w:tcPr>
          <w:p w14:paraId="48D06395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14:paraId="7D892796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506A2F" w:rsidRPr="00423DDC" w14:paraId="0B932130" w14:textId="77777777" w:rsidTr="00506A2F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14:paraId="277625D8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14:paraId="7A968B68" w14:textId="77777777" w:rsidR="00506A2F" w:rsidRPr="00423DDC" w:rsidRDefault="00506A2F" w:rsidP="000315C4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</w:t>
            </w:r>
            <w:r w:rsidR="000315C4">
              <w:rPr>
                <w:rFonts w:hint="eastAsia"/>
                <w:sz w:val="24"/>
              </w:rPr>
              <w:t>1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</w:t>
            </w:r>
            <w:r w:rsidR="000315C4">
              <w:rPr>
                <w:rFonts w:hint="eastAsia"/>
                <w:sz w:val="24"/>
              </w:rPr>
              <w:t>9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C6F20F8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14:paraId="4E50C49A" w14:textId="77777777" w:rsidR="00506A2F" w:rsidRPr="00423DDC" w:rsidRDefault="00506A2F" w:rsidP="000315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0315C4">
              <w:rPr>
                <w:rFonts w:hint="eastAsia"/>
                <w:sz w:val="24"/>
              </w:rPr>
              <w:t>28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506A2F" w:rsidRPr="00423DDC" w14:paraId="2CBA6AE8" w14:textId="77777777" w:rsidTr="00506A2F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14:paraId="266CEEBA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14:paraId="3C0F2991" w14:textId="77777777" w:rsidR="00506A2F" w:rsidRPr="00423DDC" w:rsidRDefault="00506A2F" w:rsidP="000315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</w:t>
            </w:r>
            <w:r w:rsidR="000315C4">
              <w:rPr>
                <w:rFonts w:hint="eastAsia"/>
                <w:sz w:val="24"/>
              </w:rPr>
              <w:t>1</w:t>
            </w:r>
            <w:r w:rsidRPr="00423DDC">
              <w:rPr>
                <w:rFonts w:hint="eastAsia"/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23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</w:t>
            </w:r>
            <w:r w:rsidR="000315C4">
              <w:rPr>
                <w:rFonts w:hint="eastAsia"/>
                <w:sz w:val="24"/>
              </w:rPr>
              <w:t>1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</w:t>
            </w:r>
            <w:r w:rsidR="000315C4">
              <w:rPr>
                <w:rFonts w:hint="eastAsia"/>
                <w:sz w:val="24"/>
              </w:rPr>
              <w:t>9</w:t>
            </w:r>
          </w:p>
        </w:tc>
      </w:tr>
      <w:tr w:rsidR="00506A2F" w:rsidRPr="00423DDC" w14:paraId="396BA3A4" w14:textId="77777777" w:rsidTr="00506A2F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14:paraId="06A407D9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14:paraId="5DCDC0D5" w14:textId="7EF9F1BE" w:rsidR="00506A2F" w:rsidRPr="00423DDC" w:rsidRDefault="00EB1A2F" w:rsidP="00506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春节假期</w:t>
            </w:r>
          </w:p>
        </w:tc>
      </w:tr>
      <w:tr w:rsidR="00506A2F" w:rsidRPr="00423DDC" w14:paraId="49CE0919" w14:textId="77777777" w:rsidTr="00506A2F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1719282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14:paraId="1D89C818" w14:textId="1F3672D8" w:rsidR="00506A2F" w:rsidRPr="00EB1A2F" w:rsidRDefault="00EB1A2F" w:rsidP="00EB1A2F">
            <w:pPr>
              <w:pStyle w:val="ad"/>
              <w:widowControl/>
              <w:numPr>
                <w:ilvl w:val="0"/>
                <w:numId w:val="5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 w:rsidRPr="00EB1A2F">
              <w:rPr>
                <w:rFonts w:hint="eastAsia"/>
                <w:sz w:val="24"/>
              </w:rPr>
              <w:t>阅读</w:t>
            </w:r>
            <w:r>
              <w:t xml:space="preserve"> </w:t>
            </w:r>
            <w:r w:rsidRPr="00EB1A2F">
              <w:rPr>
                <w:sz w:val="24"/>
              </w:rPr>
              <w:t>Entity matching: How similar is similar</w:t>
            </w:r>
          </w:p>
        </w:tc>
      </w:tr>
      <w:tr w:rsidR="00506A2F" w:rsidRPr="00423DDC" w14:paraId="635B7926" w14:textId="77777777" w:rsidTr="00506A2F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14:paraId="003FEFC2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14:paraId="2FDD99A1" w14:textId="77777777" w:rsidR="00506A2F" w:rsidRPr="00AB421F" w:rsidRDefault="00506A2F" w:rsidP="003412A3">
            <w:pPr>
              <w:pStyle w:val="ad"/>
              <w:ind w:left="420" w:firstLineChars="0" w:firstLine="0"/>
              <w:rPr>
                <w:sz w:val="24"/>
              </w:rPr>
            </w:pPr>
          </w:p>
        </w:tc>
      </w:tr>
      <w:tr w:rsidR="00506A2F" w:rsidRPr="00423DDC" w14:paraId="45BF573B" w14:textId="77777777" w:rsidTr="00506A2F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14:paraId="47438FDB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14:paraId="05F2915D" w14:textId="235B1F3C" w:rsidR="00506A2F" w:rsidRPr="00423DDC" w:rsidRDefault="00506A2F" w:rsidP="00EB1A2F">
            <w:pPr>
              <w:rPr>
                <w:sz w:val="24"/>
              </w:rPr>
            </w:pPr>
          </w:p>
        </w:tc>
      </w:tr>
      <w:tr w:rsidR="00506A2F" w:rsidRPr="00423DDC" w14:paraId="279047C5" w14:textId="77777777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58823FFC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14:paraId="17DD8050" w14:textId="79CA0654" w:rsidR="00506A2F" w:rsidRPr="00423DDC" w:rsidRDefault="00506A2F" w:rsidP="00506A2F">
            <w:pPr>
              <w:rPr>
                <w:sz w:val="24"/>
              </w:rPr>
            </w:pPr>
          </w:p>
        </w:tc>
      </w:tr>
      <w:tr w:rsidR="00506A2F" w:rsidRPr="00423DDC" w14:paraId="3A111D27" w14:textId="77777777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651E07B6" w14:textId="77777777"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14:paraId="4C1AC555" w14:textId="77777777" w:rsidR="00506A2F" w:rsidRPr="00423DDC" w:rsidRDefault="00506A2F" w:rsidP="00506A2F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14:paraId="3D9841C0" w14:textId="77777777" w:rsidR="00506A2F" w:rsidRDefault="00506A2F" w:rsidP="00506A2F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14:paraId="151F41C3" w14:textId="77777777" w:rsidR="00506A2F" w:rsidRDefault="00506A2F" w:rsidP="00A72BA7">
      <w:pPr>
        <w:numPr>
          <w:ilvl w:val="0"/>
          <w:numId w:val="29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14:paraId="6B2A959A" w14:textId="77777777" w:rsidR="00506A2F" w:rsidRDefault="00506A2F" w:rsidP="00A72BA7">
      <w:pPr>
        <w:numPr>
          <w:ilvl w:val="0"/>
          <w:numId w:val="29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14:paraId="5BBA24E3" w14:textId="77777777" w:rsidR="00506A2F" w:rsidRPr="00E4355A" w:rsidRDefault="00506A2F" w:rsidP="00A72BA7">
      <w:pPr>
        <w:numPr>
          <w:ilvl w:val="0"/>
          <w:numId w:val="29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14:paraId="0F2600B2" w14:textId="77777777" w:rsidR="003412A3" w:rsidRDefault="003412A3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3412A3" w:rsidRPr="00423DDC" w14:paraId="4184CD20" w14:textId="77777777" w:rsidTr="00014226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14:paraId="3FF5532D" w14:textId="77777777" w:rsidR="003412A3" w:rsidRPr="00423DDC" w:rsidRDefault="003412A3" w:rsidP="00014226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3412A3" w:rsidRPr="00423DDC" w14:paraId="08CFF073" w14:textId="77777777" w:rsidTr="00014226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1EBE0E0F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C2E0939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D24BD41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7D2FAB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E9A90C8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AB12471" w14:textId="77777777" w:rsidR="003412A3" w:rsidRPr="00423DDC" w:rsidRDefault="003412A3" w:rsidP="00014226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3412A3" w:rsidRPr="00423DDC" w14:paraId="191F700E" w14:textId="77777777" w:rsidTr="00014226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14:paraId="2C4826BF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14:paraId="6703455A" w14:textId="77777777" w:rsidR="003412A3" w:rsidRPr="00423DDC" w:rsidRDefault="003412A3" w:rsidP="00014226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14:paraId="038870FB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14:paraId="2462F426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14:paraId="033D1AAB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丁盛豪</w:t>
            </w:r>
          </w:p>
        </w:tc>
        <w:tc>
          <w:tcPr>
            <w:tcW w:w="1242" w:type="dxa"/>
            <w:shd w:val="clear" w:color="auto" w:fill="E6E6E6"/>
            <w:vAlign w:val="center"/>
          </w:tcPr>
          <w:p w14:paraId="5A34C2D3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14:paraId="3522F50B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3412A3" w:rsidRPr="00423DDC" w14:paraId="501CD814" w14:textId="77777777" w:rsidTr="00014226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14:paraId="661A8062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14:paraId="21BC0B64" w14:textId="77777777" w:rsidR="003412A3" w:rsidRPr="00423DDC" w:rsidRDefault="003412A3" w:rsidP="000315C4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02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</w:t>
            </w:r>
            <w:r w:rsidR="000315C4">
              <w:rPr>
                <w:rFonts w:hint="eastAsia"/>
                <w:sz w:val="24"/>
              </w:rPr>
              <w:t>5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60DC25C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14:paraId="18E624C2" w14:textId="77777777" w:rsidR="003412A3" w:rsidRPr="00423DDC" w:rsidRDefault="003412A3" w:rsidP="000315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0315C4">
              <w:rPr>
                <w:rFonts w:hint="eastAsia"/>
                <w:sz w:val="24"/>
              </w:rPr>
              <w:t>29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3412A3" w:rsidRPr="00423DDC" w14:paraId="32AC484C" w14:textId="77777777" w:rsidTr="00014226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14:paraId="7D9A5A8B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14:paraId="25907A30" w14:textId="77777777" w:rsidR="003412A3" w:rsidRPr="00423DDC" w:rsidRDefault="003412A3" w:rsidP="000315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</w:t>
            </w:r>
            <w:r w:rsidR="000315C4">
              <w:rPr>
                <w:rFonts w:hint="eastAsia"/>
                <w:sz w:val="24"/>
              </w:rPr>
              <w:t>1</w:t>
            </w:r>
            <w:r w:rsidRPr="00423DDC">
              <w:rPr>
                <w:rFonts w:hint="eastAsia"/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30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02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</w:t>
            </w:r>
            <w:r w:rsidR="000315C4">
              <w:rPr>
                <w:rFonts w:hint="eastAsia"/>
                <w:sz w:val="24"/>
              </w:rPr>
              <w:t>5</w:t>
            </w:r>
          </w:p>
        </w:tc>
      </w:tr>
      <w:tr w:rsidR="003412A3" w:rsidRPr="00423DDC" w14:paraId="1677CD37" w14:textId="77777777" w:rsidTr="00014226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14:paraId="165E62AE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14:paraId="3DFC633C" w14:textId="05BADD48" w:rsidR="003412A3" w:rsidRPr="00423DDC" w:rsidRDefault="00EB1A2F" w:rsidP="00014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春节假期</w:t>
            </w:r>
          </w:p>
        </w:tc>
      </w:tr>
      <w:tr w:rsidR="003412A3" w:rsidRPr="00423DDC" w14:paraId="1C379AC3" w14:textId="77777777" w:rsidTr="00014226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D087759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14:paraId="15A2A8EF" w14:textId="08322A19" w:rsidR="003412A3" w:rsidRPr="00EB1A2F" w:rsidRDefault="00EB1A2F" w:rsidP="00EB1A2F">
            <w:pPr>
              <w:pStyle w:val="ad"/>
              <w:widowControl/>
              <w:numPr>
                <w:ilvl w:val="0"/>
                <w:numId w:val="5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阅读</w:t>
            </w:r>
            <w:r>
              <w:t xml:space="preserve"> </w:t>
            </w:r>
            <w:r w:rsidRPr="00EB1A2F">
              <w:rPr>
                <w:sz w:val="24"/>
              </w:rPr>
              <w:t>Learning string transformations from examples</w:t>
            </w:r>
          </w:p>
        </w:tc>
      </w:tr>
      <w:tr w:rsidR="003412A3" w:rsidRPr="00423DDC" w14:paraId="04DE983E" w14:textId="77777777" w:rsidTr="00014226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14:paraId="1C38FEB0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14:paraId="518F633A" w14:textId="4FF39D34" w:rsidR="003412A3" w:rsidRPr="00AB421F" w:rsidRDefault="003412A3" w:rsidP="00EB1A2F">
            <w:pPr>
              <w:pStyle w:val="ad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firstLineChars="0" w:firstLine="0"/>
              <w:rPr>
                <w:sz w:val="24"/>
              </w:rPr>
            </w:pPr>
          </w:p>
        </w:tc>
      </w:tr>
      <w:tr w:rsidR="003412A3" w:rsidRPr="00423DDC" w14:paraId="19E42994" w14:textId="77777777" w:rsidTr="00014226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14:paraId="6A8332C6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14:paraId="463FD53C" w14:textId="4FE2BD17" w:rsidR="003412A3" w:rsidRPr="00423DDC" w:rsidRDefault="003412A3" w:rsidP="003412A3">
            <w:pPr>
              <w:rPr>
                <w:sz w:val="24"/>
              </w:rPr>
            </w:pPr>
          </w:p>
        </w:tc>
      </w:tr>
      <w:tr w:rsidR="003412A3" w:rsidRPr="00423DDC" w14:paraId="5F4FB607" w14:textId="77777777" w:rsidTr="00014226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611BD0E1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14:paraId="032937D6" w14:textId="487CF618" w:rsidR="003412A3" w:rsidRPr="00423DDC" w:rsidRDefault="003412A3" w:rsidP="00014226">
            <w:pPr>
              <w:rPr>
                <w:sz w:val="24"/>
              </w:rPr>
            </w:pPr>
          </w:p>
        </w:tc>
      </w:tr>
      <w:tr w:rsidR="003412A3" w:rsidRPr="00423DDC" w14:paraId="51F7996A" w14:textId="77777777" w:rsidTr="00014226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1007079C" w14:textId="77777777" w:rsidR="003412A3" w:rsidRPr="00423DDC" w:rsidRDefault="003412A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14:paraId="78BBA6B6" w14:textId="77777777" w:rsidR="003412A3" w:rsidRPr="00423DDC" w:rsidRDefault="003412A3" w:rsidP="00014226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14:paraId="22C556BE" w14:textId="77777777" w:rsidR="003412A3" w:rsidRDefault="003412A3" w:rsidP="003412A3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14:paraId="079D8BB2" w14:textId="77777777" w:rsidR="003412A3" w:rsidRDefault="003412A3" w:rsidP="00A72BA7">
      <w:pPr>
        <w:numPr>
          <w:ilvl w:val="0"/>
          <w:numId w:val="32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14:paraId="4204E8E1" w14:textId="77777777" w:rsidR="003412A3" w:rsidRDefault="003412A3" w:rsidP="00A72BA7">
      <w:pPr>
        <w:numPr>
          <w:ilvl w:val="0"/>
          <w:numId w:val="32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14:paraId="5166E8F0" w14:textId="77777777" w:rsidR="003412A3" w:rsidRPr="00E4355A" w:rsidRDefault="003412A3" w:rsidP="00A72BA7">
      <w:pPr>
        <w:numPr>
          <w:ilvl w:val="0"/>
          <w:numId w:val="32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14:paraId="740319EC" w14:textId="77777777" w:rsidR="008E3FBF" w:rsidRDefault="008E3FBF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8E3FBF" w:rsidRPr="00423DDC" w14:paraId="30435536" w14:textId="77777777" w:rsidTr="00014226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14:paraId="360671AA" w14:textId="77777777" w:rsidR="008E3FBF" w:rsidRPr="00423DDC" w:rsidRDefault="008E3FBF" w:rsidP="00014226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8E3FBF" w:rsidRPr="00423DDC" w14:paraId="567D6463" w14:textId="77777777" w:rsidTr="00014226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2228B2EA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E647AA0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FC107C5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53DA85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AF304E0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80EAFDC" w14:textId="77777777" w:rsidR="008E3FBF" w:rsidRPr="00423DDC" w:rsidRDefault="008E3FBF" w:rsidP="00014226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8E3FBF" w:rsidRPr="00423DDC" w14:paraId="4AE62E12" w14:textId="77777777" w:rsidTr="00014226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14:paraId="2380FF29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14:paraId="26C98F87" w14:textId="77777777" w:rsidR="008E3FBF" w:rsidRPr="00423DDC" w:rsidRDefault="008E3FBF" w:rsidP="00014226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14:paraId="1D93FA66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14:paraId="50F9D20D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14:paraId="1AFC2301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丁盛豪</w:t>
            </w:r>
          </w:p>
        </w:tc>
        <w:tc>
          <w:tcPr>
            <w:tcW w:w="1242" w:type="dxa"/>
            <w:shd w:val="clear" w:color="auto" w:fill="E6E6E6"/>
            <w:vAlign w:val="center"/>
          </w:tcPr>
          <w:p w14:paraId="55D78E84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14:paraId="49833DC9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8E3FBF" w:rsidRPr="00423DDC" w14:paraId="2DEB776E" w14:textId="77777777" w:rsidTr="00014226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14:paraId="7B825183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14:paraId="517DFAC9" w14:textId="77777777" w:rsidR="008E3FBF" w:rsidRPr="00423DDC" w:rsidRDefault="008E3FBF" w:rsidP="000315C4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02</w:t>
            </w:r>
            <w:r w:rsidRPr="00423DDC">
              <w:rPr>
                <w:rFonts w:hint="eastAsia"/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12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90AD5F2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14:paraId="5FBE9874" w14:textId="77777777" w:rsidR="008E3FBF" w:rsidRPr="00423DDC" w:rsidRDefault="008E3FBF" w:rsidP="000315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0315C4">
              <w:rPr>
                <w:rFonts w:hint="eastAsia"/>
                <w:sz w:val="24"/>
              </w:rPr>
              <w:t>30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8E3FBF" w:rsidRPr="00423DDC" w14:paraId="21FA00D5" w14:textId="77777777" w:rsidTr="00014226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14:paraId="3D516FE8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14:paraId="783EF2EA" w14:textId="77777777" w:rsidR="008E3FBF" w:rsidRPr="00423DDC" w:rsidRDefault="008E3FBF" w:rsidP="000315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rFonts w:hint="eastAsia"/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02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</w:t>
            </w:r>
            <w:r w:rsidR="000315C4">
              <w:rPr>
                <w:rFonts w:hint="eastAsia"/>
                <w:sz w:val="24"/>
              </w:rPr>
              <w:t>6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02</w:t>
            </w:r>
            <w:r w:rsidRPr="00423DDC">
              <w:rPr>
                <w:rFonts w:hint="eastAsia"/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12</w:t>
            </w:r>
          </w:p>
        </w:tc>
      </w:tr>
      <w:tr w:rsidR="008E3FBF" w:rsidRPr="00423DDC" w14:paraId="35BBA6A5" w14:textId="77777777" w:rsidTr="00014226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14:paraId="0EFEAEBE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14:paraId="5B826DD0" w14:textId="2CA6315A" w:rsidR="008E3FBF" w:rsidRPr="00423DDC" w:rsidRDefault="00EB1A2F" w:rsidP="00014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语义整合算法优化</w:t>
            </w:r>
          </w:p>
        </w:tc>
      </w:tr>
      <w:tr w:rsidR="008E3FBF" w:rsidRPr="00423DDC" w14:paraId="7CBB7C3F" w14:textId="77777777" w:rsidTr="00014226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AF4D8DC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14:paraId="320EA768" w14:textId="77777777" w:rsidR="008E3FBF" w:rsidRDefault="00EB1A2F" w:rsidP="00A72BA7">
            <w:pPr>
              <w:pStyle w:val="ad"/>
              <w:widowControl/>
              <w:numPr>
                <w:ilvl w:val="0"/>
                <w:numId w:val="3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完成算法设计</w:t>
            </w:r>
          </w:p>
          <w:p w14:paraId="39D8F313" w14:textId="77777777" w:rsidR="00EB1A2F" w:rsidRDefault="00EB1A2F" w:rsidP="00A72BA7">
            <w:pPr>
              <w:pStyle w:val="ad"/>
              <w:widowControl/>
              <w:numPr>
                <w:ilvl w:val="0"/>
                <w:numId w:val="3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进行算法优化</w:t>
            </w:r>
          </w:p>
          <w:p w14:paraId="444741FE" w14:textId="47A0F198" w:rsidR="00EB1A2F" w:rsidRPr="00506A2F" w:rsidRDefault="00EB1A2F" w:rsidP="00A72BA7">
            <w:pPr>
              <w:pStyle w:val="ad"/>
              <w:widowControl/>
              <w:numPr>
                <w:ilvl w:val="0"/>
                <w:numId w:val="3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阅读</w:t>
            </w:r>
            <w:r>
              <w:t xml:space="preserve"> </w:t>
            </w:r>
            <w:r w:rsidRPr="00EB1A2F">
              <w:rPr>
                <w:sz w:val="24"/>
              </w:rPr>
              <w:t>A survey of approaches to automatic schema matching</w:t>
            </w:r>
          </w:p>
        </w:tc>
      </w:tr>
      <w:tr w:rsidR="008E3FBF" w:rsidRPr="00423DDC" w14:paraId="4016B5C3" w14:textId="77777777" w:rsidTr="00014226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14:paraId="3F9A67F6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14:paraId="2215F9A3" w14:textId="5A1A9245" w:rsidR="008E3FBF" w:rsidRPr="00AB421F" w:rsidRDefault="00EB1A2F" w:rsidP="00A72BA7">
            <w:pPr>
              <w:pStyle w:val="ad"/>
              <w:widowControl/>
              <w:numPr>
                <w:ilvl w:val="0"/>
                <w:numId w:val="3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如何对于基于磁盘的算法进行加速</w:t>
            </w:r>
          </w:p>
        </w:tc>
      </w:tr>
      <w:tr w:rsidR="008E3FBF" w:rsidRPr="00423DDC" w14:paraId="6C0986D7" w14:textId="77777777" w:rsidTr="00014226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14:paraId="4247C19F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14:paraId="55DBCB0D" w14:textId="61CD5CBD" w:rsidR="008E3FBF" w:rsidRPr="00423DDC" w:rsidRDefault="008E3FBF" w:rsidP="00EB1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</w:t>
            </w:r>
            <w:r w:rsidR="00EB1A2F">
              <w:rPr>
                <w:rFonts w:hint="eastAsia"/>
                <w:sz w:val="24"/>
              </w:rPr>
              <w:t>主要完成算法设计，并进行优化，由于数据储存在磁盘上，这个对于效率的限制比较大</w:t>
            </w:r>
          </w:p>
        </w:tc>
      </w:tr>
      <w:tr w:rsidR="008E3FBF" w:rsidRPr="00423DDC" w14:paraId="5F509882" w14:textId="77777777" w:rsidTr="00014226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4486CD22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14:paraId="027861E7" w14:textId="42309D3F" w:rsidR="008E3FBF" w:rsidRPr="00423DDC" w:rsidRDefault="00EB1A2F" w:rsidP="00014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基于磁盘进行加速</w:t>
            </w:r>
          </w:p>
        </w:tc>
      </w:tr>
      <w:tr w:rsidR="008E3FBF" w:rsidRPr="00423DDC" w14:paraId="7BEEAF3D" w14:textId="77777777" w:rsidTr="00014226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31F798E8" w14:textId="77777777" w:rsidR="008E3FBF" w:rsidRPr="00423DDC" w:rsidRDefault="008E3FBF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14:paraId="02B1D96C" w14:textId="77777777" w:rsidR="008E3FBF" w:rsidRPr="00423DDC" w:rsidRDefault="008E3FBF" w:rsidP="00014226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14:paraId="0EC5C169" w14:textId="77777777" w:rsidR="008E3FBF" w:rsidRDefault="008E3FBF" w:rsidP="008E3FBF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14:paraId="53998221" w14:textId="77777777" w:rsidR="008E3FBF" w:rsidRDefault="008E3FBF" w:rsidP="00A72BA7">
      <w:pPr>
        <w:numPr>
          <w:ilvl w:val="0"/>
          <w:numId w:val="35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14:paraId="4322138A" w14:textId="77777777" w:rsidR="008E3FBF" w:rsidRDefault="008E3FBF" w:rsidP="00A72BA7">
      <w:pPr>
        <w:numPr>
          <w:ilvl w:val="0"/>
          <w:numId w:val="35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14:paraId="0D547006" w14:textId="77777777" w:rsidR="008E3FBF" w:rsidRPr="00E4355A" w:rsidRDefault="008E3FBF" w:rsidP="00A72BA7">
      <w:pPr>
        <w:numPr>
          <w:ilvl w:val="0"/>
          <w:numId w:val="35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14:paraId="7B5A5651" w14:textId="77777777" w:rsidR="00271CBC" w:rsidRDefault="00271CBC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271CBC" w:rsidRPr="00423DDC" w14:paraId="60ED5160" w14:textId="77777777" w:rsidTr="00014226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14:paraId="53AE4DD9" w14:textId="77777777" w:rsidR="00271CBC" w:rsidRPr="00423DDC" w:rsidRDefault="00271CBC" w:rsidP="00014226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271CBC" w:rsidRPr="00423DDC" w14:paraId="4C5774B7" w14:textId="77777777" w:rsidTr="00014226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0B57BE06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021A01B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50800ED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186B1F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6D27B19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3C94B38" w14:textId="77777777" w:rsidR="00271CBC" w:rsidRPr="00423DDC" w:rsidRDefault="00271CBC" w:rsidP="00014226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271CBC" w:rsidRPr="00423DDC" w14:paraId="2C89E614" w14:textId="77777777" w:rsidTr="00014226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14:paraId="5225745C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14:paraId="01EDCC23" w14:textId="77777777" w:rsidR="00271CBC" w:rsidRPr="00423DDC" w:rsidRDefault="00271CBC" w:rsidP="00014226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14:paraId="1ABCFE9C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14:paraId="5F805A60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14:paraId="5A17EC17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丁盛豪</w:t>
            </w:r>
          </w:p>
        </w:tc>
        <w:tc>
          <w:tcPr>
            <w:tcW w:w="1242" w:type="dxa"/>
            <w:shd w:val="clear" w:color="auto" w:fill="E6E6E6"/>
            <w:vAlign w:val="center"/>
          </w:tcPr>
          <w:p w14:paraId="62C918AD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14:paraId="57C49B62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271CBC" w:rsidRPr="00423DDC" w14:paraId="1A6DE2AB" w14:textId="77777777" w:rsidTr="00014226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14:paraId="414C6130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14:paraId="2A3932B3" w14:textId="77777777" w:rsidR="00271CBC" w:rsidRPr="00423DDC" w:rsidRDefault="000315C4" w:rsidP="00271C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02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F5AC2B5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14:paraId="07EC971D" w14:textId="77777777" w:rsidR="00271CBC" w:rsidRPr="00423DDC" w:rsidRDefault="00271CBC" w:rsidP="000315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0315C4">
              <w:rPr>
                <w:rFonts w:hint="eastAsia"/>
                <w:sz w:val="24"/>
              </w:rPr>
              <w:t>31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271CBC" w:rsidRPr="00423DDC" w14:paraId="02FBEAE7" w14:textId="77777777" w:rsidTr="00014226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14:paraId="049D7744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14:paraId="27F52793" w14:textId="77777777" w:rsidR="00271CBC" w:rsidRPr="00423DDC" w:rsidRDefault="00271CBC" w:rsidP="000315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rFonts w:hint="eastAsia"/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02</w:t>
            </w:r>
            <w:r w:rsidRPr="00423DDC">
              <w:rPr>
                <w:rFonts w:hint="eastAsia"/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13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02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</w:t>
            </w:r>
            <w:r w:rsidR="000315C4">
              <w:rPr>
                <w:rFonts w:hint="eastAsia"/>
                <w:sz w:val="24"/>
              </w:rPr>
              <w:t>9</w:t>
            </w:r>
          </w:p>
        </w:tc>
      </w:tr>
      <w:tr w:rsidR="00EB1A2F" w:rsidRPr="00423DDC" w14:paraId="121C9596" w14:textId="77777777" w:rsidTr="00014226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14:paraId="156F51C0" w14:textId="77777777" w:rsidR="00EB1A2F" w:rsidRPr="00423DDC" w:rsidRDefault="00EB1A2F" w:rsidP="00EB1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14:paraId="6A9FDE35" w14:textId="7ACB3893" w:rsidR="00EB1A2F" w:rsidRPr="00423DDC" w:rsidRDefault="00EB1A2F" w:rsidP="00EB1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基于磁盘进行加速</w:t>
            </w:r>
          </w:p>
        </w:tc>
      </w:tr>
      <w:tr w:rsidR="00EB1A2F" w:rsidRPr="00423DDC" w14:paraId="060AC3D2" w14:textId="77777777" w:rsidTr="00014226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DA35868" w14:textId="77777777" w:rsidR="00EB1A2F" w:rsidRPr="00423DDC" w:rsidRDefault="00EB1A2F" w:rsidP="00EB1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14:paraId="629E56D6" w14:textId="77777777" w:rsidR="00EB1A2F" w:rsidRDefault="00EB1A2F" w:rsidP="00EB1A2F">
            <w:pPr>
              <w:pStyle w:val="ad"/>
              <w:widowControl/>
              <w:numPr>
                <w:ilvl w:val="0"/>
                <w:numId w:val="3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详读</w:t>
            </w:r>
            <w:r w:rsidRPr="00EB1A2F">
              <w:rPr>
                <w:sz w:val="24"/>
              </w:rPr>
              <w:t>Database system implementation</w:t>
            </w:r>
            <w:r>
              <w:rPr>
                <w:rFonts w:hint="eastAsia"/>
                <w:sz w:val="24"/>
              </w:rPr>
              <w:t>相关章节</w:t>
            </w:r>
          </w:p>
          <w:p w14:paraId="2E838179" w14:textId="2A80FFB3" w:rsidR="00EB1A2F" w:rsidRPr="00506A2F" w:rsidRDefault="00EB1A2F" w:rsidP="00EB1A2F">
            <w:pPr>
              <w:pStyle w:val="ad"/>
              <w:widowControl/>
              <w:numPr>
                <w:ilvl w:val="0"/>
                <w:numId w:val="3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详读</w:t>
            </w:r>
            <w:r w:rsidRPr="00EB1A2F">
              <w:rPr>
                <w:sz w:val="24"/>
              </w:rPr>
              <w:t>A first course in database systems</w:t>
            </w:r>
            <w:r>
              <w:rPr>
                <w:rFonts w:hint="eastAsia"/>
                <w:sz w:val="24"/>
              </w:rPr>
              <w:t>相关章节</w:t>
            </w:r>
          </w:p>
        </w:tc>
      </w:tr>
      <w:tr w:rsidR="00EB1A2F" w:rsidRPr="00423DDC" w14:paraId="126F1ED0" w14:textId="77777777" w:rsidTr="00014226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14:paraId="6606FFFE" w14:textId="77777777" w:rsidR="00EB1A2F" w:rsidRPr="00423DDC" w:rsidRDefault="00EB1A2F" w:rsidP="00EB1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14:paraId="35978FA9" w14:textId="2CDF154E" w:rsidR="00EB1A2F" w:rsidRPr="00AB421F" w:rsidRDefault="00EB1A2F" w:rsidP="00EB1A2F">
            <w:pPr>
              <w:pStyle w:val="ad"/>
              <w:widowControl/>
              <w:numPr>
                <w:ilvl w:val="0"/>
                <w:numId w:val="3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选取适当的数据在磁盘</w:t>
            </w:r>
            <w:r w:rsidR="000630AE">
              <w:rPr>
                <w:rFonts w:hint="eastAsia"/>
                <w:sz w:val="24"/>
              </w:rPr>
              <w:t>上</w:t>
            </w:r>
            <w:r>
              <w:rPr>
                <w:rFonts w:hint="eastAsia"/>
                <w:sz w:val="24"/>
              </w:rPr>
              <w:t>的组织结构</w:t>
            </w:r>
            <w:r w:rsidR="004B79C3">
              <w:rPr>
                <w:rFonts w:hint="eastAsia"/>
                <w:sz w:val="24"/>
              </w:rPr>
              <w:t>，</w:t>
            </w:r>
            <w:bookmarkStart w:id="0" w:name="_GoBack"/>
            <w:bookmarkEnd w:id="0"/>
            <w:r w:rsidR="004B79C3">
              <w:rPr>
                <w:rFonts w:hint="eastAsia"/>
                <w:sz w:val="24"/>
              </w:rPr>
              <w:t>如</w:t>
            </w:r>
            <w:r w:rsidR="004B79C3">
              <w:rPr>
                <w:rFonts w:hint="eastAsia"/>
                <w:sz w:val="24"/>
              </w:rPr>
              <w:t>hash</w:t>
            </w:r>
            <w:r w:rsidR="004B79C3">
              <w:rPr>
                <w:rFonts w:hint="eastAsia"/>
                <w:sz w:val="24"/>
              </w:rPr>
              <w:t>，</w:t>
            </w:r>
            <w:r w:rsidR="004B79C3">
              <w:rPr>
                <w:rFonts w:hint="eastAsia"/>
                <w:sz w:val="24"/>
              </w:rPr>
              <w:t>B</w:t>
            </w:r>
            <w:r w:rsidR="004B79C3">
              <w:rPr>
                <w:rFonts w:hint="eastAsia"/>
                <w:sz w:val="24"/>
              </w:rPr>
              <w:t>树等</w:t>
            </w:r>
          </w:p>
        </w:tc>
      </w:tr>
      <w:tr w:rsidR="00EB1A2F" w:rsidRPr="00423DDC" w14:paraId="2651C8EC" w14:textId="77777777" w:rsidTr="00014226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14:paraId="4BFDD1ED" w14:textId="77777777" w:rsidR="00EB1A2F" w:rsidRPr="00423DDC" w:rsidRDefault="00EB1A2F" w:rsidP="00EB1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14:paraId="636B4C0F" w14:textId="621F3D14" w:rsidR="004B79C3" w:rsidRPr="004B79C3" w:rsidRDefault="00EB1A2F" w:rsidP="00EB1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本周主要对数据在磁盘上的组织进行了研究</w:t>
            </w:r>
            <w:r w:rsidR="004B79C3">
              <w:rPr>
                <w:rFonts w:hint="eastAsia"/>
                <w:sz w:val="24"/>
              </w:rPr>
              <w:t>，现阶段决定使用</w:t>
            </w:r>
            <w:r w:rsidR="004B79C3">
              <w:rPr>
                <w:rFonts w:hint="eastAsia"/>
                <w:sz w:val="24"/>
              </w:rPr>
              <w:t>hash</w:t>
            </w:r>
            <w:r w:rsidR="004B79C3">
              <w:rPr>
                <w:rFonts w:hint="eastAsia"/>
                <w:sz w:val="24"/>
              </w:rPr>
              <w:t>进行实现</w:t>
            </w:r>
          </w:p>
        </w:tc>
      </w:tr>
      <w:tr w:rsidR="00EB1A2F" w:rsidRPr="00423DDC" w14:paraId="2F7FAB2C" w14:textId="77777777" w:rsidTr="00014226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2A95C7AC" w14:textId="4EC5860F" w:rsidR="00EB1A2F" w:rsidRPr="00423DDC" w:rsidRDefault="00EB1A2F" w:rsidP="00EB1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14:paraId="4F19E554" w14:textId="5E9AFCCF" w:rsidR="00EB1A2F" w:rsidRPr="00423DDC" w:rsidRDefault="004B79C3" w:rsidP="00EB1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整理准确度实验数据</w:t>
            </w:r>
          </w:p>
        </w:tc>
      </w:tr>
      <w:tr w:rsidR="00EB1A2F" w:rsidRPr="00423DDC" w14:paraId="6BC884F0" w14:textId="77777777" w:rsidTr="00014226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4FD680CA" w14:textId="77777777" w:rsidR="00EB1A2F" w:rsidRPr="00423DDC" w:rsidRDefault="00EB1A2F" w:rsidP="00EB1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14:paraId="73179BFF" w14:textId="77777777" w:rsidR="00EB1A2F" w:rsidRPr="00423DDC" w:rsidRDefault="00EB1A2F" w:rsidP="00EB1A2F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14:paraId="06A0DC68" w14:textId="77777777" w:rsidR="00271CBC" w:rsidRDefault="00271CBC" w:rsidP="00271CBC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14:paraId="643446F0" w14:textId="77777777" w:rsidR="00271CBC" w:rsidRDefault="00271CBC" w:rsidP="00A72BA7">
      <w:pPr>
        <w:numPr>
          <w:ilvl w:val="0"/>
          <w:numId w:val="37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14:paraId="44925821" w14:textId="77777777" w:rsidR="00271CBC" w:rsidRDefault="00271CBC" w:rsidP="00A72BA7">
      <w:pPr>
        <w:numPr>
          <w:ilvl w:val="0"/>
          <w:numId w:val="37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14:paraId="3D4BB5E4" w14:textId="77777777" w:rsidR="00271CBC" w:rsidRPr="00E4355A" w:rsidRDefault="00271CBC" w:rsidP="00A72BA7">
      <w:pPr>
        <w:numPr>
          <w:ilvl w:val="0"/>
          <w:numId w:val="37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14:paraId="1C8DC5BF" w14:textId="77777777" w:rsidR="00271CBC" w:rsidRDefault="00271CBC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271CBC" w:rsidRPr="00423DDC" w14:paraId="2BEF6907" w14:textId="77777777" w:rsidTr="00014226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14:paraId="05E7E2AB" w14:textId="77777777" w:rsidR="00271CBC" w:rsidRPr="00423DDC" w:rsidRDefault="00271CBC" w:rsidP="00014226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271CBC" w:rsidRPr="00423DDC" w14:paraId="1EB70195" w14:textId="77777777" w:rsidTr="00014226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1A9D0025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41B53AD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765CB37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32061A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520D681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7D20283" w14:textId="77777777" w:rsidR="00271CBC" w:rsidRPr="00423DDC" w:rsidRDefault="00271CBC" w:rsidP="00014226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271CBC" w:rsidRPr="00423DDC" w14:paraId="26DF456A" w14:textId="77777777" w:rsidTr="00014226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14:paraId="6DC46820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14:paraId="22DB79E7" w14:textId="77777777" w:rsidR="00271CBC" w:rsidRPr="00423DDC" w:rsidRDefault="00271CBC" w:rsidP="00014226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14:paraId="58E06A82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14:paraId="3462E407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14:paraId="50D2C279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丁盛豪</w:t>
            </w:r>
          </w:p>
        </w:tc>
        <w:tc>
          <w:tcPr>
            <w:tcW w:w="1242" w:type="dxa"/>
            <w:shd w:val="clear" w:color="auto" w:fill="E6E6E6"/>
            <w:vAlign w:val="center"/>
          </w:tcPr>
          <w:p w14:paraId="407B854E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14:paraId="5DB5EA02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271CBC" w:rsidRPr="00423DDC" w14:paraId="01179E3A" w14:textId="77777777" w:rsidTr="00014226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14:paraId="5E76C28E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14:paraId="0D12B3A1" w14:textId="77777777" w:rsidR="00271CBC" w:rsidRPr="00423DDC" w:rsidRDefault="000315C4" w:rsidP="00271C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02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26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181EC80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14:paraId="105AA925" w14:textId="77777777" w:rsidR="00271CBC" w:rsidRPr="00423DDC" w:rsidRDefault="00271CBC" w:rsidP="000315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0315C4">
              <w:rPr>
                <w:rFonts w:hint="eastAsia"/>
                <w:sz w:val="24"/>
              </w:rPr>
              <w:t>32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271CBC" w:rsidRPr="00423DDC" w14:paraId="77BC4347" w14:textId="77777777" w:rsidTr="00014226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14:paraId="021DC9E0" w14:textId="77777777" w:rsidR="00271CBC" w:rsidRPr="00423DDC" w:rsidRDefault="00271CBC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14:paraId="4BD64FB2" w14:textId="77777777" w:rsidR="00271CBC" w:rsidRPr="00423DDC" w:rsidRDefault="00271CBC" w:rsidP="000315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rFonts w:hint="eastAsia"/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02</w:t>
            </w:r>
            <w:r w:rsidRPr="00423DDC">
              <w:rPr>
                <w:rFonts w:hint="eastAsia"/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20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02</w:t>
            </w:r>
            <w:r w:rsidRPr="00423DDC">
              <w:rPr>
                <w:rFonts w:hint="eastAsia"/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26</w:t>
            </w:r>
          </w:p>
        </w:tc>
      </w:tr>
      <w:tr w:rsidR="004B79C3" w:rsidRPr="00423DDC" w14:paraId="12333E18" w14:textId="77777777" w:rsidTr="00014226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14:paraId="0C6DE3B2" w14:textId="77777777" w:rsidR="004B79C3" w:rsidRPr="00423DDC" w:rsidRDefault="004B79C3" w:rsidP="004B79C3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14:paraId="6EC4E287" w14:textId="5716A115" w:rsidR="004B79C3" w:rsidRPr="00423DDC" w:rsidRDefault="004B79C3" w:rsidP="004B79C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整理准确度实验数据</w:t>
            </w:r>
          </w:p>
        </w:tc>
      </w:tr>
      <w:tr w:rsidR="004B79C3" w:rsidRPr="00423DDC" w14:paraId="032110FB" w14:textId="77777777" w:rsidTr="00014226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2E1EBAB" w14:textId="77777777" w:rsidR="004B79C3" w:rsidRPr="00423DDC" w:rsidRDefault="004B79C3" w:rsidP="004B79C3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14:paraId="5C115BF3" w14:textId="77777777" w:rsidR="004B79C3" w:rsidRDefault="0071147B" w:rsidP="004B79C3">
            <w:pPr>
              <w:pStyle w:val="ad"/>
              <w:widowControl/>
              <w:numPr>
                <w:ilvl w:val="0"/>
                <w:numId w:val="3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搜索开源数据集</w:t>
            </w:r>
          </w:p>
          <w:p w14:paraId="595DEB84" w14:textId="3A0A94DA" w:rsidR="0071147B" w:rsidRPr="00506A2F" w:rsidRDefault="0071147B" w:rsidP="004B79C3">
            <w:pPr>
              <w:pStyle w:val="ad"/>
              <w:widowControl/>
              <w:numPr>
                <w:ilvl w:val="0"/>
                <w:numId w:val="3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验证作为实验数据的可行性</w:t>
            </w:r>
          </w:p>
        </w:tc>
      </w:tr>
      <w:tr w:rsidR="004B79C3" w:rsidRPr="00423DDC" w14:paraId="22259A5E" w14:textId="77777777" w:rsidTr="00014226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14:paraId="2695217C" w14:textId="77777777" w:rsidR="004B79C3" w:rsidRPr="00423DDC" w:rsidRDefault="004B79C3" w:rsidP="004B79C3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14:paraId="423263A5" w14:textId="42FD388D" w:rsidR="004B79C3" w:rsidRPr="0071147B" w:rsidRDefault="004B79C3" w:rsidP="007114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</w:rPr>
            </w:pPr>
          </w:p>
        </w:tc>
      </w:tr>
      <w:tr w:rsidR="004B79C3" w:rsidRPr="00423DDC" w14:paraId="462E5BAF" w14:textId="77777777" w:rsidTr="00014226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14:paraId="179FD16E" w14:textId="77777777" w:rsidR="004B79C3" w:rsidRPr="00423DDC" w:rsidRDefault="004B79C3" w:rsidP="004B79C3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14:paraId="69323529" w14:textId="00B5203A" w:rsidR="004B79C3" w:rsidRPr="00423DDC" w:rsidRDefault="004B79C3" w:rsidP="004B79C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本周主要确定</w:t>
            </w:r>
            <w:r w:rsidR="0071147B">
              <w:rPr>
                <w:rFonts w:hint="eastAsia"/>
                <w:sz w:val="24"/>
              </w:rPr>
              <w:t>了</w:t>
            </w:r>
            <w:r w:rsidR="00DF3B10">
              <w:rPr>
                <w:rFonts w:hint="eastAsia"/>
                <w:sz w:val="24"/>
              </w:rPr>
              <w:t>作为准确度实验的模式数据，最后选取了</w:t>
            </w:r>
            <w:r w:rsidR="00DF3B10" w:rsidRPr="00DF3B10">
              <w:rPr>
                <w:rFonts w:hint="eastAsia"/>
                <w:sz w:val="24"/>
              </w:rPr>
              <w:t xml:space="preserve">NYC </w:t>
            </w:r>
            <w:proofErr w:type="spellStart"/>
            <w:r w:rsidR="00DF3B10" w:rsidRPr="00DF3B10">
              <w:rPr>
                <w:rFonts w:hint="eastAsia"/>
                <w:sz w:val="24"/>
              </w:rPr>
              <w:t>OpenData</w:t>
            </w:r>
            <w:proofErr w:type="spellEnd"/>
            <w:r w:rsidR="00DF3B10" w:rsidRPr="00DF3B10">
              <w:rPr>
                <w:rFonts w:hint="eastAsia"/>
                <w:sz w:val="24"/>
              </w:rPr>
              <w:t xml:space="preserve"> </w:t>
            </w:r>
            <w:r w:rsidR="00DF3B10" w:rsidRPr="00DF3B10">
              <w:rPr>
                <w:rFonts w:hint="eastAsia"/>
                <w:sz w:val="24"/>
              </w:rPr>
              <w:t>和</w:t>
            </w:r>
            <w:r w:rsidR="00DF3B10" w:rsidRPr="00DF3B10">
              <w:rPr>
                <w:rFonts w:hint="eastAsia"/>
                <w:sz w:val="24"/>
              </w:rPr>
              <w:t xml:space="preserve">SF </w:t>
            </w:r>
            <w:proofErr w:type="spellStart"/>
            <w:r w:rsidR="00DF3B10" w:rsidRPr="00DF3B10">
              <w:rPr>
                <w:rFonts w:hint="eastAsia"/>
                <w:sz w:val="24"/>
              </w:rPr>
              <w:t>OpenData</w:t>
            </w:r>
            <w:proofErr w:type="spellEnd"/>
            <w:r w:rsidR="00DF3B10">
              <w:rPr>
                <w:rFonts w:hint="eastAsia"/>
                <w:sz w:val="24"/>
              </w:rPr>
              <w:t>，并根据需要进行简单地清洗和处理</w:t>
            </w:r>
          </w:p>
        </w:tc>
      </w:tr>
      <w:tr w:rsidR="004B79C3" w:rsidRPr="00423DDC" w14:paraId="7D04360D" w14:textId="77777777" w:rsidTr="00014226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7B8010BA" w14:textId="77777777" w:rsidR="004B79C3" w:rsidRPr="00423DDC" w:rsidRDefault="004B79C3" w:rsidP="004B79C3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14:paraId="7B0EACB3" w14:textId="2F138102" w:rsidR="004B79C3" w:rsidRPr="00423DDC" w:rsidRDefault="00DF3B10" w:rsidP="004B79C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进行准确度实验</w:t>
            </w:r>
          </w:p>
        </w:tc>
      </w:tr>
      <w:tr w:rsidR="004B79C3" w:rsidRPr="00423DDC" w14:paraId="50E9E562" w14:textId="77777777" w:rsidTr="00014226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259A87A3" w14:textId="77777777" w:rsidR="004B79C3" w:rsidRPr="00423DDC" w:rsidRDefault="004B79C3" w:rsidP="004B79C3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14:paraId="345235E2" w14:textId="77777777" w:rsidR="004B79C3" w:rsidRPr="00423DDC" w:rsidRDefault="004B79C3" w:rsidP="004B79C3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14:paraId="3811C8FA" w14:textId="77777777" w:rsidR="00271CBC" w:rsidRDefault="00271CBC" w:rsidP="00271CBC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14:paraId="1D57F9A3" w14:textId="77777777" w:rsidR="00271CBC" w:rsidRDefault="00271CBC" w:rsidP="00A72BA7">
      <w:pPr>
        <w:numPr>
          <w:ilvl w:val="0"/>
          <w:numId w:val="41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14:paraId="53109B62" w14:textId="77777777" w:rsidR="00271CBC" w:rsidRDefault="00271CBC" w:rsidP="00A72BA7">
      <w:pPr>
        <w:numPr>
          <w:ilvl w:val="0"/>
          <w:numId w:val="41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14:paraId="3F25EF25" w14:textId="77777777" w:rsidR="00271CBC" w:rsidRPr="00E4355A" w:rsidRDefault="00271CBC" w:rsidP="00A72BA7">
      <w:pPr>
        <w:numPr>
          <w:ilvl w:val="0"/>
          <w:numId w:val="41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14:paraId="2D54318A" w14:textId="77777777" w:rsidR="00554247" w:rsidRDefault="00554247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554247" w:rsidRPr="00423DDC" w14:paraId="3B78AB3F" w14:textId="77777777" w:rsidTr="00014226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14:paraId="11FD3F78" w14:textId="77777777" w:rsidR="00554247" w:rsidRPr="00423DDC" w:rsidRDefault="00554247" w:rsidP="00014226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554247" w:rsidRPr="00423DDC" w14:paraId="5F7AAD0B" w14:textId="77777777" w:rsidTr="00014226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1F4E62C2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D2F8246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2A56A15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E37960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7B4383B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7DE1FE7" w14:textId="77777777" w:rsidR="00554247" w:rsidRPr="00423DDC" w:rsidRDefault="00554247" w:rsidP="00014226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554247" w:rsidRPr="00423DDC" w14:paraId="01792A48" w14:textId="77777777" w:rsidTr="00014226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14:paraId="004D6DD2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14:paraId="357AB734" w14:textId="77777777" w:rsidR="00554247" w:rsidRPr="00423DDC" w:rsidRDefault="00554247" w:rsidP="00014226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14:paraId="3FD31C49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14:paraId="20F0EEF1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14:paraId="560B65E5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丁盛豪</w:t>
            </w:r>
          </w:p>
        </w:tc>
        <w:tc>
          <w:tcPr>
            <w:tcW w:w="1242" w:type="dxa"/>
            <w:shd w:val="clear" w:color="auto" w:fill="E6E6E6"/>
            <w:vAlign w:val="center"/>
          </w:tcPr>
          <w:p w14:paraId="0E50F3F0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14:paraId="52AAE753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554247" w:rsidRPr="00423DDC" w14:paraId="6E3B1AAF" w14:textId="77777777" w:rsidTr="00014226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14:paraId="2057B871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14:paraId="604B87F0" w14:textId="77777777" w:rsidR="00554247" w:rsidRPr="00423DDC" w:rsidRDefault="000315C4" w:rsidP="005542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03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05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CAAF311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14:paraId="553BB27C" w14:textId="77777777" w:rsidR="00554247" w:rsidRPr="00423DDC" w:rsidRDefault="00554247" w:rsidP="000315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0315C4">
              <w:rPr>
                <w:rFonts w:hint="eastAsia"/>
                <w:sz w:val="24"/>
              </w:rPr>
              <w:t>33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554247" w:rsidRPr="00423DDC" w14:paraId="1F0C54B8" w14:textId="77777777" w:rsidTr="00014226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14:paraId="6C7B8B08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14:paraId="5A919BA1" w14:textId="77777777" w:rsidR="00554247" w:rsidRPr="00423DDC" w:rsidRDefault="00554247" w:rsidP="000315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rFonts w:hint="eastAsia"/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02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03</w:t>
            </w:r>
            <w:r w:rsidRPr="00423DDC">
              <w:rPr>
                <w:rFonts w:hint="eastAsia"/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05</w:t>
            </w:r>
          </w:p>
        </w:tc>
      </w:tr>
      <w:tr w:rsidR="00554247" w:rsidRPr="00423DDC" w14:paraId="603FE90F" w14:textId="77777777" w:rsidTr="00014226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14:paraId="371AD988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14:paraId="1C180336" w14:textId="7FEB737A" w:rsidR="00554247" w:rsidRPr="00423DDC" w:rsidRDefault="00DF3B10" w:rsidP="00014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进行准确度实验</w:t>
            </w:r>
          </w:p>
        </w:tc>
      </w:tr>
      <w:tr w:rsidR="00554247" w:rsidRPr="00423DDC" w14:paraId="46C56AF4" w14:textId="77777777" w:rsidTr="00014226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EDCD85E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14:paraId="74003385" w14:textId="29688B39" w:rsidR="00D01FE8" w:rsidRPr="00506A2F" w:rsidRDefault="00DF3B10" w:rsidP="00A72BA7">
            <w:pPr>
              <w:pStyle w:val="ad"/>
              <w:widowControl/>
              <w:numPr>
                <w:ilvl w:val="0"/>
                <w:numId w:val="4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进行试验</w:t>
            </w:r>
          </w:p>
        </w:tc>
      </w:tr>
      <w:tr w:rsidR="00554247" w:rsidRPr="00423DDC" w14:paraId="1FFC1664" w14:textId="77777777" w:rsidTr="00014226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14:paraId="1EA4F360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14:paraId="14808641" w14:textId="77777777" w:rsidR="00554247" w:rsidRDefault="00DF3B10" w:rsidP="00DF3B10">
            <w:pPr>
              <w:pStyle w:val="ad"/>
              <w:widowControl/>
              <w:numPr>
                <w:ilvl w:val="0"/>
                <w:numId w:val="4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现有的代码过于零散</w:t>
            </w:r>
          </w:p>
          <w:p w14:paraId="39197075" w14:textId="6CE53A26" w:rsidR="00DF3B10" w:rsidRPr="00AB421F" w:rsidRDefault="00DF3B10" w:rsidP="00DF3B10">
            <w:pPr>
              <w:pStyle w:val="ad"/>
              <w:widowControl/>
              <w:numPr>
                <w:ilvl w:val="0"/>
                <w:numId w:val="4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数据集中有非法数据</w:t>
            </w:r>
          </w:p>
        </w:tc>
      </w:tr>
      <w:tr w:rsidR="00554247" w:rsidRPr="00423DDC" w14:paraId="550F4244" w14:textId="77777777" w:rsidTr="00014226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14:paraId="24F3C4A9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14:paraId="36CC4210" w14:textId="09C226C4" w:rsidR="00554247" w:rsidRPr="00423DDC" w:rsidRDefault="00554247" w:rsidP="00014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本周主要</w:t>
            </w:r>
            <w:r w:rsidR="00DF3B10">
              <w:rPr>
                <w:rFonts w:hint="eastAsia"/>
                <w:sz w:val="24"/>
              </w:rPr>
              <w:t>进行了准确度试验，使用</w:t>
            </w:r>
            <w:r w:rsidR="00DF3B10">
              <w:rPr>
                <w:rFonts w:hint="eastAsia"/>
                <w:sz w:val="24"/>
              </w:rPr>
              <w:t>recall</w:t>
            </w:r>
            <w:r w:rsidR="00DF3B10">
              <w:rPr>
                <w:rFonts w:hint="eastAsia"/>
                <w:sz w:val="24"/>
              </w:rPr>
              <w:t>和</w:t>
            </w:r>
            <w:r w:rsidR="00DF3B10">
              <w:rPr>
                <w:rFonts w:hint="eastAsia"/>
                <w:sz w:val="24"/>
              </w:rPr>
              <w:t>precision</w:t>
            </w:r>
            <w:r w:rsidR="00DF3B10">
              <w:rPr>
                <w:rFonts w:hint="eastAsia"/>
                <w:sz w:val="24"/>
              </w:rPr>
              <w:t>进行衡量</w:t>
            </w:r>
          </w:p>
        </w:tc>
      </w:tr>
      <w:tr w:rsidR="00554247" w:rsidRPr="00423DDC" w14:paraId="3870DB2E" w14:textId="77777777" w:rsidTr="00014226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456E1E78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14:paraId="2C93AD6C" w14:textId="1134A96A" w:rsidR="00554247" w:rsidRPr="00423DDC" w:rsidRDefault="00DF3B10" w:rsidP="00014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准备中期答辩</w:t>
            </w:r>
          </w:p>
        </w:tc>
      </w:tr>
      <w:tr w:rsidR="00554247" w:rsidRPr="00423DDC" w14:paraId="2B3CAB51" w14:textId="77777777" w:rsidTr="00014226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5C955079" w14:textId="77777777" w:rsidR="00554247" w:rsidRPr="00423DDC" w:rsidRDefault="00554247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14:paraId="673D06D9" w14:textId="77777777" w:rsidR="00554247" w:rsidRPr="00423DDC" w:rsidRDefault="00554247" w:rsidP="00014226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14:paraId="51851F43" w14:textId="77777777" w:rsidR="00554247" w:rsidRDefault="00554247" w:rsidP="00554247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14:paraId="7B0D2933" w14:textId="77777777" w:rsidR="00554247" w:rsidRDefault="00554247" w:rsidP="00A72BA7">
      <w:pPr>
        <w:numPr>
          <w:ilvl w:val="0"/>
          <w:numId w:val="44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14:paraId="42F27DE4" w14:textId="77777777" w:rsidR="00554247" w:rsidRDefault="00554247" w:rsidP="00A72BA7">
      <w:pPr>
        <w:numPr>
          <w:ilvl w:val="0"/>
          <w:numId w:val="44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14:paraId="6BD4711D" w14:textId="77777777" w:rsidR="00554247" w:rsidRPr="00E4355A" w:rsidRDefault="00554247" w:rsidP="00A72BA7">
      <w:pPr>
        <w:numPr>
          <w:ilvl w:val="0"/>
          <w:numId w:val="44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14:paraId="500444D8" w14:textId="77777777" w:rsidR="00B35183" w:rsidRDefault="00B35183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B35183" w:rsidRPr="00423DDC" w14:paraId="66A86144" w14:textId="77777777" w:rsidTr="00014226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14:paraId="4ED1EE1B" w14:textId="77777777" w:rsidR="00B35183" w:rsidRPr="00423DDC" w:rsidRDefault="00B35183" w:rsidP="00014226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B35183" w:rsidRPr="00423DDC" w14:paraId="20A27521" w14:textId="77777777" w:rsidTr="00014226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64A85746" w14:textId="77777777" w:rsidR="00B35183" w:rsidRPr="00423DDC" w:rsidRDefault="00B3518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9291603" w14:textId="77777777" w:rsidR="00B35183" w:rsidRPr="00423DDC" w:rsidRDefault="00B3518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83E350D" w14:textId="77777777" w:rsidR="00B35183" w:rsidRPr="00423DDC" w:rsidRDefault="00B3518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8603E5" w14:textId="77777777" w:rsidR="00B35183" w:rsidRPr="00423DDC" w:rsidRDefault="00B35183" w:rsidP="00014226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1504FAB" w14:textId="77777777" w:rsidR="00B35183" w:rsidRPr="00423DDC" w:rsidRDefault="00B3518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10D271D" w14:textId="77777777" w:rsidR="00B35183" w:rsidRPr="00423DDC" w:rsidRDefault="00B35183" w:rsidP="00014226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B35183" w:rsidRPr="00423DDC" w14:paraId="3AF9E315" w14:textId="77777777" w:rsidTr="00014226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14:paraId="1374348E" w14:textId="77777777" w:rsidR="00B35183" w:rsidRPr="00423DDC" w:rsidRDefault="00B3518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14:paraId="6C10DC96" w14:textId="77777777" w:rsidR="00B35183" w:rsidRPr="00423DDC" w:rsidRDefault="00B35183" w:rsidP="00014226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14:paraId="5DEB5EC0" w14:textId="77777777" w:rsidR="00B35183" w:rsidRPr="00423DDC" w:rsidRDefault="00B3518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14:paraId="299EDA1F" w14:textId="77777777" w:rsidR="00B35183" w:rsidRPr="00423DDC" w:rsidRDefault="00B3518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14:paraId="4E22A017" w14:textId="77777777" w:rsidR="00B35183" w:rsidRPr="00423DDC" w:rsidRDefault="00B3518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丁盛豪</w:t>
            </w:r>
          </w:p>
        </w:tc>
        <w:tc>
          <w:tcPr>
            <w:tcW w:w="1242" w:type="dxa"/>
            <w:shd w:val="clear" w:color="auto" w:fill="E6E6E6"/>
            <w:vAlign w:val="center"/>
          </w:tcPr>
          <w:p w14:paraId="2164817A" w14:textId="77777777" w:rsidR="00B35183" w:rsidRPr="00423DDC" w:rsidRDefault="00B3518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14:paraId="27C7E71C" w14:textId="77777777" w:rsidR="00B35183" w:rsidRPr="00423DDC" w:rsidRDefault="00B3518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B35183" w:rsidRPr="00423DDC" w14:paraId="74FA1168" w14:textId="77777777" w:rsidTr="00014226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14:paraId="1F89622A" w14:textId="77777777" w:rsidR="00B35183" w:rsidRPr="00423DDC" w:rsidRDefault="00B3518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14:paraId="7487AE4F" w14:textId="77777777" w:rsidR="00B35183" w:rsidRPr="00423DDC" w:rsidRDefault="000315C4" w:rsidP="000315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03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43710BA" w14:textId="77777777" w:rsidR="00B35183" w:rsidRPr="00423DDC" w:rsidRDefault="00B3518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14:paraId="1F896525" w14:textId="77777777" w:rsidR="00B35183" w:rsidRPr="00423DDC" w:rsidRDefault="00B35183" w:rsidP="000315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0315C4">
              <w:rPr>
                <w:rFonts w:hint="eastAsia"/>
                <w:sz w:val="24"/>
              </w:rPr>
              <w:t>34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B35183" w:rsidRPr="00423DDC" w14:paraId="67726DB2" w14:textId="77777777" w:rsidTr="00014226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14:paraId="387AC23C" w14:textId="77777777" w:rsidR="00B35183" w:rsidRPr="00423DDC" w:rsidRDefault="00B3518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14:paraId="587A5096" w14:textId="77777777" w:rsidR="00B35183" w:rsidRPr="00423DDC" w:rsidRDefault="00B35183" w:rsidP="000315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rFonts w:hint="eastAsia"/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03</w:t>
            </w:r>
            <w:r w:rsidRPr="00423DDC">
              <w:rPr>
                <w:rFonts w:hint="eastAsia"/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06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03</w:t>
            </w:r>
            <w:r w:rsidRPr="00423DDC">
              <w:rPr>
                <w:rFonts w:hint="eastAsia"/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12</w:t>
            </w:r>
          </w:p>
        </w:tc>
      </w:tr>
      <w:tr w:rsidR="00B35183" w:rsidRPr="00423DDC" w14:paraId="041DC29C" w14:textId="77777777" w:rsidTr="00014226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14:paraId="2BE73263" w14:textId="77777777" w:rsidR="00B35183" w:rsidRPr="00423DDC" w:rsidRDefault="00B3518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14:paraId="5F84C8F2" w14:textId="5771E891" w:rsidR="00B35183" w:rsidRPr="00423DDC" w:rsidRDefault="00DF3B10" w:rsidP="00014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准备中期答辩</w:t>
            </w:r>
          </w:p>
        </w:tc>
      </w:tr>
      <w:tr w:rsidR="00B35183" w:rsidRPr="00423DDC" w14:paraId="1B45A19C" w14:textId="77777777" w:rsidTr="00014226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4BF9439" w14:textId="77777777" w:rsidR="00B35183" w:rsidRPr="00423DDC" w:rsidRDefault="00B3518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14:paraId="5259AEC3" w14:textId="77777777" w:rsidR="00B35183" w:rsidRDefault="00DF3B10" w:rsidP="00A72BA7">
            <w:pPr>
              <w:pStyle w:val="ad"/>
              <w:widowControl/>
              <w:numPr>
                <w:ilvl w:val="0"/>
                <w:numId w:val="4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整理现有工作和代码</w:t>
            </w:r>
          </w:p>
          <w:p w14:paraId="138CCA9D" w14:textId="5F176669" w:rsidR="00DF3B10" w:rsidRPr="00506A2F" w:rsidRDefault="00DF3B10" w:rsidP="00A72BA7">
            <w:pPr>
              <w:pStyle w:val="ad"/>
              <w:widowControl/>
              <w:numPr>
                <w:ilvl w:val="0"/>
                <w:numId w:val="4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撰写中期报告</w:t>
            </w:r>
          </w:p>
        </w:tc>
      </w:tr>
      <w:tr w:rsidR="00B35183" w:rsidRPr="00423DDC" w14:paraId="450DEFF2" w14:textId="77777777" w:rsidTr="00014226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14:paraId="59559677" w14:textId="77777777" w:rsidR="00B35183" w:rsidRPr="00423DDC" w:rsidRDefault="00B3518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14:paraId="437A474B" w14:textId="1FC0AEA0" w:rsidR="00B35183" w:rsidRPr="00AB421F" w:rsidRDefault="00B35183" w:rsidP="00DF3B10">
            <w:pPr>
              <w:pStyle w:val="ad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firstLineChars="0" w:firstLine="0"/>
              <w:rPr>
                <w:sz w:val="24"/>
              </w:rPr>
            </w:pPr>
          </w:p>
        </w:tc>
      </w:tr>
      <w:tr w:rsidR="00B35183" w:rsidRPr="00423DDC" w14:paraId="4A5BCB8B" w14:textId="77777777" w:rsidTr="00014226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14:paraId="42BAFFBD" w14:textId="77777777" w:rsidR="00B35183" w:rsidRPr="00423DDC" w:rsidRDefault="00B3518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14:paraId="1AF1D3EC" w14:textId="594C09FA" w:rsidR="00B35183" w:rsidRPr="00423DDC" w:rsidRDefault="00B35183" w:rsidP="00014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本周主要</w:t>
            </w:r>
            <w:r w:rsidR="00DF3B10">
              <w:rPr>
                <w:rFonts w:hint="eastAsia"/>
                <w:sz w:val="24"/>
              </w:rPr>
              <w:t>为中期答辩做准备</w:t>
            </w:r>
          </w:p>
        </w:tc>
      </w:tr>
      <w:tr w:rsidR="00B35183" w:rsidRPr="00423DDC" w14:paraId="214CD8F9" w14:textId="77777777" w:rsidTr="00014226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3E9C5FEC" w14:textId="77777777" w:rsidR="00B35183" w:rsidRPr="00423DDC" w:rsidRDefault="00B3518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14:paraId="1018C511" w14:textId="07F3ABF1" w:rsidR="00B35183" w:rsidRPr="00423DDC" w:rsidRDefault="00DF3B10" w:rsidP="00014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准备中期答辩</w:t>
            </w:r>
          </w:p>
        </w:tc>
      </w:tr>
      <w:tr w:rsidR="00B35183" w:rsidRPr="00423DDC" w14:paraId="3B6B8D5F" w14:textId="77777777" w:rsidTr="00014226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1C2C79FD" w14:textId="77777777" w:rsidR="00B35183" w:rsidRPr="00423DDC" w:rsidRDefault="00B35183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14:paraId="715094DB" w14:textId="77777777" w:rsidR="00B35183" w:rsidRPr="00423DDC" w:rsidRDefault="00B35183" w:rsidP="00014226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14:paraId="281B3A13" w14:textId="77777777" w:rsidR="00B35183" w:rsidRDefault="00B35183" w:rsidP="00B35183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14:paraId="378FA619" w14:textId="77777777" w:rsidR="00B35183" w:rsidRDefault="00B35183" w:rsidP="00A72BA7">
      <w:pPr>
        <w:numPr>
          <w:ilvl w:val="0"/>
          <w:numId w:val="47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14:paraId="1CE3D398" w14:textId="77777777" w:rsidR="00B35183" w:rsidRDefault="00B35183" w:rsidP="00A72BA7">
      <w:pPr>
        <w:numPr>
          <w:ilvl w:val="0"/>
          <w:numId w:val="47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14:paraId="6B391EC5" w14:textId="77777777" w:rsidR="00B35183" w:rsidRPr="00E4355A" w:rsidRDefault="00B35183" w:rsidP="00A72BA7">
      <w:pPr>
        <w:numPr>
          <w:ilvl w:val="0"/>
          <w:numId w:val="47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14:paraId="095E6062" w14:textId="77777777" w:rsidR="005D7485" w:rsidRDefault="005D7485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5D7485" w:rsidRPr="00423DDC" w14:paraId="2DB69C0A" w14:textId="77777777" w:rsidTr="00014226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14:paraId="04A449FA" w14:textId="77777777" w:rsidR="005D7485" w:rsidRPr="00423DDC" w:rsidRDefault="005D7485" w:rsidP="00014226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5D7485" w:rsidRPr="00423DDC" w14:paraId="714B4945" w14:textId="77777777" w:rsidTr="00014226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518D0984" w14:textId="77777777" w:rsidR="005D7485" w:rsidRPr="00423DDC" w:rsidRDefault="005D7485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AB2FDA6" w14:textId="77777777" w:rsidR="005D7485" w:rsidRPr="00423DDC" w:rsidRDefault="005D7485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FB983FA" w14:textId="77777777" w:rsidR="005D7485" w:rsidRPr="00423DDC" w:rsidRDefault="005D7485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08C9E9" w14:textId="77777777" w:rsidR="005D7485" w:rsidRPr="00423DDC" w:rsidRDefault="005D7485" w:rsidP="00014226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B36E369" w14:textId="77777777" w:rsidR="005D7485" w:rsidRPr="00423DDC" w:rsidRDefault="005D7485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3BEFF0D" w14:textId="77777777" w:rsidR="005D7485" w:rsidRPr="00423DDC" w:rsidRDefault="005D7485" w:rsidP="00014226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5D7485" w:rsidRPr="00423DDC" w14:paraId="2FB9BE5C" w14:textId="77777777" w:rsidTr="00014226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14:paraId="7046DB11" w14:textId="77777777" w:rsidR="005D7485" w:rsidRPr="00423DDC" w:rsidRDefault="005D7485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14:paraId="694F16E1" w14:textId="77777777" w:rsidR="005D7485" w:rsidRPr="00423DDC" w:rsidRDefault="005D7485" w:rsidP="00014226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14:paraId="1A2DB1BF" w14:textId="77777777" w:rsidR="005D7485" w:rsidRPr="00423DDC" w:rsidRDefault="005D7485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14:paraId="6608B776" w14:textId="77777777" w:rsidR="005D7485" w:rsidRPr="00423DDC" w:rsidRDefault="005D7485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14:paraId="77732A37" w14:textId="77777777" w:rsidR="005D7485" w:rsidRPr="00423DDC" w:rsidRDefault="005D7485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丁盛豪</w:t>
            </w:r>
          </w:p>
        </w:tc>
        <w:tc>
          <w:tcPr>
            <w:tcW w:w="1242" w:type="dxa"/>
            <w:shd w:val="clear" w:color="auto" w:fill="E6E6E6"/>
            <w:vAlign w:val="center"/>
          </w:tcPr>
          <w:p w14:paraId="182785F4" w14:textId="77777777" w:rsidR="005D7485" w:rsidRPr="00423DDC" w:rsidRDefault="005D7485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14:paraId="3F4AB2CA" w14:textId="77777777" w:rsidR="005D7485" w:rsidRPr="00423DDC" w:rsidRDefault="005D7485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5D7485" w:rsidRPr="00423DDC" w14:paraId="37F33557" w14:textId="77777777" w:rsidTr="00014226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14:paraId="03C89423" w14:textId="77777777" w:rsidR="005D7485" w:rsidRPr="00423DDC" w:rsidRDefault="005D7485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14:paraId="40E7A57B" w14:textId="77777777" w:rsidR="005D7485" w:rsidRPr="00423DDC" w:rsidRDefault="000315C4" w:rsidP="005D748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03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1C44451" w14:textId="77777777" w:rsidR="005D7485" w:rsidRPr="00423DDC" w:rsidRDefault="005D7485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14:paraId="317D88BB" w14:textId="77777777" w:rsidR="005D7485" w:rsidRPr="00423DDC" w:rsidRDefault="005D7485" w:rsidP="000315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0315C4">
              <w:rPr>
                <w:rFonts w:hint="eastAsia"/>
                <w:sz w:val="24"/>
              </w:rPr>
              <w:t>35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5D7485" w:rsidRPr="00423DDC" w14:paraId="42DD4096" w14:textId="77777777" w:rsidTr="00014226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14:paraId="0852286B" w14:textId="77777777" w:rsidR="005D7485" w:rsidRPr="00423DDC" w:rsidRDefault="005D7485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14:paraId="52E5543B" w14:textId="77777777" w:rsidR="005D7485" w:rsidRPr="00423DDC" w:rsidRDefault="005D7485" w:rsidP="000315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rFonts w:hint="eastAsia"/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03</w:t>
            </w:r>
            <w:r w:rsidRPr="00423DDC">
              <w:rPr>
                <w:rFonts w:hint="eastAsia"/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13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</w:t>
            </w:r>
            <w:r w:rsidR="000315C4">
              <w:rPr>
                <w:rFonts w:hint="eastAsia"/>
                <w:sz w:val="24"/>
              </w:rPr>
              <w:t>7</w:t>
            </w:r>
            <w:r w:rsidRPr="00423DDC">
              <w:rPr>
                <w:sz w:val="24"/>
              </w:rPr>
              <w:t>-</w:t>
            </w:r>
            <w:r w:rsidR="000315C4">
              <w:rPr>
                <w:rFonts w:hint="eastAsia"/>
                <w:sz w:val="24"/>
              </w:rPr>
              <w:t>03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</w:t>
            </w:r>
            <w:r w:rsidR="000315C4">
              <w:rPr>
                <w:rFonts w:hint="eastAsia"/>
                <w:sz w:val="24"/>
              </w:rPr>
              <w:t>9</w:t>
            </w:r>
          </w:p>
        </w:tc>
      </w:tr>
      <w:tr w:rsidR="005D7485" w:rsidRPr="00423DDC" w14:paraId="18D34496" w14:textId="77777777" w:rsidTr="00014226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14:paraId="3D039C93" w14:textId="77777777" w:rsidR="005D7485" w:rsidRPr="00423DDC" w:rsidRDefault="005D7485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14:paraId="4E9A8453" w14:textId="7493A060" w:rsidR="005D7485" w:rsidRPr="00423DDC" w:rsidRDefault="00DF3B10" w:rsidP="00014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准备中期答辩</w:t>
            </w:r>
          </w:p>
        </w:tc>
      </w:tr>
      <w:tr w:rsidR="005D7485" w:rsidRPr="00423DDC" w14:paraId="38C80568" w14:textId="77777777" w:rsidTr="00014226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BFAFF90" w14:textId="77777777" w:rsidR="005D7485" w:rsidRPr="00423DDC" w:rsidRDefault="005D7485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14:paraId="747E7974" w14:textId="77777777" w:rsidR="00DF3B10" w:rsidRDefault="00DF3B10" w:rsidP="00DF3B10">
            <w:pPr>
              <w:pStyle w:val="ad"/>
              <w:widowControl/>
              <w:numPr>
                <w:ilvl w:val="0"/>
                <w:numId w:val="4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完善开题报告</w:t>
            </w:r>
          </w:p>
          <w:p w14:paraId="7D51737A" w14:textId="33064DC1" w:rsidR="005D7485" w:rsidRPr="00506A2F" w:rsidRDefault="00DF3B10" w:rsidP="00DF3B10">
            <w:pPr>
              <w:pStyle w:val="ad"/>
              <w:widowControl/>
              <w:numPr>
                <w:ilvl w:val="0"/>
                <w:numId w:val="4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做开题答辩</w:t>
            </w:r>
            <w:r>
              <w:rPr>
                <w:rFonts w:hint="eastAsia"/>
                <w:sz w:val="24"/>
              </w:rPr>
              <w:t>PPT</w:t>
            </w:r>
          </w:p>
        </w:tc>
      </w:tr>
      <w:tr w:rsidR="005D7485" w:rsidRPr="00423DDC" w14:paraId="1469EDFF" w14:textId="77777777" w:rsidTr="00014226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14:paraId="6C844ACF" w14:textId="77777777" w:rsidR="005D7485" w:rsidRPr="00423DDC" w:rsidRDefault="005D7485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14:paraId="2A36D3D9" w14:textId="13E1AD46" w:rsidR="005D7485" w:rsidRPr="00AB421F" w:rsidRDefault="005D7485" w:rsidP="00DF3B10">
            <w:pPr>
              <w:pStyle w:val="ad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firstLineChars="0" w:firstLine="0"/>
              <w:rPr>
                <w:sz w:val="24"/>
              </w:rPr>
            </w:pPr>
          </w:p>
        </w:tc>
      </w:tr>
      <w:tr w:rsidR="005D7485" w:rsidRPr="00423DDC" w14:paraId="3B3EB7E3" w14:textId="77777777" w:rsidTr="00014226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14:paraId="3EDC1206" w14:textId="77777777" w:rsidR="005D7485" w:rsidRPr="00423DDC" w:rsidRDefault="005D7485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14:paraId="1BAC4779" w14:textId="00EEB993" w:rsidR="005D7485" w:rsidRPr="00423DDC" w:rsidRDefault="00DF3B10" w:rsidP="00014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本周主要准备中期答辩，未进行更多的工作</w:t>
            </w:r>
          </w:p>
        </w:tc>
      </w:tr>
      <w:tr w:rsidR="005D7485" w:rsidRPr="00423DDC" w14:paraId="63882562" w14:textId="77777777" w:rsidTr="00014226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70214B84" w14:textId="77777777" w:rsidR="005D7485" w:rsidRPr="00423DDC" w:rsidRDefault="005D7485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14:paraId="485AEECE" w14:textId="656A368B" w:rsidR="005D7485" w:rsidRPr="00423DDC" w:rsidRDefault="005D7485" w:rsidP="00014226">
            <w:pPr>
              <w:rPr>
                <w:sz w:val="24"/>
              </w:rPr>
            </w:pPr>
          </w:p>
        </w:tc>
      </w:tr>
      <w:tr w:rsidR="005D7485" w:rsidRPr="00423DDC" w14:paraId="27ED73EA" w14:textId="77777777" w:rsidTr="00014226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14:paraId="790F048E" w14:textId="77777777" w:rsidR="005D7485" w:rsidRPr="00423DDC" w:rsidRDefault="005D7485" w:rsidP="00014226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14:paraId="502EA143" w14:textId="77777777" w:rsidR="005D7485" w:rsidRPr="00423DDC" w:rsidRDefault="005D7485" w:rsidP="00014226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14:paraId="5B84930D" w14:textId="77777777" w:rsidR="005D7485" w:rsidRDefault="005D7485" w:rsidP="005D7485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14:paraId="080A38A9" w14:textId="77777777" w:rsidR="005D7485" w:rsidRDefault="005D7485" w:rsidP="00A72BA7">
      <w:pPr>
        <w:numPr>
          <w:ilvl w:val="0"/>
          <w:numId w:val="50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14:paraId="0B2C6432" w14:textId="77777777" w:rsidR="005D7485" w:rsidRDefault="005D7485" w:rsidP="00A72BA7">
      <w:pPr>
        <w:numPr>
          <w:ilvl w:val="0"/>
          <w:numId w:val="50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14:paraId="410C7980" w14:textId="77777777" w:rsidR="005D7485" w:rsidRPr="00E4355A" w:rsidRDefault="005D7485" w:rsidP="00A72BA7">
      <w:pPr>
        <w:numPr>
          <w:ilvl w:val="0"/>
          <w:numId w:val="50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14:paraId="4B4C03FB" w14:textId="5FAF8684" w:rsidR="00C949B5" w:rsidRPr="003D45FA" w:rsidRDefault="00C949B5" w:rsidP="00E4355A">
      <w:pPr>
        <w:widowControl/>
        <w:jc w:val="left"/>
      </w:pPr>
    </w:p>
    <w:sectPr w:rsidR="00C949B5" w:rsidRPr="003D45FA" w:rsidSect="006115B5">
      <w:headerReference w:type="default" r:id="rId11"/>
      <w:footerReference w:type="even" r:id="rId12"/>
      <w:footerReference w:type="default" r:id="rId13"/>
      <w:pgSz w:w="11906" w:h="16838"/>
      <w:pgMar w:top="1440" w:right="1286" w:bottom="1440" w:left="1440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8D0CF3" w14:textId="77777777" w:rsidR="00DB2A7E" w:rsidRDefault="00DB2A7E">
      <w:r>
        <w:separator/>
      </w:r>
    </w:p>
  </w:endnote>
  <w:endnote w:type="continuationSeparator" w:id="0">
    <w:p w14:paraId="0E8A5487" w14:textId="77777777" w:rsidR="00DB2A7E" w:rsidRDefault="00DB2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342E6" w14:textId="77777777" w:rsidR="0075098D" w:rsidRDefault="0075098D">
    <w:pPr>
      <w:pStyle w:val="aa"/>
      <w:framePr w:h="0"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7D1A3FA0" w14:textId="77777777" w:rsidR="0075098D" w:rsidRDefault="0075098D">
    <w:pPr>
      <w:pStyle w:val="a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F5F6B" w14:textId="77777777" w:rsidR="0075098D" w:rsidRDefault="0075098D">
    <w:pPr>
      <w:pStyle w:val="aa"/>
      <w:framePr w:h="0"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 w:rsidR="000630AE">
      <w:rPr>
        <w:rStyle w:val="a6"/>
        <w:noProof/>
      </w:rPr>
      <w:t>13</w:t>
    </w:r>
    <w:r>
      <w:fldChar w:fldCharType="end"/>
    </w:r>
  </w:p>
  <w:p w14:paraId="2D0C4CB0" w14:textId="77777777" w:rsidR="0075098D" w:rsidRDefault="0075098D" w:rsidP="000A03C2">
    <w:r>
      <w:rPr>
        <w:rFonts w:hint="eastAsia"/>
      </w:rPr>
      <w:t xml:space="preserve">        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1F9000" w14:textId="77777777" w:rsidR="00DB2A7E" w:rsidRDefault="00DB2A7E">
      <w:r>
        <w:separator/>
      </w:r>
    </w:p>
  </w:footnote>
  <w:footnote w:type="continuationSeparator" w:id="0">
    <w:p w14:paraId="475F152C" w14:textId="77777777" w:rsidR="00DB2A7E" w:rsidRDefault="00DB2A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675EA" w14:textId="77777777" w:rsidR="0075098D" w:rsidRPr="00766445" w:rsidRDefault="0075098D" w:rsidP="00766445">
    <w:pPr>
      <w:pStyle w:val="ac"/>
      <w:jc w:val="center"/>
      <w:rPr>
        <w:rFonts w:ascii="楷体_GB2312" w:eastAsia="楷体_GB2312"/>
      </w:rPr>
    </w:pPr>
    <w:r w:rsidRPr="00766445">
      <w:rPr>
        <w:rFonts w:ascii="楷体_GB2312" w:eastAsia="楷体_GB2312" w:hint="eastAsia"/>
        <w:lang w:eastAsia="ja-JP"/>
      </w:rPr>
      <w:t>哈工大软件学院</w:t>
    </w:r>
    <w:r w:rsidRPr="00766445">
      <w:rPr>
        <w:rFonts w:ascii="楷体_GB2312" w:eastAsia="楷体_GB2312" w:hint="eastAsia"/>
      </w:rPr>
      <w:t>本科生</w:t>
    </w:r>
    <w:r w:rsidRPr="00766445">
      <w:rPr>
        <w:rFonts w:ascii="楷体_GB2312" w:eastAsia="楷体_GB2312" w:hint="eastAsia"/>
        <w:lang w:eastAsia="ja-JP"/>
      </w:rPr>
      <w:t>实习</w:t>
    </w:r>
    <w:r w:rsidRPr="00766445">
      <w:rPr>
        <w:rFonts w:ascii="楷体_GB2312" w:eastAsia="楷体_GB2312" w:hint="eastAsia"/>
      </w:rPr>
      <w:t>&amp;毕业设计（论文）工作</w:t>
    </w:r>
    <w:r w:rsidRPr="00766445">
      <w:rPr>
        <w:rFonts w:ascii="楷体_GB2312" w:eastAsia="楷体_GB2312" w:hint="eastAsia"/>
        <w:lang w:eastAsia="ja-JP"/>
      </w:rPr>
      <w:t>周报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1F959DE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4A747D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D464EF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05084085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FB7706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703AB9"/>
    <w:multiLevelType w:val="hybridMultilevel"/>
    <w:tmpl w:val="06AAEC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AD22AA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17170DD4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1F3360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194E7982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7109AA"/>
    <w:multiLevelType w:val="hybridMultilevel"/>
    <w:tmpl w:val="467EBE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8C7371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385546F"/>
    <w:multiLevelType w:val="hybridMultilevel"/>
    <w:tmpl w:val="0DC0E0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3ED6CBE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292B1A3B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2BFF016F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BB62F2"/>
    <w:multiLevelType w:val="hybridMultilevel"/>
    <w:tmpl w:val="467EBE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2E6B41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D5687B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3F5E2D6C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0030339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>
    <w:nsid w:val="402E7039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0CC11DF"/>
    <w:multiLevelType w:val="hybridMultilevel"/>
    <w:tmpl w:val="06AAEC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13125F1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43A8595C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7802BFD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CC4B28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696ADC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0AA567D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>
    <w:nsid w:val="522112F8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23E6694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2">
    <w:nsid w:val="52817074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5822652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8434C22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A0E198A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A1F1190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B547DC2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DF9567A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>
    <w:nsid w:val="5F40750D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>
    <w:nsid w:val="618C7C1A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84D2A2D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6524B8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12319FA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1DF364F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1EE122D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6">
    <w:nsid w:val="72CD04AD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4D67909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8">
    <w:nsid w:val="7521467A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9">
    <w:nsid w:val="75E23FF8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80B1E09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1">
    <w:nsid w:val="7870378C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9050E4F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3">
    <w:nsid w:val="7E7E073F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7F331FF5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9"/>
  </w:num>
  <w:num w:numId="3">
    <w:abstractNumId w:val="30"/>
  </w:num>
  <w:num w:numId="4">
    <w:abstractNumId w:val="39"/>
  </w:num>
  <w:num w:numId="5">
    <w:abstractNumId w:val="44"/>
  </w:num>
  <w:num w:numId="6">
    <w:abstractNumId w:val="16"/>
  </w:num>
  <w:num w:numId="7">
    <w:abstractNumId w:val="22"/>
  </w:num>
  <w:num w:numId="8">
    <w:abstractNumId w:val="8"/>
  </w:num>
  <w:num w:numId="9">
    <w:abstractNumId w:val="14"/>
  </w:num>
  <w:num w:numId="10">
    <w:abstractNumId w:val="26"/>
  </w:num>
  <w:num w:numId="11">
    <w:abstractNumId w:val="32"/>
  </w:num>
  <w:num w:numId="12">
    <w:abstractNumId w:val="29"/>
  </w:num>
  <w:num w:numId="13">
    <w:abstractNumId w:val="34"/>
  </w:num>
  <w:num w:numId="14">
    <w:abstractNumId w:val="1"/>
  </w:num>
  <w:num w:numId="15">
    <w:abstractNumId w:val="45"/>
  </w:num>
  <w:num w:numId="16">
    <w:abstractNumId w:val="4"/>
  </w:num>
  <w:num w:numId="17">
    <w:abstractNumId w:val="41"/>
  </w:num>
  <w:num w:numId="18">
    <w:abstractNumId w:val="21"/>
  </w:num>
  <w:num w:numId="19">
    <w:abstractNumId w:val="11"/>
  </w:num>
  <w:num w:numId="20">
    <w:abstractNumId w:val="42"/>
  </w:num>
  <w:num w:numId="21">
    <w:abstractNumId w:val="24"/>
  </w:num>
  <w:num w:numId="22">
    <w:abstractNumId w:val="28"/>
  </w:num>
  <w:num w:numId="23">
    <w:abstractNumId w:val="36"/>
  </w:num>
  <w:num w:numId="24">
    <w:abstractNumId w:val="47"/>
  </w:num>
  <w:num w:numId="25">
    <w:abstractNumId w:val="54"/>
  </w:num>
  <w:num w:numId="26">
    <w:abstractNumId w:val="13"/>
  </w:num>
  <w:num w:numId="27">
    <w:abstractNumId w:val="48"/>
  </w:num>
  <w:num w:numId="28">
    <w:abstractNumId w:val="2"/>
  </w:num>
  <w:num w:numId="29">
    <w:abstractNumId w:val="19"/>
  </w:num>
  <w:num w:numId="30">
    <w:abstractNumId w:val="5"/>
  </w:num>
  <w:num w:numId="31">
    <w:abstractNumId w:val="18"/>
  </w:num>
  <w:num w:numId="32">
    <w:abstractNumId w:val="31"/>
  </w:num>
  <w:num w:numId="33">
    <w:abstractNumId w:val="43"/>
  </w:num>
  <w:num w:numId="34">
    <w:abstractNumId w:val="25"/>
  </w:num>
  <w:num w:numId="35">
    <w:abstractNumId w:val="50"/>
  </w:num>
  <w:num w:numId="36">
    <w:abstractNumId w:val="46"/>
  </w:num>
  <w:num w:numId="37">
    <w:abstractNumId w:val="3"/>
  </w:num>
  <w:num w:numId="38">
    <w:abstractNumId w:val="37"/>
  </w:num>
  <w:num w:numId="39">
    <w:abstractNumId w:val="40"/>
  </w:num>
  <w:num w:numId="40">
    <w:abstractNumId w:val="27"/>
  </w:num>
  <w:num w:numId="41">
    <w:abstractNumId w:val="7"/>
  </w:num>
  <w:num w:numId="42">
    <w:abstractNumId w:val="53"/>
  </w:num>
  <w:num w:numId="43">
    <w:abstractNumId w:val="12"/>
  </w:num>
  <w:num w:numId="44">
    <w:abstractNumId w:val="9"/>
  </w:num>
  <w:num w:numId="45">
    <w:abstractNumId w:val="35"/>
  </w:num>
  <w:num w:numId="46">
    <w:abstractNumId w:val="51"/>
  </w:num>
  <w:num w:numId="47">
    <w:abstractNumId w:val="15"/>
  </w:num>
  <w:num w:numId="48">
    <w:abstractNumId w:val="20"/>
  </w:num>
  <w:num w:numId="49">
    <w:abstractNumId w:val="33"/>
  </w:num>
  <w:num w:numId="50">
    <w:abstractNumId w:val="38"/>
  </w:num>
  <w:num w:numId="51">
    <w:abstractNumId w:val="10"/>
  </w:num>
  <w:num w:numId="52">
    <w:abstractNumId w:val="52"/>
  </w:num>
  <w:num w:numId="53">
    <w:abstractNumId w:val="6"/>
  </w:num>
  <w:num w:numId="54">
    <w:abstractNumId w:val="23"/>
  </w:num>
  <w:num w:numId="55">
    <w:abstractNumId w:val="1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226"/>
    <w:rsid w:val="000200E6"/>
    <w:rsid w:val="000315C4"/>
    <w:rsid w:val="00032772"/>
    <w:rsid w:val="000630AE"/>
    <w:rsid w:val="0007697B"/>
    <w:rsid w:val="00094E76"/>
    <w:rsid w:val="000A03C2"/>
    <w:rsid w:val="000B1D65"/>
    <w:rsid w:val="000B6C6C"/>
    <w:rsid w:val="000D7F02"/>
    <w:rsid w:val="0012610A"/>
    <w:rsid w:val="00132EC2"/>
    <w:rsid w:val="00134893"/>
    <w:rsid w:val="0013521E"/>
    <w:rsid w:val="00137800"/>
    <w:rsid w:val="00140A59"/>
    <w:rsid w:val="00161C27"/>
    <w:rsid w:val="00172A27"/>
    <w:rsid w:val="001B00B7"/>
    <w:rsid w:val="001E63C9"/>
    <w:rsid w:val="001F44E6"/>
    <w:rsid w:val="002029B3"/>
    <w:rsid w:val="002157C8"/>
    <w:rsid w:val="002163E0"/>
    <w:rsid w:val="002277B1"/>
    <w:rsid w:val="00231E7F"/>
    <w:rsid w:val="00255700"/>
    <w:rsid w:val="00264AFD"/>
    <w:rsid w:val="00271CBC"/>
    <w:rsid w:val="00283F82"/>
    <w:rsid w:val="00286DB8"/>
    <w:rsid w:val="00294B4C"/>
    <w:rsid w:val="002B0404"/>
    <w:rsid w:val="002E603D"/>
    <w:rsid w:val="0031216C"/>
    <w:rsid w:val="00331907"/>
    <w:rsid w:val="003412A3"/>
    <w:rsid w:val="00342856"/>
    <w:rsid w:val="003865AD"/>
    <w:rsid w:val="003B0F5A"/>
    <w:rsid w:val="003B554B"/>
    <w:rsid w:val="003B6421"/>
    <w:rsid w:val="003C1CA9"/>
    <w:rsid w:val="003D12C0"/>
    <w:rsid w:val="003D45FA"/>
    <w:rsid w:val="003E63A9"/>
    <w:rsid w:val="00400403"/>
    <w:rsid w:val="00407213"/>
    <w:rsid w:val="00423DDC"/>
    <w:rsid w:val="00426EF4"/>
    <w:rsid w:val="00481E60"/>
    <w:rsid w:val="0049083B"/>
    <w:rsid w:val="004B79C3"/>
    <w:rsid w:val="004C0D26"/>
    <w:rsid w:val="004C703B"/>
    <w:rsid w:val="004D4177"/>
    <w:rsid w:val="004D5B78"/>
    <w:rsid w:val="004E06AF"/>
    <w:rsid w:val="004F6434"/>
    <w:rsid w:val="00506A2F"/>
    <w:rsid w:val="005234AC"/>
    <w:rsid w:val="0052750D"/>
    <w:rsid w:val="005357DC"/>
    <w:rsid w:val="00550BB3"/>
    <w:rsid w:val="00554247"/>
    <w:rsid w:val="00564D0B"/>
    <w:rsid w:val="0057359F"/>
    <w:rsid w:val="005825C0"/>
    <w:rsid w:val="005861D0"/>
    <w:rsid w:val="005A4EF0"/>
    <w:rsid w:val="005B00C3"/>
    <w:rsid w:val="005B4F06"/>
    <w:rsid w:val="005D0798"/>
    <w:rsid w:val="005D7265"/>
    <w:rsid w:val="005D7485"/>
    <w:rsid w:val="005E490F"/>
    <w:rsid w:val="006054DA"/>
    <w:rsid w:val="006115B5"/>
    <w:rsid w:val="00612FED"/>
    <w:rsid w:val="00617DC8"/>
    <w:rsid w:val="006222D8"/>
    <w:rsid w:val="00646A97"/>
    <w:rsid w:val="00664CBF"/>
    <w:rsid w:val="00694AEA"/>
    <w:rsid w:val="00697D2D"/>
    <w:rsid w:val="006A63E0"/>
    <w:rsid w:val="006B49BB"/>
    <w:rsid w:val="006C6B7F"/>
    <w:rsid w:val="006D073B"/>
    <w:rsid w:val="0071147B"/>
    <w:rsid w:val="00712398"/>
    <w:rsid w:val="007321FE"/>
    <w:rsid w:val="00733964"/>
    <w:rsid w:val="00746993"/>
    <w:rsid w:val="00747FA8"/>
    <w:rsid w:val="0075098D"/>
    <w:rsid w:val="00750EB9"/>
    <w:rsid w:val="00754AA6"/>
    <w:rsid w:val="00766445"/>
    <w:rsid w:val="00772AF2"/>
    <w:rsid w:val="00782BD5"/>
    <w:rsid w:val="007C3BE7"/>
    <w:rsid w:val="007C41E4"/>
    <w:rsid w:val="007D29EA"/>
    <w:rsid w:val="007E6AE8"/>
    <w:rsid w:val="007F613D"/>
    <w:rsid w:val="00815EFA"/>
    <w:rsid w:val="0082766C"/>
    <w:rsid w:val="00836625"/>
    <w:rsid w:val="0086362D"/>
    <w:rsid w:val="00876310"/>
    <w:rsid w:val="00882380"/>
    <w:rsid w:val="00882CB7"/>
    <w:rsid w:val="0088360C"/>
    <w:rsid w:val="008C351B"/>
    <w:rsid w:val="008E3E50"/>
    <w:rsid w:val="008E3FBF"/>
    <w:rsid w:val="00902F20"/>
    <w:rsid w:val="00914D92"/>
    <w:rsid w:val="0093332E"/>
    <w:rsid w:val="00951139"/>
    <w:rsid w:val="00955951"/>
    <w:rsid w:val="009624AC"/>
    <w:rsid w:val="009762E7"/>
    <w:rsid w:val="009909F8"/>
    <w:rsid w:val="00994349"/>
    <w:rsid w:val="00995FE4"/>
    <w:rsid w:val="009C2B46"/>
    <w:rsid w:val="009D3DDA"/>
    <w:rsid w:val="009E4F9B"/>
    <w:rsid w:val="009E6AF1"/>
    <w:rsid w:val="009F294A"/>
    <w:rsid w:val="00A017DA"/>
    <w:rsid w:val="00A02DB4"/>
    <w:rsid w:val="00A302A4"/>
    <w:rsid w:val="00A37783"/>
    <w:rsid w:val="00A445F0"/>
    <w:rsid w:val="00A53A6D"/>
    <w:rsid w:val="00A57359"/>
    <w:rsid w:val="00A64687"/>
    <w:rsid w:val="00A72BA7"/>
    <w:rsid w:val="00A9346A"/>
    <w:rsid w:val="00A96A1D"/>
    <w:rsid w:val="00AB421F"/>
    <w:rsid w:val="00AD0D08"/>
    <w:rsid w:val="00AD3F89"/>
    <w:rsid w:val="00B107D9"/>
    <w:rsid w:val="00B17854"/>
    <w:rsid w:val="00B17A21"/>
    <w:rsid w:val="00B270CB"/>
    <w:rsid w:val="00B3375A"/>
    <w:rsid w:val="00B35183"/>
    <w:rsid w:val="00B52D9D"/>
    <w:rsid w:val="00B660F8"/>
    <w:rsid w:val="00B91759"/>
    <w:rsid w:val="00BA3B8E"/>
    <w:rsid w:val="00BB1CCB"/>
    <w:rsid w:val="00BB2354"/>
    <w:rsid w:val="00BC10C3"/>
    <w:rsid w:val="00BD17D4"/>
    <w:rsid w:val="00BE11CA"/>
    <w:rsid w:val="00BE5818"/>
    <w:rsid w:val="00BF4BCB"/>
    <w:rsid w:val="00C20691"/>
    <w:rsid w:val="00C27C6D"/>
    <w:rsid w:val="00C36932"/>
    <w:rsid w:val="00C37507"/>
    <w:rsid w:val="00C404DB"/>
    <w:rsid w:val="00C71688"/>
    <w:rsid w:val="00C949B5"/>
    <w:rsid w:val="00C94F08"/>
    <w:rsid w:val="00CA72D0"/>
    <w:rsid w:val="00CB6061"/>
    <w:rsid w:val="00CD0955"/>
    <w:rsid w:val="00CE05BB"/>
    <w:rsid w:val="00CE4F02"/>
    <w:rsid w:val="00D01FE8"/>
    <w:rsid w:val="00D30D46"/>
    <w:rsid w:val="00D31279"/>
    <w:rsid w:val="00D60410"/>
    <w:rsid w:val="00D61A71"/>
    <w:rsid w:val="00D72294"/>
    <w:rsid w:val="00D74E1B"/>
    <w:rsid w:val="00DA6754"/>
    <w:rsid w:val="00DB06BD"/>
    <w:rsid w:val="00DB2A7E"/>
    <w:rsid w:val="00DD55A8"/>
    <w:rsid w:val="00DF3B10"/>
    <w:rsid w:val="00DF74F2"/>
    <w:rsid w:val="00E10B13"/>
    <w:rsid w:val="00E2127C"/>
    <w:rsid w:val="00E22CD9"/>
    <w:rsid w:val="00E33F95"/>
    <w:rsid w:val="00E36C44"/>
    <w:rsid w:val="00E4355A"/>
    <w:rsid w:val="00E50AAE"/>
    <w:rsid w:val="00E56EB8"/>
    <w:rsid w:val="00E64662"/>
    <w:rsid w:val="00E70022"/>
    <w:rsid w:val="00E717ED"/>
    <w:rsid w:val="00E9023B"/>
    <w:rsid w:val="00E91B44"/>
    <w:rsid w:val="00EB1A2F"/>
    <w:rsid w:val="00ED007B"/>
    <w:rsid w:val="00F30E8B"/>
    <w:rsid w:val="00F33F0D"/>
    <w:rsid w:val="00F54930"/>
    <w:rsid w:val="00F57FE4"/>
    <w:rsid w:val="00F762CB"/>
    <w:rsid w:val="00F97705"/>
    <w:rsid w:val="00FB3688"/>
    <w:rsid w:val="00FB787E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700C68"/>
  <w15:chartTrackingRefBased/>
  <w15:docId w15:val="{D33A32C9-279E-4033-BFE9-EBDC0F3B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a4">
    <w:name w:val="批注框文本字符"/>
    <w:link w:val="a5"/>
    <w:rPr>
      <w:kern w:val="2"/>
      <w:sz w:val="18"/>
    </w:rPr>
  </w:style>
  <w:style w:type="character" w:styleId="a6">
    <w:name w:val="page number"/>
    <w:basedOn w:val="a0"/>
  </w:style>
  <w:style w:type="character" w:customStyle="1" w:styleId="a7">
    <w:name w:val="纯文本字符"/>
    <w:link w:val="a8"/>
    <w:rPr>
      <w:rFonts w:ascii="Calibri" w:hAnsi="Courier New"/>
      <w:kern w:val="2"/>
      <w:sz w:val="21"/>
    </w:rPr>
  </w:style>
  <w:style w:type="paragraph" w:styleId="a5">
    <w:name w:val="Balloon Text"/>
    <w:basedOn w:val="a"/>
    <w:link w:val="a4"/>
    <w:rPr>
      <w:sz w:val="18"/>
    </w:rPr>
  </w:style>
  <w:style w:type="paragraph" w:styleId="a9">
    <w:name w:val="Document Map"/>
    <w:basedOn w:val="a"/>
    <w:pPr>
      <w:shd w:val="clear" w:color="auto" w:fill="000080"/>
    </w:pPr>
  </w:style>
  <w:style w:type="paragraph" w:styleId="a8">
    <w:name w:val="Plain Text"/>
    <w:basedOn w:val="a"/>
    <w:link w:val="a7"/>
    <w:pPr>
      <w:jc w:val="left"/>
    </w:pPr>
    <w:rPr>
      <w:rFonts w:ascii="Calibri" w:hAnsi="Courier New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3">
    <w:name w:val="Body Text Indent 3"/>
    <w:basedOn w:val="a"/>
    <w:pPr>
      <w:spacing w:line="360" w:lineRule="auto"/>
      <w:ind w:firstLine="540"/>
    </w:pPr>
    <w:rPr>
      <w:rFonts w:ascii="楷体_GB2312" w:eastAsia="楷体_GB2312"/>
      <w:sz w:val="28"/>
    </w:rPr>
  </w:style>
  <w:style w:type="paragraph" w:styleId="2">
    <w:name w:val="Body Text Indent 2"/>
    <w:basedOn w:val="a"/>
    <w:pPr>
      <w:spacing w:line="360" w:lineRule="auto"/>
      <w:ind w:left="540" w:hanging="540"/>
    </w:pPr>
    <w:rPr>
      <w:rFonts w:ascii="楷体_GB2312" w:eastAsia="楷体_GB2312"/>
      <w:sz w:val="28"/>
    </w:rPr>
  </w:style>
  <w:style w:type="paragraph" w:styleId="ab">
    <w:name w:val="Body Text Indent"/>
    <w:basedOn w:val="a"/>
    <w:pPr>
      <w:widowControl/>
      <w:overflowPunct w:val="0"/>
      <w:autoSpaceDE w:val="0"/>
      <w:autoSpaceDN w:val="0"/>
      <w:adjustRightInd w:val="0"/>
      <w:ind w:firstLine="426"/>
      <w:textAlignment w:val="baseline"/>
    </w:pPr>
    <w:rPr>
      <w:rFonts w:ascii="宋体"/>
      <w:kern w:val="0"/>
      <w:lang w:eastAsia="ja-JP"/>
    </w:rPr>
  </w:style>
  <w:style w:type="paragraph" w:styleId="ac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d">
    <w:name w:val="List Paragraph"/>
    <w:basedOn w:val="a"/>
    <w:uiPriority w:val="34"/>
    <w:qFormat/>
    <w:rsid w:val="00995FE4"/>
    <w:pPr>
      <w:ind w:firstLineChars="200" w:firstLine="420"/>
    </w:pPr>
  </w:style>
  <w:style w:type="paragraph" w:styleId="ae">
    <w:name w:val="No Spacing"/>
    <w:link w:val="af"/>
    <w:uiPriority w:val="1"/>
    <w:qFormat/>
    <w:rsid w:val="006115B5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af">
    <w:name w:val="无间隔字符"/>
    <w:basedOn w:val="a0"/>
    <w:link w:val="ae"/>
    <w:uiPriority w:val="1"/>
    <w:rsid w:val="006115B5"/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0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TuringMac\Desktop\Graduation-Project\&#21608;&#25253;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turingmac@hotmail.com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E04135-E977-0F46-BF05-71C5C70B1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D:\TuringMac\Desktop\Graduation-Project\周报\Normal.dot</Template>
  <TotalTime>553</TotalTime>
  <Pages>18</Pages>
  <Words>1055</Words>
  <Characters>6016</Characters>
  <Application>Microsoft Macintosh Word</Application>
  <DocSecurity>0</DocSecurity>
  <PresentationFormat/>
  <Lines>50</Lines>
  <Paragraphs>14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实习周报</vt:lpstr>
    </vt:vector>
  </TitlesOfParts>
  <Manager/>
  <Company>gxlu</Company>
  <LinksUpToDate>false</LinksUpToDate>
  <CharactersWithSpaces>7057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实习周报</dc:title>
  <dc:subject>李天宝</dc:subject>
  <dc:creator>李天宝</dc:creator>
  <cp:keywords/>
  <dc:description/>
  <cp:lastModifiedBy>Mac Turing</cp:lastModifiedBy>
  <cp:revision>157</cp:revision>
  <cp:lastPrinted>2016-11-14T04:05:00Z</cp:lastPrinted>
  <dcterms:created xsi:type="dcterms:W3CDTF">2016-11-10T07:42:00Z</dcterms:created>
  <dcterms:modified xsi:type="dcterms:W3CDTF">2017-03-16T06:58:00Z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