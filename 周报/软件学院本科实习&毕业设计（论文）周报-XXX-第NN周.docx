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423DDC" w:rsidRPr="00423DDC" w:rsidTr="00BB1CCB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91B44" w:rsidRPr="00423DDC" w:rsidRDefault="00766445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423DDC" w:rsidRPr="00423DDC" w:rsidTr="00BB1CCB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3DDC" w:rsidRPr="00423DDC" w:rsidRDefault="00423DDC" w:rsidP="00423DDC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423DDC" w:rsidRPr="00423DDC" w:rsidTr="00BB1CCB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423DDC" w:rsidRPr="00423DDC" w:rsidRDefault="00423DDC" w:rsidP="00423DDC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423DDC" w:rsidRPr="00423DDC" w:rsidTr="00BB1CCB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423DDC" w:rsidRPr="00423DDC" w:rsidRDefault="00423DDC" w:rsidP="00815EF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 w:rsidR="00815EFA"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 w:rsidR="00815EFA"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815EFA">
              <w:rPr>
                <w:sz w:val="24"/>
              </w:rPr>
              <w:t>24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423DDC" w:rsidRPr="00423DDC" w:rsidRDefault="00423DDC" w:rsidP="00995FE4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995FE4">
              <w:rPr>
                <w:sz w:val="24"/>
              </w:rPr>
              <w:t>1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423DDC" w:rsidRPr="00423DDC" w:rsidTr="00BB1CCB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815E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18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 w:rsidR="00423DDC" w:rsidRPr="00423DDC">
              <w:rPr>
                <w:rFonts w:hint="eastAsia"/>
                <w:sz w:val="24"/>
              </w:rPr>
              <w:t>到</w:t>
            </w:r>
            <w:r w:rsidR="00423DDC"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="00423DDC"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="00423DDC"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24</w:t>
            </w:r>
          </w:p>
        </w:tc>
      </w:tr>
      <w:tr w:rsidR="00423DDC" w:rsidRPr="00423DDC" w:rsidTr="00BB1CCB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815EFA" w:rsidP="00423DDC">
            <w:pPr>
              <w:rPr>
                <w:sz w:val="24"/>
              </w:rPr>
            </w:pPr>
            <w:r w:rsidRPr="00815EFA">
              <w:rPr>
                <w:rFonts w:hint="eastAsia"/>
                <w:sz w:val="24"/>
              </w:rPr>
              <w:t>配置公司要求的环境</w:t>
            </w:r>
          </w:p>
        </w:tc>
      </w:tr>
      <w:tr w:rsidR="00423DDC" w:rsidRPr="00423DDC" w:rsidTr="00BB1CCB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995FE4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 w:rsidRPr="00995FE4">
              <w:rPr>
                <w:sz w:val="24"/>
              </w:rPr>
              <w:t>Hadoop</w:t>
            </w:r>
            <w:r w:rsidR="00995FE4"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sz w:val="24"/>
              </w:rPr>
              <w:t>H</w:t>
            </w:r>
            <w:r w:rsidR="00995FE4">
              <w:rPr>
                <w:rFonts w:hint="eastAsia"/>
                <w:sz w:val="24"/>
              </w:rPr>
              <w:t>base</w:t>
            </w:r>
            <w:proofErr w:type="spellEnd"/>
            <w:r w:rsidR="00995FE4">
              <w:rPr>
                <w:rFonts w:hint="eastAsia"/>
                <w:sz w:val="24"/>
              </w:rPr>
              <w:t>环境配置</w:t>
            </w:r>
          </w:p>
          <w:p w:rsidR="00423DDC" w:rsidRDefault="00FC2AE1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995FE4" w:rsidRPr="00995FE4">
              <w:rPr>
                <w:rFonts w:hint="eastAsia"/>
                <w:sz w:val="24"/>
              </w:rPr>
              <w:t>oost</w:t>
            </w:r>
            <w:r w:rsidR="00995FE4">
              <w:rPr>
                <w:rFonts w:hint="eastAsia"/>
                <w:sz w:val="24"/>
              </w:rPr>
              <w:t>库</w:t>
            </w:r>
            <w:r w:rsidR="00995FE4" w:rsidRPr="00995FE4">
              <w:rPr>
                <w:rFonts w:hint="eastAsia"/>
                <w:sz w:val="24"/>
              </w:rPr>
              <w:t>配置</w:t>
            </w:r>
          </w:p>
          <w:p w:rsidR="00646A97" w:rsidRPr="00995FE4" w:rsidRDefault="00646A97" w:rsidP="00995FE4">
            <w:pPr>
              <w:pStyle w:val="ab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其他环境配置</w:t>
            </w:r>
          </w:p>
        </w:tc>
      </w:tr>
      <w:tr w:rsidR="00423DDC" w:rsidRPr="00423DDC" w:rsidTr="00BB1CCB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423DDC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 w:rsidR="00995FE4">
              <w:rPr>
                <w:rFonts w:hint="eastAsia"/>
                <w:sz w:val="24"/>
              </w:rPr>
              <w:t>权限问题导致不能运行，以及</w:t>
            </w:r>
            <w:r w:rsidRPr="00995FE4">
              <w:rPr>
                <w:sz w:val="24"/>
              </w:rPr>
              <w:t>Hadoop</w:t>
            </w:r>
            <w:r w:rsidR="00995FE4" w:rsidRPr="00995FE4">
              <w:rPr>
                <w:rFonts w:hint="eastAsia"/>
                <w:sz w:val="24"/>
              </w:rPr>
              <w:t>的端口</w:t>
            </w:r>
            <w:r w:rsidR="00995FE4">
              <w:rPr>
                <w:rFonts w:hint="eastAsia"/>
                <w:sz w:val="24"/>
              </w:rPr>
              <w:t>被</w:t>
            </w:r>
            <w:r w:rsidR="00995FE4" w:rsidRPr="00995FE4">
              <w:rPr>
                <w:rFonts w:hint="eastAsia"/>
                <w:sz w:val="24"/>
              </w:rPr>
              <w:t>占用</w:t>
            </w:r>
          </w:p>
          <w:p w:rsidR="00FC2AE1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私</w:t>
            </w:r>
            <w:proofErr w:type="gramStart"/>
            <w:r>
              <w:rPr>
                <w:sz w:val="24"/>
              </w:rPr>
              <w:t>钥</w:t>
            </w:r>
            <w:proofErr w:type="gramEnd"/>
            <w:r>
              <w:rPr>
                <w:sz w:val="24"/>
              </w:rPr>
              <w:t>配置失败导致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不能启动</w:t>
            </w:r>
          </w:p>
          <w:p w:rsidR="00FC2AE1" w:rsidRPr="00995FE4" w:rsidRDefault="00FC2AE1" w:rsidP="00FC2AE1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z w:val="24"/>
              </w:rPr>
              <w:t>空间不足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无法启动</w:t>
            </w:r>
          </w:p>
        </w:tc>
      </w:tr>
      <w:tr w:rsidR="00423DDC" w:rsidRPr="00423DDC" w:rsidTr="00BB1CCB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FC2AE1" w:rsidP="00423DD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本周主要进行了基本环境的配置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由于对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不是很熟悉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在配置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的过程中出现了不少的问题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5B4F06" w:rsidP="00423D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 w:rsidR="00646A97">
              <w:rPr>
                <w:rFonts w:hint="eastAsia"/>
                <w:sz w:val="24"/>
              </w:rPr>
              <w:t>公司情况</w:t>
            </w:r>
            <w:r>
              <w:rPr>
                <w:rFonts w:hint="eastAsia"/>
                <w:sz w:val="24"/>
              </w:rPr>
              <w:t>和业务流程</w:t>
            </w:r>
          </w:p>
        </w:tc>
      </w:tr>
      <w:tr w:rsidR="00423DDC" w:rsidRPr="00423DDC" w:rsidTr="00BB1CCB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423DDC" w:rsidRPr="00423DDC" w:rsidRDefault="00423DDC" w:rsidP="00423DDC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423DDC" w:rsidRPr="00423DDC" w:rsidRDefault="00423DDC" w:rsidP="00423DDC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91B44" w:rsidRDefault="00E91B44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91B44" w:rsidRDefault="00E91B4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91B44" w:rsidRDefault="00C949B5">
      <w:pPr>
        <w:numPr>
          <w:ilvl w:val="0"/>
          <w:numId w:val="2"/>
        </w:numPr>
      </w:pPr>
      <w:r>
        <w:rPr>
          <w:rFonts w:hint="eastAsia"/>
          <w:sz w:val="24"/>
        </w:rPr>
        <w:t>每周要写</w:t>
      </w:r>
      <w:r w:rsidR="00E91B44">
        <w:rPr>
          <w:rFonts w:hint="eastAsia"/>
          <w:sz w:val="24"/>
        </w:rPr>
        <w:t>工作周报并发送给校内导师，实习基地导师可根据需要发送</w:t>
      </w:r>
      <w:r>
        <w:rPr>
          <w:rFonts w:hint="eastAsia"/>
        </w:rPr>
        <w:t>；</w:t>
      </w:r>
    </w:p>
    <w:p w:rsidR="00E4355A" w:rsidRDefault="00C949B5">
      <w:pPr>
        <w:numPr>
          <w:ilvl w:val="0"/>
          <w:numId w:val="2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E4355A" w:rsidRDefault="00E4355A" w:rsidP="00E4355A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E4355A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E4355A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E4355A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E4355A" w:rsidRPr="00423DDC" w:rsidRDefault="00E4355A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E4355A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E4355A" w:rsidRPr="00423DDC" w:rsidRDefault="00E4355A" w:rsidP="00E435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2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E4355A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ED00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 w:rsidR="00ED007B">
              <w:rPr>
                <w:sz w:val="24"/>
              </w:rPr>
              <w:t>25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07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31</w:t>
            </w:r>
          </w:p>
        </w:tc>
      </w:tr>
      <w:tr w:rsidR="00E4355A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5B4F06" w:rsidP="00646A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熟悉公司情况</w:t>
            </w:r>
            <w:r w:rsidR="00646A97">
              <w:rPr>
                <w:rFonts w:hint="eastAsia"/>
                <w:sz w:val="24"/>
              </w:rPr>
              <w:t>和业务流程</w:t>
            </w:r>
          </w:p>
        </w:tc>
      </w:tr>
      <w:tr w:rsidR="00E4355A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了解公司的代码规范</w:t>
            </w:r>
          </w:p>
          <w:p w:rsid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配置并使用公司的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服务器</w:t>
            </w:r>
          </w:p>
          <w:p w:rsidR="00646A97" w:rsidRPr="00646A97" w:rsidRDefault="00646A97" w:rsidP="00646A97">
            <w:pPr>
              <w:pStyle w:val="ab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学习使用团队协作软件</w:t>
            </w:r>
          </w:p>
        </w:tc>
      </w:tr>
      <w:tr w:rsidR="00E4355A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E4355A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公司的代码规范与平时写代码的习惯差别较大</w:t>
            </w:r>
          </w:p>
          <w:p w:rsidR="00646A97" w:rsidRPr="00995FE4" w:rsidRDefault="00646A97" w:rsidP="00646A97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公司内提交代码的代码审核有着既定的流程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需要适应</w:t>
            </w:r>
          </w:p>
        </w:tc>
      </w:tr>
      <w:tr w:rsidR="00E4355A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646A97" w:rsidP="00C776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本周主要对公司日常的</w:t>
            </w:r>
            <w:r>
              <w:rPr>
                <w:sz w:val="24"/>
              </w:rPr>
              <w:t>工作流程进行了解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融入公司的开发环境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E4355A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E4355A" w:rsidRPr="00423DDC" w:rsidRDefault="00E4355A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E4355A" w:rsidRPr="00423DDC" w:rsidRDefault="00E4355A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E4355A" w:rsidRDefault="00E4355A" w:rsidP="00E4355A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E4355A" w:rsidRDefault="00E4355A" w:rsidP="00E4355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E4355A" w:rsidRDefault="00E4355A" w:rsidP="00E4355A">
      <w:pPr>
        <w:numPr>
          <w:ilvl w:val="0"/>
          <w:numId w:val="5"/>
        </w:num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5B4F06" w:rsidRDefault="005B4F06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5B4F06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5B4F06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B4F06" w:rsidRPr="00423DDC" w:rsidRDefault="005B4F06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5B4F06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5B4F06" w:rsidRPr="00423DDC" w:rsidRDefault="005B4F06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5B4F06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5B4F06" w:rsidRPr="00423DDC" w:rsidRDefault="005B4F06" w:rsidP="00400403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 w:rsidR="00400403">
              <w:rPr>
                <w:sz w:val="24"/>
              </w:rPr>
              <w:t>3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5B4F06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5B4F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01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07</w:t>
            </w:r>
          </w:p>
        </w:tc>
      </w:tr>
      <w:tr w:rsidR="003B554B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3B554B" w:rsidRPr="00423DDC" w:rsidRDefault="003B554B" w:rsidP="003B554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3B554B" w:rsidRPr="00423DDC" w:rsidRDefault="003B554B" w:rsidP="003B554B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Hadoop</w:t>
            </w:r>
            <w:r>
              <w:rPr>
                <w:sz w:val="24"/>
              </w:rPr>
              <w:t>集群和公司现有集群</w:t>
            </w:r>
          </w:p>
        </w:tc>
      </w:tr>
      <w:tr w:rsidR="005B4F06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5B4F06" w:rsidRDefault="005B4F06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了解公司的集群</w:t>
            </w:r>
            <w:r>
              <w:rPr>
                <w:rFonts w:hint="eastAsia"/>
                <w:sz w:val="24"/>
              </w:rPr>
              <w:t>，</w:t>
            </w:r>
            <w:r w:rsidRPr="00646A97">
              <w:rPr>
                <w:sz w:val="24"/>
              </w:rPr>
              <w:t>阅读</w:t>
            </w:r>
            <w:r>
              <w:rPr>
                <w:sz w:val="24"/>
              </w:rPr>
              <w:t>相关文档</w:t>
            </w:r>
          </w:p>
          <w:p w:rsidR="005B4F06" w:rsidRPr="00646A97" w:rsidRDefault="00400403" w:rsidP="003B554B">
            <w:pPr>
              <w:pStyle w:val="ab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了解</w:t>
            </w:r>
            <w:r>
              <w:rPr>
                <w:sz w:val="24"/>
              </w:rPr>
              <w:t>Hadoop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学习</w:t>
            </w:r>
            <w:r>
              <w:rPr>
                <w:sz w:val="24"/>
              </w:rPr>
              <w:t>Hadoop streaming</w:t>
            </w:r>
            <w:r>
              <w:rPr>
                <w:sz w:val="24"/>
              </w:rPr>
              <w:t>开发</w:t>
            </w:r>
          </w:p>
        </w:tc>
      </w:tr>
      <w:tr w:rsidR="005B4F06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5B4F06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自己对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语言掌握的不够熟练</w:t>
            </w:r>
          </w:p>
          <w:p w:rsidR="00400403" w:rsidRPr="00995FE4" w:rsidRDefault="00400403" w:rsidP="003B554B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不清楚如何使用集群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本机测试通过的</w:t>
            </w:r>
            <w:r>
              <w:rPr>
                <w:sz w:val="24"/>
              </w:rPr>
              <w:t>map-reduce</w:t>
            </w:r>
            <w:r>
              <w:rPr>
                <w:sz w:val="24"/>
              </w:rPr>
              <w:t>代码补鞥在公司的集群上运行</w:t>
            </w:r>
          </w:p>
        </w:tc>
      </w:tr>
      <w:tr w:rsidR="005B4F06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</w:t>
            </w:r>
            <w:r w:rsidR="00400403">
              <w:rPr>
                <w:rFonts w:hint="eastAsia"/>
                <w:sz w:val="24"/>
              </w:rPr>
              <w:t>学习了</w:t>
            </w:r>
            <w:r w:rsidR="005357DC">
              <w:rPr>
                <w:sz w:val="24"/>
              </w:rPr>
              <w:t>Hadoop</w:t>
            </w:r>
            <w:r w:rsidR="00400403">
              <w:rPr>
                <w:rFonts w:hint="eastAsia"/>
                <w:sz w:val="24"/>
              </w:rPr>
              <w:t>相关的知识，并开发了相关的</w:t>
            </w:r>
            <w:r w:rsidR="005357DC">
              <w:rPr>
                <w:rFonts w:hint="eastAsia"/>
                <w:sz w:val="24"/>
              </w:rPr>
              <w:t>一些小</w:t>
            </w:r>
            <w:r w:rsidR="005357DC">
              <w:rPr>
                <w:rFonts w:hint="eastAsia"/>
                <w:sz w:val="24"/>
              </w:rPr>
              <w:t>demo</w:t>
            </w:r>
            <w:r w:rsidR="005357DC">
              <w:rPr>
                <w:rFonts w:hint="eastAsia"/>
                <w:sz w:val="24"/>
              </w:rPr>
              <w:t>，算是在分布式处理方面开了个头</w:t>
            </w:r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357DC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5B4F06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5B4F06" w:rsidRPr="00423DDC" w:rsidRDefault="005B4F06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5B4F06" w:rsidRPr="00423DDC" w:rsidRDefault="005B4F06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5B4F06" w:rsidRDefault="005B4F06" w:rsidP="005B4F06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5B4F06" w:rsidRDefault="005B4F06" w:rsidP="003B554B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5B4F06" w:rsidRDefault="005B4F06" w:rsidP="003B554B">
      <w:pPr>
        <w:numPr>
          <w:ilvl w:val="0"/>
          <w:numId w:val="10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5B4F06" w:rsidRPr="00E4355A" w:rsidRDefault="005B4F06" w:rsidP="003B554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7C3BE7" w:rsidRDefault="007C3BE7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7C3BE7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7C3BE7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C3BE7" w:rsidRPr="00423DDC" w:rsidRDefault="007C3BE7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7C3BE7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7C3BE7" w:rsidRPr="00423DDC" w:rsidRDefault="007C3BE7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7C3BE7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4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7C3BE7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14</w:t>
            </w:r>
          </w:p>
        </w:tc>
      </w:tr>
      <w:tr w:rsidR="007C3BE7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7C3BE7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7C3B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语言的学习</w:t>
            </w:r>
          </w:p>
        </w:tc>
      </w:tr>
      <w:tr w:rsidR="007C3BE7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语言，阅读官方文档</w:t>
            </w:r>
          </w:p>
          <w:p w:rsidR="007C3BE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浏览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编程指南》</w:t>
            </w:r>
          </w:p>
          <w:p w:rsidR="007C3BE7" w:rsidRPr="00646A97" w:rsidRDefault="007C3BE7" w:rsidP="007C3BE7">
            <w:pPr>
              <w:pStyle w:val="ab"/>
              <w:widowControl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写</w:t>
            </w:r>
            <w:r>
              <w:rPr>
                <w:sz w:val="24"/>
              </w:rPr>
              <w:t>demo</w:t>
            </w:r>
            <w:r>
              <w:rPr>
                <w:sz w:val="24"/>
              </w:rPr>
              <w:t>进行测试</w:t>
            </w:r>
          </w:p>
        </w:tc>
      </w:tr>
      <w:tr w:rsidR="007C3BE7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7C3BE7" w:rsidRDefault="007C3BE7" w:rsidP="007C3BE7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proofErr w:type="spellStart"/>
            <w:r>
              <w:rPr>
                <w:rFonts w:hint="eastAsia"/>
                <w:sz w:val="24"/>
              </w:rPr>
              <w:t>Jython</w:t>
            </w:r>
            <w:proofErr w:type="spellEnd"/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在</w:t>
            </w:r>
            <w:r w:rsidR="00AB421F">
              <w:rPr>
                <w:rFonts w:hint="eastAsia"/>
                <w:sz w:val="24"/>
              </w:rPr>
              <w:t>实际应用中，与</w:t>
            </w:r>
            <w:r w:rsidR="00AB421F">
              <w:rPr>
                <w:rFonts w:hint="eastAsia"/>
                <w:sz w:val="24"/>
              </w:rPr>
              <w:t>2.0</w:t>
            </w:r>
            <w:r w:rsidR="00AB421F">
              <w:rPr>
                <w:rFonts w:hint="eastAsia"/>
                <w:sz w:val="24"/>
              </w:rPr>
              <w:t>以上版本的</w:t>
            </w:r>
            <w:r w:rsidR="00AB421F"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存在兼容性</w:t>
            </w:r>
            <w:r>
              <w:rPr>
                <w:rFonts w:hint="eastAsia"/>
                <w:sz w:val="24"/>
              </w:rPr>
              <w:t>bug</w:t>
            </w:r>
          </w:p>
          <w:p w:rsidR="00AB421F" w:rsidRPr="00AB421F" w:rsidRDefault="00AB421F" w:rsidP="00AB421F">
            <w:pPr>
              <w:pStyle w:val="ab"/>
              <w:numPr>
                <w:ilvl w:val="0"/>
                <w:numId w:val="1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Hadoop2.0</w:t>
            </w:r>
            <w:r>
              <w:rPr>
                <w:sz w:val="24"/>
              </w:rPr>
              <w:t>以上版本不再支持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UDF</w:t>
            </w:r>
            <w:r>
              <w:rPr>
                <w:rFonts w:hint="eastAsia"/>
                <w:sz w:val="24"/>
              </w:rPr>
              <w:t>编程</w:t>
            </w:r>
          </w:p>
        </w:tc>
      </w:tr>
      <w:tr w:rsidR="007C3BE7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AB421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本周主要对学习了</w:t>
            </w:r>
            <w:r w:rsidR="00AB421F">
              <w:rPr>
                <w:sz w:val="24"/>
              </w:rPr>
              <w:t>Pig</w:t>
            </w:r>
            <w:r>
              <w:rPr>
                <w:rFonts w:hint="eastAsia"/>
                <w:sz w:val="24"/>
              </w:rPr>
              <w:t>相关的知识，</w:t>
            </w:r>
            <w:r w:rsidR="00AB421F">
              <w:rPr>
                <w:rFonts w:hint="eastAsia"/>
                <w:sz w:val="24"/>
              </w:rPr>
              <w:t>作为一门</w:t>
            </w:r>
            <w:r w:rsidR="00AB421F">
              <w:rPr>
                <w:rFonts w:hint="eastAsia"/>
                <w:sz w:val="24"/>
              </w:rPr>
              <w:t>Hadoop</w:t>
            </w:r>
            <w:r w:rsidR="00AB421F">
              <w:rPr>
                <w:rFonts w:hint="eastAsia"/>
                <w:sz w:val="24"/>
              </w:rPr>
              <w:t>平台之上设计的语言，提供了很多附加的功能，与实习所要设计的平台有些类似，应仔细研究</w:t>
            </w:r>
          </w:p>
        </w:tc>
      </w:tr>
      <w:tr w:rsidR="007C3BE7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AB421F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7C3BE7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7C3BE7" w:rsidRPr="00423DDC" w:rsidRDefault="007C3BE7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7C3BE7" w:rsidRPr="00423DDC" w:rsidRDefault="007C3BE7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7C3BE7" w:rsidRDefault="007C3BE7" w:rsidP="007C3BE7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7C3BE7" w:rsidRDefault="007C3BE7" w:rsidP="007C3BE7">
      <w:pPr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7C3BE7" w:rsidRDefault="007C3BE7" w:rsidP="007C3BE7">
      <w:pPr>
        <w:numPr>
          <w:ilvl w:val="0"/>
          <w:numId w:val="13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7C3BE7" w:rsidRPr="00E4355A" w:rsidRDefault="007C3BE7" w:rsidP="007C3BE7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F762CB" w:rsidRDefault="00F762CB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F762CB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F762CB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762CB" w:rsidRPr="00423DDC" w:rsidRDefault="00F762CB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F762CB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F762CB" w:rsidRPr="00423DDC" w:rsidRDefault="00F762CB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丁盛豪</w:t>
            </w:r>
          </w:p>
        </w:tc>
        <w:tc>
          <w:tcPr>
            <w:tcW w:w="1242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F762CB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5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F762CB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15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</w:tr>
      <w:tr w:rsidR="00F762CB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F762CB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源码</w:t>
            </w:r>
          </w:p>
        </w:tc>
      </w:tr>
      <w:tr w:rsidR="00F762CB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阅读《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核心技术》部分章节</w:t>
            </w:r>
          </w:p>
          <w:p w:rsidR="00F762CB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map-reduce</w:t>
            </w:r>
            <w:r>
              <w:rPr>
                <w:rFonts w:hint="eastAsia"/>
                <w:sz w:val="24"/>
              </w:rPr>
              <w:t>开发</w:t>
            </w:r>
          </w:p>
          <w:p w:rsidR="00F762CB" w:rsidRPr="00646A97" w:rsidRDefault="00F762CB" w:rsidP="00F762CB">
            <w:pPr>
              <w:pStyle w:val="ab"/>
              <w:widowControl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Pig</w:t>
            </w:r>
            <w:r>
              <w:rPr>
                <w:sz w:val="24"/>
              </w:rPr>
              <w:t xml:space="preserve"> UDF</w:t>
            </w:r>
          </w:p>
        </w:tc>
      </w:tr>
      <w:tr w:rsidR="00F762CB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F762CB" w:rsidRDefault="00F762CB" w:rsidP="00F762CB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的接口不太了解</w:t>
            </w:r>
          </w:p>
          <w:p w:rsidR="00E2127C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z w:val="24"/>
              </w:rPr>
              <w:t>中与</w:t>
            </w:r>
            <w:r>
              <w:rPr>
                <w:rFonts w:hint="eastAsia"/>
                <w:sz w:val="24"/>
              </w:rPr>
              <w:t>Pig</w:t>
            </w:r>
            <w:r>
              <w:rPr>
                <w:rFonts w:hint="eastAsia"/>
                <w:sz w:val="24"/>
              </w:rPr>
              <w:t>中</w:t>
            </w:r>
            <w:r>
              <w:rPr>
                <w:sz w:val="24"/>
              </w:rPr>
              <w:t>数据结构类型</w:t>
            </w:r>
            <w:r>
              <w:rPr>
                <w:sz w:val="24"/>
              </w:rPr>
              <w:t>存在一定的差异</w:t>
            </w:r>
          </w:p>
          <w:p w:rsidR="00E2127C" w:rsidRPr="00AB421F" w:rsidRDefault="00E2127C" w:rsidP="00E2127C">
            <w:pPr>
              <w:pStyle w:val="ab"/>
              <w:numPr>
                <w:ilvl w:val="0"/>
                <w:numId w:val="1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对于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的高级数据结构不熟悉</w:t>
            </w:r>
          </w:p>
        </w:tc>
      </w:tr>
      <w:tr w:rsidR="00F762CB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C7765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本周主要对学习了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sz w:val="24"/>
              </w:rPr>
              <w:t>原生语言</w:t>
            </w:r>
            <w:r>
              <w:rPr>
                <w:sz w:val="24"/>
              </w:rPr>
              <w:t>Java</w:t>
            </w:r>
            <w:r>
              <w:rPr>
                <w:sz w:val="24"/>
              </w:rPr>
              <w:t>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相关程序，这是开发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rFonts w:hint="eastAsia"/>
                <w:sz w:val="24"/>
              </w:rPr>
              <w:t>程序以及公司相关平台上程序必要的</w:t>
            </w:r>
          </w:p>
        </w:tc>
      </w:tr>
      <w:tr w:rsidR="00F762CB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F762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公司平台的功能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F762CB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F762CB" w:rsidRPr="00423DDC" w:rsidRDefault="00F762CB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F762CB" w:rsidRPr="00423DDC" w:rsidRDefault="00F762CB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F762CB" w:rsidRDefault="00F762CB" w:rsidP="00F762CB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F762CB" w:rsidRDefault="00F762CB" w:rsidP="00F762CB">
      <w:pPr>
        <w:numPr>
          <w:ilvl w:val="0"/>
          <w:numId w:val="16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F762CB" w:rsidRDefault="00F762CB" w:rsidP="00F762CB">
      <w:pPr>
        <w:numPr>
          <w:ilvl w:val="0"/>
          <w:numId w:val="16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F762CB" w:rsidRPr="00E4355A" w:rsidRDefault="00F762CB" w:rsidP="00F762CB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140A59" w:rsidRDefault="00140A59">
      <w:pPr>
        <w:widowControl/>
        <w:jc w:val="left"/>
      </w:pPr>
      <w:r>
        <w:br w:type="page"/>
      </w:r>
    </w:p>
    <w:tbl>
      <w:tblPr>
        <w:tblpPr w:leftFromText="180" w:rightFromText="180" w:horzAnchor="margin" w:tblpXSpec="center" w:tblpY="222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</w:tblGrid>
      <w:tr w:rsidR="00140A59" w:rsidRPr="00423DDC" w:rsidTr="00C7765A">
        <w:trPr>
          <w:trHeight w:val="416"/>
        </w:trPr>
        <w:tc>
          <w:tcPr>
            <w:tcW w:w="9720" w:type="dxa"/>
            <w:gridSpan w:val="9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b/>
                <w:sz w:val="24"/>
              </w:rPr>
            </w:pPr>
            <w:r w:rsidRPr="00423DDC">
              <w:rPr>
                <w:rFonts w:hint="eastAsia"/>
                <w:b/>
                <w:sz w:val="24"/>
              </w:rPr>
              <w:lastRenderedPageBreak/>
              <w:t>本科生实习</w:t>
            </w:r>
            <w:r w:rsidRPr="00423DDC">
              <w:rPr>
                <w:rFonts w:hint="eastAsia"/>
                <w:b/>
                <w:sz w:val="24"/>
              </w:rPr>
              <w:t>&amp;</w:t>
            </w:r>
            <w:r w:rsidRPr="00423DDC">
              <w:rPr>
                <w:rFonts w:hint="eastAsia"/>
                <w:b/>
                <w:sz w:val="24"/>
              </w:rPr>
              <w:t>毕业设计（论文）工作周报</w:t>
            </w:r>
          </w:p>
        </w:tc>
      </w:tr>
      <w:tr w:rsidR="00140A59" w:rsidRPr="00423DDC" w:rsidTr="00C7765A">
        <w:trPr>
          <w:trHeight w:val="339"/>
        </w:trPr>
        <w:tc>
          <w:tcPr>
            <w:tcW w:w="1190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李天宝</w:t>
            </w: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联系电话</w:t>
            </w:r>
          </w:p>
        </w:tc>
        <w:tc>
          <w:tcPr>
            <w:tcW w:w="17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15704600640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Email</w:t>
            </w:r>
          </w:p>
        </w:tc>
        <w:tc>
          <w:tcPr>
            <w:tcW w:w="2973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turingmac@hotmail.com</w:t>
            </w:r>
          </w:p>
        </w:tc>
      </w:tr>
      <w:tr w:rsidR="00140A59" w:rsidRPr="00423DDC" w:rsidTr="00C7765A">
        <w:trPr>
          <w:trHeight w:val="23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实习基地</w:t>
            </w:r>
          </w:p>
          <w:p w:rsidR="00140A59" w:rsidRPr="00423DDC" w:rsidRDefault="00140A59" w:rsidP="00C7765A">
            <w:pPr>
              <w:jc w:val="center"/>
              <w:rPr>
                <w:sz w:val="18"/>
                <w:szCs w:val="18"/>
              </w:rPr>
            </w:pPr>
            <w:r w:rsidRPr="00423DDC">
              <w:rPr>
                <w:rFonts w:hint="eastAsia"/>
                <w:sz w:val="18"/>
                <w:szCs w:val="18"/>
              </w:rPr>
              <w:t>(</w:t>
            </w:r>
            <w:r w:rsidRPr="00423DDC">
              <w:rPr>
                <w:rFonts w:hint="eastAsia"/>
                <w:sz w:val="18"/>
                <w:szCs w:val="18"/>
              </w:rPr>
              <w:t>或实验室</w:t>
            </w:r>
            <w:r w:rsidRPr="00423DD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上海骇咕赛信息科技有限公司</w:t>
            </w:r>
          </w:p>
        </w:tc>
        <w:tc>
          <w:tcPr>
            <w:tcW w:w="1258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基地导师</w:t>
            </w:r>
          </w:p>
        </w:tc>
        <w:tc>
          <w:tcPr>
            <w:tcW w:w="1444" w:type="dxa"/>
            <w:gridSpan w:val="3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proofErr w:type="gramStart"/>
            <w:r w:rsidRPr="00423DDC">
              <w:rPr>
                <w:rFonts w:hint="eastAsia"/>
                <w:sz w:val="24"/>
              </w:rPr>
              <w:t>丁盛豪</w:t>
            </w:r>
            <w:proofErr w:type="gramEnd"/>
          </w:p>
        </w:tc>
        <w:tc>
          <w:tcPr>
            <w:tcW w:w="1242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校内导师</w:t>
            </w:r>
          </w:p>
        </w:tc>
        <w:tc>
          <w:tcPr>
            <w:tcW w:w="1707" w:type="dxa"/>
            <w:shd w:val="clear" w:color="auto" w:fill="FFFFFF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王宏志</w:t>
            </w:r>
          </w:p>
        </w:tc>
      </w:tr>
      <w:tr w:rsidR="00140A59" w:rsidRPr="00423DDC" w:rsidTr="00C7765A">
        <w:trPr>
          <w:trHeight w:val="298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报告日期</w:t>
            </w:r>
          </w:p>
        </w:tc>
        <w:tc>
          <w:tcPr>
            <w:tcW w:w="2879" w:type="dxa"/>
            <w:gridSpan w:val="2"/>
            <w:shd w:val="clear" w:color="auto" w:fill="auto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实习周次</w:t>
            </w:r>
          </w:p>
        </w:tc>
        <w:tc>
          <w:tcPr>
            <w:tcW w:w="4393" w:type="dxa"/>
            <w:gridSpan w:val="5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6</w:t>
            </w:r>
            <w:r w:rsidRPr="00423DDC">
              <w:rPr>
                <w:rFonts w:hint="eastAsia"/>
                <w:sz w:val="24"/>
              </w:rPr>
              <w:t>周</w:t>
            </w:r>
          </w:p>
        </w:tc>
      </w:tr>
      <w:tr w:rsidR="00140A59" w:rsidRPr="00423DDC" w:rsidTr="00C7765A">
        <w:trPr>
          <w:trHeight w:val="437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报告区间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140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423DDC">
              <w:rPr>
                <w:rFonts w:hint="eastAsia"/>
                <w:sz w:val="24"/>
              </w:rPr>
              <w:t xml:space="preserve">  </w:t>
            </w:r>
            <w:r w:rsidRPr="00423DDC">
              <w:rPr>
                <w:rFonts w:hint="eastAsia"/>
                <w:sz w:val="24"/>
              </w:rPr>
              <w:t>到</w:t>
            </w:r>
            <w:r w:rsidRPr="00423D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2016</w:t>
            </w:r>
            <w:r w:rsidRPr="00423DDC">
              <w:rPr>
                <w:sz w:val="24"/>
              </w:rPr>
              <w:t>-</w:t>
            </w:r>
            <w:r>
              <w:rPr>
                <w:sz w:val="24"/>
              </w:rPr>
              <w:t>08</w:t>
            </w:r>
            <w:r w:rsidRPr="00423DDC"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28</w:t>
            </w:r>
          </w:p>
        </w:tc>
      </w:tr>
      <w:tr w:rsidR="00140A59" w:rsidRPr="00423DDC" w:rsidTr="00C7765A">
        <w:trPr>
          <w:trHeight w:val="512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工作重点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使用公司平台的功能开发</w:t>
            </w:r>
            <w:r>
              <w:rPr>
                <w:rFonts w:hint="eastAsia"/>
                <w:sz w:val="24"/>
              </w:rPr>
              <w:t>demo</w:t>
            </w:r>
          </w:p>
        </w:tc>
      </w:tr>
      <w:tr w:rsidR="00140A59" w:rsidRPr="00423DDC" w:rsidTr="00C7765A">
        <w:trPr>
          <w:trHeight w:val="1358"/>
        </w:trPr>
        <w:tc>
          <w:tcPr>
            <w:tcW w:w="11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工作内容及进度</w:t>
            </w:r>
          </w:p>
        </w:tc>
        <w:tc>
          <w:tcPr>
            <w:tcW w:w="8530" w:type="dxa"/>
            <w:gridSpan w:val="8"/>
            <w:tcBorders>
              <w:bottom w:val="single" w:sz="4" w:space="0" w:color="auto"/>
            </w:tcBorders>
            <w:vAlign w:val="center"/>
          </w:tcPr>
          <w:p w:rsidR="00140A59" w:rsidRPr="00646A97" w:rsidRDefault="00140A59" w:rsidP="00140A59">
            <w:pPr>
              <w:pStyle w:val="ab"/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使用公司平台接口开发，熟悉功能，在此保密</w:t>
            </w:r>
          </w:p>
        </w:tc>
      </w:tr>
      <w:tr w:rsidR="00140A59" w:rsidRPr="00423DDC" w:rsidTr="00C7765A">
        <w:trPr>
          <w:trHeight w:val="1841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遇到问题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AB421F" w:rsidRDefault="00140A59" w:rsidP="00140A59">
            <w:pPr>
              <w:pStyle w:val="ab"/>
              <w:numPr>
                <w:ilvl w:val="0"/>
                <w:numId w:val="18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对公司的接口不熟悉</w:t>
            </w:r>
          </w:p>
        </w:tc>
      </w:tr>
      <w:tr w:rsidR="00140A59" w:rsidRPr="00423DDC" w:rsidTr="00C7765A">
        <w:trPr>
          <w:trHeight w:val="229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自我小结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本周主要对学习了使用</w:t>
            </w:r>
            <w:r>
              <w:rPr>
                <w:rFonts w:hint="eastAsia"/>
                <w:sz w:val="24"/>
              </w:rPr>
              <w:t>公司的</w:t>
            </w:r>
            <w:r>
              <w:rPr>
                <w:sz w:val="24"/>
              </w:rPr>
              <w:t>接口进行开发测试程序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了解整个平台的工作原理</w:t>
            </w:r>
            <w:r>
              <w:rPr>
                <w:rFonts w:hint="eastAsia"/>
                <w:sz w:val="24"/>
              </w:rPr>
              <w:t>，熟悉功能，并在使用过程中寻找可添加的功能</w:t>
            </w:r>
          </w:p>
        </w:tc>
      </w:tr>
      <w:tr w:rsidR="00140A59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下周计划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下呼吸系统，寻找开发点</w:t>
            </w:r>
            <w:bookmarkStart w:id="0" w:name="_GoBack"/>
            <w:bookmarkEnd w:id="0"/>
          </w:p>
        </w:tc>
      </w:tr>
      <w:tr w:rsidR="00140A59" w:rsidRPr="00423DDC" w:rsidTr="00C7765A">
        <w:trPr>
          <w:trHeight w:val="944"/>
        </w:trPr>
        <w:tc>
          <w:tcPr>
            <w:tcW w:w="1190" w:type="dxa"/>
            <w:shd w:val="clear" w:color="auto" w:fill="E6E6E6"/>
            <w:vAlign w:val="center"/>
          </w:tcPr>
          <w:p w:rsidR="00140A59" w:rsidRPr="00423DDC" w:rsidRDefault="00140A59" w:rsidP="00C7765A">
            <w:pPr>
              <w:jc w:val="center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导师意见</w:t>
            </w:r>
          </w:p>
        </w:tc>
        <w:tc>
          <w:tcPr>
            <w:tcW w:w="8530" w:type="dxa"/>
            <w:gridSpan w:val="8"/>
            <w:vAlign w:val="center"/>
          </w:tcPr>
          <w:p w:rsidR="00140A59" w:rsidRPr="00423DDC" w:rsidRDefault="00140A59" w:rsidP="00C7765A">
            <w:pPr>
              <w:ind w:firstLineChars="2500" w:firstLine="6000"/>
              <w:rPr>
                <w:sz w:val="24"/>
              </w:rPr>
            </w:pPr>
            <w:r w:rsidRPr="00423DDC">
              <w:rPr>
                <w:rFonts w:hint="eastAsia"/>
                <w:sz w:val="24"/>
              </w:rPr>
              <w:t>签字：</w:t>
            </w:r>
          </w:p>
        </w:tc>
      </w:tr>
    </w:tbl>
    <w:p w:rsidR="00140A59" w:rsidRDefault="00140A59" w:rsidP="00140A59">
      <w:pPr>
        <w:rPr>
          <w:b/>
          <w:sz w:val="24"/>
          <w:shd w:val="pct10" w:color="auto" w:fill="FFFFFF"/>
        </w:rPr>
      </w:pPr>
      <w:r>
        <w:rPr>
          <w:rFonts w:hint="eastAsia"/>
          <w:b/>
          <w:sz w:val="24"/>
        </w:rPr>
        <w:t>说明：</w:t>
      </w:r>
      <w:r>
        <w:rPr>
          <w:b/>
          <w:sz w:val="24"/>
          <w:shd w:val="pct10" w:color="auto" w:fill="FFFFFF"/>
        </w:rPr>
        <w:t xml:space="preserve"> </w:t>
      </w:r>
    </w:p>
    <w:p w:rsidR="00140A59" w:rsidRDefault="00140A59" w:rsidP="00140A59">
      <w:pPr>
        <w:numPr>
          <w:ilvl w:val="0"/>
          <w:numId w:val="19"/>
        </w:numPr>
        <w:rPr>
          <w:sz w:val="24"/>
        </w:rPr>
      </w:pPr>
      <w:r>
        <w:rPr>
          <w:rFonts w:hint="eastAsia"/>
          <w:sz w:val="24"/>
        </w:rPr>
        <w:t>上述表格大小可以根据文字多少调整；</w:t>
      </w:r>
    </w:p>
    <w:p w:rsidR="00140A59" w:rsidRDefault="00140A59" w:rsidP="00140A59">
      <w:pPr>
        <w:numPr>
          <w:ilvl w:val="0"/>
          <w:numId w:val="19"/>
        </w:numPr>
      </w:pPr>
      <w:r>
        <w:rPr>
          <w:rFonts w:hint="eastAsia"/>
          <w:sz w:val="24"/>
        </w:rPr>
        <w:t>每周要写工作周报并发送给校内导师，实习基地导师可根据需要发送</w:t>
      </w:r>
      <w:r>
        <w:rPr>
          <w:rFonts w:hint="eastAsia"/>
        </w:rPr>
        <w:t>；</w:t>
      </w:r>
    </w:p>
    <w:p w:rsidR="00140A59" w:rsidRPr="00E4355A" w:rsidRDefault="00140A59" w:rsidP="00140A59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校内实习学生每</w:t>
      </w:r>
      <w:r>
        <w:rPr>
          <w:rFonts w:hint="eastAsia"/>
        </w:rPr>
        <w:t>2</w:t>
      </w:r>
      <w:r>
        <w:rPr>
          <w:rFonts w:hint="eastAsia"/>
        </w:rPr>
        <w:t>周要书面报呈周报给导师，当面指导并签字。</w:t>
      </w:r>
    </w:p>
    <w:p w:rsidR="00C949B5" w:rsidRPr="00140A59" w:rsidRDefault="00C949B5" w:rsidP="00E4355A">
      <w:pPr>
        <w:widowControl/>
        <w:jc w:val="left"/>
        <w:rPr>
          <w:rFonts w:hint="eastAsia"/>
        </w:rPr>
      </w:pPr>
    </w:p>
    <w:sectPr w:rsidR="00C949B5" w:rsidRPr="00140A59">
      <w:headerReference w:type="default" r:id="rId8"/>
      <w:footerReference w:type="even" r:id="rId9"/>
      <w:footerReference w:type="default" r:id="rId10"/>
      <w:pgSz w:w="11906" w:h="16838"/>
      <w:pgMar w:top="1440" w:right="12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08C" w:rsidRDefault="0077408C">
      <w:r>
        <w:separator/>
      </w:r>
    </w:p>
  </w:endnote>
  <w:endnote w:type="continuationSeparator" w:id="0">
    <w:p w:rsidR="0077408C" w:rsidRDefault="0077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0404" w:rsidRDefault="002B040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Default="002B0404">
    <w:pPr>
      <w:pStyle w:val="a8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140A59">
      <w:rPr>
        <w:rStyle w:val="a5"/>
        <w:noProof/>
      </w:rPr>
      <w:t>5</w:t>
    </w:r>
    <w:r>
      <w:fldChar w:fldCharType="end"/>
    </w:r>
  </w:p>
  <w:p w:rsidR="002B0404" w:rsidRDefault="002B0404" w:rsidP="000A03C2">
    <w:r>
      <w:rPr>
        <w:rFonts w:hint="eastAsia"/>
      </w:rPr>
      <w:t xml:space="preserve">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08C" w:rsidRDefault="0077408C">
      <w:r>
        <w:separator/>
      </w:r>
    </w:p>
  </w:footnote>
  <w:footnote w:type="continuationSeparator" w:id="0">
    <w:p w:rsidR="0077408C" w:rsidRDefault="0077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404" w:rsidRPr="00766445" w:rsidRDefault="00766445" w:rsidP="00766445">
    <w:pPr>
      <w:pStyle w:val="aa"/>
      <w:jc w:val="center"/>
      <w:rPr>
        <w:rFonts w:ascii="楷体_GB2312" w:eastAsia="楷体_GB2312"/>
      </w:rPr>
    </w:pPr>
    <w:r w:rsidRPr="00766445">
      <w:rPr>
        <w:rFonts w:ascii="楷体_GB2312" w:eastAsia="楷体_GB2312" w:hint="eastAsia"/>
        <w:lang w:eastAsia="ja-JP"/>
      </w:rPr>
      <w:t>哈工大软件学院</w:t>
    </w:r>
    <w:r w:rsidRPr="00766445">
      <w:rPr>
        <w:rFonts w:ascii="楷体_GB2312" w:eastAsia="楷体_GB2312" w:hint="eastAsia"/>
      </w:rPr>
      <w:t>本科生</w:t>
    </w:r>
    <w:r w:rsidRPr="00766445">
      <w:rPr>
        <w:rFonts w:ascii="楷体_GB2312" w:eastAsia="楷体_GB2312" w:hint="eastAsia"/>
        <w:lang w:eastAsia="ja-JP"/>
      </w:rPr>
      <w:t>实习</w:t>
    </w:r>
    <w:r w:rsidRPr="00766445">
      <w:rPr>
        <w:rFonts w:ascii="楷体_GB2312" w:eastAsia="楷体_GB2312" w:hint="eastAsia"/>
      </w:rPr>
      <w:t>&amp;毕业设计（论文）工作</w:t>
    </w:r>
    <w:r w:rsidRPr="00766445">
      <w:rPr>
        <w:rFonts w:ascii="楷体_GB2312" w:eastAsia="楷体_GB2312" w:hint="eastAsia"/>
        <w:lang w:eastAsia="ja-JP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1F959DE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84085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70DD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D6CBE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BFF016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030339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402E7039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802BF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AA567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22112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817074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34C22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40750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684D2A2D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DF364F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E122D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5E23FF8"/>
    <w:multiLevelType w:val="hybridMultilevel"/>
    <w:tmpl w:val="473E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11"/>
  </w:num>
  <w:num w:numId="5">
    <w:abstractNumId w:val="14"/>
  </w:num>
  <w:num w:numId="6">
    <w:abstractNumId w:val="16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  <w:num w:numId="15">
    <w:abstractNumId w:val="2"/>
  </w:num>
  <w:num w:numId="16">
    <w:abstractNumId w:val="17"/>
  </w:num>
  <w:num w:numId="17">
    <w:abstractNumId w:val="3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0E6"/>
    <w:rsid w:val="00032772"/>
    <w:rsid w:val="0007697B"/>
    <w:rsid w:val="00094E76"/>
    <w:rsid w:val="000A03C2"/>
    <w:rsid w:val="000B1D65"/>
    <w:rsid w:val="000B6C6C"/>
    <w:rsid w:val="000D7F02"/>
    <w:rsid w:val="0012610A"/>
    <w:rsid w:val="00132EC2"/>
    <w:rsid w:val="00134893"/>
    <w:rsid w:val="0013521E"/>
    <w:rsid w:val="00137800"/>
    <w:rsid w:val="00140A59"/>
    <w:rsid w:val="00161C27"/>
    <w:rsid w:val="00172A27"/>
    <w:rsid w:val="001F44E6"/>
    <w:rsid w:val="002029B3"/>
    <w:rsid w:val="002157C8"/>
    <w:rsid w:val="002163E0"/>
    <w:rsid w:val="002277B1"/>
    <w:rsid w:val="00231E7F"/>
    <w:rsid w:val="00255700"/>
    <w:rsid w:val="00264AFD"/>
    <w:rsid w:val="00283F82"/>
    <w:rsid w:val="00286DB8"/>
    <w:rsid w:val="00294B4C"/>
    <w:rsid w:val="002B0404"/>
    <w:rsid w:val="002E603D"/>
    <w:rsid w:val="0031216C"/>
    <w:rsid w:val="00331907"/>
    <w:rsid w:val="003865AD"/>
    <w:rsid w:val="003B554B"/>
    <w:rsid w:val="003B6421"/>
    <w:rsid w:val="003C1CA9"/>
    <w:rsid w:val="003D12C0"/>
    <w:rsid w:val="00400403"/>
    <w:rsid w:val="00407213"/>
    <w:rsid w:val="00423DDC"/>
    <w:rsid w:val="00426EF4"/>
    <w:rsid w:val="00481E60"/>
    <w:rsid w:val="0049083B"/>
    <w:rsid w:val="004C0D26"/>
    <w:rsid w:val="004C703B"/>
    <w:rsid w:val="004D4177"/>
    <w:rsid w:val="004D5B78"/>
    <w:rsid w:val="004E06AF"/>
    <w:rsid w:val="004F6434"/>
    <w:rsid w:val="005234AC"/>
    <w:rsid w:val="0052750D"/>
    <w:rsid w:val="005357DC"/>
    <w:rsid w:val="00550BB3"/>
    <w:rsid w:val="00564D0B"/>
    <w:rsid w:val="0057359F"/>
    <w:rsid w:val="005825C0"/>
    <w:rsid w:val="005861D0"/>
    <w:rsid w:val="005B00C3"/>
    <w:rsid w:val="005B4F06"/>
    <w:rsid w:val="005D0798"/>
    <w:rsid w:val="005E490F"/>
    <w:rsid w:val="006054DA"/>
    <w:rsid w:val="00617DC8"/>
    <w:rsid w:val="006222D8"/>
    <w:rsid w:val="00646A97"/>
    <w:rsid w:val="00664CBF"/>
    <w:rsid w:val="00694AEA"/>
    <w:rsid w:val="00697D2D"/>
    <w:rsid w:val="006A63E0"/>
    <w:rsid w:val="006B49BB"/>
    <w:rsid w:val="006C6B7F"/>
    <w:rsid w:val="007321FE"/>
    <w:rsid w:val="00746993"/>
    <w:rsid w:val="00747FA8"/>
    <w:rsid w:val="00754AA6"/>
    <w:rsid w:val="00766445"/>
    <w:rsid w:val="0077408C"/>
    <w:rsid w:val="007C3BE7"/>
    <w:rsid w:val="007C41E4"/>
    <w:rsid w:val="007E6AE8"/>
    <w:rsid w:val="007F613D"/>
    <w:rsid w:val="00815EFA"/>
    <w:rsid w:val="0082766C"/>
    <w:rsid w:val="00836625"/>
    <w:rsid w:val="0086362D"/>
    <w:rsid w:val="00876310"/>
    <w:rsid w:val="00882380"/>
    <w:rsid w:val="0088360C"/>
    <w:rsid w:val="008C351B"/>
    <w:rsid w:val="008E3E50"/>
    <w:rsid w:val="00914D92"/>
    <w:rsid w:val="0093332E"/>
    <w:rsid w:val="00951139"/>
    <w:rsid w:val="00955951"/>
    <w:rsid w:val="009624AC"/>
    <w:rsid w:val="009762E7"/>
    <w:rsid w:val="009909F8"/>
    <w:rsid w:val="00995FE4"/>
    <w:rsid w:val="009C2B46"/>
    <w:rsid w:val="009D3DDA"/>
    <w:rsid w:val="009E4F9B"/>
    <w:rsid w:val="009E6AF1"/>
    <w:rsid w:val="009F294A"/>
    <w:rsid w:val="00A017DA"/>
    <w:rsid w:val="00A302A4"/>
    <w:rsid w:val="00A37783"/>
    <w:rsid w:val="00A445F0"/>
    <w:rsid w:val="00A53A6D"/>
    <w:rsid w:val="00A57359"/>
    <w:rsid w:val="00A64687"/>
    <w:rsid w:val="00A9346A"/>
    <w:rsid w:val="00A96A1D"/>
    <w:rsid w:val="00AB421F"/>
    <w:rsid w:val="00AD0D08"/>
    <w:rsid w:val="00B107D9"/>
    <w:rsid w:val="00B17854"/>
    <w:rsid w:val="00B17A21"/>
    <w:rsid w:val="00B270CB"/>
    <w:rsid w:val="00B3375A"/>
    <w:rsid w:val="00B52D9D"/>
    <w:rsid w:val="00B660F8"/>
    <w:rsid w:val="00B91759"/>
    <w:rsid w:val="00BA3B8E"/>
    <w:rsid w:val="00BB1CCB"/>
    <w:rsid w:val="00BB2354"/>
    <w:rsid w:val="00BC10C3"/>
    <w:rsid w:val="00BD17D4"/>
    <w:rsid w:val="00BE11CA"/>
    <w:rsid w:val="00BE5818"/>
    <w:rsid w:val="00C20691"/>
    <w:rsid w:val="00C27C6D"/>
    <w:rsid w:val="00C36932"/>
    <w:rsid w:val="00C37507"/>
    <w:rsid w:val="00C404DB"/>
    <w:rsid w:val="00C949B5"/>
    <w:rsid w:val="00C94F08"/>
    <w:rsid w:val="00CA72D0"/>
    <w:rsid w:val="00CB6061"/>
    <w:rsid w:val="00CE05BB"/>
    <w:rsid w:val="00CE4F02"/>
    <w:rsid w:val="00D31279"/>
    <w:rsid w:val="00D60410"/>
    <w:rsid w:val="00D61A71"/>
    <w:rsid w:val="00D72294"/>
    <w:rsid w:val="00D74E1B"/>
    <w:rsid w:val="00DA6754"/>
    <w:rsid w:val="00DB06BD"/>
    <w:rsid w:val="00DD55A8"/>
    <w:rsid w:val="00DF74F2"/>
    <w:rsid w:val="00E2127C"/>
    <w:rsid w:val="00E33F95"/>
    <w:rsid w:val="00E4355A"/>
    <w:rsid w:val="00E50AAE"/>
    <w:rsid w:val="00E56EB8"/>
    <w:rsid w:val="00E70022"/>
    <w:rsid w:val="00E717ED"/>
    <w:rsid w:val="00E9023B"/>
    <w:rsid w:val="00E91B44"/>
    <w:rsid w:val="00ED007B"/>
    <w:rsid w:val="00F30E8B"/>
    <w:rsid w:val="00F33F0D"/>
    <w:rsid w:val="00F54930"/>
    <w:rsid w:val="00F57FE4"/>
    <w:rsid w:val="00F762CB"/>
    <w:rsid w:val="00FB3688"/>
    <w:rsid w:val="00FB787E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A32C9-279E-4033-BFE9-EBDC0F3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批注框文本 Char"/>
    <w:link w:val="a4"/>
    <w:rPr>
      <w:kern w:val="2"/>
      <w:sz w:val="18"/>
    </w:rPr>
  </w:style>
  <w:style w:type="character" w:styleId="a5">
    <w:name w:val="page number"/>
    <w:basedOn w:val="a0"/>
  </w:style>
  <w:style w:type="character" w:customStyle="1" w:styleId="Char0">
    <w:name w:val="纯文本 Char"/>
    <w:link w:val="a6"/>
    <w:rPr>
      <w:rFonts w:ascii="Calibri" w:hAnsi="Courier New"/>
      <w:kern w:val="2"/>
      <w:sz w:val="21"/>
    </w:rPr>
  </w:style>
  <w:style w:type="paragraph" w:styleId="a4">
    <w:name w:val="Balloon Text"/>
    <w:basedOn w:val="a"/>
    <w:link w:val="Char"/>
    <w:rPr>
      <w:sz w:val="18"/>
    </w:rPr>
  </w:style>
  <w:style w:type="paragraph" w:styleId="a7">
    <w:name w:val="Document Map"/>
    <w:basedOn w:val="a"/>
    <w:pPr>
      <w:shd w:val="clear" w:color="auto" w:fill="000080"/>
    </w:pPr>
  </w:style>
  <w:style w:type="paragraph" w:styleId="a6">
    <w:name w:val="Plain Text"/>
    <w:basedOn w:val="a"/>
    <w:link w:val="Char0"/>
    <w:pPr>
      <w:jc w:val="left"/>
    </w:pPr>
    <w:rPr>
      <w:rFonts w:ascii="Calibri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pPr>
      <w:spacing w:line="360" w:lineRule="auto"/>
      <w:ind w:firstLine="540"/>
    </w:pPr>
    <w:rPr>
      <w:rFonts w:ascii="楷体_GB2312" w:eastAsia="楷体_GB2312"/>
      <w:sz w:val="28"/>
    </w:rPr>
  </w:style>
  <w:style w:type="paragraph" w:styleId="2">
    <w:name w:val="Body Text Indent 2"/>
    <w:basedOn w:val="a"/>
    <w:pPr>
      <w:spacing w:line="360" w:lineRule="auto"/>
      <w:ind w:left="540" w:hanging="540"/>
    </w:pPr>
    <w:rPr>
      <w:rFonts w:ascii="楷体_GB2312" w:eastAsia="楷体_GB2312"/>
      <w:sz w:val="28"/>
    </w:rPr>
  </w:style>
  <w:style w:type="paragraph" w:styleId="a9">
    <w:name w:val="Body Text Indent"/>
    <w:basedOn w:val="a"/>
    <w:pPr>
      <w:widowControl/>
      <w:overflowPunct w:val="0"/>
      <w:autoSpaceDE w:val="0"/>
      <w:autoSpaceDN w:val="0"/>
      <w:adjustRightInd w:val="0"/>
      <w:ind w:firstLine="426"/>
      <w:textAlignment w:val="baseline"/>
    </w:pPr>
    <w:rPr>
      <w:rFonts w:ascii="宋体"/>
      <w:kern w:val="0"/>
      <w:lang w:eastAsia="ja-JP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List Paragraph"/>
    <w:basedOn w:val="a"/>
    <w:uiPriority w:val="34"/>
    <w:qFormat/>
    <w:rsid w:val="00995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ringMac\Desktop\Graduation-Project\&#21608;&#25253;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1C46B-5620-477C-9BAA-AEC2571F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360</TotalTime>
  <Pages>6</Pages>
  <Words>428</Words>
  <Characters>2445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gxlu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工作报告</dc:title>
  <dc:subject/>
  <dc:creator>liuzhen</dc:creator>
  <cp:keywords/>
  <dc:description/>
  <cp:lastModifiedBy>Mac Turing</cp:lastModifiedBy>
  <cp:revision>109</cp:revision>
  <cp:lastPrinted>2001-03-08T05:38:00Z</cp:lastPrinted>
  <dcterms:created xsi:type="dcterms:W3CDTF">2016-11-10T07:42:00Z</dcterms:created>
  <dcterms:modified xsi:type="dcterms:W3CDTF">2016-11-13T09:42:00Z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